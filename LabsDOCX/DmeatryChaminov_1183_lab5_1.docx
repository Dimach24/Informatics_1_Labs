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ook w:val="0600" w:firstRow="0" w:lastRow="0" w:firstColumn="0" w:lastColumn="0" w:noHBand="1" w:noVBand="1"/>
      </w:tblPr>
      <w:tblGrid>
        <w:gridCol w:w="9355"/>
      </w:tblGrid>
      <w:tr w:rsidR="003E3E01" w14:paraId="19E1A045" w14:textId="77777777" w:rsidTr="0018288E">
        <w:trPr>
          <w:trHeight w:val="3152"/>
        </w:trPr>
        <w:tc>
          <w:tcPr>
            <w:tcW w:w="5000" w:type="pct"/>
          </w:tcPr>
          <w:p w14:paraId="5A38B264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МИНОБРНАУКИ РОССИИ</w:t>
            </w:r>
          </w:p>
          <w:p w14:paraId="4C207F0B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САНКТ-ПЕТЕРБУРГСКИЙ ГОСУДАРСТВЕННЫЙ</w:t>
            </w:r>
          </w:p>
          <w:p w14:paraId="15B6A53C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ЭЛЕКТРОТЕХНИЧЕСКИЙ УНИВЕРСИТЕТ</w:t>
            </w:r>
          </w:p>
          <w:p w14:paraId="1AEDB947" w14:textId="77777777" w:rsidR="003E3E01" w:rsidRPr="00DF7256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«ЛЭТИ» ИМ. В. И. УЛЬЯНОВА (ЛЕНИНА)</w:t>
            </w:r>
          </w:p>
          <w:p w14:paraId="2CE9A166" w14:textId="77777777" w:rsidR="003E3E01" w:rsidRPr="003E3E01" w:rsidRDefault="003E3E01" w:rsidP="003E3E01">
            <w:pPr>
              <w:pStyle w:val="a3"/>
              <w:jc w:val="center"/>
              <w:rPr>
                <w:b/>
                <w:bCs/>
                <w:szCs w:val="28"/>
              </w:rPr>
            </w:pPr>
            <w:r w:rsidRPr="00DF7256">
              <w:rPr>
                <w:b/>
                <w:bCs/>
                <w:szCs w:val="28"/>
              </w:rPr>
              <w:t>Кафедра РЭС</w:t>
            </w:r>
          </w:p>
        </w:tc>
      </w:tr>
      <w:tr w:rsidR="003E3E01" w14:paraId="27423A21" w14:textId="77777777" w:rsidTr="0018288E">
        <w:trPr>
          <w:trHeight w:val="2686"/>
        </w:trPr>
        <w:tc>
          <w:tcPr>
            <w:tcW w:w="5000" w:type="pct"/>
          </w:tcPr>
          <w:p w14:paraId="7FCE4537" w14:textId="795627CF" w:rsidR="003E3E01" w:rsidRDefault="003E3E01" w:rsidP="003E3E01">
            <w:pPr>
              <w:jc w:val="center"/>
              <w:rPr>
                <w:szCs w:val="28"/>
              </w:rPr>
            </w:pPr>
            <w:r w:rsidRPr="00C6358B">
              <w:rPr>
                <w:b/>
                <w:bCs/>
                <w:sz w:val="36"/>
                <w:szCs w:val="36"/>
              </w:rPr>
              <w:t>ОТЧЕТ</w:t>
            </w:r>
            <w:r w:rsidRPr="00C6358B">
              <w:rPr>
                <w:b/>
                <w:bCs/>
                <w:sz w:val="36"/>
                <w:szCs w:val="36"/>
              </w:rPr>
              <w:br/>
              <w:t>по лабораторной работе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>№5</w:t>
            </w:r>
            <w:r>
              <w:rPr>
                <w:b/>
                <w:bCs/>
                <w:sz w:val="36"/>
                <w:szCs w:val="36"/>
              </w:rPr>
              <w:br/>
              <w:t>по дисциплине «Информатика»</w:t>
            </w:r>
            <w:r>
              <w:rPr>
                <w:b/>
                <w:bCs/>
                <w:sz w:val="36"/>
                <w:szCs w:val="36"/>
              </w:rPr>
              <w:br/>
              <w:t>Тема:</w:t>
            </w:r>
            <w:r w:rsidRPr="003B706B">
              <w:rPr>
                <w:b/>
                <w:bCs/>
                <w:sz w:val="36"/>
                <w:szCs w:val="36"/>
              </w:rPr>
              <w:t xml:space="preserve"> </w:t>
            </w:r>
            <w:r w:rsidR="001B5EA2">
              <w:rPr>
                <w:b/>
                <w:bCs/>
                <w:sz w:val="36"/>
                <w:szCs w:val="36"/>
              </w:rPr>
              <w:t xml:space="preserve">использование классов для создания телефонной книги. </w:t>
            </w:r>
          </w:p>
        </w:tc>
      </w:tr>
      <w:tr w:rsidR="003E3E01" w14:paraId="23C42201" w14:textId="77777777" w:rsidTr="0018288E">
        <w:trPr>
          <w:trHeight w:val="794"/>
        </w:trPr>
        <w:tc>
          <w:tcPr>
            <w:tcW w:w="5000" w:type="pct"/>
          </w:tcPr>
          <w:tbl>
            <w:tblPr>
              <w:tblStyle w:val="4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569"/>
              <w:gridCol w:w="4570"/>
            </w:tblGrid>
            <w:tr w:rsidR="003E3E01" w14:paraId="1DDB4A53" w14:textId="77777777" w:rsidTr="00096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32BCD43D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Студент гр. 1183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1126F03F" w14:textId="77777777" w:rsidR="003E3E01" w:rsidRPr="00046141" w:rsidRDefault="0018288E" w:rsidP="0018288E">
                  <w:pPr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Чаминов Д. А.</w:t>
                  </w:r>
                </w:p>
              </w:tc>
            </w:tr>
            <w:tr w:rsidR="003E3E01" w14:paraId="70138E3F" w14:textId="77777777" w:rsidTr="001828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1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54" w:type="dxa"/>
                  <w:shd w:val="clear" w:color="auto" w:fill="FFFFFF" w:themeFill="background1"/>
                </w:tcPr>
                <w:p w14:paraId="00BF16CA" w14:textId="77777777" w:rsidR="003E3E01" w:rsidRPr="00046141" w:rsidRDefault="003E3E01" w:rsidP="0018288E">
                  <w:pPr>
                    <w:jc w:val="left"/>
                    <w:rPr>
                      <w:b w:val="0"/>
                      <w:bCs w:val="0"/>
                    </w:rPr>
                  </w:pPr>
                  <w:r w:rsidRPr="00046141">
                    <w:rPr>
                      <w:b w:val="0"/>
                      <w:bCs w:val="0"/>
                    </w:rPr>
                    <w:t>Преподаватель</w:t>
                  </w:r>
                </w:p>
              </w:tc>
              <w:tc>
                <w:tcPr>
                  <w:tcW w:w="4555" w:type="dxa"/>
                  <w:shd w:val="clear" w:color="auto" w:fill="FFFFFF" w:themeFill="background1"/>
                </w:tcPr>
                <w:p w14:paraId="3DDA058C" w14:textId="77777777" w:rsidR="003E3E01" w:rsidRPr="00046141" w:rsidRDefault="003E3E01" w:rsidP="0018288E">
                  <w:pPr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46141">
                    <w:t>Ситников И. Ю.</w:t>
                  </w:r>
                </w:p>
              </w:tc>
            </w:tr>
          </w:tbl>
          <w:p w14:paraId="3944E9A5" w14:textId="77777777" w:rsidR="003E3E01" w:rsidRDefault="003E3E01" w:rsidP="003E3E01">
            <w:pPr>
              <w:jc w:val="center"/>
              <w:rPr>
                <w:szCs w:val="28"/>
              </w:rPr>
            </w:pPr>
          </w:p>
        </w:tc>
      </w:tr>
    </w:tbl>
    <w:p w14:paraId="365949A5" w14:textId="77777777" w:rsidR="0018288E" w:rsidRDefault="0018288E">
      <w:pPr>
        <w:spacing w:line="259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A6B0B25" w14:textId="77777777" w:rsidR="000145C0" w:rsidRPr="0018288E" w:rsidRDefault="000145C0" w:rsidP="0018288E">
      <w:pPr>
        <w:pStyle w:val="1"/>
      </w:pPr>
      <w:bookmarkStart w:id="0" w:name="_Toc86833440"/>
      <w:r w:rsidRPr="000145C0">
        <w:lastRenderedPageBreak/>
        <w:t>Содержание</w:t>
      </w:r>
      <w:bookmarkEnd w:id="0"/>
    </w:p>
    <w:sdt>
      <w:sdtPr>
        <w:id w:val="327720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759DE" w14:textId="77777777" w:rsidR="0018288E" w:rsidRDefault="000145C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3440" w:history="1">
            <w:r w:rsidR="0018288E" w:rsidRPr="00EA240B">
              <w:rPr>
                <w:rStyle w:val="ab"/>
                <w:noProof/>
              </w:rPr>
              <w:t>Содержание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245F61CE" w14:textId="77777777" w:rsidR="0018288E" w:rsidRDefault="009955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1" w:history="1">
            <w:r w:rsidR="0018288E" w:rsidRPr="00EA240B">
              <w:rPr>
                <w:rStyle w:val="ab"/>
                <w:noProof/>
              </w:rPr>
              <w:t>Спецификация задания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_Toc86833441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A37F29A" w14:textId="77777777" w:rsidR="0018288E" w:rsidRDefault="009955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2" w:history="1">
            <w:r w:rsidR="0018288E" w:rsidRPr="00EA240B">
              <w:rPr>
                <w:rStyle w:val="ab"/>
                <w:noProof/>
              </w:rPr>
              <w:t>Описание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_Toc86833442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4F62E4D2" w14:textId="77777777" w:rsidR="0018288E" w:rsidRDefault="009955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3" w:history="1">
            <w:r w:rsidR="0018288E" w:rsidRPr="00EA240B">
              <w:rPr>
                <w:rStyle w:val="ab"/>
                <w:noProof/>
              </w:rPr>
              <w:t>Блок-схема алгоритма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_Toc86833443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5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1FF13544" w14:textId="77777777" w:rsidR="0018288E" w:rsidRDefault="009955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4" w:history="1">
            <w:r w:rsidR="0018288E" w:rsidRPr="00EA240B">
              <w:rPr>
                <w:rStyle w:val="ab"/>
                <w:noProof/>
              </w:rPr>
              <w:t>Выбор и обоснование типов переменных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_Toc86833444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8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395378A" w14:textId="77777777" w:rsidR="0018288E" w:rsidRDefault="009955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5" w:history="1">
            <w:r w:rsidR="0018288E" w:rsidRPr="00EA240B">
              <w:rPr>
                <w:rStyle w:val="ab"/>
                <w:noProof/>
              </w:rPr>
              <w:t>Вводимые и выводимые параметры и их типы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_Toc86833445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9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0E8067B4" w14:textId="77777777" w:rsidR="0018288E" w:rsidRDefault="009955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6" w:history="1">
            <w:r w:rsidR="0018288E" w:rsidRPr="00EA240B">
              <w:rPr>
                <w:rStyle w:val="ab"/>
                <w:noProof/>
              </w:rPr>
              <w:t>Структура проекта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_Toc86833446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10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F170B33" w14:textId="77777777" w:rsidR="0018288E" w:rsidRDefault="009955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7" w:history="1">
            <w:r w:rsidR="0018288E" w:rsidRPr="00EA240B">
              <w:rPr>
                <w:rStyle w:val="ab"/>
                <w:noProof/>
              </w:rPr>
              <w:t>Текст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_Toc86833447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11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215A72D" w14:textId="77777777" w:rsidR="0018288E" w:rsidRDefault="009955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8" w:history="1">
            <w:r w:rsidR="0018288E" w:rsidRPr="00EA240B">
              <w:rPr>
                <w:rStyle w:val="ab"/>
                <w:noProof/>
              </w:rPr>
              <w:t>Копии экрана при работе программы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_Toc86833448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12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3BB48BB" w14:textId="77777777" w:rsidR="0018288E" w:rsidRDefault="009955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49" w:history="1">
            <w:r w:rsidR="0018288E" w:rsidRPr="00EA240B">
              <w:rPr>
                <w:rStyle w:val="ab"/>
                <w:noProof/>
              </w:rPr>
              <w:t>Контрольный пример, сравнение с эталоном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_Toc86833449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13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72E21089" w14:textId="77777777" w:rsidR="0018288E" w:rsidRDefault="0099551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833450" w:history="1">
            <w:r w:rsidR="0018288E" w:rsidRPr="00EA240B">
              <w:rPr>
                <w:rStyle w:val="ab"/>
                <w:noProof/>
              </w:rPr>
              <w:t>Результаты</w:t>
            </w:r>
            <w:r w:rsidR="0018288E">
              <w:rPr>
                <w:noProof/>
                <w:webHidden/>
              </w:rPr>
              <w:tab/>
            </w:r>
            <w:r w:rsidR="0018288E">
              <w:rPr>
                <w:noProof/>
                <w:webHidden/>
              </w:rPr>
              <w:fldChar w:fldCharType="begin"/>
            </w:r>
            <w:r w:rsidR="0018288E">
              <w:rPr>
                <w:noProof/>
                <w:webHidden/>
              </w:rPr>
              <w:instrText xml:space="preserve"> PAGEREF _Toc86833450 \h </w:instrText>
            </w:r>
            <w:r w:rsidR="0018288E">
              <w:rPr>
                <w:noProof/>
                <w:webHidden/>
              </w:rPr>
            </w:r>
            <w:r w:rsidR="0018288E">
              <w:rPr>
                <w:noProof/>
                <w:webHidden/>
              </w:rPr>
              <w:fldChar w:fldCharType="separate"/>
            </w:r>
            <w:r w:rsidR="0018288E">
              <w:rPr>
                <w:noProof/>
                <w:webHidden/>
              </w:rPr>
              <w:t>14</w:t>
            </w:r>
            <w:r w:rsidR="0018288E">
              <w:rPr>
                <w:noProof/>
                <w:webHidden/>
              </w:rPr>
              <w:fldChar w:fldCharType="end"/>
            </w:r>
          </w:hyperlink>
        </w:p>
        <w:p w14:paraId="65A15978" w14:textId="77777777" w:rsidR="000145C0" w:rsidRDefault="000145C0">
          <w:r>
            <w:rPr>
              <w:b/>
              <w:bCs/>
            </w:rPr>
            <w:fldChar w:fldCharType="end"/>
          </w:r>
        </w:p>
      </w:sdtContent>
    </w:sdt>
    <w:p w14:paraId="79F23A9D" w14:textId="77777777" w:rsidR="000145C0" w:rsidRDefault="000145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br w:type="page"/>
      </w:r>
    </w:p>
    <w:p w14:paraId="5CBF9A0F" w14:textId="0F47DE8C" w:rsidR="000145C0" w:rsidRDefault="00920D90" w:rsidP="00920D90">
      <w:pPr>
        <w:pStyle w:val="1"/>
      </w:pPr>
      <w:bookmarkStart w:id="1" w:name="_Toc86833441"/>
      <w:r>
        <w:lastRenderedPageBreak/>
        <w:t>Спецификация задания</w:t>
      </w:r>
      <w:bookmarkEnd w:id="1"/>
    </w:p>
    <w:p w14:paraId="53316126" w14:textId="3E17DA2B" w:rsidR="00EE239E" w:rsidRDefault="00EE239E" w:rsidP="00EE239E">
      <w:r>
        <w:t>Разрабатываемая программа должна отвечать следующим требованиям:</w:t>
      </w:r>
    </w:p>
    <w:p w14:paraId="34196A81" w14:textId="1F8E589D" w:rsidR="00EE239E" w:rsidRPr="00EE239E" w:rsidRDefault="00EE239E" w:rsidP="00EE239E">
      <w:pPr>
        <w:pStyle w:val="ad"/>
        <w:numPr>
          <w:ilvl w:val="0"/>
          <w:numId w:val="1"/>
        </w:numPr>
      </w:pPr>
      <w:r>
        <w:t xml:space="preserve">Быть разработана на языке </w:t>
      </w:r>
      <w:r>
        <w:rPr>
          <w:lang w:val="en-US"/>
        </w:rPr>
        <w:t>C</w:t>
      </w:r>
      <w:r w:rsidRPr="00EE239E">
        <w:t>++</w:t>
      </w:r>
      <w:r>
        <w:t xml:space="preserve"> в среде</w:t>
      </w:r>
      <w:r w:rsidRPr="00EE239E">
        <w:t xml:space="preserve"> </w:t>
      </w:r>
      <w:r>
        <w:rPr>
          <w:lang w:val="en-US"/>
        </w:rPr>
        <w:t>MS</w:t>
      </w:r>
      <w:r w:rsidRPr="00EE239E">
        <w:t xml:space="preserve"> </w:t>
      </w:r>
      <w:r>
        <w:rPr>
          <w:lang w:val="en-US"/>
        </w:rPr>
        <w:t>Visual</w:t>
      </w:r>
      <w:r w:rsidRPr="00EE239E">
        <w:t xml:space="preserve"> </w:t>
      </w:r>
      <w:r>
        <w:rPr>
          <w:lang w:val="en-US"/>
        </w:rPr>
        <w:t>Studio</w:t>
      </w:r>
      <w:r>
        <w:t>.</w:t>
      </w:r>
    </w:p>
    <w:p w14:paraId="38EA365C" w14:textId="32EA3DE7" w:rsidR="00EE239E" w:rsidRDefault="00EE239E" w:rsidP="00EE239E">
      <w:pPr>
        <w:pStyle w:val="ad"/>
        <w:numPr>
          <w:ilvl w:val="0"/>
          <w:numId w:val="1"/>
        </w:numPr>
      </w:pPr>
      <w:r>
        <w:t xml:space="preserve">Работать в операционных системах </w:t>
      </w:r>
      <w:r>
        <w:rPr>
          <w:lang w:val="en-US"/>
        </w:rPr>
        <w:t>Windows</w:t>
      </w:r>
      <w:r w:rsidRPr="00EE239E">
        <w:t xml:space="preserve"> </w:t>
      </w:r>
      <w:r>
        <w:t>7 и выше.</w:t>
      </w:r>
    </w:p>
    <w:p w14:paraId="503C9F39" w14:textId="56C29448" w:rsidR="00EE239E" w:rsidRDefault="00EE239E" w:rsidP="00EE239E">
      <w:pPr>
        <w:pStyle w:val="ad"/>
        <w:numPr>
          <w:ilvl w:val="0"/>
          <w:numId w:val="1"/>
        </w:numPr>
      </w:pPr>
      <w:r>
        <w:t>Принимать данные контактов, сортировать их и выводить в виде таблицы.</w:t>
      </w:r>
    </w:p>
    <w:p w14:paraId="7A6C56B6" w14:textId="241D7E85" w:rsidR="00493117" w:rsidRDefault="00EE239E" w:rsidP="00EE239E">
      <w:pPr>
        <w:pStyle w:val="ad"/>
        <w:numPr>
          <w:ilvl w:val="0"/>
          <w:numId w:val="1"/>
        </w:numPr>
      </w:pPr>
      <w:r>
        <w:t>Содержать хотя бы 2 класса.</w:t>
      </w:r>
      <w:r w:rsidR="00493117">
        <w:br w:type="page"/>
      </w:r>
    </w:p>
    <w:p w14:paraId="294780E0" w14:textId="77777777" w:rsidR="00493117" w:rsidRDefault="00493117" w:rsidP="00493117">
      <w:pPr>
        <w:pStyle w:val="1"/>
      </w:pPr>
      <w:bookmarkStart w:id="2" w:name="_Toc86833442"/>
      <w:r>
        <w:lastRenderedPageBreak/>
        <w:t>Описание алгоритма</w:t>
      </w:r>
      <w:bookmarkEnd w:id="2"/>
    </w:p>
    <w:p w14:paraId="7338D5CB" w14:textId="11C6983C" w:rsidR="00FA4442" w:rsidRPr="00025C35" w:rsidRDefault="00EE239E" w:rsidP="009C1F1C">
      <w:pPr>
        <w:rPr>
          <w:szCs w:val="28"/>
        </w:rPr>
      </w:pPr>
      <w:r w:rsidRPr="00025C35">
        <w:rPr>
          <w:szCs w:val="28"/>
        </w:rPr>
        <w:t xml:space="preserve">Для хранения данных создается объект класса </w:t>
      </w:r>
      <w:r w:rsidRPr="00025C35">
        <w:rPr>
          <w:rFonts w:ascii="Consolas" w:hAnsi="Consolas" w:cs="Consolas"/>
          <w:color w:val="2B91AF"/>
          <w:szCs w:val="28"/>
        </w:rPr>
        <w:t>Phonebook</w:t>
      </w:r>
      <w:r w:rsidRPr="00025C35">
        <w:rPr>
          <w:szCs w:val="28"/>
        </w:rPr>
        <w:t>, который содержит в себе</w:t>
      </w:r>
      <w:r w:rsidR="007F2F1C" w:rsidRPr="00025C35">
        <w:rPr>
          <w:szCs w:val="28"/>
        </w:rPr>
        <w:t xml:space="preserve"> всего один объект – контейнер </w:t>
      </w:r>
      <w:r w:rsidR="007F2F1C" w:rsidRPr="00025C35">
        <w:rPr>
          <w:rFonts w:ascii="Consolas" w:hAnsi="Consolas" w:cs="Consolas"/>
          <w:color w:val="000000"/>
          <w:szCs w:val="28"/>
        </w:rPr>
        <w:t>std::</w:t>
      </w:r>
      <w:r w:rsidR="007F2F1C" w:rsidRPr="00025C35">
        <w:rPr>
          <w:rFonts w:ascii="Consolas" w:hAnsi="Consolas" w:cs="Consolas"/>
          <w:color w:val="2B91AF"/>
          <w:szCs w:val="28"/>
        </w:rPr>
        <w:t>list</w:t>
      </w:r>
      <w:r w:rsidR="007F2F1C" w:rsidRPr="00025C35">
        <w:rPr>
          <w:rFonts w:ascii="Consolas" w:hAnsi="Consolas" w:cs="Consolas"/>
          <w:color w:val="000000"/>
          <w:szCs w:val="28"/>
        </w:rPr>
        <w:t>&lt;</w:t>
      </w:r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r w:rsidR="007F2F1C" w:rsidRPr="00025C35">
        <w:rPr>
          <w:rFonts w:ascii="Consolas" w:hAnsi="Consolas" w:cs="Consolas"/>
          <w:color w:val="000000"/>
          <w:szCs w:val="28"/>
        </w:rPr>
        <w:t>&gt;</w:t>
      </w:r>
      <w:r w:rsidR="007F2F1C" w:rsidRPr="00025C35">
        <w:rPr>
          <w:szCs w:val="28"/>
        </w:rPr>
        <w:t xml:space="preserve"> - двусвязный список объектов класса </w:t>
      </w:r>
      <w:r w:rsidR="007F2F1C" w:rsidRPr="00025C35">
        <w:rPr>
          <w:rFonts w:ascii="Consolas" w:hAnsi="Consolas" w:cs="Consolas"/>
          <w:color w:val="2B91AF"/>
          <w:szCs w:val="28"/>
        </w:rPr>
        <w:t>PhoneRecord</w:t>
      </w:r>
      <w:r w:rsidR="007F2F1C" w:rsidRPr="00025C35">
        <w:rPr>
          <w:szCs w:val="28"/>
        </w:rPr>
        <w:t xml:space="preserve">. </w:t>
      </w:r>
      <w:r w:rsidR="00AC359A" w:rsidRPr="00025C35">
        <w:rPr>
          <w:szCs w:val="28"/>
        </w:rPr>
        <w:t xml:space="preserve">Для экземпляров этого класса определена функция поиска места в двусвязном списке для сортировки записей, возвращающая итератор – объект, позволяющий осуществлять доступ к содержимому контейнера </w:t>
      </w:r>
      <w:r w:rsidR="00AC359A" w:rsidRPr="00025C35">
        <w:rPr>
          <w:rFonts w:ascii="Consolas" w:hAnsi="Consolas" w:cs="Consolas"/>
          <w:color w:val="000000"/>
          <w:szCs w:val="28"/>
        </w:rPr>
        <w:t>std::</w:t>
      </w:r>
      <w:r w:rsidR="00AC359A" w:rsidRPr="00025C35">
        <w:rPr>
          <w:rFonts w:ascii="Consolas" w:hAnsi="Consolas" w:cs="Consolas"/>
          <w:color w:val="2B91AF"/>
          <w:szCs w:val="28"/>
        </w:rPr>
        <w:t>list</w:t>
      </w:r>
      <w:r w:rsidR="00AC359A" w:rsidRPr="00025C35">
        <w:rPr>
          <w:rFonts w:ascii="Consolas" w:hAnsi="Consolas" w:cs="Consolas"/>
          <w:color w:val="000000"/>
          <w:szCs w:val="28"/>
        </w:rPr>
        <w:t>&lt;</w:t>
      </w:r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r w:rsidR="00AC359A" w:rsidRPr="00025C35">
        <w:rPr>
          <w:rFonts w:ascii="Consolas" w:hAnsi="Consolas" w:cs="Consolas"/>
          <w:color w:val="000000"/>
          <w:szCs w:val="28"/>
        </w:rPr>
        <w:t>&gt;, std::</w:t>
      </w:r>
      <w:r w:rsidR="00AC359A" w:rsidRPr="00025C35">
        <w:rPr>
          <w:rFonts w:ascii="Consolas" w:hAnsi="Consolas" w:cs="Consolas"/>
          <w:color w:val="2B91AF"/>
          <w:szCs w:val="28"/>
        </w:rPr>
        <w:t>list</w:t>
      </w:r>
      <w:r w:rsidR="00AC359A" w:rsidRPr="00025C35">
        <w:rPr>
          <w:rFonts w:ascii="Consolas" w:hAnsi="Consolas" w:cs="Consolas"/>
          <w:color w:val="000000"/>
          <w:szCs w:val="28"/>
        </w:rPr>
        <w:t>&lt;</w:t>
      </w:r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r w:rsidR="00AC359A" w:rsidRPr="00025C35">
        <w:rPr>
          <w:rFonts w:ascii="Consolas" w:hAnsi="Consolas" w:cs="Consolas"/>
          <w:color w:val="000000"/>
          <w:szCs w:val="28"/>
        </w:rPr>
        <w:t>&gt;::</w:t>
      </w:r>
      <w:r w:rsidR="00AC359A" w:rsidRPr="00025C35">
        <w:rPr>
          <w:rFonts w:ascii="Consolas" w:hAnsi="Consolas" w:cs="Consolas"/>
          <w:color w:val="2B91AF"/>
          <w:szCs w:val="28"/>
        </w:rPr>
        <w:t>iterator </w:t>
      </w:r>
      <w:r w:rsidR="00AC359A" w:rsidRPr="00025C35">
        <w:rPr>
          <w:rFonts w:ascii="Consolas" w:hAnsi="Consolas" w:cs="Consolas"/>
          <w:color w:val="000000"/>
          <w:szCs w:val="28"/>
        </w:rPr>
        <w:t>findPlaceForRecord(</w:t>
      </w:r>
      <w:r w:rsidR="00025C35">
        <w:rPr>
          <w:rFonts w:ascii="Consolas" w:hAnsi="Consolas" w:cs="Consolas"/>
          <w:color w:val="000000"/>
          <w:szCs w:val="28"/>
        </w:rPr>
        <w:t xml:space="preserve"> </w:t>
      </w:r>
      <w:r w:rsidR="00AC359A" w:rsidRPr="00025C35">
        <w:rPr>
          <w:rFonts w:ascii="Consolas" w:hAnsi="Consolas" w:cs="Consolas"/>
          <w:color w:val="0000FF"/>
          <w:szCs w:val="28"/>
        </w:rPr>
        <w:t>const</w:t>
      </w:r>
      <w:r w:rsidR="00AC359A" w:rsidRPr="00025C35">
        <w:rPr>
          <w:rFonts w:ascii="Consolas" w:hAnsi="Consolas" w:cs="Consolas"/>
          <w:color w:val="000000"/>
          <w:szCs w:val="28"/>
        </w:rPr>
        <w:t> </w:t>
      </w:r>
      <w:r w:rsidR="00AC359A" w:rsidRPr="00025C35">
        <w:rPr>
          <w:rFonts w:ascii="Consolas" w:hAnsi="Consolas" w:cs="Consolas"/>
          <w:color w:val="2B91AF"/>
          <w:szCs w:val="28"/>
        </w:rPr>
        <w:t>PhoneRecord</w:t>
      </w:r>
      <w:r w:rsidR="00AC359A" w:rsidRPr="00025C35">
        <w:rPr>
          <w:rFonts w:ascii="Consolas" w:hAnsi="Consolas" w:cs="Consolas"/>
          <w:color w:val="000000"/>
          <w:szCs w:val="28"/>
        </w:rPr>
        <w:t xml:space="preserve">&amp; </w:t>
      </w:r>
      <w:r w:rsidR="00AC359A" w:rsidRPr="00025C35">
        <w:rPr>
          <w:rFonts w:ascii="Consolas" w:hAnsi="Consolas" w:cs="Consolas"/>
          <w:color w:val="808080"/>
          <w:szCs w:val="28"/>
        </w:rPr>
        <w:t>r</w:t>
      </w:r>
      <w:r w:rsidR="00025C35">
        <w:rPr>
          <w:rFonts w:ascii="Consolas" w:hAnsi="Consolas" w:cs="Consolas"/>
          <w:color w:val="808080"/>
          <w:szCs w:val="28"/>
        </w:rPr>
        <w:t xml:space="preserve"> </w:t>
      </w:r>
      <w:r w:rsidR="00AC359A" w:rsidRPr="00025C35">
        <w:rPr>
          <w:rFonts w:ascii="Consolas" w:hAnsi="Consolas" w:cs="Consolas"/>
          <w:color w:val="000000"/>
          <w:szCs w:val="28"/>
        </w:rPr>
        <w:t>)</w:t>
      </w:r>
      <w:r w:rsidR="00AC359A" w:rsidRPr="00025C35">
        <w:rPr>
          <w:szCs w:val="28"/>
        </w:rPr>
        <w:t>,</w:t>
      </w:r>
      <w:r w:rsidR="00025C35" w:rsidRPr="00025C35">
        <w:rPr>
          <w:szCs w:val="28"/>
        </w:rPr>
        <w:t xml:space="preserve"> функции добавления записи (с созданием по имени и номеру и по самой записи </w:t>
      </w:r>
      <w:r w:rsidR="00025C35" w:rsidRPr="00025C35">
        <w:rPr>
          <w:rFonts w:ascii="Consolas" w:hAnsi="Consolas" w:cs="Consolas"/>
          <w:color w:val="0000FF"/>
          <w:szCs w:val="28"/>
        </w:rPr>
        <w:t>void</w:t>
      </w:r>
      <w:r w:rsidR="00025C35" w:rsidRPr="00025C35">
        <w:rPr>
          <w:rFonts w:ascii="Consolas" w:hAnsi="Consolas" w:cs="Consolas"/>
          <w:color w:val="000000"/>
          <w:szCs w:val="28"/>
        </w:rPr>
        <w:t> addRecord</w:t>
      </w:r>
      <w:r w:rsidR="00025C35" w:rsidRPr="00025C35">
        <w:rPr>
          <w:szCs w:val="28"/>
        </w:rPr>
        <w:t xml:space="preserve">), функция позволяющая считать 1 запись с потока ввода с приглашением по потоку вывода и добавить ее в список </w:t>
      </w:r>
      <w:r w:rsidR="00025C35" w:rsidRPr="00025C35">
        <w:rPr>
          <w:rFonts w:ascii="Consolas" w:hAnsi="Consolas" w:cs="Consolas"/>
          <w:color w:val="0000FF"/>
          <w:szCs w:val="28"/>
        </w:rPr>
        <w:t>void</w:t>
      </w:r>
      <w:r w:rsidR="00025C35" w:rsidRPr="00025C35">
        <w:rPr>
          <w:rFonts w:ascii="Consolas" w:hAnsi="Consolas" w:cs="Consolas"/>
          <w:color w:val="000000"/>
          <w:szCs w:val="28"/>
        </w:rPr>
        <w:t xml:space="preserve"> inputRecord</w:t>
      </w:r>
      <w:r w:rsidR="00025C35" w:rsidRPr="00025C35">
        <w:rPr>
          <w:szCs w:val="28"/>
        </w:rPr>
        <w:t xml:space="preserve">, функции позволяющие считать произвольное количество записей (до получения записи с номером телефона равным заранее заданному или заданное наперед количество записей) </w:t>
      </w:r>
      <w:r w:rsidR="00025C35" w:rsidRPr="00025C35">
        <w:rPr>
          <w:rFonts w:ascii="Consolas" w:hAnsi="Consolas" w:cs="Consolas"/>
          <w:color w:val="0000FF"/>
          <w:szCs w:val="28"/>
        </w:rPr>
        <w:t>void</w:t>
      </w:r>
      <w:r w:rsidR="00025C35" w:rsidRPr="00025C35">
        <w:rPr>
          <w:rFonts w:ascii="Consolas" w:hAnsi="Consolas" w:cs="Consolas"/>
          <w:color w:val="000000"/>
          <w:szCs w:val="28"/>
        </w:rPr>
        <w:t xml:space="preserve"> input</w:t>
      </w:r>
      <w:r w:rsidR="00025C35" w:rsidRPr="00025C35">
        <w:rPr>
          <w:szCs w:val="28"/>
        </w:rPr>
        <w:t xml:space="preserve">, функция распечатки телефонной книги </w:t>
      </w:r>
      <w:r w:rsidR="00025C35" w:rsidRPr="00025C35">
        <w:rPr>
          <w:rFonts w:ascii="Consolas" w:hAnsi="Consolas" w:cs="Consolas"/>
          <w:color w:val="0000FF"/>
          <w:szCs w:val="28"/>
        </w:rPr>
        <w:t>void</w:t>
      </w:r>
      <w:r w:rsidR="00025C35" w:rsidRPr="00025C35">
        <w:rPr>
          <w:rFonts w:ascii="Consolas" w:hAnsi="Consolas" w:cs="Consolas"/>
          <w:color w:val="000000"/>
          <w:szCs w:val="28"/>
        </w:rPr>
        <w:t xml:space="preserve"> print</w:t>
      </w:r>
      <w:r w:rsidR="00025C35" w:rsidRPr="00025C35">
        <w:rPr>
          <w:szCs w:val="28"/>
        </w:rPr>
        <w:t>.</w:t>
      </w:r>
    </w:p>
    <w:p w14:paraId="71A68214" w14:textId="666EB20C" w:rsidR="00EE239E" w:rsidRPr="009C1F1C" w:rsidRDefault="007F2F1C" w:rsidP="009C1F1C">
      <w:pPr>
        <w:rPr>
          <w:szCs w:val="28"/>
        </w:rPr>
      </w:pPr>
      <w:r w:rsidRPr="00025C35">
        <w:rPr>
          <w:szCs w:val="28"/>
        </w:rPr>
        <w:t>Двусвязный список –</w:t>
      </w:r>
      <w:r w:rsidRPr="009C1F1C">
        <w:rPr>
          <w:szCs w:val="28"/>
        </w:rPr>
        <w:t xml:space="preserve"> это упорядоченная структура данных, каждый элемент которой обязательно имеет три поля – поле, в котором содержатся хранимые данные, указатель на предыдущий и на следующий элементы. Таким образом </w:t>
      </w:r>
      <w:r w:rsidRPr="009C1F1C">
        <w:rPr>
          <w:rFonts w:ascii="Consolas" w:hAnsi="Consolas" w:cs="Consolas"/>
          <w:color w:val="000000"/>
          <w:szCs w:val="28"/>
        </w:rPr>
        <w:t>std::</w:t>
      </w:r>
      <w:r w:rsidRPr="009C1F1C">
        <w:rPr>
          <w:rFonts w:ascii="Consolas" w:hAnsi="Consolas" w:cs="Consolas"/>
          <w:color w:val="2B91AF"/>
          <w:szCs w:val="28"/>
        </w:rPr>
        <w:t xml:space="preserve">list </w:t>
      </w:r>
      <w:r w:rsidRPr="009C1F1C">
        <w:rPr>
          <w:szCs w:val="28"/>
        </w:rPr>
        <w:t>является контейнером, обеспечивающим последовательный доступ</w:t>
      </w:r>
      <w:r w:rsidR="004E1974" w:rsidRPr="009C1F1C">
        <w:rPr>
          <w:szCs w:val="28"/>
        </w:rPr>
        <w:t>, и, соответственно, не имеющем реализации случайного доступа.</w:t>
      </w:r>
    </w:p>
    <w:p w14:paraId="45F5E678" w14:textId="77777777" w:rsidR="00B52439" w:rsidRDefault="00FA4442" w:rsidP="00AC359A">
      <w:pPr>
        <w:rPr>
          <w:szCs w:val="28"/>
        </w:rPr>
      </w:pPr>
      <w:r w:rsidRPr="00AC359A">
        <w:rPr>
          <w:rFonts w:ascii="Consolas" w:hAnsi="Consolas" w:cs="Consolas"/>
          <w:color w:val="2B91AF"/>
          <w:szCs w:val="28"/>
        </w:rPr>
        <w:t xml:space="preserve">PhoneRecord </w:t>
      </w:r>
      <w:r w:rsidRPr="00AC359A">
        <w:rPr>
          <w:szCs w:val="28"/>
        </w:rPr>
        <w:t>является классом, в который инкапсулирована безымянная структура, описывающая телефонный номер. Каждый объект этого класса содержит одн</w:t>
      </w:r>
      <w:r w:rsidR="009C1F1C" w:rsidRPr="00AC359A">
        <w:rPr>
          <w:szCs w:val="28"/>
        </w:rPr>
        <w:t xml:space="preserve">у такую структуру </w:t>
      </w:r>
      <w:r w:rsidR="009C1F1C" w:rsidRPr="00AC359A">
        <w:rPr>
          <w:rFonts w:ascii="Consolas" w:hAnsi="Consolas" w:cs="Consolas"/>
          <w:color w:val="000000"/>
          <w:szCs w:val="28"/>
        </w:rPr>
        <w:t>number</w:t>
      </w:r>
      <w:r w:rsidR="009C1F1C" w:rsidRPr="00AC359A">
        <w:rPr>
          <w:szCs w:val="28"/>
        </w:rPr>
        <w:t>,</w:t>
      </w:r>
      <w:r w:rsidRPr="00AC359A">
        <w:rPr>
          <w:szCs w:val="28"/>
        </w:rPr>
        <w:t xml:space="preserve">  </w:t>
      </w:r>
      <w:r w:rsidR="009C1F1C" w:rsidRPr="00AC359A">
        <w:rPr>
          <w:szCs w:val="28"/>
        </w:rPr>
        <w:t xml:space="preserve">структура состоит из двух полей: </w:t>
      </w:r>
      <w:r w:rsidR="009C1F1C" w:rsidRPr="00AC359A">
        <w:rPr>
          <w:rFonts w:eastAsiaTheme="minorEastAsia"/>
          <w:color w:val="0000FF"/>
          <w:szCs w:val="28"/>
        </w:rPr>
        <w:t>unsigned __</w:t>
      </w:r>
      <w:r w:rsidR="009C1F1C" w:rsidRPr="00AC359A">
        <w:rPr>
          <w:rFonts w:eastAsiaTheme="minorEastAsia"/>
          <w:color w:val="0000FF"/>
          <w:szCs w:val="28"/>
          <w:lang w:val="en-US"/>
        </w:rPr>
        <w:t>i</w:t>
      </w:r>
      <w:r w:rsidR="009C1F1C" w:rsidRPr="00AC359A">
        <w:rPr>
          <w:rFonts w:eastAsiaTheme="minorEastAsia"/>
          <w:color w:val="0000FF"/>
          <w:szCs w:val="28"/>
        </w:rPr>
        <w:t xml:space="preserve">nt64 </w:t>
      </w:r>
      <w:r w:rsidR="009C1F1C" w:rsidRPr="00AC359A">
        <w:rPr>
          <w:rFonts w:eastAsiaTheme="minorEastAsia"/>
          <w:color w:val="000000"/>
          <w:szCs w:val="28"/>
        </w:rPr>
        <w:t>number:50</w:t>
      </w:r>
      <w:r w:rsidR="009C1F1C" w:rsidRPr="00AC359A">
        <w:rPr>
          <w:rFonts w:ascii="Consolas" w:hAnsi="Consolas" w:cs="Consolas"/>
          <w:color w:val="000000"/>
          <w:szCs w:val="28"/>
        </w:rPr>
        <w:t xml:space="preserve"> </w:t>
      </w:r>
      <w:r w:rsidR="009C1F1C" w:rsidRPr="00AC359A">
        <w:rPr>
          <w:szCs w:val="28"/>
        </w:rPr>
        <w:t xml:space="preserve">(50 бит хватит для представления 15-значного положительного целого числа) и </w:t>
      </w:r>
      <w:r w:rsidR="009C1F1C" w:rsidRPr="00AC359A">
        <w:rPr>
          <w:rFonts w:eastAsiaTheme="minorEastAsia"/>
          <w:color w:val="0000FF"/>
          <w:szCs w:val="28"/>
        </w:rPr>
        <w:t>unsigned</w:t>
      </w:r>
      <w:r w:rsidR="009C1F1C" w:rsidRPr="00AC359A">
        <w:rPr>
          <w:rFonts w:eastAsiaTheme="minorEastAsia"/>
          <w:color w:val="0000FF"/>
          <w:szCs w:val="28"/>
          <w:lang w:val="en-US"/>
        </w:rPr>
        <w:t> </w:t>
      </w:r>
      <w:r w:rsidR="009C1F1C" w:rsidRPr="00AC359A">
        <w:rPr>
          <w:rFonts w:eastAsiaTheme="minorEastAsia"/>
          <w:color w:val="0000FF"/>
          <w:szCs w:val="28"/>
        </w:rPr>
        <w:t>__</w:t>
      </w:r>
      <w:r w:rsidR="009C1F1C" w:rsidRPr="00AC359A">
        <w:rPr>
          <w:rFonts w:eastAsiaTheme="minorEastAsia"/>
          <w:color w:val="0000FF"/>
          <w:szCs w:val="28"/>
          <w:lang w:val="en-US"/>
        </w:rPr>
        <w:t>in</w:t>
      </w:r>
      <w:r w:rsidR="009C1F1C" w:rsidRPr="00AC359A">
        <w:rPr>
          <w:rFonts w:eastAsiaTheme="minorEastAsia"/>
          <w:color w:val="0000FF"/>
          <w:szCs w:val="28"/>
        </w:rPr>
        <w:t xml:space="preserve">t64 </w:t>
      </w:r>
      <w:r w:rsidR="009C1F1C" w:rsidRPr="00AC359A">
        <w:rPr>
          <w:rFonts w:eastAsiaTheme="minorEastAsia"/>
          <w:color w:val="000000"/>
          <w:szCs w:val="28"/>
        </w:rPr>
        <w:t>plus:1</w:t>
      </w:r>
      <w:r w:rsidR="009C1F1C" w:rsidRPr="00AC359A">
        <w:rPr>
          <w:szCs w:val="28"/>
        </w:rPr>
        <w:t xml:space="preserve"> – индикатор того был ли в начале номера «+». Также объекты этого класса содержат в себе </w:t>
      </w:r>
      <w:r w:rsidR="009C1F1C" w:rsidRPr="00AC359A">
        <w:rPr>
          <w:rFonts w:ascii="Consolas" w:hAnsi="Consolas" w:cs="Consolas"/>
          <w:color w:val="000000"/>
          <w:szCs w:val="28"/>
        </w:rPr>
        <w:t>std::</w:t>
      </w:r>
      <w:r w:rsidR="009C1F1C" w:rsidRPr="00AC359A">
        <w:rPr>
          <w:rFonts w:ascii="Consolas" w:hAnsi="Consolas" w:cs="Consolas"/>
          <w:color w:val="2B91AF"/>
          <w:szCs w:val="28"/>
        </w:rPr>
        <w:t>string</w:t>
      </w:r>
      <w:r w:rsidR="009C1F1C" w:rsidRPr="00AC359A">
        <w:rPr>
          <w:szCs w:val="28"/>
        </w:rPr>
        <w:t xml:space="preserve"> – объект строки.</w:t>
      </w:r>
      <w:r w:rsidR="001C4737" w:rsidRPr="00AC359A">
        <w:rPr>
          <w:szCs w:val="28"/>
        </w:rPr>
        <w:t xml:space="preserve"> Для полей записи определены «</w:t>
      </w:r>
      <w:r w:rsidR="001C4737" w:rsidRPr="00AC359A">
        <w:rPr>
          <w:szCs w:val="28"/>
          <w:lang w:val="en-US"/>
        </w:rPr>
        <w:t>set</w:t>
      </w:r>
      <w:r w:rsidR="001C4737" w:rsidRPr="00AC359A">
        <w:rPr>
          <w:szCs w:val="28"/>
        </w:rPr>
        <w:t>’теры» и «</w:t>
      </w:r>
      <w:r w:rsidR="001C4737" w:rsidRPr="00AC359A">
        <w:rPr>
          <w:szCs w:val="28"/>
          <w:lang w:val="en-US"/>
        </w:rPr>
        <w:t>get</w:t>
      </w:r>
      <w:r w:rsidR="001C4737" w:rsidRPr="00AC359A">
        <w:rPr>
          <w:szCs w:val="28"/>
        </w:rPr>
        <w:t>’теры»</w:t>
      </w:r>
      <w:r w:rsidR="00AC359A" w:rsidRPr="00AC359A">
        <w:rPr>
          <w:szCs w:val="28"/>
        </w:rPr>
        <w:t>. Также для объектов класса определена ф</w:t>
      </w:r>
      <w:r w:rsidR="001C4737" w:rsidRPr="00AC359A">
        <w:rPr>
          <w:szCs w:val="28"/>
        </w:rPr>
        <w:t xml:space="preserve">ункция фильтрации строк </w:t>
      </w:r>
      <w:r w:rsidR="001C4737" w:rsidRPr="00AC359A">
        <w:rPr>
          <w:rFonts w:ascii="Consolas" w:hAnsi="Consolas" w:cs="Consolas"/>
          <w:color w:val="000000"/>
          <w:szCs w:val="28"/>
        </w:rPr>
        <w:lastRenderedPageBreak/>
        <w:t>std::</w:t>
      </w:r>
      <w:r w:rsidR="001C4737" w:rsidRPr="00AC359A">
        <w:rPr>
          <w:rFonts w:ascii="Consolas" w:hAnsi="Consolas" w:cs="Consolas"/>
          <w:color w:val="2B91AF"/>
          <w:szCs w:val="28"/>
        </w:rPr>
        <w:t>string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000000"/>
          <w:szCs w:val="28"/>
        </w:rPr>
        <w:t>filter(</w:t>
      </w:r>
      <w:r w:rsidR="001C4737" w:rsidRPr="00AC359A">
        <w:rPr>
          <w:rFonts w:ascii="Consolas" w:hAnsi="Consolas" w:cs="Consolas"/>
          <w:color w:val="0000FF"/>
          <w:szCs w:val="28"/>
        </w:rPr>
        <w:t>const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000000"/>
          <w:szCs w:val="28"/>
        </w:rPr>
        <w:t>std::</w:t>
      </w:r>
      <w:r w:rsidR="001C4737" w:rsidRPr="00AC359A">
        <w:rPr>
          <w:rFonts w:ascii="Consolas" w:hAnsi="Consolas" w:cs="Consolas"/>
          <w:color w:val="2B91AF"/>
          <w:szCs w:val="28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>&amp;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808080"/>
          <w:szCs w:val="28"/>
        </w:rPr>
        <w:t>s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 xml:space="preserve">, операторы сравнения (которые используют соответствующие операторы сравнение для строк </w:t>
      </w:r>
      <w:r w:rsidR="001C4737" w:rsidRPr="00AC359A">
        <w:rPr>
          <w:rFonts w:ascii="Consolas" w:hAnsi="Consolas" w:cs="Consolas"/>
          <w:color w:val="000000"/>
          <w:szCs w:val="28"/>
        </w:rPr>
        <w:t>std::</w:t>
      </w:r>
      <w:r w:rsidR="001C4737" w:rsidRPr="00AC359A">
        <w:rPr>
          <w:rFonts w:ascii="Consolas" w:hAnsi="Consolas" w:cs="Consolas"/>
          <w:color w:val="2B91AF"/>
          <w:szCs w:val="28"/>
        </w:rPr>
        <w:t>string</w:t>
      </w:r>
      <w:r w:rsidR="001C4737" w:rsidRPr="00AC359A">
        <w:rPr>
          <w:szCs w:val="28"/>
        </w:rPr>
        <w:t>), функция ввода</w:t>
      </w:r>
      <w:r w:rsidR="001C4737" w:rsidRPr="00AC359A">
        <w:rPr>
          <w:rFonts w:ascii="Consolas" w:hAnsi="Consolas" w:cs="Consolas"/>
          <w:color w:val="0000FF"/>
          <w:szCs w:val="28"/>
        </w:rPr>
        <w:t xml:space="preserve"> void</w:t>
      </w:r>
      <w:r w:rsidR="00AC359A" w:rsidRPr="00AC359A">
        <w:rPr>
          <w:rFonts w:ascii="Consolas" w:hAnsi="Consolas" w:cs="Consolas"/>
          <w:color w:val="000000"/>
          <w:szCs w:val="28"/>
        </w:rPr>
        <w:t> </w:t>
      </w:r>
      <w:r w:rsidR="001C4737" w:rsidRPr="00AC359A">
        <w:rPr>
          <w:rFonts w:ascii="Consolas" w:hAnsi="Consolas" w:cs="Consolas"/>
          <w:color w:val="000000"/>
          <w:szCs w:val="28"/>
        </w:rPr>
        <w:t>input(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istream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ostream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&amp;,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 xml:space="preserve">, </w:t>
      </w:r>
      <w:r w:rsidR="001C4737" w:rsidRPr="00AC359A">
        <w:rPr>
          <w:rFonts w:ascii="Consolas" w:hAnsi="Consolas" w:cs="Consolas"/>
          <w:color w:val="000000"/>
          <w:szCs w:val="28"/>
          <w:lang w:val="en-US"/>
        </w:rPr>
        <w:t>std</w:t>
      </w:r>
      <w:r w:rsidR="001C4737" w:rsidRPr="00AC359A">
        <w:rPr>
          <w:rFonts w:ascii="Consolas" w:hAnsi="Consolas" w:cs="Consolas"/>
          <w:color w:val="000000"/>
          <w:szCs w:val="28"/>
        </w:rPr>
        <w:t>::</w:t>
      </w:r>
      <w:r w:rsidR="001C4737" w:rsidRPr="00AC359A">
        <w:rPr>
          <w:rFonts w:ascii="Consolas" w:hAnsi="Consolas" w:cs="Consolas"/>
          <w:color w:val="2B91AF"/>
          <w:szCs w:val="28"/>
          <w:lang w:val="en-US"/>
        </w:rPr>
        <w:t>string</w:t>
      </w:r>
      <w:r w:rsidR="001C4737" w:rsidRPr="00AC359A">
        <w:rPr>
          <w:rFonts w:ascii="Consolas" w:hAnsi="Consolas" w:cs="Consolas"/>
          <w:color w:val="000000"/>
          <w:szCs w:val="28"/>
        </w:rPr>
        <w:t>)</w:t>
      </w:r>
      <w:r w:rsidR="001C4737" w:rsidRPr="00AC359A">
        <w:rPr>
          <w:szCs w:val="28"/>
        </w:rPr>
        <w:t>, которая инициализирует поля объекта, используя запрос по потоку вывода и поток ввода</w:t>
      </w:r>
      <w:r w:rsidR="00AC359A" w:rsidRPr="00AC359A">
        <w:rPr>
          <w:szCs w:val="28"/>
        </w:rPr>
        <w:t>, конструкторы по умолчанию и по имени и номеру</w:t>
      </w:r>
      <w:r w:rsidR="00B52439">
        <w:rPr>
          <w:szCs w:val="28"/>
        </w:rPr>
        <w:t xml:space="preserve">, функция распечатки записи </w:t>
      </w:r>
      <w:r w:rsidR="00B52439" w:rsidRPr="00B52439">
        <w:rPr>
          <w:rFonts w:ascii="Consolas" w:hAnsi="Consolas" w:cs="Consolas"/>
          <w:color w:val="0000FF"/>
          <w:szCs w:val="28"/>
        </w:rPr>
        <w:t>void</w:t>
      </w:r>
      <w:r w:rsidR="00B52439" w:rsidRPr="00B52439">
        <w:rPr>
          <w:rFonts w:ascii="Consolas" w:hAnsi="Consolas" w:cs="Consolas"/>
          <w:color w:val="000000"/>
          <w:szCs w:val="28"/>
        </w:rPr>
        <w:t xml:space="preserve"> print</w:t>
      </w:r>
      <w:r w:rsidR="00AC359A" w:rsidRPr="00AC359A">
        <w:rPr>
          <w:szCs w:val="28"/>
        </w:rPr>
        <w:t>.</w:t>
      </w:r>
    </w:p>
    <w:p w14:paraId="31B19BF1" w14:textId="77777777" w:rsidR="00B52439" w:rsidRDefault="00B52439" w:rsidP="00AC359A">
      <w:pPr>
        <w:rPr>
          <w:szCs w:val="28"/>
        </w:rPr>
      </w:pPr>
      <w:r>
        <w:rPr>
          <w:szCs w:val="28"/>
        </w:rPr>
        <w:t>При старте программа создает объект телефонной книги, вызывает метод ввода для стандартных потоков ввода-вывода через консоль, пока пользователь не введет в качестве телефонного номера «0».</w:t>
      </w:r>
    </w:p>
    <w:p w14:paraId="148A8E38" w14:textId="77D8FC10" w:rsidR="00493117" w:rsidRPr="00AC359A" w:rsidRDefault="00B52439" w:rsidP="00AC359A">
      <w:pPr>
        <w:rPr>
          <w:szCs w:val="28"/>
        </w:rPr>
      </w:pPr>
      <w:r>
        <w:rPr>
          <w:szCs w:val="28"/>
        </w:rPr>
        <w:t xml:space="preserve">После завершения ввода, при котором, по мере ввода записей, они сортируются, вызывается метод распечатки телефонной книги с максимальной длиной имени контакта 50, через стандартный поток консольного вывода с разделителем </w:t>
      </w:r>
      <w:r w:rsidRPr="00B52439">
        <w:rPr>
          <w:szCs w:val="28"/>
        </w:rPr>
        <w:t>‘.’</w:t>
      </w:r>
      <w:r>
        <w:rPr>
          <w:szCs w:val="28"/>
        </w:rPr>
        <w:t>.</w:t>
      </w:r>
      <w:r w:rsidR="00493117">
        <w:br w:type="page"/>
      </w:r>
    </w:p>
    <w:p w14:paraId="227EC8A5" w14:textId="77777777" w:rsidR="00493117" w:rsidRDefault="00493117" w:rsidP="00493117">
      <w:pPr>
        <w:pStyle w:val="1"/>
      </w:pPr>
      <w:bookmarkStart w:id="3" w:name="_Toc86833443"/>
      <w:r>
        <w:lastRenderedPageBreak/>
        <w:t>Блок-схема алгоритма</w:t>
      </w:r>
      <w:bookmarkEnd w:id="3"/>
    </w:p>
    <w:p w14:paraId="74E434A9" w14:textId="1F3CEEA1" w:rsidR="00F87A4A" w:rsidRDefault="0097632A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B6B14" wp14:editId="07E25753">
                <wp:simplePos x="0" y="0"/>
                <wp:positionH relativeFrom="column">
                  <wp:posOffset>901065</wp:posOffset>
                </wp:positionH>
                <wp:positionV relativeFrom="paragraph">
                  <wp:posOffset>4001770</wp:posOffset>
                </wp:positionV>
                <wp:extent cx="0" cy="360680"/>
                <wp:effectExtent l="76200" t="0" r="76200" b="584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F41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70.95pt;margin-top:315.1pt;width:0;height:2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07016" wp14:editId="61B88B04">
                <wp:simplePos x="0" y="0"/>
                <wp:positionH relativeFrom="column">
                  <wp:posOffset>901065</wp:posOffset>
                </wp:positionH>
                <wp:positionV relativeFrom="paragraph">
                  <wp:posOffset>2919730</wp:posOffset>
                </wp:positionV>
                <wp:extent cx="0" cy="360680"/>
                <wp:effectExtent l="76200" t="0" r="76200" b="5842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172AD" id="Прямая со стрелкой 13" o:spid="_x0000_s1026" type="#_x0000_t32" style="position:absolute;margin-left:70.95pt;margin-top:229.9pt;width:0;height:2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53D53" wp14:editId="62CF61D1">
                <wp:simplePos x="0" y="0"/>
                <wp:positionH relativeFrom="column">
                  <wp:posOffset>901065</wp:posOffset>
                </wp:positionH>
                <wp:positionV relativeFrom="paragraph">
                  <wp:posOffset>1837690</wp:posOffset>
                </wp:positionV>
                <wp:extent cx="0" cy="360680"/>
                <wp:effectExtent l="76200" t="0" r="762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ED30D" id="Прямая со стрелкой 12" o:spid="_x0000_s1026" type="#_x0000_t32" style="position:absolute;margin-left:70.95pt;margin-top:144.7pt;width:0;height:2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5C334" wp14:editId="2166863B">
                <wp:simplePos x="0" y="0"/>
                <wp:positionH relativeFrom="column">
                  <wp:posOffset>901700</wp:posOffset>
                </wp:positionH>
                <wp:positionV relativeFrom="paragraph">
                  <wp:posOffset>755650</wp:posOffset>
                </wp:positionV>
                <wp:extent cx="0" cy="364490"/>
                <wp:effectExtent l="76200" t="0" r="7620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7D64" id="Прямая со стрелкой 11" o:spid="_x0000_s1026" type="#_x0000_t32" style="position:absolute;margin-left:71pt;margin-top:59.5pt;width:0;height:2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A14BF" wp14:editId="4A170F9C">
                <wp:simplePos x="0" y="0"/>
                <wp:positionH relativeFrom="column">
                  <wp:posOffset>177165</wp:posOffset>
                </wp:positionH>
                <wp:positionV relativeFrom="paragraph">
                  <wp:posOffset>4362450</wp:posOffset>
                </wp:positionV>
                <wp:extent cx="1430655" cy="721533"/>
                <wp:effectExtent l="0" t="0" r="17145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CD67E" w14:textId="03CDF090" w:rsidR="0097632A" w:rsidRPr="00816244" w:rsidRDefault="0097632A" w:rsidP="0097632A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A14B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13.95pt;margin-top:343.5pt;width:112.65pt;height:56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" fillcolor="white [3212]" strokecolor="black [3213]" strokeweight="1pt">
                <v:textbox>
                  <w:txbxContent>
                    <w:p w14:paraId="402CD67E" w14:textId="03CDF090" w:rsidR="0097632A" w:rsidRPr="00816244" w:rsidRDefault="0097632A" w:rsidP="0097632A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D594BC" wp14:editId="40DEBF71">
                <wp:simplePos x="0" y="0"/>
                <wp:positionH relativeFrom="column">
                  <wp:posOffset>161925</wp:posOffset>
                </wp:positionH>
                <wp:positionV relativeFrom="paragraph">
                  <wp:posOffset>3284220</wp:posOffset>
                </wp:positionV>
                <wp:extent cx="1445895" cy="721360"/>
                <wp:effectExtent l="0" t="0" r="20955" b="2159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058FC" w14:textId="6A0B88A5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system(“pause”);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594BC" id="Прямоугольник 8" o:spid="_x0000_s1027" style="position:absolute;left:0;text-align:left;margin-left:12.75pt;margin-top:258.6pt;width:113.85pt;height:5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" fillcolor="white [3212]" strokecolor="black [3213]" strokeweight="1pt">
                <v:textbox>
                  <w:txbxContent>
                    <w:p w14:paraId="1FA058FC" w14:textId="6A0B88A5" w:rsidR="0097632A" w:rsidRPr="0097632A" w:rsidRDefault="0097632A" w:rsidP="0097632A">
                      <w:pPr>
                        <w:pStyle w:val="-"/>
                      </w:pPr>
                      <w:r>
                        <w:t>system(“pause”);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BDE6D" wp14:editId="166E46D7">
                <wp:simplePos x="0" y="0"/>
                <wp:positionH relativeFrom="column">
                  <wp:posOffset>161925</wp:posOffset>
                </wp:positionH>
                <wp:positionV relativeFrom="paragraph">
                  <wp:posOffset>2202180</wp:posOffset>
                </wp:positionV>
                <wp:extent cx="1445895" cy="721360"/>
                <wp:effectExtent l="0" t="0" r="20955" b="2159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713DC" w14:textId="43131942" w:rsidR="0097632A" w:rsidRDefault="0097632A" w:rsidP="0097632A">
                            <w:pPr>
                              <w:pStyle w:val="-"/>
                            </w:pPr>
                            <w:r>
                              <w:t>pb.input(“0”);</w:t>
                            </w:r>
                          </w:p>
                          <w:p w14:paraId="45494BC2" w14:textId="55FA73EC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pb.print(50,std::cout,’.’)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BDE6D" id="Прямоугольник 3" o:spid="_x0000_s1028" style="position:absolute;left:0;text-align:left;margin-left:12.75pt;margin-top:173.4pt;width:113.85pt;height:56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" fillcolor="white [3212]" strokecolor="black [3213]" strokeweight="1pt">
                <v:textbox>
                  <w:txbxContent>
                    <w:p w14:paraId="557713DC" w14:textId="43131942" w:rsidR="0097632A" w:rsidRDefault="0097632A" w:rsidP="0097632A">
                      <w:pPr>
                        <w:pStyle w:val="-"/>
                      </w:pPr>
                      <w:r>
                        <w:t>pb.input(“0”);</w:t>
                      </w:r>
                    </w:p>
                    <w:p w14:paraId="45494BC2" w14:textId="55FA73EC" w:rsidR="0097632A" w:rsidRPr="0097632A" w:rsidRDefault="0097632A" w:rsidP="0097632A">
                      <w:pPr>
                        <w:pStyle w:val="-"/>
                      </w:pPr>
                      <w:r>
                        <w:t>pb.print(50,std::cout,’.’)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19C44" wp14:editId="1A9C1EED">
                <wp:simplePos x="0" y="0"/>
                <wp:positionH relativeFrom="column">
                  <wp:posOffset>177164</wp:posOffset>
                </wp:positionH>
                <wp:positionV relativeFrom="paragraph">
                  <wp:posOffset>1116330</wp:posOffset>
                </wp:positionV>
                <wp:extent cx="1445895" cy="721360"/>
                <wp:effectExtent l="0" t="0" r="20955" b="2159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B428" w14:textId="5EAB3071" w:rsidR="0097632A" w:rsidRPr="0097632A" w:rsidRDefault="0097632A" w:rsidP="0097632A">
                            <w:pPr>
                              <w:pStyle w:val="-"/>
                            </w:pPr>
                            <w:r>
                              <w:t>Phonebook pb;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19C44" id="Прямоугольник 1" o:spid="_x0000_s1029" style="position:absolute;left:0;text-align:left;margin-left:13.95pt;margin-top:87.9pt;width:113.85pt;height:56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" fillcolor="white [3212]" strokecolor="black [3213]" strokeweight="1pt">
                <v:textbox>
                  <w:txbxContent>
                    <w:p w14:paraId="0DD0B428" w14:textId="5EAB3071" w:rsidR="0097632A" w:rsidRPr="0097632A" w:rsidRDefault="0097632A" w:rsidP="0097632A">
                      <w:pPr>
                        <w:pStyle w:val="-"/>
                      </w:pPr>
                      <w:r>
                        <w:t>Phonebook pb;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61FF9" wp14:editId="756F8179">
                <wp:simplePos x="0" y="0"/>
                <wp:positionH relativeFrom="column">
                  <wp:posOffset>161925</wp:posOffset>
                </wp:positionH>
                <wp:positionV relativeFrom="paragraph">
                  <wp:posOffset>34290</wp:posOffset>
                </wp:positionV>
                <wp:extent cx="1461135" cy="721533"/>
                <wp:effectExtent l="0" t="0" r="24765" b="21590"/>
                <wp:wrapNone/>
                <wp:docPr id="6" name="Блок-схема: знак заверше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533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AB65A" w14:textId="25813B80" w:rsidR="00816244" w:rsidRPr="00816244" w:rsidRDefault="00816244" w:rsidP="000461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61FF9" id="Блок-схема: знак завершения 6" o:spid="_x0000_s1030" type="#_x0000_t116" style="position:absolute;left:0;text-align:left;margin-left:12.75pt;margin-top:2.7pt;width:115.05pt;height:56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4Xd1AIAAM8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" fillcolor="white [3212]" strokecolor="black [3213]" strokeweight="1pt">
                <v:textbox>
                  <w:txbxContent>
                    <w:p w14:paraId="1AFAB65A" w14:textId="25813B80" w:rsidR="00816244" w:rsidRPr="00816244" w:rsidRDefault="00816244" w:rsidP="000461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F87A4A">
        <w:br w:type="page"/>
      </w:r>
    </w:p>
    <w:p w14:paraId="08F0FD41" w14:textId="6B23F9F8" w:rsidR="0097632A" w:rsidRDefault="00820431" w:rsidP="005827C6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3990C2" wp14:editId="66F1452E">
                <wp:simplePos x="0" y="0"/>
                <wp:positionH relativeFrom="column">
                  <wp:posOffset>3036282</wp:posOffset>
                </wp:positionH>
                <wp:positionV relativeFrom="paragraph">
                  <wp:posOffset>2771082</wp:posOffset>
                </wp:positionV>
                <wp:extent cx="361950" cy="358140"/>
                <wp:effectExtent l="0" t="0" r="0" b="381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D0FCE" w14:textId="77777777" w:rsidR="00820431" w:rsidRDefault="00820431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3990C2" id="_x0000_t202" coordsize="21600,21600" o:spt="202" path="m,l,21600r21600,l21600,xe">
                <v:stroke joinstyle="miter"/>
                <v:path gradientshapeok="t" o:connecttype="rect"/>
              </v:shapetype>
              <v:shape id="Надпись 126" o:spid="_x0000_s1031" type="#_x0000_t202" style="position:absolute;left:0;text-align:left;margin-left:239.1pt;margin-top:218.2pt;width:28.5pt;height:28.2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" filled="f" stroked="f" strokeweight=".5pt">
                <v:textbox>
                  <w:txbxContent>
                    <w:p w14:paraId="177D0FCE" w14:textId="77777777" w:rsidR="00820431" w:rsidRDefault="00820431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649D80" wp14:editId="22FE6DD2">
                <wp:simplePos x="0" y="0"/>
                <wp:positionH relativeFrom="column">
                  <wp:posOffset>4087495</wp:posOffset>
                </wp:positionH>
                <wp:positionV relativeFrom="paragraph">
                  <wp:posOffset>3511954</wp:posOffset>
                </wp:positionV>
                <wp:extent cx="543120" cy="362732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B1722" w14:textId="77777777" w:rsidR="00820431" w:rsidRPr="00367F0F" w:rsidRDefault="00820431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49D80" id="Надпись 125" o:spid="_x0000_s1032" type="#_x0000_t202" style="position:absolute;left:0;text-align:left;margin-left:321.85pt;margin-top:276.55pt;width:42.75pt;height:28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5gjSQ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" filled="f" stroked="f" strokeweight=".5pt">
                <v:textbox>
                  <w:txbxContent>
                    <w:p w14:paraId="21EB1722" w14:textId="77777777" w:rsidR="00820431" w:rsidRPr="00367F0F" w:rsidRDefault="00820431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D067DA0" wp14:editId="42C61432">
                <wp:simplePos x="0" y="0"/>
                <wp:positionH relativeFrom="column">
                  <wp:posOffset>1039841</wp:posOffset>
                </wp:positionH>
                <wp:positionV relativeFrom="paragraph">
                  <wp:posOffset>2112760</wp:posOffset>
                </wp:positionV>
                <wp:extent cx="543120" cy="362732"/>
                <wp:effectExtent l="0" t="0" r="0" b="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8FC53" w14:textId="77777777" w:rsidR="00820431" w:rsidRPr="00367F0F" w:rsidRDefault="0082043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67DA0" id="Надпись 226" o:spid="_x0000_s1033" type="#_x0000_t202" style="position:absolute;left:0;text-align:left;margin-left:81.9pt;margin-top:166.35pt;width:42.75pt;height:28.5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xXSgIAAGE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" filled="f" stroked="f" strokeweight=".5pt">
                <v:textbox>
                  <w:txbxContent>
                    <w:p w14:paraId="4DB8FC53" w14:textId="77777777" w:rsidR="00820431" w:rsidRPr="00367F0F" w:rsidRDefault="0082043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CA82A33" wp14:editId="273811E2">
                <wp:simplePos x="0" y="0"/>
                <wp:positionH relativeFrom="column">
                  <wp:posOffset>1042382</wp:posOffset>
                </wp:positionH>
                <wp:positionV relativeFrom="paragraph">
                  <wp:posOffset>3600334</wp:posOffset>
                </wp:positionV>
                <wp:extent cx="361950" cy="358140"/>
                <wp:effectExtent l="0" t="0" r="0" b="3810"/>
                <wp:wrapNone/>
                <wp:docPr id="237" name="Надпись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0E00CA" w14:textId="77777777" w:rsidR="00820431" w:rsidRDefault="0082043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82A33" id="Надпись 237" o:spid="_x0000_s1034" type="#_x0000_t202" style="position:absolute;left:0;text-align:left;margin-left:82.1pt;margin-top:283.5pt;width:28.5pt;height:28.2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" filled="f" stroked="f" strokeweight=".5pt">
                <v:textbox>
                  <w:txbxContent>
                    <w:p w14:paraId="6A0E00CA" w14:textId="77777777" w:rsidR="00820431" w:rsidRDefault="0082043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DCEE78" wp14:editId="2519A555">
                <wp:simplePos x="0" y="0"/>
                <wp:positionH relativeFrom="column">
                  <wp:posOffset>901428</wp:posOffset>
                </wp:positionH>
                <wp:positionV relativeFrom="paragraph">
                  <wp:posOffset>3967026</wp:posOffset>
                </wp:positionV>
                <wp:extent cx="1084671" cy="718094"/>
                <wp:effectExtent l="0" t="0" r="20320" b="2540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F3017" w14:textId="68794096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EE78" id="Блок-схема: знак завершения 79" o:spid="_x0000_s1035" type="#_x0000_t116" style="position:absolute;left:0;text-align:left;margin-left:71pt;margin-top:312.35pt;width:85.4pt;height:56.5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" fillcolor="white [3212]" strokecolor="black [3213]" strokeweight="1pt">
                <v:textbox>
                  <w:txbxContent>
                    <w:p w14:paraId="478F3017" w14:textId="68794096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CF6370" wp14:editId="465AC1AC">
                <wp:simplePos x="0" y="0"/>
                <wp:positionH relativeFrom="column">
                  <wp:posOffset>362222</wp:posOffset>
                </wp:positionH>
                <wp:positionV relativeFrom="paragraph">
                  <wp:posOffset>363946</wp:posOffset>
                </wp:positionV>
                <wp:extent cx="1084671" cy="718094"/>
                <wp:effectExtent l="0" t="0" r="20320" b="25400"/>
                <wp:wrapNone/>
                <wp:docPr id="78" name="Блок-схема: знак заверше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16B94" w14:textId="4F5721E8" w:rsidR="00DD7E59" w:rsidRDefault="00DD7E59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6370" id="Блок-схема: знак завершения 78" o:spid="_x0000_s1036" type="#_x0000_t116" style="position:absolute;left:0;text-align:left;margin-left:28.5pt;margin-top:28.65pt;width:85.4pt;height:56.5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" fillcolor="white [3212]" strokecolor="black [3213]" strokeweight="1pt">
                <v:textbox>
                  <w:txbxContent>
                    <w:p w14:paraId="75216B94" w14:textId="4F5721E8" w:rsidR="00DD7E59" w:rsidRDefault="00DD7E59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EAE309" wp14:editId="35FF8306">
                <wp:simplePos x="0" y="0"/>
                <wp:positionH relativeFrom="column">
                  <wp:posOffset>5024755</wp:posOffset>
                </wp:positionH>
                <wp:positionV relativeFrom="paragraph">
                  <wp:posOffset>1236229</wp:posOffset>
                </wp:positionV>
                <wp:extent cx="45719" cy="45719"/>
                <wp:effectExtent l="0" t="0" r="12065" b="12065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7296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6" o:spid="_x0000_s1026" type="#_x0000_t120" style="position:absolute;margin-left:395.65pt;margin-top:97.35pt;width:3.6pt;height: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oTHsAIAAKY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DE6757" wp14:editId="44BCBCA4">
                <wp:simplePos x="0" y="0"/>
                <wp:positionH relativeFrom="column">
                  <wp:posOffset>4149090</wp:posOffset>
                </wp:positionH>
                <wp:positionV relativeFrom="paragraph">
                  <wp:posOffset>3603308</wp:posOffset>
                </wp:positionV>
                <wp:extent cx="0" cy="183832"/>
                <wp:effectExtent l="76200" t="0" r="57150" b="6413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4EA7A" id="Прямая со стрелкой 45" o:spid="_x0000_s1026" type="#_x0000_t32" style="position:absolute;margin-left:326.7pt;margin-top:283.75pt;width:0;height:1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519CB" wp14:editId="3001CCAF">
                <wp:simplePos x="0" y="0"/>
                <wp:positionH relativeFrom="column">
                  <wp:posOffset>4147820</wp:posOffset>
                </wp:positionH>
                <wp:positionV relativeFrom="paragraph">
                  <wp:posOffset>2340610</wp:posOffset>
                </wp:positionV>
                <wp:extent cx="0" cy="184150"/>
                <wp:effectExtent l="76200" t="0" r="57150" b="6350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AC3E4" id="Прямая со стрелкой 44" o:spid="_x0000_s1026" type="#_x0000_t32" style="position:absolute;margin-left:326.6pt;margin-top:184.3pt;width:0;height:1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92E61F" wp14:editId="7D9E3C8F">
                <wp:simplePos x="0" y="0"/>
                <wp:positionH relativeFrom="column">
                  <wp:posOffset>5047615</wp:posOffset>
                </wp:positionH>
                <wp:positionV relativeFrom="paragraph">
                  <wp:posOffset>1083628</wp:posOffset>
                </wp:positionV>
                <wp:extent cx="1905" cy="539432"/>
                <wp:effectExtent l="76200" t="0" r="74295" b="514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5394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5585" id="Прямая со стрелкой 43" o:spid="_x0000_s1026" type="#_x0000_t32" style="position:absolute;margin-left:397.45pt;margin-top:85.35pt;width:.15pt;height:42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0DF3D8" wp14:editId="6BBAD6D4">
                <wp:simplePos x="0" y="0"/>
                <wp:positionH relativeFrom="column">
                  <wp:posOffset>4687253</wp:posOffset>
                </wp:positionH>
                <wp:positionV relativeFrom="paragraph">
                  <wp:posOffset>722948</wp:posOffset>
                </wp:positionV>
                <wp:extent cx="181927" cy="0"/>
                <wp:effectExtent l="0" t="76200" r="2794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DD9F3" id="Прямая со стрелкой 42" o:spid="_x0000_s1026" type="#_x0000_t32" style="position:absolute;margin-left:369.1pt;margin-top:56.95pt;width:14.3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66D3E7" wp14:editId="0E3093C6">
                <wp:simplePos x="0" y="0"/>
                <wp:positionH relativeFrom="column">
                  <wp:posOffset>1442720</wp:posOffset>
                </wp:positionH>
                <wp:positionV relativeFrom="paragraph">
                  <wp:posOffset>721360</wp:posOffset>
                </wp:positionV>
                <wp:extent cx="360680" cy="0"/>
                <wp:effectExtent l="0" t="76200" r="20320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DAA91" id="Прямая со стрелкой 41" o:spid="_x0000_s1026" type="#_x0000_t32" style="position:absolute;margin-left:113.6pt;margin-top:56.8pt;width:28.4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6e+DgIAACkEAAAOAAAAZHJzL2Uyb0RvYy54bWysU0uOEzEQ3SNxB8t70p2Aol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BC0C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F1CF45" wp14:editId="132C7756">
                <wp:simplePos x="0" y="0"/>
                <wp:positionH relativeFrom="column">
                  <wp:posOffset>3422015</wp:posOffset>
                </wp:positionH>
                <wp:positionV relativeFrom="paragraph">
                  <wp:posOffset>1262380</wp:posOffset>
                </wp:positionV>
                <wp:extent cx="1625600" cy="1079500"/>
                <wp:effectExtent l="0" t="76200" r="0" b="2540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10795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7F4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9" o:spid="_x0000_s1026" type="#_x0000_t34" style="position:absolute;margin-left:269.45pt;margin-top:99.4pt;width:128pt;height:85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" adj="148" strokecolor="black [3200]" strokeweight="1.5pt">
                <v:stroke endarrow="block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4F7746" wp14:editId="4DA6BAF5">
                <wp:simplePos x="0" y="0"/>
                <wp:positionH relativeFrom="column">
                  <wp:posOffset>3787140</wp:posOffset>
                </wp:positionH>
                <wp:positionV relativeFrom="paragraph">
                  <wp:posOffset>1623060</wp:posOffset>
                </wp:positionV>
                <wp:extent cx="1803400" cy="718820"/>
                <wp:effectExtent l="0" t="0" r="25400" b="2413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88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77C50" w14:textId="3D7B1C92" w:rsidR="00BC0CB1" w:rsidRPr="00BC0CB1" w:rsidRDefault="00BC0CB1" w:rsidP="00BC0CB1">
                            <w:pPr>
                              <w:pStyle w:val="-"/>
                            </w:pPr>
                            <w:r>
                              <w:t>r-&gt;input(input, output, prompt_name. prompt_number)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F774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0" o:spid="_x0000_s1037" type="#_x0000_t109" style="position:absolute;left:0;text-align:left;margin-left:298.2pt;margin-top:127.8pt;width:142pt;height:56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" fillcolor="white [3212]" strokecolor="black [3213]" strokeweight="1pt">
                <v:textbox>
                  <w:txbxContent>
                    <w:p w14:paraId="12077C50" w14:textId="3D7B1C92" w:rsidR="00BC0CB1" w:rsidRPr="00BC0CB1" w:rsidRDefault="00BC0CB1" w:rsidP="00BC0CB1">
                      <w:pPr>
                        <w:pStyle w:val="-"/>
                      </w:pPr>
                      <w:r>
                        <w:t>r-&gt;input(input, output, prompt_name. prompt_number)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82282" wp14:editId="256F7C34">
                <wp:simplePos x="0" y="0"/>
                <wp:positionH relativeFrom="column">
                  <wp:posOffset>4869815</wp:posOffset>
                </wp:positionH>
                <wp:positionV relativeFrom="paragraph">
                  <wp:posOffset>359410</wp:posOffset>
                </wp:positionV>
                <wp:extent cx="901065" cy="722630"/>
                <wp:effectExtent l="0" t="0" r="13335" b="203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722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06280" w14:textId="424F1336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>PhoneRecord 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82282" id="Прямоугольник 17" o:spid="_x0000_s1038" style="position:absolute;left:0;text-align:left;margin-left:383.45pt;margin-top:28.3pt;width:70.95pt;height:5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" fillcolor="white [3212]" strokecolor="black [3213]" strokeweight="1pt">
                <v:textbox>
                  <w:txbxContent>
                    <w:p w14:paraId="3C806280" w14:textId="424F1336" w:rsidR="00825AEB" w:rsidRPr="00825AEB" w:rsidRDefault="00825AEB" w:rsidP="00825AEB">
                      <w:pPr>
                        <w:pStyle w:val="-"/>
                      </w:pPr>
                      <w:r>
                        <w:t>PhoneRecord r;</w:t>
                      </w:r>
                    </w:p>
                  </w:txbxContent>
                </v:textbox>
              </v:rect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B058D" wp14:editId="7B858D13">
                <wp:simplePos x="0" y="0"/>
                <wp:positionH relativeFrom="column">
                  <wp:posOffset>1802765</wp:posOffset>
                </wp:positionH>
                <wp:positionV relativeFrom="paragraph">
                  <wp:posOffset>359410</wp:posOffset>
                </wp:positionV>
                <wp:extent cx="2886075" cy="722630"/>
                <wp:effectExtent l="0" t="0" r="28575" b="20320"/>
                <wp:wrapNone/>
                <wp:docPr id="38" name="Блок-схема: внутренняя памят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8B867" w14:textId="777C93DF" w:rsidR="00DD6A36" w:rsidRPr="00DD6A36" w:rsidRDefault="00DD6A36" w:rsidP="00DD6A36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std::string terminator, std::istream &amp; input, std::ostream &amp; output, std::string prompt_name, std::string prompt_number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058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Блок-схема: внутренняя память 38" o:spid="_x0000_s1039" type="#_x0000_t113" style="position:absolute;left:0;text-align:left;margin-left:141.95pt;margin-top:28.3pt;width:227.25pt;height:5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" fillcolor="white [3212]" strokecolor="black [3213]" strokeweight="1pt">
                <v:textbox>
                  <w:txbxContent>
                    <w:p w14:paraId="3D68B867" w14:textId="777C93DF" w:rsidR="00DD6A36" w:rsidRPr="00DD6A36" w:rsidRDefault="00DD6A36" w:rsidP="00DD6A36">
                      <w:pPr>
                        <w:pStyle w:val="-"/>
                      </w:pPr>
                      <w:r>
                        <w:t>Получить</w:t>
                      </w:r>
                      <w:r w:rsidRPr="00DD6A36">
                        <w:t xml:space="preserve"> std::string terminator, std::istream &amp; input, std::ostream &amp; output, std::string prompt_name, std::string prompt_number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913CE" wp14:editId="0E0989E4">
                <wp:simplePos x="0" y="0"/>
                <wp:positionH relativeFrom="column">
                  <wp:posOffset>2703830</wp:posOffset>
                </wp:positionH>
                <wp:positionV relativeFrom="paragraph">
                  <wp:posOffset>3061970</wp:posOffset>
                </wp:positionV>
                <wp:extent cx="539115" cy="0"/>
                <wp:effectExtent l="38100" t="76200" r="0" b="952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E61C2" id="Прямая со стрелкой 24" o:spid="_x0000_s1026" type="#_x0000_t32" style="position:absolute;margin-left:212.9pt;margin-top:241.1pt;width:42.4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D851A" wp14:editId="65E4D880">
                <wp:simplePos x="0" y="0"/>
                <wp:positionH relativeFrom="column">
                  <wp:posOffset>179070</wp:posOffset>
                </wp:positionH>
                <wp:positionV relativeFrom="paragraph">
                  <wp:posOffset>2522220</wp:posOffset>
                </wp:positionV>
                <wp:extent cx="2524125" cy="1080135"/>
                <wp:effectExtent l="19050" t="19050" r="47625" b="43815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5CD9A" w14:textId="428E6E60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>did_user_accept()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D85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0" o:spid="_x0000_s1040" type="#_x0000_t110" style="position:absolute;left:0;text-align:left;margin-left:14.1pt;margin-top:198.6pt;width:198.75pt;height:8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" fillcolor="white [3212]" strokecolor="black [3213]" strokeweight="1pt">
                <v:textbox>
                  <w:txbxContent>
                    <w:p w14:paraId="7BC5CD9A" w14:textId="428E6E60" w:rsidR="00825AEB" w:rsidRPr="00825AEB" w:rsidRDefault="00825AEB" w:rsidP="00825AEB">
                      <w:pPr>
                        <w:pStyle w:val="-"/>
                      </w:pPr>
                      <w:r>
                        <w:t>did_user_accept()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BF218" wp14:editId="52035BC8">
                <wp:simplePos x="0" y="0"/>
                <wp:positionH relativeFrom="column">
                  <wp:posOffset>1441450</wp:posOffset>
                </wp:positionH>
                <wp:positionV relativeFrom="paragraph">
                  <wp:posOffset>2340610</wp:posOffset>
                </wp:positionV>
                <wp:extent cx="0" cy="181610"/>
                <wp:effectExtent l="0" t="0" r="38100" b="2794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161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B7930" id="Прямая соединительная линия 27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84.3pt" to="113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" strokecolor="black [3200]" strokeweight="1.5pt">
                <v:stroke joinstyle="miter"/>
              </v:lin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33B941" wp14:editId="76C72C82">
                <wp:simplePos x="0" y="0"/>
                <wp:positionH relativeFrom="column">
                  <wp:posOffset>1438910</wp:posOffset>
                </wp:positionH>
                <wp:positionV relativeFrom="paragraph">
                  <wp:posOffset>2340610</wp:posOffset>
                </wp:positionV>
                <wp:extent cx="1985645" cy="1270"/>
                <wp:effectExtent l="0" t="0" r="33655" b="3683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564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5B653" id="Прямая со стрелкой 28" o:spid="_x0000_s1026" type="#_x0000_t32" style="position:absolute;margin-left:113.3pt;margin-top:184.3pt;width:156.35pt;height:.1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38B12" wp14:editId="6516CFCA">
                <wp:simplePos x="0" y="0"/>
                <wp:positionH relativeFrom="column">
                  <wp:posOffset>1443355</wp:posOffset>
                </wp:positionH>
                <wp:positionV relativeFrom="paragraph">
                  <wp:posOffset>3602355</wp:posOffset>
                </wp:positionV>
                <wp:extent cx="0" cy="360680"/>
                <wp:effectExtent l="76200" t="0" r="76200" b="5842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E04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113.65pt;margin-top:283.65pt;width:0;height:2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4D92D350" wp14:editId="5561D1DD">
                <wp:simplePos x="0" y="0"/>
                <wp:positionH relativeFrom="column">
                  <wp:posOffset>3244215</wp:posOffset>
                </wp:positionH>
                <wp:positionV relativeFrom="paragraph">
                  <wp:posOffset>2522220</wp:posOffset>
                </wp:positionV>
                <wp:extent cx="1803400" cy="1080135"/>
                <wp:effectExtent l="19050" t="19050" r="25400" b="43815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F46A8" w14:textId="24D56936" w:rsidR="00825AEB" w:rsidRPr="00825AEB" w:rsidRDefault="00825AEB" w:rsidP="00825AEB">
                            <w:pPr>
                              <w:pStyle w:val="-"/>
                            </w:pPr>
                            <w:r>
                              <w:t xml:space="preserve">r-&gt;getName() == </w:t>
                            </w:r>
                            <w:r w:rsidR="00DD6A36">
                              <w:t>terminator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D350" id="Блок-схема: решение 19" o:spid="_x0000_s1041" type="#_x0000_t110" style="position:absolute;left:0;text-align:left;margin-left:255.45pt;margin-top:198.6pt;width:142pt;height:85.05pt;z-index:251677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" fillcolor="white [3212]" strokecolor="black [3213]" strokeweight="1pt">
                <v:textbox>
                  <w:txbxContent>
                    <w:p w14:paraId="434F46A8" w14:textId="24D56936" w:rsidR="00825AEB" w:rsidRPr="00825AEB" w:rsidRDefault="00825AEB" w:rsidP="00825AEB">
                      <w:pPr>
                        <w:pStyle w:val="-"/>
                      </w:pPr>
                      <w:r>
                        <w:t xml:space="preserve">r-&gt;getName() == </w:t>
                      </w:r>
                      <w:r w:rsidR="00DD6A36">
                        <w:t>terminator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B1D2EC" wp14:editId="1C6A3132">
                <wp:simplePos x="0" y="0"/>
                <wp:positionH relativeFrom="column">
                  <wp:posOffset>3425825</wp:posOffset>
                </wp:positionH>
                <wp:positionV relativeFrom="paragraph">
                  <wp:posOffset>3778885</wp:posOffset>
                </wp:positionV>
                <wp:extent cx="1441450" cy="721360"/>
                <wp:effectExtent l="0" t="0" r="25400" b="2159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6026" w14:textId="14E2201A" w:rsidR="002A370C" w:rsidRPr="002A370C" w:rsidRDefault="002A370C" w:rsidP="002A370C">
                            <w:pPr>
                              <w:pStyle w:val="-"/>
                            </w:pPr>
                            <w:r>
                              <w:t>addRecord(r)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1D2EC" id="Блок-схема: процесс 32" o:spid="_x0000_s1042" type="#_x0000_t109" style="position:absolute;left:0;text-align:left;margin-left:269.75pt;margin-top:297.55pt;width:113.5pt;height:5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" fillcolor="white [3212]" strokecolor="black [3213]" strokeweight="1pt">
                <v:textbox>
                  <w:txbxContent>
                    <w:p w14:paraId="1E5E6026" w14:textId="14E2201A" w:rsidR="002A370C" w:rsidRPr="002A370C" w:rsidRDefault="002A370C" w:rsidP="002A370C">
                      <w:pPr>
                        <w:pStyle w:val="-"/>
                      </w:pPr>
                      <w:r>
                        <w:t>addRecord(r)</w:t>
                      </w:r>
                    </w:p>
                  </w:txbxContent>
                </v:textbox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47D1DC" wp14:editId="46919099">
                <wp:simplePos x="0" y="0"/>
                <wp:positionH relativeFrom="column">
                  <wp:posOffset>3064510</wp:posOffset>
                </wp:positionH>
                <wp:positionV relativeFrom="paragraph">
                  <wp:posOffset>4144010</wp:posOffset>
                </wp:positionV>
                <wp:extent cx="358775" cy="0"/>
                <wp:effectExtent l="0" t="0" r="0" b="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7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8BFC8" id="Прямая со стрелкой 34" o:spid="_x0000_s1026" type="#_x0000_t32" style="position:absolute;margin-left:241.3pt;margin-top:326.3pt;width:28.2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E573D" wp14:editId="5753D7FB">
                <wp:simplePos x="0" y="0"/>
                <wp:positionH relativeFrom="column">
                  <wp:posOffset>3063875</wp:posOffset>
                </wp:positionH>
                <wp:positionV relativeFrom="paragraph">
                  <wp:posOffset>2340610</wp:posOffset>
                </wp:positionV>
                <wp:extent cx="0" cy="1804035"/>
                <wp:effectExtent l="76200" t="38100" r="57150" b="247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40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75B99" id="Прямая со стрелкой 35" o:spid="_x0000_s1026" type="#_x0000_t32" style="position:absolute;margin-left:241.25pt;margin-top:184.3pt;width:0;height:142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D6A3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D90E94" wp14:editId="1F1D6BE1">
                <wp:simplePos x="0" y="0"/>
                <wp:positionH relativeFrom="column">
                  <wp:posOffset>3047365</wp:posOffset>
                </wp:positionH>
                <wp:positionV relativeFrom="paragraph">
                  <wp:posOffset>2323465</wp:posOffset>
                </wp:positionV>
                <wp:extent cx="45719" cy="45719"/>
                <wp:effectExtent l="0" t="0" r="12065" b="12065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43BC4" id="Блок-схема: узел 37" o:spid="_x0000_s1026" type="#_x0000_t120" style="position:absolute;margin-left:239.95pt;margin-top:182.95pt;width:3.6pt;height: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/W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YsD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97632A">
        <w:t xml:space="preserve">Алгоритм </w:t>
      </w:r>
      <w:r w:rsidR="0097632A">
        <w:rPr>
          <w:lang w:val="en-US"/>
        </w:rPr>
        <w:t>Phonebook</w:t>
      </w:r>
      <w:r w:rsidR="0097632A" w:rsidRPr="00A44C53">
        <w:t>::</w:t>
      </w:r>
      <w:r w:rsidR="0097632A">
        <w:rPr>
          <w:lang w:val="en-US"/>
        </w:rPr>
        <w:t>input</w:t>
      </w:r>
      <w:r w:rsidR="0097632A" w:rsidRPr="00A44C53">
        <w:t>:</w:t>
      </w:r>
      <w:r w:rsidR="0097632A">
        <w:br w:type="page"/>
      </w:r>
    </w:p>
    <w:p w14:paraId="79CEF818" w14:textId="48FF17F9" w:rsidR="0097632A" w:rsidRPr="006C63C1" w:rsidRDefault="00A44C53" w:rsidP="007F0DA9">
      <w:pPr>
        <w:rPr>
          <w:lang w:val="en-US"/>
        </w:rPr>
      </w:pPr>
      <w:r w:rsidRPr="00A44C53">
        <w:lastRenderedPageBreak/>
        <w:t xml:space="preserve"> </w:t>
      </w:r>
      <w:r>
        <w:t>Алгоритм</w:t>
      </w:r>
      <w:r w:rsidRPr="006C63C1">
        <w:rPr>
          <w:lang w:val="en-US"/>
        </w:rPr>
        <w:t xml:space="preserve"> </w:t>
      </w:r>
      <w:r>
        <w:rPr>
          <w:lang w:val="en-US"/>
        </w:rPr>
        <w:t>PhoneRecord</w:t>
      </w:r>
      <w:r w:rsidRPr="006C63C1">
        <w:rPr>
          <w:lang w:val="en-US"/>
        </w:rPr>
        <w:t>::</w:t>
      </w:r>
      <w:r>
        <w:rPr>
          <w:lang w:val="en-US"/>
        </w:rPr>
        <w:t>input</w:t>
      </w:r>
      <w:r w:rsidRPr="006C63C1">
        <w:rPr>
          <w:lang w:val="en-US"/>
        </w:rPr>
        <w:t>:</w:t>
      </w:r>
    </w:p>
    <w:p w14:paraId="5DB0F2E1" w14:textId="6CDA147D" w:rsidR="0097632A" w:rsidRPr="006C63C1" w:rsidRDefault="00DD7E59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5101DD" wp14:editId="2143CE6B">
                <wp:simplePos x="0" y="0"/>
                <wp:positionH relativeFrom="column">
                  <wp:posOffset>2164080</wp:posOffset>
                </wp:positionH>
                <wp:positionV relativeFrom="paragraph">
                  <wp:posOffset>38735</wp:posOffset>
                </wp:positionV>
                <wp:extent cx="1082040" cy="367030"/>
                <wp:effectExtent l="0" t="0" r="22860" b="13970"/>
                <wp:wrapNone/>
                <wp:docPr id="77" name="Блок-схема: знак заверше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670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2AAEA" w14:textId="04EC7ECA" w:rsidR="00DD7E59" w:rsidRDefault="00DD7E59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101DD" id="Блок-схема: знак завершения 77" o:spid="_x0000_s1043" type="#_x0000_t116" style="position:absolute;margin-left:170.4pt;margin-top:3.05pt;width:85.2pt;height:28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" fillcolor="white [3212]" strokecolor="black [3213]" strokeweight="1pt">
                <v:textbox>
                  <w:txbxContent>
                    <w:p w14:paraId="6162AAEA" w14:textId="04EC7ECA" w:rsidR="00DD7E59" w:rsidRDefault="00DD7E59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ACCBE84" wp14:editId="3311184C">
                <wp:simplePos x="0" y="0"/>
                <wp:positionH relativeFrom="column">
                  <wp:posOffset>2344420</wp:posOffset>
                </wp:positionH>
                <wp:positionV relativeFrom="paragraph">
                  <wp:posOffset>4549775</wp:posOffset>
                </wp:positionV>
                <wp:extent cx="721360" cy="358140"/>
                <wp:effectExtent l="0" t="0" r="21590" b="22860"/>
                <wp:wrapNone/>
                <wp:docPr id="76" name="Блок-схема: знак заверше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3581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A6DBF" w14:textId="3353981F" w:rsidR="00DD7E59" w:rsidRDefault="00DD7E59" w:rsidP="00DD7E59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CBE84" id="Блок-схема: знак завершения 76" o:spid="_x0000_s1044" type="#_x0000_t116" style="position:absolute;margin-left:184.6pt;margin-top:358.25pt;width:56.8pt;height:28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" fillcolor="white [3212]" strokecolor="black [3213]" strokeweight="1pt">
                <v:textbox>
                  <w:txbxContent>
                    <w:p w14:paraId="48BA6DBF" w14:textId="3353981F" w:rsidR="00DD7E59" w:rsidRDefault="00DD7E59" w:rsidP="00DD7E59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568F69" wp14:editId="10210ECA">
                <wp:simplePos x="0" y="0"/>
                <wp:positionH relativeFrom="column">
                  <wp:posOffset>2704465</wp:posOffset>
                </wp:positionH>
                <wp:positionV relativeFrom="paragraph">
                  <wp:posOffset>4365625</wp:posOffset>
                </wp:positionV>
                <wp:extent cx="0" cy="181610"/>
                <wp:effectExtent l="76200" t="0" r="571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61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AB6A1" id="Прямая со стрелкой 58" o:spid="_x0000_s1026" type="#_x0000_t32" style="position:absolute;margin-left:212.95pt;margin-top:343.75pt;width:0;height:14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71724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609BD2" wp14:editId="4C163964">
                <wp:simplePos x="0" y="0"/>
                <wp:positionH relativeFrom="column">
                  <wp:posOffset>2705100</wp:posOffset>
                </wp:positionH>
                <wp:positionV relativeFrom="paragraph">
                  <wp:posOffset>3466465</wp:posOffset>
                </wp:positionV>
                <wp:extent cx="0" cy="177800"/>
                <wp:effectExtent l="76200" t="0" r="57150" b="508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1C87F" id="Прямая со стрелкой 57" o:spid="_x0000_s1026" type="#_x0000_t32" style="position:absolute;margin-left:213pt;margin-top:272.95pt;width:0;height:1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801DA7" wp14:editId="44BB502E">
                <wp:simplePos x="0" y="0"/>
                <wp:positionH relativeFrom="column">
                  <wp:posOffset>2704465</wp:posOffset>
                </wp:positionH>
                <wp:positionV relativeFrom="paragraph">
                  <wp:posOffset>2383155</wp:posOffset>
                </wp:positionV>
                <wp:extent cx="0" cy="180340"/>
                <wp:effectExtent l="76200" t="0" r="57150" b="4826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23B4F" id="Прямая со стрелкой 55" o:spid="_x0000_s1026" type="#_x0000_t32" style="position:absolute;margin-left:212.95pt;margin-top:187.65pt;width:0;height:1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D8685B" wp14:editId="512C88E8">
                <wp:simplePos x="0" y="0"/>
                <wp:positionH relativeFrom="column">
                  <wp:posOffset>2704465</wp:posOffset>
                </wp:positionH>
                <wp:positionV relativeFrom="paragraph">
                  <wp:posOffset>1654175</wp:posOffset>
                </wp:positionV>
                <wp:extent cx="0" cy="187960"/>
                <wp:effectExtent l="76200" t="0" r="57150" b="5969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D036" id="Прямая со стрелкой 54" o:spid="_x0000_s1026" type="#_x0000_t32" style="position:absolute;margin-left:212.95pt;margin-top:130.25pt;width:0;height:14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313C1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96BDEF" wp14:editId="5829B178">
                <wp:simplePos x="0" y="0"/>
                <wp:positionH relativeFrom="column">
                  <wp:posOffset>2705100</wp:posOffset>
                </wp:positionH>
                <wp:positionV relativeFrom="paragraph">
                  <wp:posOffset>403225</wp:posOffset>
                </wp:positionV>
                <wp:extent cx="0" cy="167640"/>
                <wp:effectExtent l="76200" t="0" r="57150" b="6096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E218D" id="Прямая со стрелкой 53" o:spid="_x0000_s1026" type="#_x0000_t32" style="position:absolute;margin-left:213pt;margin-top:31.75pt;width:0;height:13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54A412" wp14:editId="2620413F">
                <wp:simplePos x="0" y="0"/>
                <wp:positionH relativeFrom="column">
                  <wp:posOffset>1815465</wp:posOffset>
                </wp:positionH>
                <wp:positionV relativeFrom="paragraph">
                  <wp:posOffset>3645535</wp:posOffset>
                </wp:positionV>
                <wp:extent cx="1980565" cy="721360"/>
                <wp:effectExtent l="0" t="0" r="19685" b="2159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4FB6C" w14:textId="72F4BF3B" w:rsidR="00202E35" w:rsidRDefault="00202E35" w:rsidP="00202E35">
                            <w:pPr>
                              <w:pStyle w:val="-"/>
                            </w:pPr>
                            <w:r>
                              <w:t>setName(name);</w:t>
                            </w:r>
                          </w:p>
                          <w:p w14:paraId="32593DDC" w14:textId="765CDBEE" w:rsidR="00202E35" w:rsidRPr="00202E35" w:rsidRDefault="00202E35" w:rsidP="00202E35">
                            <w:pPr>
                              <w:pStyle w:val="-"/>
                            </w:pPr>
                            <w:r>
                              <w:t>setNumber(number);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4A412" id="Блок-схема: процесс 51" o:spid="_x0000_s1045" type="#_x0000_t109" style="position:absolute;margin-left:142.95pt;margin-top:287.05pt;width:155.95pt;height:56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" fillcolor="white [3212]" strokecolor="black [3213]" strokeweight="1pt">
                <v:textbox>
                  <w:txbxContent>
                    <w:p w14:paraId="3DF4FB6C" w14:textId="72F4BF3B" w:rsidR="00202E35" w:rsidRDefault="00202E35" w:rsidP="00202E35">
                      <w:pPr>
                        <w:pStyle w:val="-"/>
                      </w:pPr>
                      <w:r>
                        <w:t>setName(name);</w:t>
                      </w:r>
                    </w:p>
                    <w:p w14:paraId="32593DDC" w14:textId="765CDBEE" w:rsidR="00202E35" w:rsidRPr="00202E35" w:rsidRDefault="00202E35" w:rsidP="00202E35">
                      <w:pPr>
                        <w:pStyle w:val="-"/>
                      </w:pPr>
                      <w:r>
                        <w:t>setNumber(number);</w:t>
                      </w:r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44A46" wp14:editId="143455AB">
                <wp:simplePos x="0" y="0"/>
                <wp:positionH relativeFrom="column">
                  <wp:posOffset>1783714</wp:posOffset>
                </wp:positionH>
                <wp:positionV relativeFrom="paragraph">
                  <wp:posOffset>1847215</wp:posOffset>
                </wp:positionV>
                <wp:extent cx="2012315" cy="535940"/>
                <wp:effectExtent l="0" t="0" r="26035" b="16510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315" cy="535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762F" w14:textId="24D83825" w:rsidR="00BC0CB1" w:rsidRPr="00BC0CB1" w:rsidRDefault="00BC0CB1" w:rsidP="00BC0CB1">
                            <w:pPr>
                              <w:pStyle w:val="-"/>
                            </w:pPr>
                            <w:r w:rsidRPr="00BC0CB1">
                              <w:t>std::string name, number;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4A46" id="Блок-схема: процесс 49" o:spid="_x0000_s1046" type="#_x0000_t109" style="position:absolute;margin-left:140.45pt;margin-top:145.45pt;width:158.45pt;height:4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" fillcolor="white [3212]" strokecolor="black [3213]" strokeweight="1pt">
                <v:textbox>
                  <w:txbxContent>
                    <w:p w14:paraId="2FB9762F" w14:textId="24D83825" w:rsidR="00BC0CB1" w:rsidRPr="00BC0CB1" w:rsidRDefault="00BC0CB1" w:rsidP="00BC0CB1">
                      <w:pPr>
                        <w:pStyle w:val="-"/>
                      </w:pPr>
                      <w:r w:rsidRPr="00BC0CB1">
                        <w:t>std::string name, number;</w:t>
                      </w:r>
                    </w:p>
                  </w:txbxContent>
                </v:textbox>
              </v:shape>
            </w:pict>
          </mc:Fallback>
        </mc:AlternateContent>
      </w:r>
      <w:r w:rsidR="00202E35" w:rsidRPr="00BC0CB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DD8AB" wp14:editId="329FFC20">
                <wp:simplePos x="0" y="0"/>
                <wp:positionH relativeFrom="column">
                  <wp:posOffset>1816100</wp:posOffset>
                </wp:positionH>
                <wp:positionV relativeFrom="paragraph">
                  <wp:posOffset>568325</wp:posOffset>
                </wp:positionV>
                <wp:extent cx="1980565" cy="1083310"/>
                <wp:effectExtent l="0" t="0" r="19685" b="21590"/>
                <wp:wrapNone/>
                <wp:docPr id="48" name="Блок-схема: внутренняя памят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565" cy="108331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BA458" w14:textId="77777777" w:rsidR="00BC0CB1" w:rsidRPr="00DD6A36" w:rsidRDefault="00BC0CB1" w:rsidP="00BC0CB1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std::string terminator, std::istream &amp; input, std::ostream &amp; output, std::string prompt_name, std::string prompt_number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DD8AB" id="Блок-схема: внутренняя память 48" o:spid="_x0000_s1047" type="#_x0000_t113" style="position:absolute;margin-left:143pt;margin-top:44.75pt;width:155.95pt;height:8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" fillcolor="white [3212]" strokecolor="black [3213]" strokeweight="1pt">
                <v:textbox>
                  <w:txbxContent>
                    <w:p w14:paraId="164BA458" w14:textId="77777777" w:rsidR="00BC0CB1" w:rsidRPr="00DD6A36" w:rsidRDefault="00BC0CB1" w:rsidP="00BC0CB1">
                      <w:pPr>
                        <w:pStyle w:val="-"/>
                      </w:pPr>
                      <w:r>
                        <w:t>Получить</w:t>
                      </w:r>
                      <w:r w:rsidRPr="00DD6A36">
                        <w:t xml:space="preserve"> std::string terminator, std::istream &amp; input, std::ostream &amp; output, std::string prompt_name, std::string prompt_number</w:t>
                      </w:r>
                    </w:p>
                  </w:txbxContent>
                </v:textbox>
              </v:shape>
            </w:pict>
          </mc:Fallback>
        </mc:AlternateContent>
      </w:r>
      <w:r w:rsidR="00202E3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D2239F" wp14:editId="245DBE60">
                <wp:simplePos x="0" y="0"/>
                <wp:positionH relativeFrom="column">
                  <wp:posOffset>1699260</wp:posOffset>
                </wp:positionH>
                <wp:positionV relativeFrom="paragraph">
                  <wp:posOffset>2567305</wp:posOffset>
                </wp:positionV>
                <wp:extent cx="2164715" cy="901700"/>
                <wp:effectExtent l="19050" t="0" r="45085" b="1270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90170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8C59F" w14:textId="2FCB5846" w:rsidR="00BC0CB1" w:rsidRDefault="00BC0CB1" w:rsidP="00BC0CB1">
                            <w:pPr>
                              <w:pStyle w:val="-"/>
                            </w:pPr>
                            <w:r>
                              <w:t>output: prompt_name</w:t>
                            </w:r>
                          </w:p>
                          <w:p w14:paraId="27063B44" w14:textId="145827D4" w:rsidR="00202E35" w:rsidRDefault="00202E35" w:rsidP="00BC0CB1">
                            <w:pPr>
                              <w:pStyle w:val="-"/>
                            </w:pPr>
                            <w:r>
                              <w:t>input: name</w:t>
                            </w:r>
                          </w:p>
                          <w:p w14:paraId="33742C44" w14:textId="4CEC8400" w:rsidR="00202E35" w:rsidRDefault="00202E35" w:rsidP="00BC0CB1">
                            <w:pPr>
                              <w:pStyle w:val="-"/>
                            </w:pPr>
                            <w:r>
                              <w:t>output: prompt_number</w:t>
                            </w:r>
                          </w:p>
                          <w:p w14:paraId="2890E299" w14:textId="5C880173" w:rsidR="00202E35" w:rsidRPr="00BC0CB1" w:rsidRDefault="00202E35" w:rsidP="00BC0CB1">
                            <w:pPr>
                              <w:pStyle w:val="-"/>
                            </w:pPr>
                            <w:r>
                              <w:t>input: numbera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223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0" o:spid="_x0000_s1048" type="#_x0000_t111" style="position:absolute;margin-left:133.8pt;margin-top:202.15pt;width:170.45pt;height:7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" fillcolor="white [3212]" strokecolor="black [3213]" strokeweight="1pt">
                <v:textbox inset="0,0,0,0">
                  <w:txbxContent>
                    <w:p w14:paraId="0DB8C59F" w14:textId="2FCB5846" w:rsidR="00BC0CB1" w:rsidRDefault="00BC0CB1" w:rsidP="00BC0CB1">
                      <w:pPr>
                        <w:pStyle w:val="-"/>
                      </w:pPr>
                      <w:r>
                        <w:t>output: prompt_name</w:t>
                      </w:r>
                    </w:p>
                    <w:p w14:paraId="27063B44" w14:textId="145827D4" w:rsidR="00202E35" w:rsidRDefault="00202E35" w:rsidP="00BC0CB1">
                      <w:pPr>
                        <w:pStyle w:val="-"/>
                      </w:pPr>
                      <w:r>
                        <w:t>input: name</w:t>
                      </w:r>
                    </w:p>
                    <w:p w14:paraId="33742C44" w14:textId="4CEC8400" w:rsidR="00202E35" w:rsidRDefault="00202E35" w:rsidP="00BC0CB1">
                      <w:pPr>
                        <w:pStyle w:val="-"/>
                      </w:pPr>
                      <w:r>
                        <w:t>output: prompt_number</w:t>
                      </w:r>
                    </w:p>
                    <w:p w14:paraId="2890E299" w14:textId="5C880173" w:rsidR="00202E35" w:rsidRPr="00BC0CB1" w:rsidRDefault="00202E35" w:rsidP="00BC0CB1">
                      <w:pPr>
                        <w:pStyle w:val="-"/>
                      </w:pPr>
                      <w:r>
                        <w:t>input: numbera</w:t>
                      </w:r>
                    </w:p>
                  </w:txbxContent>
                </v:textbox>
              </v:shape>
            </w:pict>
          </mc:Fallback>
        </mc:AlternateContent>
      </w:r>
      <w:r w:rsidR="0097632A" w:rsidRPr="006C63C1">
        <w:rPr>
          <w:lang w:val="en-US"/>
        </w:rPr>
        <w:br w:type="page"/>
      </w:r>
    </w:p>
    <w:p w14:paraId="26CC7BB0" w14:textId="69996CB1" w:rsidR="0097632A" w:rsidRPr="00DD7E59" w:rsidRDefault="00717241" w:rsidP="005827C6">
      <w:pPr>
        <w:rPr>
          <w:lang w:val="en-US"/>
        </w:rPr>
      </w:pPr>
      <w:r w:rsidRPr="00717241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EF44E7" wp14:editId="745EB638">
                <wp:simplePos x="0" y="0"/>
                <wp:positionH relativeFrom="column">
                  <wp:posOffset>1115695</wp:posOffset>
                </wp:positionH>
                <wp:positionV relativeFrom="paragraph">
                  <wp:posOffset>3613785</wp:posOffset>
                </wp:positionV>
                <wp:extent cx="1430655" cy="721360"/>
                <wp:effectExtent l="0" t="0" r="17145" b="21590"/>
                <wp:wrapNone/>
                <wp:docPr id="64" name="Блок-схема: знак заверше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C517C" w14:textId="77777777" w:rsidR="00717241" w:rsidRPr="00816244" w:rsidRDefault="00717241" w:rsidP="00717241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F44E7" id="Блок-схема: знак завершения 64" o:spid="_x0000_s1049" type="#_x0000_t116" style="position:absolute;left:0;text-align:left;margin-left:87.85pt;margin-top:284.55pt;width:112.65pt;height:56.8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172A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" fillcolor="white [3212]" strokecolor="black [3213]" strokeweight="1pt">
                <v:textbox>
                  <w:txbxContent>
                    <w:p w14:paraId="7B6C517C" w14:textId="77777777" w:rsidR="00717241" w:rsidRPr="00816244" w:rsidRDefault="00717241" w:rsidP="00717241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AC76B9" wp14:editId="08A77CFE">
                <wp:simplePos x="0" y="0"/>
                <wp:positionH relativeFrom="column">
                  <wp:posOffset>1082040</wp:posOffset>
                </wp:positionH>
                <wp:positionV relativeFrom="paragraph">
                  <wp:posOffset>1454150</wp:posOffset>
                </wp:positionV>
                <wp:extent cx="1446530" cy="709930"/>
                <wp:effectExtent l="0" t="0" r="20320" b="13970"/>
                <wp:wrapNone/>
                <wp:docPr id="69" name="Блок-схема: внутренняя памят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7099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9F1A0" w14:textId="1FA82C10" w:rsidR="00717241" w:rsidRPr="00717241" w:rsidRDefault="00717241" w:rsidP="00717241">
                            <w:pPr>
                              <w:pStyle w:val="-"/>
                            </w:pPr>
                            <w:r>
                              <w:t>получить std::string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C76B9" id="Блок-схема: внутренняя память 69" o:spid="_x0000_s1050" type="#_x0000_t113" style="position:absolute;left:0;text-align:left;margin-left:85.2pt;margin-top:114.5pt;width:113.9pt;height:5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" fillcolor="white [3212]" strokecolor="black [3213]" strokeweight="1pt">
                <v:textbox>
                  <w:txbxContent>
                    <w:p w14:paraId="6EA9F1A0" w14:textId="1FA82C10" w:rsidR="00717241" w:rsidRPr="00717241" w:rsidRDefault="00717241" w:rsidP="00717241">
                      <w:pPr>
                        <w:pStyle w:val="-"/>
                      </w:pPr>
                      <w:r>
                        <w:t>получить std::string name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89F1B3" wp14:editId="3D97B398">
                <wp:simplePos x="0" y="0"/>
                <wp:positionH relativeFrom="column">
                  <wp:posOffset>1082675</wp:posOffset>
                </wp:positionH>
                <wp:positionV relativeFrom="paragraph">
                  <wp:posOffset>366395</wp:posOffset>
                </wp:positionV>
                <wp:extent cx="1461135" cy="721360"/>
                <wp:effectExtent l="0" t="0" r="24765" b="21590"/>
                <wp:wrapNone/>
                <wp:docPr id="60" name="Блок-схема: знак заверше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3A4DB" w14:textId="77777777" w:rsidR="00717241" w:rsidRPr="00816244" w:rsidRDefault="00717241" w:rsidP="00717241">
                            <w:pPr>
                              <w:pStyle w:val="-"/>
                            </w:pPr>
                            <w:r w:rsidRPr="00816244"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9F1B3" id="Блок-схема: знак завершения 60" o:spid="_x0000_s1051" type="#_x0000_t116" style="position:absolute;left:0;text-align:left;margin-left:85.25pt;margin-top:28.85pt;width:115.05pt;height:56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" fillcolor="white [3212]" strokecolor="black [3213]" strokeweight="1pt">
                <v:textbox>
                  <w:txbxContent>
                    <w:p w14:paraId="5FF3A4DB" w14:textId="77777777" w:rsidR="00717241" w:rsidRPr="00816244" w:rsidRDefault="00717241" w:rsidP="00717241">
                      <w:pPr>
                        <w:pStyle w:val="-"/>
                      </w:pPr>
                      <w:r w:rsidRPr="00816244"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3B0CF3" wp14:editId="464B43CD">
                <wp:simplePos x="0" y="0"/>
                <wp:positionH relativeFrom="column">
                  <wp:posOffset>1082675</wp:posOffset>
                </wp:positionH>
                <wp:positionV relativeFrom="paragraph">
                  <wp:posOffset>2534285</wp:posOffset>
                </wp:positionV>
                <wp:extent cx="1445895" cy="721360"/>
                <wp:effectExtent l="0" t="0" r="20955" b="2159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BB10" w14:textId="18FD51A6" w:rsidR="00717241" w:rsidRPr="0097632A" w:rsidRDefault="00717241" w:rsidP="00717241">
                            <w:pPr>
                              <w:pStyle w:val="-"/>
                            </w:pPr>
                            <w:r>
                              <w:t>this-&gt;name=name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B0CF3" id="Прямоугольник 62" o:spid="_x0000_s1052" style="position:absolute;left:0;text-align:left;margin-left:85.25pt;margin-top:199.55pt;width:113.85pt;height:56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" fillcolor="white [3212]" strokecolor="black [3213]" strokeweight="1pt">
                <v:textbox>
                  <w:txbxContent>
                    <w:p w14:paraId="463CBB10" w14:textId="18FD51A6" w:rsidR="00717241" w:rsidRPr="0097632A" w:rsidRDefault="00717241" w:rsidP="00717241">
                      <w:pPr>
                        <w:pStyle w:val="-"/>
                      </w:pPr>
                      <w:r>
                        <w:t>this-&gt;name=name</w:t>
                      </w:r>
                    </w:p>
                  </w:txbxContent>
                </v:textbox>
              </v:rect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1375C1" wp14:editId="37B53995">
                <wp:simplePos x="0" y="0"/>
                <wp:positionH relativeFrom="column">
                  <wp:posOffset>1822450</wp:posOffset>
                </wp:positionH>
                <wp:positionV relativeFrom="paragraph">
                  <wp:posOffset>1087755</wp:posOffset>
                </wp:positionV>
                <wp:extent cx="0" cy="364490"/>
                <wp:effectExtent l="76200" t="0" r="76200" b="5461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E3145" id="Прямая со стрелкой 65" o:spid="_x0000_s1026" type="#_x0000_t32" style="position:absolute;margin-left:143.5pt;margin-top:85.65pt;width:0;height:28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E49D90" wp14:editId="79DD3E8A">
                <wp:simplePos x="0" y="0"/>
                <wp:positionH relativeFrom="column">
                  <wp:posOffset>1821815</wp:posOffset>
                </wp:positionH>
                <wp:positionV relativeFrom="paragraph">
                  <wp:posOffset>2169795</wp:posOffset>
                </wp:positionV>
                <wp:extent cx="0" cy="360680"/>
                <wp:effectExtent l="76200" t="0" r="76200" b="5842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5ADBE" id="Прямая со стрелкой 66" o:spid="_x0000_s1026" type="#_x0000_t32" style="position:absolute;margin-left:143.45pt;margin-top:170.85pt;width:0;height:28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62TDQIAACk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Pr="007172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EFABC4" wp14:editId="75BD4A6D">
                <wp:simplePos x="0" y="0"/>
                <wp:positionH relativeFrom="column">
                  <wp:posOffset>1821815</wp:posOffset>
                </wp:positionH>
                <wp:positionV relativeFrom="paragraph">
                  <wp:posOffset>3251835</wp:posOffset>
                </wp:positionV>
                <wp:extent cx="0" cy="360680"/>
                <wp:effectExtent l="76200" t="0" r="76200" b="5842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86CC4" id="Прямая со стрелкой 67" o:spid="_x0000_s1026" type="#_x0000_t32" style="position:absolute;margin-left:143.45pt;margin-top:256.05pt;width:0;height:28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t>Алгоритм</w:t>
      </w:r>
      <w:r w:rsidRPr="00DD7E59">
        <w:rPr>
          <w:lang w:val="en-US"/>
        </w:rPr>
        <w:t xml:space="preserve"> </w:t>
      </w:r>
      <w:r>
        <w:rPr>
          <w:lang w:val="en-US"/>
        </w:rPr>
        <w:t>PhoneRecord</w:t>
      </w:r>
      <w:r w:rsidRPr="00DD7E59">
        <w:rPr>
          <w:lang w:val="en-US"/>
        </w:rPr>
        <w:t>::</w:t>
      </w:r>
      <w:r>
        <w:rPr>
          <w:lang w:val="en-US"/>
        </w:rPr>
        <w:t>setName</w:t>
      </w:r>
      <w:r w:rsidR="00DD7E59">
        <w:rPr>
          <w:lang w:val="en-US"/>
        </w:rPr>
        <w:t>:</w:t>
      </w:r>
      <w:r w:rsidR="0097632A" w:rsidRPr="00DD7E59">
        <w:rPr>
          <w:lang w:val="en-US"/>
        </w:rPr>
        <w:br w:type="page"/>
      </w:r>
    </w:p>
    <w:p w14:paraId="79DAB2E4" w14:textId="5430FDAA" w:rsidR="0097632A" w:rsidRPr="00DD7E59" w:rsidRDefault="00820431" w:rsidP="005827C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A4D0F8" wp14:editId="7B050866">
                <wp:simplePos x="0" y="0"/>
                <wp:positionH relativeFrom="column">
                  <wp:posOffset>4303992</wp:posOffset>
                </wp:positionH>
                <wp:positionV relativeFrom="paragraph">
                  <wp:posOffset>1414780</wp:posOffset>
                </wp:positionV>
                <wp:extent cx="45719" cy="45719"/>
                <wp:effectExtent l="0" t="0" r="12065" b="12065"/>
                <wp:wrapNone/>
                <wp:docPr id="198" name="Блок-схема: узел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C7467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98" o:spid="_x0000_s1026" type="#_x0000_t120" style="position:absolute;margin-left:338.9pt;margin-top:111.4pt;width:3.6pt;height:3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BCC64E" wp14:editId="6F4AE6B9">
                <wp:simplePos x="0" y="0"/>
                <wp:positionH relativeFrom="column">
                  <wp:posOffset>4330325</wp:posOffset>
                </wp:positionH>
                <wp:positionV relativeFrom="paragraph">
                  <wp:posOffset>1435473</wp:posOffset>
                </wp:positionV>
                <wp:extent cx="351977" cy="187325"/>
                <wp:effectExtent l="38100" t="76200" r="10160" b="22225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77" cy="187325"/>
                        </a:xfrm>
                        <a:prstGeom prst="bentConnector3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C03E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95" o:spid="_x0000_s1026" type="#_x0000_t34" style="position:absolute;margin-left:340.95pt;margin-top:113.05pt;width:27.7pt;height:14.7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87BA5D" wp14:editId="493CA9D1">
                <wp:simplePos x="0" y="0"/>
                <wp:positionH relativeFrom="column">
                  <wp:posOffset>4030460</wp:posOffset>
                </wp:positionH>
                <wp:positionV relativeFrom="paragraph">
                  <wp:posOffset>1456863</wp:posOffset>
                </wp:positionV>
                <wp:extent cx="543120" cy="362732"/>
                <wp:effectExtent l="0" t="0" r="0" b="0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A5A792" w14:textId="77777777" w:rsidR="00820431" w:rsidRPr="00367F0F" w:rsidRDefault="00820431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BA5D" id="Надпись 194" o:spid="_x0000_s1053" type="#_x0000_t202" style="position:absolute;left:0;text-align:left;margin-left:317.35pt;margin-top:114.7pt;width:42.75pt;height:28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" filled="f" stroked="f" strokeweight=".5pt">
                <v:textbox>
                  <w:txbxContent>
                    <w:p w14:paraId="33A5A792" w14:textId="77777777" w:rsidR="00820431" w:rsidRPr="00367F0F" w:rsidRDefault="00820431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0D77826" wp14:editId="658F193B">
                <wp:simplePos x="0" y="0"/>
                <wp:positionH relativeFrom="column">
                  <wp:posOffset>5049751</wp:posOffset>
                </wp:positionH>
                <wp:positionV relativeFrom="paragraph">
                  <wp:posOffset>1078403</wp:posOffset>
                </wp:positionV>
                <wp:extent cx="361950" cy="358140"/>
                <wp:effectExtent l="0" t="0" r="0" b="381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67C92" w14:textId="77777777" w:rsidR="00820431" w:rsidRDefault="00820431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7826" id="Надпись 192" o:spid="_x0000_s1054" type="#_x0000_t202" style="position:absolute;left:0;text-align:left;margin-left:397.6pt;margin-top:84.9pt;width:28.5pt;height:28.2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" filled="f" stroked="f" strokeweight=".5pt">
                <v:textbox>
                  <w:txbxContent>
                    <w:p w14:paraId="1C167C92" w14:textId="77777777" w:rsidR="00820431" w:rsidRDefault="00820431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8EDA33" wp14:editId="764DF1EE">
                <wp:simplePos x="0" y="0"/>
                <wp:positionH relativeFrom="column">
                  <wp:posOffset>3093547</wp:posOffset>
                </wp:positionH>
                <wp:positionV relativeFrom="paragraph">
                  <wp:posOffset>2327044</wp:posOffset>
                </wp:positionV>
                <wp:extent cx="543120" cy="362732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35045" w14:textId="77777777" w:rsidR="00820431" w:rsidRPr="00367F0F" w:rsidRDefault="0082043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EDA33" id="Надпись 193" o:spid="_x0000_s1055" type="#_x0000_t202" style="position:absolute;left:0;text-align:left;margin-left:243.6pt;margin-top:183.25pt;width:42.75pt;height:28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" filled="f" stroked="f" strokeweight=".5pt">
                <v:textbox>
                  <w:txbxContent>
                    <w:p w14:paraId="49335045" w14:textId="77777777" w:rsidR="00820431" w:rsidRPr="00367F0F" w:rsidRDefault="0082043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847FDD" wp14:editId="093ED343">
                <wp:simplePos x="0" y="0"/>
                <wp:positionH relativeFrom="column">
                  <wp:posOffset>1665836</wp:posOffset>
                </wp:positionH>
                <wp:positionV relativeFrom="paragraph">
                  <wp:posOffset>1695335</wp:posOffset>
                </wp:positionV>
                <wp:extent cx="361950" cy="358140"/>
                <wp:effectExtent l="0" t="0" r="0" b="381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5FC39" w14:textId="77777777" w:rsidR="00820431" w:rsidRDefault="0082043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7FDD" id="Надпись 127" o:spid="_x0000_s1056" type="#_x0000_t202" style="position:absolute;left:0;text-align:left;margin-left:131.15pt;margin-top:133.5pt;width:28.5pt;height:28.2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" filled="f" stroked="f" strokeweight=".5pt">
                <v:textbox>
                  <w:txbxContent>
                    <w:p w14:paraId="2645FC39" w14:textId="77777777" w:rsidR="00820431" w:rsidRDefault="0082043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1A7899" wp14:editId="78A82190">
                <wp:simplePos x="0" y="0"/>
                <wp:positionH relativeFrom="column">
                  <wp:posOffset>1263650</wp:posOffset>
                </wp:positionH>
                <wp:positionV relativeFrom="paragraph">
                  <wp:posOffset>900793</wp:posOffset>
                </wp:positionV>
                <wp:extent cx="360997" cy="0"/>
                <wp:effectExtent l="0" t="76200" r="2032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48610" id="Прямая со стрелкой 18" o:spid="_x0000_s1026" type="#_x0000_t32" style="position:absolute;margin-left:99.5pt;margin-top:70.95pt;width:28.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544601" wp14:editId="5CE785E9">
                <wp:simplePos x="0" y="0"/>
                <wp:positionH relativeFrom="column">
                  <wp:posOffset>180340</wp:posOffset>
                </wp:positionH>
                <wp:positionV relativeFrom="paragraph">
                  <wp:posOffset>542653</wp:posOffset>
                </wp:positionV>
                <wp:extent cx="1086757" cy="719727"/>
                <wp:effectExtent l="0" t="0" r="18415" b="23495"/>
                <wp:wrapNone/>
                <wp:docPr id="75" name="Блок-схема: знак заверше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57" cy="71972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DD727" w14:textId="5780DFE4" w:rsidR="00DD7E59" w:rsidRDefault="00DD7E59" w:rsidP="00DD7E59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44601" id="Блок-схема: знак завершения 75" o:spid="_x0000_s1057" type="#_x0000_t116" style="position:absolute;left:0;text-align:left;margin-left:14.2pt;margin-top:42.75pt;width:85.55pt;height:56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" fillcolor="white [3212]" strokecolor="black [3213]" strokeweight="1pt">
                <v:textbox>
                  <w:txbxContent>
                    <w:p w14:paraId="5DEDD727" w14:textId="5780DFE4" w:rsidR="00DD7E59" w:rsidRDefault="00DD7E59" w:rsidP="00DD7E59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53C9824" wp14:editId="1272BF87">
                <wp:simplePos x="0" y="0"/>
                <wp:positionH relativeFrom="column">
                  <wp:posOffset>2523036</wp:posOffset>
                </wp:positionH>
                <wp:positionV relativeFrom="paragraph">
                  <wp:posOffset>3786596</wp:posOffset>
                </wp:positionV>
                <wp:extent cx="1083764" cy="541564"/>
                <wp:effectExtent l="0" t="0" r="21590" b="11430"/>
                <wp:wrapNone/>
                <wp:docPr id="74" name="Блок-схема: знак заверше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64" cy="54156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2F160" w14:textId="5C3E36DC" w:rsidR="00DD7E59" w:rsidRPr="00DD7E59" w:rsidRDefault="00DD7E59" w:rsidP="00DD7E59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C9824" id="Блок-схема: знак завершения 74" o:spid="_x0000_s1058" type="#_x0000_t116" style="position:absolute;left:0;text-align:left;margin-left:198.65pt;margin-top:298.15pt;width:85.35pt;height:4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" fillcolor="white [3212]" strokecolor="black [3213]" strokeweight="1pt">
                <v:textbox>
                  <w:txbxContent>
                    <w:p w14:paraId="3882F160" w14:textId="5C3E36DC" w:rsidR="00DD7E59" w:rsidRPr="00DD7E59" w:rsidRDefault="00DD7E59" w:rsidP="00DD7E59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6BBD6C" wp14:editId="5A127904">
                <wp:simplePos x="0" y="0"/>
                <wp:positionH relativeFrom="column">
                  <wp:posOffset>3045460</wp:posOffset>
                </wp:positionH>
                <wp:positionV relativeFrom="paragraph">
                  <wp:posOffset>3587406</wp:posOffset>
                </wp:positionV>
                <wp:extent cx="45719" cy="45719"/>
                <wp:effectExtent l="0" t="0" r="12065" b="12065"/>
                <wp:wrapNone/>
                <wp:docPr id="73" name="Блок-схема: узе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5120D" id="Блок-схема: узел 73" o:spid="_x0000_s1026" type="#_x0000_t120" style="position:absolute;margin-left:239.8pt;margin-top:282.45pt;width:3.6pt;height:3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7ABFCE" wp14:editId="1993B1D2">
                <wp:simplePos x="0" y="0"/>
                <wp:positionH relativeFrom="column">
                  <wp:posOffset>3064452</wp:posOffset>
                </wp:positionH>
                <wp:positionV relativeFrom="paragraph">
                  <wp:posOffset>3258185</wp:posOffset>
                </wp:positionV>
                <wp:extent cx="0" cy="530975"/>
                <wp:effectExtent l="76200" t="0" r="57150" b="5969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9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66901" id="Прямая со стрелкой 72" o:spid="_x0000_s1026" type="#_x0000_t32" style="position:absolute;margin-left:241.3pt;margin-top:256.55pt;width:0;height:41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B01FA9" wp14:editId="1D2FE22A">
                <wp:simplePos x="0" y="0"/>
                <wp:positionH relativeFrom="column">
                  <wp:posOffset>1081173</wp:posOffset>
                </wp:positionH>
                <wp:positionV relativeFrom="paragraph">
                  <wp:posOffset>3604087</wp:posOffset>
                </wp:positionV>
                <wp:extent cx="1988127" cy="2713"/>
                <wp:effectExtent l="0" t="76200" r="31750" b="9271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2713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79F0B" id="Прямая со стрелкой 71" o:spid="_x0000_s1026" type="#_x0000_t32" style="position:absolute;margin-left:85.15pt;margin-top:283.8pt;width:156.55pt;height: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D7E5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8C375B" wp14:editId="5B113738">
                <wp:simplePos x="0" y="0"/>
                <wp:positionH relativeFrom="column">
                  <wp:posOffset>1082040</wp:posOffset>
                </wp:positionH>
                <wp:positionV relativeFrom="paragraph">
                  <wp:posOffset>2349384</wp:posOffset>
                </wp:positionV>
                <wp:extent cx="0" cy="1255395"/>
                <wp:effectExtent l="0" t="0" r="38100" b="20955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53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51F7D" id="Прямая со стрелкой 70" o:spid="_x0000_s1026" type="#_x0000_t32" style="position:absolute;margin-left:85.2pt;margin-top:185pt;width:0;height:98.8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" strokecolor="black [3200]" strokeweight="1.5pt">
                <v:stroke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A230DD" wp14:editId="0DBA6679">
                <wp:simplePos x="0" y="0"/>
                <wp:positionH relativeFrom="column">
                  <wp:posOffset>3062374</wp:posOffset>
                </wp:positionH>
                <wp:positionV relativeFrom="paragraph">
                  <wp:posOffset>2349154</wp:posOffset>
                </wp:positionV>
                <wp:extent cx="0" cy="355946"/>
                <wp:effectExtent l="76200" t="0" r="76200" b="6350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94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994EF" id="Прямая со стрелкой 63" o:spid="_x0000_s1026" type="#_x0000_t32" style="position:absolute;margin-left:241.15pt;margin-top:184.95pt;width:0;height:28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8541A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B12D6F" wp14:editId="6EA4550C">
                <wp:simplePos x="0" y="0"/>
                <wp:positionH relativeFrom="column">
                  <wp:posOffset>2164081</wp:posOffset>
                </wp:positionH>
                <wp:positionV relativeFrom="paragraph">
                  <wp:posOffset>2704148</wp:posOffset>
                </wp:positionV>
                <wp:extent cx="1802448" cy="555625"/>
                <wp:effectExtent l="0" t="0" r="26670" b="158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448" cy="555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397FC" w14:textId="2A57D144" w:rsidR="008541A0" w:rsidRDefault="008541A0" w:rsidP="008541A0">
                            <w:pPr>
                              <w:pStyle w:val="-"/>
                            </w:pPr>
                            <w:r>
                              <w:t>number.plus = (s[0]==’+’);</w:t>
                            </w:r>
                          </w:p>
                          <w:p w14:paraId="0603E4F7" w14:textId="1E3E02B2" w:rsidR="008541A0" w:rsidRPr="008541A0" w:rsidRDefault="008541A0" w:rsidP="008541A0">
                            <w:pPr>
                              <w:pStyle w:val="-"/>
                            </w:pPr>
                            <w:r>
                              <w:t>number.num = std::sto</w:t>
                            </w:r>
                            <w:r w:rsidR="00E15959">
                              <w:t>ll</w:t>
                            </w:r>
                            <w:r>
                              <w:t>(s);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2D6F" id="Прямоугольник 36" o:spid="_x0000_s1059" style="position:absolute;left:0;text-align:left;margin-left:170.4pt;margin-top:212.95pt;width:141.95pt;height:4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" fillcolor="white [3212]" strokecolor="black [3213]" strokeweight="1pt">
                <v:textbox>
                  <w:txbxContent>
                    <w:p w14:paraId="2FB397FC" w14:textId="2A57D144" w:rsidR="008541A0" w:rsidRDefault="008541A0" w:rsidP="008541A0">
                      <w:pPr>
                        <w:pStyle w:val="-"/>
                      </w:pPr>
                      <w:r>
                        <w:t>number.plus = (s[0]==’+’);</w:t>
                      </w:r>
                    </w:p>
                    <w:p w14:paraId="0603E4F7" w14:textId="1E3E02B2" w:rsidR="008541A0" w:rsidRPr="008541A0" w:rsidRDefault="008541A0" w:rsidP="008541A0">
                      <w:pPr>
                        <w:pStyle w:val="-"/>
                      </w:pPr>
                      <w:r>
                        <w:t>number.num = std::sto</w:t>
                      </w:r>
                      <w:r w:rsidR="00E15959">
                        <w:t>ll</w:t>
                      </w:r>
                      <w:r>
                        <w:t>(s);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FA3DEF" wp14:editId="6C4F85CF">
                <wp:simplePos x="0" y="0"/>
                <wp:positionH relativeFrom="column">
                  <wp:posOffset>2163128</wp:posOffset>
                </wp:positionH>
                <wp:positionV relativeFrom="paragraph">
                  <wp:posOffset>1623060</wp:posOffset>
                </wp:positionV>
                <wp:extent cx="1804352" cy="722630"/>
                <wp:effectExtent l="19050" t="19050" r="43815" b="3937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352" cy="7226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855EC" w14:textId="6570BDB8" w:rsidR="004E4A1C" w:rsidRPr="004E4A1C" w:rsidRDefault="004E4A1C" w:rsidP="004E4A1C">
                            <w:pPr>
                              <w:pStyle w:val="-"/>
                            </w:pPr>
                            <w:r>
                              <w:t>s.size()==0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DEF" id="Блок-схема: решение 5" o:spid="_x0000_s1060" type="#_x0000_t110" style="position:absolute;left:0;text-align:left;margin-left:170.35pt;margin-top:127.8pt;width:142.05pt;height:5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" fillcolor="white [3212]" strokecolor="black [3213]" strokeweight="1pt">
                <v:textbox>
                  <w:txbxContent>
                    <w:p w14:paraId="4CC855EC" w14:textId="6570BDB8" w:rsidR="004E4A1C" w:rsidRPr="004E4A1C" w:rsidRDefault="004E4A1C" w:rsidP="004E4A1C">
                      <w:pPr>
                        <w:pStyle w:val="-"/>
                      </w:pPr>
                      <w:r>
                        <w:t>s.size()==0</w:t>
                      </w:r>
                    </w:p>
                  </w:txbxContent>
                </v:textbox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23A5E6" wp14:editId="20B4096C">
                <wp:simplePos x="0" y="0"/>
                <wp:positionH relativeFrom="column">
                  <wp:posOffset>1623060</wp:posOffset>
                </wp:positionH>
                <wp:positionV relativeFrom="paragraph">
                  <wp:posOffset>1983740</wp:posOffset>
                </wp:positionV>
                <wp:extent cx="540068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A1ED2" id="Прямая со стрелкой 29" o:spid="_x0000_s1026" type="#_x0000_t32" style="position:absolute;margin-left:127.8pt;margin-top:156.2pt;width:42.5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A1F99F8" wp14:editId="080EE43B">
                <wp:simplePos x="0" y="0"/>
                <wp:positionH relativeFrom="column">
                  <wp:posOffset>3068003</wp:posOffset>
                </wp:positionH>
                <wp:positionV relativeFrom="paragraph">
                  <wp:posOffset>1440180</wp:posOffset>
                </wp:positionV>
                <wp:extent cx="0" cy="182880"/>
                <wp:effectExtent l="76200" t="0" r="57150" b="647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FF17A" id="Прямая со стрелкой 26" o:spid="_x0000_s1026" type="#_x0000_t32" style="position:absolute;margin-left:241.6pt;margin-top:113.4pt;width:0;height:1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8931E6" wp14:editId="5EE72801">
                <wp:simplePos x="0" y="0"/>
                <wp:positionH relativeFrom="column">
                  <wp:posOffset>3065780</wp:posOffset>
                </wp:positionH>
                <wp:positionV relativeFrom="paragraph">
                  <wp:posOffset>1446848</wp:posOffset>
                </wp:positionV>
                <wp:extent cx="1264285" cy="0"/>
                <wp:effectExtent l="0" t="0" r="0" b="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C620E" id="Прямая со стрелкой 25" o:spid="_x0000_s1026" type="#_x0000_t32" style="position:absolute;margin-left:241.4pt;margin-top:113.95pt;width:99.5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F86F07" wp14:editId="64F6A92B">
                <wp:simplePos x="0" y="0"/>
                <wp:positionH relativeFrom="column">
                  <wp:posOffset>4328160</wp:posOffset>
                </wp:positionH>
                <wp:positionV relativeFrom="paragraph">
                  <wp:posOffset>1263333</wp:posOffset>
                </wp:positionV>
                <wp:extent cx="0" cy="179387"/>
                <wp:effectExtent l="0" t="0" r="38100" b="3048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38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8DEF7" id="Прямая со стрелкой 23" o:spid="_x0000_s1026" type="#_x0000_t32" style="position:absolute;margin-left:340.8pt;margin-top:99.5pt;width:0;height:14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" strokecolor="black [3200]" strokeweight="1.5pt">
                <v:stroke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31B075" wp14:editId="01938CE1">
                <wp:simplePos x="0" y="0"/>
                <wp:positionH relativeFrom="column">
                  <wp:posOffset>5049520</wp:posOffset>
                </wp:positionH>
                <wp:positionV relativeFrom="paragraph">
                  <wp:posOffset>903923</wp:posOffset>
                </wp:positionV>
                <wp:extent cx="0" cy="538797"/>
                <wp:effectExtent l="76200" t="0" r="57150" b="5207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7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6D5C5" id="Прямая со стрелкой 22" o:spid="_x0000_s1026" type="#_x0000_t32" style="position:absolute;margin-left:397.6pt;margin-top:71.2pt;width:0;height:42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427A04" wp14:editId="71354742">
                <wp:simplePos x="0" y="0"/>
                <wp:positionH relativeFrom="column">
                  <wp:posOffset>2887980</wp:posOffset>
                </wp:positionH>
                <wp:positionV relativeFrom="paragraph">
                  <wp:posOffset>901700</wp:posOffset>
                </wp:positionV>
                <wp:extent cx="718820" cy="0"/>
                <wp:effectExtent l="0" t="76200" r="2413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C9D54" id="Прямая со стрелкой 21" o:spid="_x0000_s1026" type="#_x0000_t32" style="position:absolute;margin-left:227.4pt;margin-top:71pt;width:56.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C050A9" wp14:editId="3C63AAED">
                <wp:simplePos x="0" y="0"/>
                <wp:positionH relativeFrom="column">
                  <wp:posOffset>363220</wp:posOffset>
                </wp:positionH>
                <wp:positionV relativeFrom="paragraph">
                  <wp:posOffset>1805305</wp:posOffset>
                </wp:positionV>
                <wp:extent cx="1262380" cy="541020"/>
                <wp:effectExtent l="0" t="0" r="1397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541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2B4D9" w14:textId="74E76E9E" w:rsidR="004E4A1C" w:rsidRDefault="004E4A1C" w:rsidP="004E4A1C">
                            <w:pPr>
                              <w:pStyle w:val="-"/>
                            </w:pPr>
                            <w:r>
                              <w:t>number.num=0;</w:t>
                            </w:r>
                          </w:p>
                          <w:p w14:paraId="6D8B894C" w14:textId="061B7CA5" w:rsidR="004E4A1C" w:rsidRPr="004E4A1C" w:rsidRDefault="004E4A1C" w:rsidP="004E4A1C">
                            <w:pPr>
                              <w:pStyle w:val="-"/>
                            </w:pPr>
                            <w:r>
                              <w:t>number.plus=0;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050A9" id="Прямоугольник 7" o:spid="_x0000_s1061" style="position:absolute;left:0;text-align:left;margin-left:28.6pt;margin-top:142.15pt;width:99.4pt;height:42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" fillcolor="white [3212]" strokecolor="black [3213]" strokeweight="1pt">
                <v:textbox>
                  <w:txbxContent>
                    <w:p w14:paraId="2DB2B4D9" w14:textId="74E76E9E" w:rsidR="004E4A1C" w:rsidRDefault="004E4A1C" w:rsidP="004E4A1C">
                      <w:pPr>
                        <w:pStyle w:val="-"/>
                      </w:pPr>
                      <w:r>
                        <w:t>number.num=0;</w:t>
                      </w:r>
                    </w:p>
                    <w:p w14:paraId="6D8B894C" w14:textId="061B7CA5" w:rsidR="004E4A1C" w:rsidRPr="004E4A1C" w:rsidRDefault="004E4A1C" w:rsidP="004E4A1C">
                      <w:pPr>
                        <w:pStyle w:val="-"/>
                      </w:pPr>
                      <w:r>
                        <w:t>number.plus=0;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98A2A8" wp14:editId="3CD52E37">
                <wp:simplePos x="0" y="0"/>
                <wp:positionH relativeFrom="column">
                  <wp:posOffset>4685665</wp:posOffset>
                </wp:positionH>
                <wp:positionV relativeFrom="paragraph">
                  <wp:posOffset>1445260</wp:posOffset>
                </wp:positionV>
                <wp:extent cx="904875" cy="358140"/>
                <wp:effectExtent l="0" t="0" r="28575" b="228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CD616" w14:textId="55A4DC2C" w:rsidR="000027DE" w:rsidRPr="000027DE" w:rsidRDefault="000027DE" w:rsidP="000027DE">
                            <w:pPr>
                              <w:pStyle w:val="-"/>
                            </w:pPr>
                            <w:r>
                              <w:t>s=filter(s)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8A2A8" id="Прямоугольник 15" o:spid="_x0000_s1062" style="position:absolute;left:0;text-align:left;margin-left:368.95pt;margin-top:113.8pt;width:71.25pt;height:28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" fillcolor="white [3212]" strokecolor="black [3213]" strokeweight="1pt">
                <v:textbox>
                  <w:txbxContent>
                    <w:p w14:paraId="23ECD616" w14:textId="55A4DC2C" w:rsidR="000027DE" w:rsidRPr="000027DE" w:rsidRDefault="000027DE" w:rsidP="000027DE">
                      <w:pPr>
                        <w:pStyle w:val="-"/>
                      </w:pPr>
                      <w:r>
                        <w:t>s=filter(s)</w:t>
                      </w:r>
                    </w:p>
                  </w:txbxContent>
                </v:textbox>
              </v:rect>
            </w:pict>
          </mc:Fallback>
        </mc:AlternateContent>
      </w:r>
      <w:r w:rsidR="000027D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CD2DC4" wp14:editId="0B7577A9">
                <wp:simplePos x="0" y="0"/>
                <wp:positionH relativeFrom="column">
                  <wp:posOffset>3606800</wp:posOffset>
                </wp:positionH>
                <wp:positionV relativeFrom="paragraph">
                  <wp:posOffset>543560</wp:posOffset>
                </wp:positionV>
                <wp:extent cx="1443355" cy="721360"/>
                <wp:effectExtent l="19050" t="19050" r="42545" b="4064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C658B" w14:textId="0F056AFC" w:rsidR="000027DE" w:rsidRPr="000027DE" w:rsidRDefault="000027DE" w:rsidP="000027DE">
                            <w:pPr>
                              <w:pStyle w:val="-"/>
                            </w:pPr>
                            <w:r>
                              <w:t>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D2DC4" id="Блок-схема: решение 9" o:spid="_x0000_s1063" type="#_x0000_t110" style="position:absolute;left:0;text-align:left;margin-left:284pt;margin-top:42.8pt;width:113.65pt;height:56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" fillcolor="white [3212]" strokecolor="black [3213]" strokeweight="1pt">
                <v:textbox>
                  <w:txbxContent>
                    <w:p w14:paraId="444C658B" w14:textId="0F056AFC" w:rsidR="000027DE" w:rsidRPr="000027DE" w:rsidRDefault="000027DE" w:rsidP="000027DE">
                      <w:pPr>
                        <w:pStyle w:val="-"/>
                      </w:pPr>
                      <w:r>
                        <w:t>filterstr</w:t>
                      </w:r>
                    </w:p>
                  </w:txbxContent>
                </v:textbox>
              </v:shape>
            </w:pict>
          </mc:Fallback>
        </mc:AlternateContent>
      </w:r>
      <w:r w:rsidR="004E4A1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4AB4BE" wp14:editId="036E9C15">
                <wp:simplePos x="0" y="0"/>
                <wp:positionH relativeFrom="column">
                  <wp:posOffset>1623060</wp:posOffset>
                </wp:positionH>
                <wp:positionV relativeFrom="paragraph">
                  <wp:posOffset>543560</wp:posOffset>
                </wp:positionV>
                <wp:extent cx="1263015" cy="718820"/>
                <wp:effectExtent l="0" t="0" r="13335" b="24130"/>
                <wp:wrapNone/>
                <wp:docPr id="4" name="Блок-схема: внутренняя памят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15" cy="71882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D1142" w14:textId="13E9E618" w:rsidR="004E4A1C" w:rsidRPr="004E4A1C" w:rsidRDefault="004E4A1C" w:rsidP="004E4A1C">
                            <w:pPr>
                              <w:pStyle w:val="-"/>
                            </w:pPr>
                            <w:r>
                              <w:t>получение std::string s, bool filterstr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B4BE" id="Блок-схема: внутренняя память 4" o:spid="_x0000_s1064" type="#_x0000_t113" style="position:absolute;left:0;text-align:left;margin-left:127.8pt;margin-top:42.8pt;width:99.45pt;height:56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" fillcolor="white [3212]" strokecolor="black [3213]" strokeweight="1pt">
                <v:textbox>
                  <w:txbxContent>
                    <w:p w14:paraId="1A2D1142" w14:textId="13E9E618" w:rsidR="004E4A1C" w:rsidRPr="004E4A1C" w:rsidRDefault="004E4A1C" w:rsidP="004E4A1C">
                      <w:pPr>
                        <w:pStyle w:val="-"/>
                      </w:pPr>
                      <w:r>
                        <w:t>получение std::string s, bool filterstr</w:t>
                      </w:r>
                    </w:p>
                  </w:txbxContent>
                </v:textbox>
              </v:shape>
            </w:pict>
          </mc:Fallback>
        </mc:AlternateContent>
      </w:r>
      <w:r w:rsidR="004E4A1C">
        <w:t>Алгоритм</w:t>
      </w:r>
      <w:r w:rsidR="004E4A1C" w:rsidRPr="00DD7E59">
        <w:rPr>
          <w:lang w:val="en-US"/>
        </w:rPr>
        <w:t xml:space="preserve"> </w:t>
      </w:r>
      <w:r w:rsidR="00DD7E59">
        <w:rPr>
          <w:lang w:val="en-US"/>
        </w:rPr>
        <w:t>PhoneRecord::</w:t>
      </w:r>
      <w:r w:rsidR="004E4A1C">
        <w:rPr>
          <w:lang w:val="en-US"/>
        </w:rPr>
        <w:t>setNumber:</w:t>
      </w:r>
      <w:r w:rsidR="0097632A" w:rsidRPr="00DD7E59">
        <w:rPr>
          <w:lang w:val="en-US"/>
        </w:rPr>
        <w:br w:type="page"/>
      </w:r>
    </w:p>
    <w:p w14:paraId="67CCF274" w14:textId="74222C71" w:rsidR="0097632A" w:rsidRPr="00DD7E59" w:rsidRDefault="0082043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E0FE435" wp14:editId="68C8A3F2">
                <wp:simplePos x="0" y="0"/>
                <wp:positionH relativeFrom="column">
                  <wp:posOffset>2153920</wp:posOffset>
                </wp:positionH>
                <wp:positionV relativeFrom="paragraph">
                  <wp:posOffset>2715260</wp:posOffset>
                </wp:positionV>
                <wp:extent cx="543120" cy="362732"/>
                <wp:effectExtent l="0" t="0" r="0" b="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7B92E" w14:textId="77777777" w:rsidR="00820431" w:rsidRPr="00367F0F" w:rsidRDefault="00820431" w:rsidP="0082043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E435" id="Надпись 203" o:spid="_x0000_s1065" type="#_x0000_t202" style="position:absolute;left:0;text-align:left;margin-left:169.6pt;margin-top:213.8pt;width:42.75pt;height:28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" filled="f" stroked="f" strokeweight=".5pt">
                <v:textbox>
                  <w:txbxContent>
                    <w:p w14:paraId="6457B92E" w14:textId="77777777" w:rsidR="00820431" w:rsidRPr="00367F0F" w:rsidRDefault="00820431" w:rsidP="0082043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9B110A" wp14:editId="1DE56D91">
                <wp:simplePos x="0" y="0"/>
                <wp:positionH relativeFrom="column">
                  <wp:posOffset>4446905</wp:posOffset>
                </wp:positionH>
                <wp:positionV relativeFrom="paragraph">
                  <wp:posOffset>1523365</wp:posOffset>
                </wp:positionV>
                <wp:extent cx="543120" cy="362732"/>
                <wp:effectExtent l="0" t="0" r="0" b="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8C408" w14:textId="77777777" w:rsidR="00820431" w:rsidRPr="00367F0F" w:rsidRDefault="0082043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110A" id="Надпись 202" o:spid="_x0000_s1066" type="#_x0000_t202" style="position:absolute;left:0;text-align:left;margin-left:350.15pt;margin-top:119.95pt;width:42.75pt;height:28.5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" filled="f" stroked="f" strokeweight=".5pt">
                <v:textbox>
                  <w:txbxContent>
                    <w:p w14:paraId="1568C408" w14:textId="77777777" w:rsidR="00820431" w:rsidRPr="00367F0F" w:rsidRDefault="0082043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5AFA6F" wp14:editId="1BA4D4DB">
                <wp:simplePos x="0" y="0"/>
                <wp:positionH relativeFrom="column">
                  <wp:posOffset>3663315</wp:posOffset>
                </wp:positionH>
                <wp:positionV relativeFrom="paragraph">
                  <wp:posOffset>3566160</wp:posOffset>
                </wp:positionV>
                <wp:extent cx="361950" cy="358140"/>
                <wp:effectExtent l="0" t="0" r="0" b="3810"/>
                <wp:wrapNone/>
                <wp:docPr id="201" name="Надпись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5B3D0" w14:textId="77777777" w:rsidR="00820431" w:rsidRDefault="00820431" w:rsidP="0082043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FA6F" id="Надпись 201" o:spid="_x0000_s1067" type="#_x0000_t202" style="position:absolute;left:0;text-align:left;margin-left:288.45pt;margin-top:280.8pt;width:28.5pt;height:28.2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" filled="f" stroked="f" strokeweight=".5pt">
                <v:textbox>
                  <w:txbxContent>
                    <w:p w14:paraId="61E5B3D0" w14:textId="77777777" w:rsidR="00820431" w:rsidRDefault="00820431" w:rsidP="0082043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EC11602" wp14:editId="57B530D3">
                <wp:simplePos x="0" y="0"/>
                <wp:positionH relativeFrom="column">
                  <wp:posOffset>3624580</wp:posOffset>
                </wp:positionH>
                <wp:positionV relativeFrom="paragraph">
                  <wp:posOffset>2180590</wp:posOffset>
                </wp:positionV>
                <wp:extent cx="361950" cy="358140"/>
                <wp:effectExtent l="0" t="0" r="0" b="3810"/>
                <wp:wrapNone/>
                <wp:docPr id="199" name="Надпись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1C81B0" w14:textId="77777777" w:rsidR="00820431" w:rsidRDefault="0082043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11602" id="Надпись 199" o:spid="_x0000_s1068" type="#_x0000_t202" style="position:absolute;left:0;text-align:left;margin-left:285.4pt;margin-top:171.7pt;width:28.5pt;height:28.2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" filled="f" stroked="f" strokeweight=".5pt">
                <v:textbox>
                  <w:txbxContent>
                    <w:p w14:paraId="2D1C81B0" w14:textId="77777777" w:rsidR="00820431" w:rsidRDefault="0082043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27E229" wp14:editId="647D0620">
                <wp:simplePos x="0" y="0"/>
                <wp:positionH relativeFrom="column">
                  <wp:posOffset>2326096</wp:posOffset>
                </wp:positionH>
                <wp:positionV relativeFrom="paragraph">
                  <wp:posOffset>3041468</wp:posOffset>
                </wp:positionV>
                <wp:extent cx="45719" cy="45719"/>
                <wp:effectExtent l="0" t="0" r="12065" b="1206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F4705" id="Блок-схема: узел 124" o:spid="_x0000_s1026" type="#_x0000_t120" style="position:absolute;margin-left:183.15pt;margin-top:239.5pt;width:3.6pt;height:3.6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CBD8B2" wp14:editId="6F50C65B">
                <wp:simplePos x="0" y="0"/>
                <wp:positionH relativeFrom="column">
                  <wp:posOffset>3944327</wp:posOffset>
                </wp:positionH>
                <wp:positionV relativeFrom="paragraph">
                  <wp:posOffset>1240888</wp:posOffset>
                </wp:positionV>
                <wp:extent cx="45719" cy="45719"/>
                <wp:effectExtent l="0" t="0" r="12065" b="12065"/>
                <wp:wrapNone/>
                <wp:docPr id="123" name="Блок-схема: узе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A52EA" id="Блок-схема: узел 123" o:spid="_x0000_s1026" type="#_x0000_t120" style="position:absolute;margin-left:310.6pt;margin-top:97.7pt;width:3.6pt;height: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JLr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4BAC46" wp14:editId="134368B6">
                <wp:simplePos x="0" y="0"/>
                <wp:positionH relativeFrom="column">
                  <wp:posOffset>1803400</wp:posOffset>
                </wp:positionH>
                <wp:positionV relativeFrom="paragraph">
                  <wp:posOffset>5409858</wp:posOffset>
                </wp:positionV>
                <wp:extent cx="1623988" cy="0"/>
                <wp:effectExtent l="38100" t="76200" r="0" b="9525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98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6FEBF" id="Прямая со стрелкой 122" o:spid="_x0000_s1026" type="#_x0000_t32" style="position:absolute;margin-left:142pt;margin-top:425.95pt;width:127.85pt;height:0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1C8A9A" wp14:editId="350BD7CB">
                <wp:simplePos x="0" y="0"/>
                <wp:positionH relativeFrom="column">
                  <wp:posOffset>4687619</wp:posOffset>
                </wp:positionH>
                <wp:positionV relativeFrom="paragraph">
                  <wp:posOffset>1806233</wp:posOffset>
                </wp:positionV>
                <wp:extent cx="45719" cy="3603967"/>
                <wp:effectExtent l="38100" t="0" r="1040765" b="92075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03967"/>
                        </a:xfrm>
                        <a:prstGeom prst="bentConnector3">
                          <a:avLst>
                            <a:gd name="adj1" fmla="val 23617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8B2F9" id="Соединитель: уступ 121" o:spid="_x0000_s1026" type="#_x0000_t34" style="position:absolute;margin-left:369.1pt;margin-top:142.2pt;width:3.6pt;height:283.8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" adj="510137" strokecolor="black [3200]" strokeweight="1.5pt">
                <v:stroke endarrow="block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606A57E" wp14:editId="43F6A16C">
                <wp:simplePos x="0" y="0"/>
                <wp:positionH relativeFrom="column">
                  <wp:posOffset>725219</wp:posOffset>
                </wp:positionH>
                <wp:positionV relativeFrom="paragraph">
                  <wp:posOffset>5047664</wp:posOffset>
                </wp:positionV>
                <wp:extent cx="1081503" cy="722630"/>
                <wp:effectExtent l="0" t="0" r="23495" b="20320"/>
                <wp:wrapNone/>
                <wp:docPr id="120" name="Блок-схема: знак заверше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503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7C410" w14:textId="7FF6E632" w:rsidR="00DE5678" w:rsidRPr="00DE5678" w:rsidRDefault="00DE5678" w:rsidP="00DE567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6A57E" id="Блок-схема: знак завершения 120" o:spid="_x0000_s1069" type="#_x0000_t116" style="position:absolute;left:0;text-align:left;margin-left:57.1pt;margin-top:397.45pt;width:85.15pt;height:56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" fillcolor="white [3212]" strokecolor="black [3213]" strokeweight="1pt">
                <v:textbox>
                  <w:txbxContent>
                    <w:p w14:paraId="0487C410" w14:textId="7FF6E632" w:rsidR="00DE5678" w:rsidRPr="00DE5678" w:rsidRDefault="00DE5678" w:rsidP="00DE567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26FC65" wp14:editId="6BC8BF2F">
                <wp:simplePos x="0" y="0"/>
                <wp:positionH relativeFrom="column">
                  <wp:posOffset>3427388</wp:posOffset>
                </wp:positionH>
                <wp:positionV relativeFrom="paragraph">
                  <wp:posOffset>5047664</wp:posOffset>
                </wp:positionV>
                <wp:extent cx="1266190" cy="723216"/>
                <wp:effectExtent l="0" t="0" r="10160" b="20320"/>
                <wp:wrapNone/>
                <wp:docPr id="119" name="Блок-схема: внутренняя памят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723216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B9E11" w14:textId="7BF94C41" w:rsidR="00DE5678" w:rsidRPr="00DE5678" w:rsidRDefault="00DE5678" w:rsidP="00DE5678">
                            <w:pPr>
                              <w:pStyle w:val="-"/>
                            </w:pPr>
                            <w:r>
                              <w:t>вернуть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FC65" id="Блок-схема: внутренняя память 119" o:spid="_x0000_s1070" type="#_x0000_t113" style="position:absolute;left:0;text-align:left;margin-left:269.85pt;margin-top:397.45pt;width:99.7pt;height:56.9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" fillcolor="white [3212]" strokecolor="black [3213]" strokeweight="1pt">
                <v:textbox>
                  <w:txbxContent>
                    <w:p w14:paraId="247B9E11" w14:textId="7BF94C41" w:rsidR="00DE5678" w:rsidRPr="00DE5678" w:rsidRDefault="00DE5678" w:rsidP="00DE5678">
                      <w:pPr>
                        <w:pStyle w:val="-"/>
                      </w:pPr>
                      <w:r>
                        <w:t>вернуть result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E4D00F" wp14:editId="56FCFB58">
                <wp:simplePos x="0" y="0"/>
                <wp:positionH relativeFrom="column">
                  <wp:posOffset>1803742</wp:posOffset>
                </wp:positionH>
                <wp:positionV relativeFrom="paragraph">
                  <wp:posOffset>1262380</wp:posOffset>
                </wp:positionV>
                <wp:extent cx="2163738" cy="1661"/>
                <wp:effectExtent l="0" t="76200" r="27305" b="9398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3738" cy="166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312F8" id="Прямая со стрелкой 114" o:spid="_x0000_s1026" type="#_x0000_t32" style="position:absolute;margin-left:142.05pt;margin-top:99.4pt;width:170.35pt;height:.1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EAC9F0" wp14:editId="1430E9FE">
                <wp:simplePos x="0" y="0"/>
                <wp:positionH relativeFrom="column">
                  <wp:posOffset>1803400</wp:posOffset>
                </wp:positionH>
                <wp:positionV relativeFrom="paragraph">
                  <wp:posOffset>1262380</wp:posOffset>
                </wp:positionV>
                <wp:extent cx="0" cy="1623060"/>
                <wp:effectExtent l="0" t="0" r="38100" b="1524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306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049C8" id="Прямая со стрелкой 113" o:spid="_x0000_s1026" type="#_x0000_t32" style="position:absolute;margin-left:142pt;margin-top:99.4pt;width:0;height:127.8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624717" wp14:editId="7513D691">
                <wp:simplePos x="0" y="0"/>
                <wp:positionH relativeFrom="column">
                  <wp:posOffset>2164080</wp:posOffset>
                </wp:positionH>
                <wp:positionV relativeFrom="paragraph">
                  <wp:posOffset>3063533</wp:posOffset>
                </wp:positionV>
                <wp:extent cx="373820" cy="0"/>
                <wp:effectExtent l="38100" t="76200" r="0" b="9525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0FCFB" id="Прямая со стрелкой 112" o:spid="_x0000_s1026" type="#_x0000_t32" style="position:absolute;margin-left:170.4pt;margin-top:241.2pt;width:29.4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D2129A7" wp14:editId="151B6387">
                <wp:simplePos x="0" y="0"/>
                <wp:positionH relativeFrom="column">
                  <wp:posOffset>2344420</wp:posOffset>
                </wp:positionH>
                <wp:positionV relativeFrom="paragraph">
                  <wp:posOffset>3065780</wp:posOffset>
                </wp:positionV>
                <wp:extent cx="1514" cy="1260915"/>
                <wp:effectExtent l="76200" t="38100" r="74930" b="15875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" cy="126091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9DE1E" id="Прямая со стрелкой 110" o:spid="_x0000_s1026" type="#_x0000_t32" style="position:absolute;margin-left:184.6pt;margin-top:241.4pt;width:.1pt;height:99.3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C21621" wp14:editId="01256F71">
                <wp:simplePos x="0" y="0"/>
                <wp:positionH relativeFrom="column">
                  <wp:posOffset>2344420</wp:posOffset>
                </wp:positionH>
                <wp:positionV relativeFrom="paragraph">
                  <wp:posOffset>4328160</wp:posOffset>
                </wp:positionV>
                <wp:extent cx="899160" cy="0"/>
                <wp:effectExtent l="0" t="0" r="0" b="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7322D" id="Прямая со стрелкой 109" o:spid="_x0000_s1026" type="#_x0000_t32" style="position:absolute;margin-left:184.6pt;margin-top:340.8pt;width:70.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BB1E42B" wp14:editId="27342F8C">
                <wp:simplePos x="0" y="0"/>
                <wp:positionH relativeFrom="column">
                  <wp:posOffset>3966650</wp:posOffset>
                </wp:positionH>
                <wp:positionV relativeFrom="paragraph">
                  <wp:posOffset>3608803</wp:posOffset>
                </wp:positionV>
                <wp:extent cx="0" cy="358677"/>
                <wp:effectExtent l="76200" t="0" r="76200" b="6096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6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2EDCE" id="Прямая со стрелкой 108" o:spid="_x0000_s1026" type="#_x0000_t32" style="position:absolute;margin-left:312.35pt;margin-top:284.15pt;width:0;height:28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82B0122" wp14:editId="3C88C61B">
                <wp:simplePos x="0" y="0"/>
                <wp:positionH relativeFrom="column">
                  <wp:posOffset>3966650</wp:posOffset>
                </wp:positionH>
                <wp:positionV relativeFrom="paragraph">
                  <wp:posOffset>2165643</wp:posOffset>
                </wp:positionV>
                <wp:extent cx="0" cy="359117"/>
                <wp:effectExtent l="76200" t="0" r="76200" b="60325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58DD7" id="Прямая со стрелкой 107" o:spid="_x0000_s1026" type="#_x0000_t32" style="position:absolute;margin-left:312.35pt;margin-top:170.5pt;width:0;height:28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58B8B0" wp14:editId="461F20DB">
                <wp:simplePos x="0" y="0"/>
                <wp:positionH relativeFrom="column">
                  <wp:posOffset>3967480</wp:posOffset>
                </wp:positionH>
                <wp:positionV relativeFrom="paragraph">
                  <wp:posOffset>1073443</wp:posOffset>
                </wp:positionV>
                <wp:extent cx="0" cy="369277"/>
                <wp:effectExtent l="76200" t="0" r="76200" b="50165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3444C" id="Прямая со стрелкой 106" o:spid="_x0000_s1026" type="#_x0000_t32" style="position:absolute;margin-left:312.4pt;margin-top:84.5pt;width:0;height:29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01CAE3" wp14:editId="22382A9B">
                <wp:simplePos x="0" y="0"/>
                <wp:positionH relativeFrom="column">
                  <wp:posOffset>1442525</wp:posOffset>
                </wp:positionH>
                <wp:positionV relativeFrom="paragraph">
                  <wp:posOffset>2884952</wp:posOffset>
                </wp:positionV>
                <wp:extent cx="717354" cy="362732"/>
                <wp:effectExtent l="0" t="0" r="26035" b="18415"/>
                <wp:wrapNone/>
                <wp:docPr id="85" name="Блок-схема: процесс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54" cy="36273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572E6" w14:textId="54DB77C8" w:rsidR="006C63C1" w:rsidRPr="006C63C1" w:rsidRDefault="00DE5678" w:rsidP="006C63C1">
                            <w:pPr>
                              <w:pStyle w:val="-"/>
                            </w:pPr>
                            <w:r>
                              <w:t>i = i+1;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CAE3" id="Блок-схема: процесс 85" o:spid="_x0000_s1071" type="#_x0000_t109" style="position:absolute;left:0;text-align:left;margin-left:113.6pt;margin-top:227.15pt;width:56.5pt;height:28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" fillcolor="white [3212]" strokecolor="black [3213]" strokeweight="1pt">
                <v:textbox>
                  <w:txbxContent>
                    <w:p w14:paraId="253572E6" w14:textId="54DB77C8" w:rsidR="006C63C1" w:rsidRPr="006C63C1" w:rsidRDefault="00DE5678" w:rsidP="006C63C1">
                      <w:pPr>
                        <w:pStyle w:val="-"/>
                      </w:pPr>
                      <w:r>
                        <w:t>i = i+1;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017445" wp14:editId="3738ED63">
                <wp:simplePos x="0" y="0"/>
                <wp:positionH relativeFrom="column">
                  <wp:posOffset>3242945</wp:posOffset>
                </wp:positionH>
                <wp:positionV relativeFrom="paragraph">
                  <wp:posOffset>3969727</wp:posOffset>
                </wp:positionV>
                <wp:extent cx="1442720" cy="721360"/>
                <wp:effectExtent l="0" t="0" r="24130" b="21590"/>
                <wp:wrapNone/>
                <wp:docPr id="84" name="Прямоугольник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FE570" w14:textId="5E173DD9" w:rsidR="006C63C1" w:rsidRDefault="006C63C1" w:rsidP="006C63C1">
                            <w:pPr>
                              <w:pStyle w:val="-"/>
                            </w:pPr>
                            <w:r>
                              <w:t>is_first=false;</w:t>
                            </w:r>
                          </w:p>
                          <w:p w14:paraId="3CACA651" w14:textId="3307878A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result=result+s[i];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17445" id="Прямоугольник 84" o:spid="_x0000_s1072" style="position:absolute;left:0;text-align:left;margin-left:255.35pt;margin-top:312.6pt;width:113.6pt;height:56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" fillcolor="white [3212]" strokecolor="black [3213]" strokeweight="1pt">
                <v:textbox>
                  <w:txbxContent>
                    <w:p w14:paraId="34FFE570" w14:textId="5E173DD9" w:rsidR="006C63C1" w:rsidRDefault="006C63C1" w:rsidP="006C63C1">
                      <w:pPr>
                        <w:pStyle w:val="-"/>
                      </w:pPr>
                      <w:r>
                        <w:t>is_first=false;</w:t>
                      </w:r>
                    </w:p>
                    <w:p w14:paraId="3CACA651" w14:textId="3307878A" w:rsidR="006C63C1" w:rsidRPr="006C63C1" w:rsidRDefault="006C63C1" w:rsidP="006C63C1">
                      <w:pPr>
                        <w:pStyle w:val="-"/>
                      </w:pPr>
                      <w:r>
                        <w:t>result=result+s[i];</w:t>
                      </w:r>
                    </w:p>
                  </w:txbxContent>
                </v:textbox>
              </v:rect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3F05CE" wp14:editId="35CEBA35">
                <wp:simplePos x="0" y="0"/>
                <wp:positionH relativeFrom="column">
                  <wp:posOffset>2536825</wp:posOffset>
                </wp:positionH>
                <wp:positionV relativeFrom="paragraph">
                  <wp:posOffset>2527447</wp:posOffset>
                </wp:positionV>
                <wp:extent cx="2884170" cy="1080135"/>
                <wp:effectExtent l="19050" t="19050" r="11430" b="43815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170" cy="108013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865C1" w14:textId="7C78743B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 xml:space="preserve">(s[i]&gt;=’0’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 w:rsidRPr="006C63C1">
                              <w:t xml:space="preserve"> </w:t>
                            </w:r>
                            <w:r>
                              <w:t xml:space="preserve">s[i]&lt;=’9’) </w:t>
                            </w:r>
                            <w:r>
                              <w:rPr>
                                <w:lang w:val="ru-RU"/>
                              </w:rPr>
                              <w:t>ИЛИ</w:t>
                            </w:r>
                            <w:r w:rsidRPr="006C63C1">
                              <w:t xml:space="preserve"> (</w:t>
                            </w:r>
                            <w:r>
                              <w:t xml:space="preserve">is_first </w:t>
                            </w:r>
                            <w:r>
                              <w:rPr>
                                <w:lang w:val="ru-RU"/>
                              </w:rPr>
                              <w:t>И</w:t>
                            </w:r>
                            <w:r>
                              <w:t xml:space="preserve"> s[i]==’+’</w:t>
                            </w:r>
                            <w:r w:rsidRPr="006C63C1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F05CE" id="Блок-схема: решение 83" o:spid="_x0000_s1073" type="#_x0000_t110" style="position:absolute;left:0;text-align:left;margin-left:199.75pt;margin-top:199pt;width:227.1pt;height:85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" fillcolor="white [3212]" strokecolor="black [3213]" strokeweight="1pt">
                <v:textbox>
                  <w:txbxContent>
                    <w:p w14:paraId="62C865C1" w14:textId="7C78743B" w:rsidR="006C63C1" w:rsidRPr="006C63C1" w:rsidRDefault="006C63C1" w:rsidP="006C63C1">
                      <w:pPr>
                        <w:pStyle w:val="-"/>
                      </w:pPr>
                      <w:r>
                        <w:t xml:space="preserve">(s[i]&gt;=’0’ </w:t>
                      </w:r>
                      <w:r>
                        <w:rPr>
                          <w:lang w:val="ru-RU"/>
                        </w:rPr>
                        <w:t>И</w:t>
                      </w:r>
                      <w:r w:rsidRPr="006C63C1">
                        <w:t xml:space="preserve"> </w:t>
                      </w:r>
                      <w:r>
                        <w:t xml:space="preserve">s[i]&lt;=’9’) </w:t>
                      </w:r>
                      <w:r>
                        <w:rPr>
                          <w:lang w:val="ru-RU"/>
                        </w:rPr>
                        <w:t>ИЛИ</w:t>
                      </w:r>
                      <w:r w:rsidRPr="006C63C1">
                        <w:t xml:space="preserve"> (</w:t>
                      </w:r>
                      <w:r>
                        <w:t xml:space="preserve">is_first </w:t>
                      </w:r>
                      <w:r>
                        <w:rPr>
                          <w:lang w:val="ru-RU"/>
                        </w:rPr>
                        <w:t>И</w:t>
                      </w:r>
                      <w:r>
                        <w:t xml:space="preserve"> s[i]==’+’</w:t>
                      </w:r>
                      <w:r w:rsidRPr="006C63C1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E56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89F53F0" wp14:editId="1BE753BC">
                <wp:simplePos x="0" y="0"/>
                <wp:positionH relativeFrom="column">
                  <wp:posOffset>3246706</wp:posOffset>
                </wp:positionH>
                <wp:positionV relativeFrom="paragraph">
                  <wp:posOffset>1442525</wp:posOffset>
                </wp:positionV>
                <wp:extent cx="1443843" cy="721360"/>
                <wp:effectExtent l="19050" t="19050" r="42545" b="4064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843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E9BC2" w14:textId="3257EA3B" w:rsidR="006C63C1" w:rsidRPr="006C63C1" w:rsidRDefault="006C63C1" w:rsidP="006C63C1">
                            <w:pPr>
                              <w:pStyle w:val="-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F53F0" id="Блок-схема: решение 86" o:spid="_x0000_s1074" type="#_x0000_t110" style="position:absolute;left:0;text-align:left;margin-left:255.65pt;margin-top:113.6pt;width:113.7pt;height:5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" fillcolor="white [3212]" strokecolor="black [3213]" strokeweight="1pt">
                <v:textbox>
                  <w:txbxContent>
                    <w:p w14:paraId="087E9BC2" w14:textId="3257EA3B" w:rsidR="006C63C1" w:rsidRPr="006C63C1" w:rsidRDefault="006C63C1" w:rsidP="006C63C1">
                      <w:pPr>
                        <w:pStyle w:val="-"/>
                      </w:pPr>
                      <w:r>
                        <w:t>i&lt;n</w:t>
                      </w:r>
                    </w:p>
                  </w:txbxContent>
                </v:textbox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53A359" wp14:editId="3ECF36A2">
                <wp:simplePos x="0" y="0"/>
                <wp:positionH relativeFrom="column">
                  <wp:posOffset>2884414</wp:posOffset>
                </wp:positionH>
                <wp:positionV relativeFrom="paragraph">
                  <wp:posOffset>721848</wp:posOffset>
                </wp:positionV>
                <wp:extent cx="361706" cy="0"/>
                <wp:effectExtent l="0" t="76200" r="19685" b="952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0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54A08" id="Прямая со стрелкой 88" o:spid="_x0000_s1026" type="#_x0000_t32" style="position:absolute;margin-left:227.1pt;margin-top:56.85pt;width:28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6C63C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FFA1EB" wp14:editId="449B0081">
                <wp:simplePos x="0" y="0"/>
                <wp:positionH relativeFrom="column">
                  <wp:posOffset>1264676</wp:posOffset>
                </wp:positionH>
                <wp:positionV relativeFrom="paragraph">
                  <wp:posOffset>721360</wp:posOffset>
                </wp:positionV>
                <wp:extent cx="358384" cy="0"/>
                <wp:effectExtent l="0" t="76200" r="22860" b="95250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8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1F6C0" id="Прямая со стрелкой 87" o:spid="_x0000_s1026" type="#_x0000_t32" style="position:absolute;margin-left:99.6pt;margin-top:56.8pt;width:28.2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B90B8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70A6BC" wp14:editId="5ABF9ED1">
                <wp:simplePos x="0" y="0"/>
                <wp:positionH relativeFrom="column">
                  <wp:posOffset>3246120</wp:posOffset>
                </wp:positionH>
                <wp:positionV relativeFrom="paragraph">
                  <wp:posOffset>360680</wp:posOffset>
                </wp:positionV>
                <wp:extent cx="1442720" cy="715303"/>
                <wp:effectExtent l="0" t="0" r="24130" b="2794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153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6BCA3" w14:textId="300EDD59" w:rsidR="00B90B84" w:rsidRDefault="00B90B84" w:rsidP="00B90B84">
                            <w:pPr>
                              <w:pStyle w:val="-"/>
                            </w:pPr>
                            <w:r>
                              <w:t>bool is_first=true;</w:t>
                            </w:r>
                          </w:p>
                          <w:p w14:paraId="454E6B62" w14:textId="219BFCEC" w:rsidR="00B90B84" w:rsidRDefault="00B90B84" w:rsidP="00B90B84">
                            <w:pPr>
                              <w:pStyle w:val="-"/>
                            </w:pPr>
                            <w:r>
                              <w:t>size_t n = s.size();</w:t>
                            </w:r>
                          </w:p>
                          <w:p w14:paraId="7842B170" w14:textId="6A0C2534" w:rsidR="00B90B84" w:rsidRDefault="00B90B84" w:rsidP="00B90B84">
                            <w:pPr>
                              <w:pStyle w:val="-"/>
                            </w:pPr>
                            <w:r>
                              <w:t>std::string result=””;</w:t>
                            </w:r>
                          </w:p>
                          <w:p w14:paraId="6EFC2503" w14:textId="52BF064F" w:rsidR="00B90B84" w:rsidRPr="00B90B84" w:rsidRDefault="00B90B84" w:rsidP="00B90B84">
                            <w:pPr>
                              <w:pStyle w:val="-"/>
                            </w:pPr>
                            <w:r>
                              <w:t>size_t i=0;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0A6BC" id="Прямоугольник 82" o:spid="_x0000_s1075" style="position:absolute;left:0;text-align:left;margin-left:255.6pt;margin-top:28.4pt;width:113.6pt;height:56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" fillcolor="white [3212]" strokecolor="black [3213]" strokeweight="1pt">
                <v:textbox>
                  <w:txbxContent>
                    <w:p w14:paraId="5E46BCA3" w14:textId="300EDD59" w:rsidR="00B90B84" w:rsidRDefault="00B90B84" w:rsidP="00B90B84">
                      <w:pPr>
                        <w:pStyle w:val="-"/>
                      </w:pPr>
                      <w:r>
                        <w:t>bool is_first=true;</w:t>
                      </w:r>
                    </w:p>
                    <w:p w14:paraId="454E6B62" w14:textId="219BFCEC" w:rsidR="00B90B84" w:rsidRDefault="00B90B84" w:rsidP="00B90B84">
                      <w:pPr>
                        <w:pStyle w:val="-"/>
                      </w:pPr>
                      <w:r>
                        <w:t>size_t n = s.size();</w:t>
                      </w:r>
                    </w:p>
                    <w:p w14:paraId="7842B170" w14:textId="6A0C2534" w:rsidR="00B90B84" w:rsidRDefault="00B90B84" w:rsidP="00B90B84">
                      <w:pPr>
                        <w:pStyle w:val="-"/>
                      </w:pPr>
                      <w:r>
                        <w:t>std::string result=””;</w:t>
                      </w:r>
                    </w:p>
                    <w:p w14:paraId="6EFC2503" w14:textId="52BF064F" w:rsidR="00B90B84" w:rsidRPr="00B90B84" w:rsidRDefault="00B90B84" w:rsidP="00B90B84">
                      <w:pPr>
                        <w:pStyle w:val="-"/>
                      </w:pPr>
                      <w:r>
                        <w:t>size_t i=0;</w:t>
                      </w:r>
                    </w:p>
                  </w:txbxContent>
                </v:textbox>
              </v:rect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A0172F" wp14:editId="653F5686">
                <wp:simplePos x="0" y="0"/>
                <wp:positionH relativeFrom="column">
                  <wp:posOffset>1623060</wp:posOffset>
                </wp:positionH>
                <wp:positionV relativeFrom="paragraph">
                  <wp:posOffset>358433</wp:posOffset>
                </wp:positionV>
                <wp:extent cx="1262380" cy="717550"/>
                <wp:effectExtent l="0" t="0" r="13970" b="25400"/>
                <wp:wrapNone/>
                <wp:docPr id="81" name="Блок-схема: внутренняя памят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1755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09134" w14:textId="571F6872" w:rsidR="006771D4" w:rsidRPr="006771D4" w:rsidRDefault="006771D4" w:rsidP="006771D4">
                            <w:pPr>
                              <w:pStyle w:val="-"/>
                            </w:pPr>
                            <w:r>
                              <w:t xml:space="preserve">получение </w:t>
                            </w:r>
                            <w:r w:rsidR="00B90B84">
                              <w:t>const </w:t>
                            </w:r>
                            <w:r>
                              <w:t>std::string</w:t>
                            </w:r>
                            <w:r w:rsidR="00B90B84">
                              <w:t>&amp;</w:t>
                            </w:r>
                            <w: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0172F" id="Блок-схема: внутренняя память 81" o:spid="_x0000_s1076" type="#_x0000_t113" style="position:absolute;left:0;text-align:left;margin-left:127.8pt;margin-top:28.2pt;width:99.4pt;height:56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" fillcolor="white [3212]" strokecolor="black [3213]" strokeweight="1pt">
                <v:textbox>
                  <w:txbxContent>
                    <w:p w14:paraId="5F309134" w14:textId="571F6872" w:rsidR="006771D4" w:rsidRPr="006771D4" w:rsidRDefault="006771D4" w:rsidP="006771D4">
                      <w:pPr>
                        <w:pStyle w:val="-"/>
                      </w:pPr>
                      <w:r>
                        <w:t xml:space="preserve">получение </w:t>
                      </w:r>
                      <w:r w:rsidR="00B90B84">
                        <w:t>const </w:t>
                      </w:r>
                      <w:r>
                        <w:t>std::string</w:t>
                      </w:r>
                      <w:r w:rsidR="00B90B84">
                        <w:t>&amp;</w:t>
                      </w:r>
                      <w: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6771D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14A5202" wp14:editId="7C7A88F9">
                <wp:simplePos x="0" y="0"/>
                <wp:positionH relativeFrom="column">
                  <wp:posOffset>181952</wp:posOffset>
                </wp:positionH>
                <wp:positionV relativeFrom="paragraph">
                  <wp:posOffset>359166</wp:posOffset>
                </wp:positionV>
                <wp:extent cx="1084671" cy="718094"/>
                <wp:effectExtent l="0" t="0" r="20320" b="25400"/>
                <wp:wrapNone/>
                <wp:docPr id="80" name="Блок-схема: знак заверше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671" cy="718094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E56E" w14:textId="77777777" w:rsidR="006771D4" w:rsidRDefault="006771D4" w:rsidP="006771D4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A5202" id="Блок-схема: знак завершения 80" o:spid="_x0000_s1077" type="#_x0000_t116" style="position:absolute;left:0;text-align:left;margin-left:14.35pt;margin-top:28.3pt;width:85.4pt;height:56.5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" fillcolor="white [3212]" strokecolor="black [3213]" strokeweight="1pt">
                <v:textbox>
                  <w:txbxContent>
                    <w:p w14:paraId="323BE56E" w14:textId="77777777" w:rsidR="006771D4" w:rsidRDefault="006771D4" w:rsidP="006771D4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DD7E59">
        <w:t>Алгоритм</w:t>
      </w:r>
      <w:r w:rsidR="00DD7E59" w:rsidRPr="00DD7E59">
        <w:rPr>
          <w:lang w:val="en-US"/>
        </w:rPr>
        <w:t xml:space="preserve"> </w:t>
      </w:r>
      <w:r w:rsidR="00DD7E59">
        <w:rPr>
          <w:lang w:val="en-US"/>
        </w:rPr>
        <w:t>PhoneRecord::filter:</w:t>
      </w:r>
      <w:r w:rsidR="00DE5678" w:rsidRPr="00820431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B958855" w14:textId="5FCAFF33" w:rsidR="005827C6" w:rsidRDefault="005827C6" w:rsidP="005827C6">
      <w:pPr>
        <w:rPr>
          <w:lang w:val="en-US"/>
        </w:rPr>
      </w:pPr>
      <w:r>
        <w:lastRenderedPageBreak/>
        <w:t>Алгоритм</w:t>
      </w:r>
      <w:r w:rsidRPr="005827C6">
        <w:rPr>
          <w:lang w:val="en-US"/>
        </w:rPr>
        <w:t xml:space="preserve"> </w:t>
      </w:r>
      <w:r>
        <w:rPr>
          <w:lang w:val="en-US"/>
        </w:rPr>
        <w:t>Phonebook::addRecord:</w:t>
      </w:r>
    </w:p>
    <w:p w14:paraId="5007EE65" w14:textId="22BED202" w:rsidR="0097632A" w:rsidRPr="00DD7E59" w:rsidRDefault="000E7C4E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8B6C39" wp14:editId="3A807EAC">
                <wp:simplePos x="0" y="0"/>
                <wp:positionH relativeFrom="column">
                  <wp:posOffset>2887028</wp:posOffset>
                </wp:positionH>
                <wp:positionV relativeFrom="paragraph">
                  <wp:posOffset>3841115</wp:posOffset>
                </wp:positionV>
                <wp:extent cx="0" cy="360680"/>
                <wp:effectExtent l="76200" t="0" r="76200" b="58420"/>
                <wp:wrapNone/>
                <wp:docPr id="212" name="Прямая со стрелкой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251F1" id="Прямая со стрелкой 212" o:spid="_x0000_s1026" type="#_x0000_t32" style="position:absolute;margin-left:227.35pt;margin-top:302.45pt;width:0;height:28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8AF1E4" wp14:editId="242DEBA3">
                <wp:simplePos x="0" y="0"/>
                <wp:positionH relativeFrom="column">
                  <wp:posOffset>2887028</wp:posOffset>
                </wp:positionH>
                <wp:positionV relativeFrom="paragraph">
                  <wp:posOffset>2762885</wp:posOffset>
                </wp:positionV>
                <wp:extent cx="0" cy="356870"/>
                <wp:effectExtent l="76200" t="0" r="76200" b="6223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71983" id="Прямая со стрелкой 211" o:spid="_x0000_s1026" type="#_x0000_t32" style="position:absolute;margin-left:227.35pt;margin-top:217.55pt;width:0;height:28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879C829" wp14:editId="3F1BC2F0">
                <wp:simplePos x="0" y="0"/>
                <wp:positionH relativeFrom="column">
                  <wp:posOffset>2887028</wp:posOffset>
                </wp:positionH>
                <wp:positionV relativeFrom="paragraph">
                  <wp:posOffset>1679893</wp:posOffset>
                </wp:positionV>
                <wp:extent cx="0" cy="357822"/>
                <wp:effectExtent l="76200" t="0" r="76200" b="61595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550B5" id="Прямая со стрелкой 210" o:spid="_x0000_s1026" type="#_x0000_t32" style="position:absolute;margin-left:227.35pt;margin-top:132.3pt;width:0;height:28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78A880" wp14:editId="47B12917">
                <wp:simplePos x="0" y="0"/>
                <wp:positionH relativeFrom="column">
                  <wp:posOffset>2885440</wp:posOffset>
                </wp:positionH>
                <wp:positionV relativeFrom="paragraph">
                  <wp:posOffset>594678</wp:posOffset>
                </wp:positionV>
                <wp:extent cx="0" cy="360997"/>
                <wp:effectExtent l="76200" t="0" r="76200" b="5842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997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ED94A" id="Прямая со стрелкой 209" o:spid="_x0000_s1026" type="#_x0000_t32" style="position:absolute;margin-left:227.2pt;margin-top:46.85pt;width:0;height:28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718909F" wp14:editId="64942FA1">
                <wp:simplePos x="0" y="0"/>
                <wp:positionH relativeFrom="column">
                  <wp:posOffset>2344420</wp:posOffset>
                </wp:positionH>
                <wp:positionV relativeFrom="paragraph">
                  <wp:posOffset>4201795</wp:posOffset>
                </wp:positionV>
                <wp:extent cx="1081723" cy="541020"/>
                <wp:effectExtent l="0" t="0" r="23495" b="11430"/>
                <wp:wrapNone/>
                <wp:docPr id="208" name="Блок-схема: знак заверше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723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4E224" w14:textId="329ED91E" w:rsidR="000E7C4E" w:rsidRDefault="000E7C4E" w:rsidP="000E7C4E">
                            <w:pPr>
                              <w:pStyle w:val="-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8909F" id="Блок-схема: знак завершения 208" o:spid="_x0000_s1078" type="#_x0000_t116" style="position:absolute;margin-left:184.6pt;margin-top:330.85pt;width:85.2pt;height:42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" fillcolor="white [3212]" strokecolor="black [3213]" strokeweight="1pt">
                <v:textbox>
                  <w:txbxContent>
                    <w:p w14:paraId="03F4E224" w14:textId="329ED91E" w:rsidR="000E7C4E" w:rsidRDefault="000E7C4E" w:rsidP="000E7C4E">
                      <w:pPr>
                        <w:pStyle w:val="-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0B3DCD" wp14:editId="7CC72C3C">
                <wp:simplePos x="0" y="0"/>
                <wp:positionH relativeFrom="column">
                  <wp:posOffset>2164080</wp:posOffset>
                </wp:positionH>
                <wp:positionV relativeFrom="paragraph">
                  <wp:posOffset>3118802</wp:posOffset>
                </wp:positionV>
                <wp:extent cx="1442720" cy="721360"/>
                <wp:effectExtent l="0" t="0" r="24130" b="21590"/>
                <wp:wrapNone/>
                <wp:docPr id="207" name="Блок-схема: процесс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6A8DD" w14:textId="1A39D68B" w:rsidR="000E7C4E" w:rsidRPr="000E7C4E" w:rsidRDefault="000E7C4E" w:rsidP="000E7C4E">
                            <w:pPr>
                              <w:pStyle w:val="-"/>
                            </w:pPr>
                            <w:r>
                              <w:t>phbook.emplace(i, 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B3DCD" id="Блок-схема: процесс 207" o:spid="_x0000_s1079" type="#_x0000_t109" style="position:absolute;margin-left:170.4pt;margin-top:245.55pt;width:113.6pt;height:56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" fillcolor="white [3212]" strokecolor="black [3213]" strokeweight="1pt">
                <v:textbox>
                  <w:txbxContent>
                    <w:p w14:paraId="7896A8DD" w14:textId="1A39D68B" w:rsidR="000E7C4E" w:rsidRPr="000E7C4E" w:rsidRDefault="000E7C4E" w:rsidP="000E7C4E">
                      <w:pPr>
                        <w:pStyle w:val="-"/>
                      </w:pPr>
                      <w:r>
                        <w:t>phbook.emplace(i, 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8E5069" wp14:editId="5A5D1B13">
                <wp:simplePos x="0" y="0"/>
                <wp:positionH relativeFrom="column">
                  <wp:posOffset>1801496</wp:posOffset>
                </wp:positionH>
                <wp:positionV relativeFrom="paragraph">
                  <wp:posOffset>2040255</wp:posOffset>
                </wp:positionV>
                <wp:extent cx="2165984" cy="722630"/>
                <wp:effectExtent l="0" t="0" r="25400" b="20320"/>
                <wp:wrapNone/>
                <wp:docPr id="206" name="Блок-схема: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4" cy="72263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C0D80" w14:textId="032D1551" w:rsidR="0065329B" w:rsidRPr="0065329B" w:rsidRDefault="0065329B" w:rsidP="0065329B">
                            <w:pPr>
                              <w:pStyle w:val="-"/>
                            </w:pPr>
                            <w:r>
                              <w:t>std::list&lt;PhoneRecord&gt;::iterator i = findPlaceForRecord(r);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8E5069" id="Блок-схема: процесс 206" o:spid="_x0000_s1080" type="#_x0000_t109" style="position:absolute;margin-left:141.85pt;margin-top:160.65pt;width:170.55pt;height:56.9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" fillcolor="white [3212]" strokecolor="black [3213]" strokeweight="1pt">
                <v:textbox>
                  <w:txbxContent>
                    <w:p w14:paraId="741C0D80" w14:textId="032D1551" w:rsidR="0065329B" w:rsidRPr="0065329B" w:rsidRDefault="0065329B" w:rsidP="0065329B">
                      <w:pPr>
                        <w:pStyle w:val="-"/>
                      </w:pPr>
                      <w:r>
                        <w:t>std::list&lt;PhoneRecord&gt;::iterator i = findPlaceForRecord(r);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636EB98" wp14:editId="121FE8F1">
                <wp:simplePos x="0" y="0"/>
                <wp:positionH relativeFrom="column">
                  <wp:posOffset>2165985</wp:posOffset>
                </wp:positionH>
                <wp:positionV relativeFrom="paragraph">
                  <wp:posOffset>956945</wp:posOffset>
                </wp:positionV>
                <wp:extent cx="1442720" cy="721042"/>
                <wp:effectExtent l="0" t="0" r="24130" b="22225"/>
                <wp:wrapNone/>
                <wp:docPr id="205" name="Блок-схема: внутренняя памят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720" cy="721042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99CC3" w14:textId="3104FB66" w:rsidR="0065329B" w:rsidRPr="0065329B" w:rsidRDefault="0065329B" w:rsidP="0065329B">
                            <w:pPr>
                              <w:pStyle w:val="-"/>
                            </w:pPr>
                            <w:r>
                              <w:t>получить PhoneRecord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EB98" id="Блок-схема: внутренняя память 205" o:spid="_x0000_s1081" type="#_x0000_t113" style="position:absolute;margin-left:170.55pt;margin-top:75.35pt;width:113.6pt;height:56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" fillcolor="white [3212]" strokecolor="black [3213]" strokeweight="1pt">
                <v:textbox>
                  <w:txbxContent>
                    <w:p w14:paraId="70199CC3" w14:textId="3104FB66" w:rsidR="0065329B" w:rsidRPr="0065329B" w:rsidRDefault="0065329B" w:rsidP="0065329B">
                      <w:pPr>
                        <w:pStyle w:val="-"/>
                      </w:pPr>
                      <w:r>
                        <w:t>получить PhoneRecord r</w:t>
                      </w:r>
                    </w:p>
                  </w:txbxContent>
                </v:textbox>
              </v:shape>
            </w:pict>
          </mc:Fallback>
        </mc:AlternateContent>
      </w:r>
      <w:r w:rsidR="0065329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82B7FF" wp14:editId="53A70358">
                <wp:simplePos x="0" y="0"/>
                <wp:positionH relativeFrom="column">
                  <wp:posOffset>2343785</wp:posOffset>
                </wp:positionH>
                <wp:positionV relativeFrom="paragraph">
                  <wp:posOffset>52070</wp:posOffset>
                </wp:positionV>
                <wp:extent cx="1082040" cy="540702"/>
                <wp:effectExtent l="0" t="0" r="22860" b="12065"/>
                <wp:wrapNone/>
                <wp:docPr id="204" name="Блок-схема: знак заверше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070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7884" w14:textId="5F47435B" w:rsidR="0065329B" w:rsidRPr="0065329B" w:rsidRDefault="0065329B" w:rsidP="0065329B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2B7FF" id="Блок-схема: знак завершения 204" o:spid="_x0000_s1082" type="#_x0000_t116" style="position:absolute;margin-left:184.55pt;margin-top:4.1pt;width:85.2pt;height:42.5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" fillcolor="white [3212]" strokecolor="black [3213]" strokeweight="1pt">
                <v:textbox>
                  <w:txbxContent>
                    <w:p w14:paraId="657E7884" w14:textId="5F47435B" w:rsidR="0065329B" w:rsidRPr="0065329B" w:rsidRDefault="0065329B" w:rsidP="0065329B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616F5CE0" w14:textId="64F7C705" w:rsidR="0097632A" w:rsidRPr="00DD7E59" w:rsidRDefault="001A3281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9AFC09" wp14:editId="29F954E6">
                <wp:simplePos x="0" y="0"/>
                <wp:positionH relativeFrom="column">
                  <wp:posOffset>4490085</wp:posOffset>
                </wp:positionH>
                <wp:positionV relativeFrom="paragraph">
                  <wp:posOffset>3425190</wp:posOffset>
                </wp:positionV>
                <wp:extent cx="543120" cy="362732"/>
                <wp:effectExtent l="0" t="0" r="0" b="0"/>
                <wp:wrapNone/>
                <wp:docPr id="238" name="Надпись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68B41" w14:textId="77777777" w:rsidR="001A3281" w:rsidRPr="00367F0F" w:rsidRDefault="001A3281" w:rsidP="001A3281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AFC09" id="Надпись 238" o:spid="_x0000_s1083" type="#_x0000_t202" style="position:absolute;left:0;text-align:left;margin-left:353.55pt;margin-top:269.7pt;width:42.75pt;height:28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" filled="f" stroked="f" strokeweight=".5pt">
                <v:textbox>
                  <w:txbxContent>
                    <w:p w14:paraId="18D68B41" w14:textId="77777777" w:rsidR="001A3281" w:rsidRPr="00367F0F" w:rsidRDefault="001A3281" w:rsidP="001A3281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30A66B5" wp14:editId="27E3DD0A">
                <wp:simplePos x="0" y="0"/>
                <wp:positionH relativeFrom="column">
                  <wp:posOffset>4504690</wp:posOffset>
                </wp:positionH>
                <wp:positionV relativeFrom="paragraph">
                  <wp:posOffset>2335530</wp:posOffset>
                </wp:positionV>
                <wp:extent cx="543120" cy="362732"/>
                <wp:effectExtent l="0" t="0" r="0" b="0"/>
                <wp:wrapNone/>
                <wp:docPr id="236" name="Надпись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181BB" w14:textId="77777777" w:rsidR="001A3281" w:rsidRPr="00367F0F" w:rsidRDefault="001A3281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A66B5" id="Надпись 236" o:spid="_x0000_s1084" type="#_x0000_t202" style="position:absolute;left:0;text-align:left;margin-left:354.7pt;margin-top:183.9pt;width:42.75pt;height:28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" filled="f" stroked="f" strokeweight=".5pt">
                <v:textbox>
                  <w:txbxContent>
                    <w:p w14:paraId="2DE181BB" w14:textId="77777777" w:rsidR="001A3281" w:rsidRPr="00367F0F" w:rsidRDefault="001A3281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DCD961" wp14:editId="0F4645B2">
                <wp:simplePos x="0" y="0"/>
                <wp:positionH relativeFrom="column">
                  <wp:posOffset>3316605</wp:posOffset>
                </wp:positionH>
                <wp:positionV relativeFrom="paragraph">
                  <wp:posOffset>2769870</wp:posOffset>
                </wp:positionV>
                <wp:extent cx="361950" cy="358140"/>
                <wp:effectExtent l="0" t="0" r="0" b="381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DE1073" w14:textId="77777777" w:rsidR="001A3281" w:rsidRDefault="001A3281" w:rsidP="001A3281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CD961" id="Надпись 235" o:spid="_x0000_s1085" type="#_x0000_t202" style="position:absolute;left:0;text-align:left;margin-left:261.15pt;margin-top:218.1pt;width:28.5pt;height:28.2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" filled="f" stroked="f" strokeweight=".5pt">
                <v:textbox>
                  <w:txbxContent>
                    <w:p w14:paraId="77DE1073" w14:textId="77777777" w:rsidR="001A3281" w:rsidRDefault="001A3281" w:rsidP="001A3281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C1F26A" wp14:editId="47E6AF40">
                <wp:simplePos x="0" y="0"/>
                <wp:positionH relativeFrom="column">
                  <wp:posOffset>3068955</wp:posOffset>
                </wp:positionH>
                <wp:positionV relativeFrom="paragraph">
                  <wp:posOffset>1623060</wp:posOffset>
                </wp:positionV>
                <wp:extent cx="361950" cy="358140"/>
                <wp:effectExtent l="0" t="0" r="0" b="381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21D59" w14:textId="77777777" w:rsidR="001A3281" w:rsidRDefault="001A3281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F26A" id="Надпись 234" o:spid="_x0000_s1086" type="#_x0000_t202" style="position:absolute;left:0;text-align:left;margin-left:241.65pt;margin-top:127.8pt;width:28.5pt;height:28.2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" filled="f" stroked="f" strokeweight=".5pt">
                <v:textbox>
                  <w:txbxContent>
                    <w:p w14:paraId="09B21D59" w14:textId="77777777" w:rsidR="001A3281" w:rsidRDefault="001A3281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8D939B" wp14:editId="41B6273F">
                <wp:simplePos x="0" y="0"/>
                <wp:positionH relativeFrom="column">
                  <wp:posOffset>4489207</wp:posOffset>
                </wp:positionH>
                <wp:positionV relativeFrom="paragraph">
                  <wp:posOffset>1420332</wp:posOffset>
                </wp:positionV>
                <wp:extent cx="45719" cy="45719"/>
                <wp:effectExtent l="0" t="0" r="12065" b="12065"/>
                <wp:wrapNone/>
                <wp:docPr id="233" name="Блок-схема: узел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0F0A2" id="Блок-схема: узел 233" o:spid="_x0000_s1026" type="#_x0000_t120" style="position:absolute;margin-left:353.5pt;margin-top:111.85pt;width:3.6pt;height:3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I3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F9BCEB" wp14:editId="5B3587D8">
                <wp:simplePos x="0" y="0"/>
                <wp:positionH relativeFrom="column">
                  <wp:posOffset>2864395</wp:posOffset>
                </wp:positionH>
                <wp:positionV relativeFrom="paragraph">
                  <wp:posOffset>1960426</wp:posOffset>
                </wp:positionV>
                <wp:extent cx="45719" cy="45719"/>
                <wp:effectExtent l="0" t="0" r="12065" b="12065"/>
                <wp:wrapNone/>
                <wp:docPr id="232" name="Блок-схема: узе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9C9A5" id="Блок-схема: узел 232" o:spid="_x0000_s1026" type="#_x0000_t120" style="position:absolute;margin-left:225.55pt;margin-top:154.35pt;width:3.6pt;height:3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OP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" fillcolor="white [3212]" strokecolor="black [3213]" strokeweight="1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C0E886A" wp14:editId="50D6AE9A">
                <wp:simplePos x="0" y="0"/>
                <wp:positionH relativeFrom="column">
                  <wp:posOffset>4508500</wp:posOffset>
                </wp:positionH>
                <wp:positionV relativeFrom="paragraph">
                  <wp:posOffset>1442720</wp:posOffset>
                </wp:positionV>
                <wp:extent cx="541655" cy="2524760"/>
                <wp:effectExtent l="38100" t="76200" r="734695" b="27940"/>
                <wp:wrapNone/>
                <wp:docPr id="231" name="Соединитель: уступ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655" cy="2524760"/>
                        </a:xfrm>
                        <a:prstGeom prst="bentConnector3">
                          <a:avLst>
                            <a:gd name="adj1" fmla="val -13200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69CF7" id="Соединитель: уступ 231" o:spid="_x0000_s1026" type="#_x0000_t34" style="position:absolute;margin-left:355pt;margin-top:113.6pt;width:42.65pt;height:198.8pt;flip:x y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" adj="-28513" strokecolor="black [3200]" strokeweight="1.5pt">
                <v:stroke endarrow="block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489D886" wp14:editId="6967E1DB">
                <wp:simplePos x="0" y="0"/>
                <wp:positionH relativeFrom="column">
                  <wp:posOffset>4508183</wp:posOffset>
                </wp:positionH>
                <wp:positionV relativeFrom="paragraph">
                  <wp:posOffset>3425508</wp:posOffset>
                </wp:positionV>
                <wp:extent cx="317" cy="361632"/>
                <wp:effectExtent l="76200" t="0" r="76200" b="5778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36163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2BD7E" id="Прямая со стрелкой 230" o:spid="_x0000_s1026" type="#_x0000_t32" style="position:absolute;margin-left:355pt;margin-top:269.75pt;width:0;height:28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F988DA2" wp14:editId="34F65BC4">
                <wp:simplePos x="0" y="0"/>
                <wp:positionH relativeFrom="column">
                  <wp:posOffset>2887028</wp:posOffset>
                </wp:positionH>
                <wp:positionV relativeFrom="paragraph">
                  <wp:posOffset>1983740</wp:posOffset>
                </wp:positionV>
                <wp:extent cx="0" cy="1082358"/>
                <wp:effectExtent l="76200" t="38100" r="57150" b="2286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35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3C4D6" id="Прямая со стрелкой 229" o:spid="_x0000_s1026" type="#_x0000_t32" style="position:absolute;margin-left:227.35pt;margin-top:156.2pt;width:0;height:85.25pt;flip: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7955197" wp14:editId="730D63C9">
                <wp:simplePos x="0" y="0"/>
                <wp:positionH relativeFrom="column">
                  <wp:posOffset>2885440</wp:posOffset>
                </wp:positionH>
                <wp:positionV relativeFrom="paragraph">
                  <wp:posOffset>3065780</wp:posOffset>
                </wp:positionV>
                <wp:extent cx="718820" cy="0"/>
                <wp:effectExtent l="0" t="0" r="0" b="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82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0CBBC" id="Прямая со стрелкой 228" o:spid="_x0000_s1026" type="#_x0000_t32" style="position:absolute;margin-left:227.2pt;margin-top:241.4pt;width:56.6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EF2C11A" wp14:editId="0E9D293B">
                <wp:simplePos x="0" y="0"/>
                <wp:positionH relativeFrom="column">
                  <wp:posOffset>4506278</wp:posOffset>
                </wp:positionH>
                <wp:positionV relativeFrom="paragraph">
                  <wp:posOffset>2342198</wp:posOffset>
                </wp:positionV>
                <wp:extent cx="2222" cy="361950"/>
                <wp:effectExtent l="76200" t="0" r="74295" b="571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222FB" id="Прямая со стрелкой 227" o:spid="_x0000_s1026" type="#_x0000_t32" style="position:absolute;margin-left:354.85pt;margin-top:184.45pt;width:.15pt;height:28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43379E2" wp14:editId="33BF1D36">
                <wp:simplePos x="0" y="0"/>
                <wp:positionH relativeFrom="column">
                  <wp:posOffset>1803400</wp:posOffset>
                </wp:positionH>
                <wp:positionV relativeFrom="paragraph">
                  <wp:posOffset>2344420</wp:posOffset>
                </wp:positionV>
                <wp:extent cx="0" cy="360680"/>
                <wp:effectExtent l="76200" t="0" r="76200" b="5842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D28DA" id="Прямая со стрелкой 225" o:spid="_x0000_s1026" type="#_x0000_t32" style="position:absolute;margin-left:142pt;margin-top:184.6pt;width:0;height:28.4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PPpDgIAACsEAAAOAAAAZHJzL2Uyb0RvYy54bWysU0uOEzEQ3SNxB8t70p2MiEZ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s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4BAC49" wp14:editId="6C061697">
                <wp:simplePos x="0" y="0"/>
                <wp:positionH relativeFrom="column">
                  <wp:posOffset>2344420</wp:posOffset>
                </wp:positionH>
                <wp:positionV relativeFrom="paragraph">
                  <wp:posOffset>1983740</wp:posOffset>
                </wp:positionV>
                <wp:extent cx="1085533" cy="0"/>
                <wp:effectExtent l="38100" t="76200" r="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533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11144" id="Прямая со стрелкой 224" o:spid="_x0000_s1026" type="#_x0000_t32" style="position:absolute;margin-left:184.6pt;margin-top:156.2pt;width:85.5pt;height: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3845246" wp14:editId="6367BEAB">
                <wp:simplePos x="0" y="0"/>
                <wp:positionH relativeFrom="column">
                  <wp:posOffset>4508500</wp:posOffset>
                </wp:positionH>
                <wp:positionV relativeFrom="paragraph">
                  <wp:posOffset>1262380</wp:posOffset>
                </wp:positionV>
                <wp:extent cx="0" cy="360680"/>
                <wp:effectExtent l="76200" t="0" r="76200" b="5842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1097F" id="Прямая со стрелкой 223" o:spid="_x0000_s1026" type="#_x0000_t32" style="position:absolute;margin-left:355pt;margin-top:99.4pt;width:0;height:28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8843D67" wp14:editId="5206E608">
                <wp:simplePos x="0" y="0"/>
                <wp:positionH relativeFrom="column">
                  <wp:posOffset>3246120</wp:posOffset>
                </wp:positionH>
                <wp:positionV relativeFrom="paragraph">
                  <wp:posOffset>903923</wp:posOffset>
                </wp:positionV>
                <wp:extent cx="360045" cy="0"/>
                <wp:effectExtent l="0" t="76200" r="20955" b="952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BCF8D" id="Прямая со стрелкой 222" o:spid="_x0000_s1026" type="#_x0000_t32" style="position:absolute;margin-left:255.6pt;margin-top:71.2pt;width:28.35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C23E73" wp14:editId="2999E0D4">
                <wp:simplePos x="0" y="0"/>
                <wp:positionH relativeFrom="column">
                  <wp:posOffset>1262380</wp:posOffset>
                </wp:positionH>
                <wp:positionV relativeFrom="paragraph">
                  <wp:posOffset>901700</wp:posOffset>
                </wp:positionV>
                <wp:extent cx="360680" cy="0"/>
                <wp:effectExtent l="0" t="76200" r="20320" b="9525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6E3B0" id="Прямая со стрелкой 221" o:spid="_x0000_s1026" type="#_x0000_t32" style="position:absolute;margin-left:99.4pt;margin-top:71pt;width:28.4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A386186" wp14:editId="6D8C84CC">
                <wp:simplePos x="0" y="0"/>
                <wp:positionH relativeFrom="column">
                  <wp:posOffset>1082040</wp:posOffset>
                </wp:positionH>
                <wp:positionV relativeFrom="paragraph">
                  <wp:posOffset>2704148</wp:posOffset>
                </wp:positionV>
                <wp:extent cx="1262380" cy="720937"/>
                <wp:effectExtent l="0" t="0" r="13970" b="22225"/>
                <wp:wrapNone/>
                <wp:docPr id="220" name="Блок-схема: знак заверше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7D8C8" w14:textId="4B44805B" w:rsidR="00CD2EF4" w:rsidRPr="00CD2EF4" w:rsidRDefault="00CD2EF4" w:rsidP="00CD2EF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6186" id="Блок-схема: знак завершения 220" o:spid="_x0000_s1087" type="#_x0000_t116" style="position:absolute;left:0;text-align:left;margin-left:85.2pt;margin-top:212.95pt;width:99.4pt;height:56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" fillcolor="white [3212]" strokecolor="black [3213]" strokeweight="1pt">
                <v:textbox>
                  <w:txbxContent>
                    <w:p w14:paraId="1057D8C8" w14:textId="4B44805B" w:rsidR="00CD2EF4" w:rsidRPr="00CD2EF4" w:rsidRDefault="00CD2EF4" w:rsidP="00CD2EF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CD2EF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2F9E69" wp14:editId="06B6C9AA">
                <wp:simplePos x="0" y="0"/>
                <wp:positionH relativeFrom="column">
                  <wp:posOffset>1082040</wp:posOffset>
                </wp:positionH>
                <wp:positionV relativeFrom="paragraph">
                  <wp:posOffset>1623060</wp:posOffset>
                </wp:positionV>
                <wp:extent cx="1262380" cy="721360"/>
                <wp:effectExtent l="0" t="0" r="13970" b="21590"/>
                <wp:wrapNone/>
                <wp:docPr id="219" name="Блок-схема: внутренняя памят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E8090" w14:textId="402F9DFA" w:rsidR="00CD2EF4" w:rsidRPr="00CD2EF4" w:rsidRDefault="00CD2EF4" w:rsidP="00CD2EF4">
                            <w:pPr>
                              <w:pStyle w:val="-"/>
                            </w:pPr>
                            <w:r>
                              <w:t>вернуть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9E69" id="Блок-схема: внутренняя память 219" o:spid="_x0000_s1088" type="#_x0000_t113" style="position:absolute;left:0;text-align:left;margin-left:85.2pt;margin-top:127.8pt;width:99.4pt;height:56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" fillcolor="white [3212]" strokecolor="black [3213]" strokeweight="1pt">
                <v:textbox>
                  <w:txbxContent>
                    <w:p w14:paraId="279E8090" w14:textId="402F9DFA" w:rsidR="00CD2EF4" w:rsidRPr="00CD2EF4" w:rsidRDefault="00CD2EF4" w:rsidP="00CD2EF4">
                      <w:pPr>
                        <w:pStyle w:val="-"/>
                      </w:pPr>
                      <w:r>
                        <w:t>вернуть i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300263F" wp14:editId="75A7B4C1">
                <wp:simplePos x="0" y="0"/>
                <wp:positionH relativeFrom="column">
                  <wp:posOffset>3967480</wp:posOffset>
                </wp:positionH>
                <wp:positionV relativeFrom="paragraph">
                  <wp:posOffset>3784917</wp:posOffset>
                </wp:positionV>
                <wp:extent cx="1082040" cy="541020"/>
                <wp:effectExtent l="0" t="0" r="22860" b="11430"/>
                <wp:wrapNone/>
                <wp:docPr id="218" name="Блок-схема: процесс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C2C2E" w14:textId="1D8A4568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 xml:space="preserve">i </w:t>
                            </w:r>
                            <w:r w:rsidR="001A3281">
                              <w:rPr>
                                <w:lang w:val="ru-RU"/>
                              </w:rPr>
                              <w:t>++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0263F" id="Блок-схема: процесс 218" o:spid="_x0000_s1089" type="#_x0000_t109" style="position:absolute;left:0;text-align:left;margin-left:312.4pt;margin-top:298pt;width:85.2pt;height:42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" fillcolor="white [3212]" strokecolor="black [3213]" strokeweight="1pt">
                <v:textbox>
                  <w:txbxContent>
                    <w:p w14:paraId="38DC2C2E" w14:textId="1D8A4568" w:rsidR="0014333E" w:rsidRPr="0014333E" w:rsidRDefault="0014333E" w:rsidP="0014333E">
                      <w:pPr>
                        <w:pStyle w:val="-"/>
                      </w:pPr>
                      <w:r>
                        <w:t xml:space="preserve">i </w:t>
                      </w:r>
                      <w:r w:rsidR="001A3281">
                        <w:rPr>
                          <w:lang w:val="ru-RU"/>
                        </w:rPr>
                        <w:t>++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7B0EE0" wp14:editId="5F6AF76A">
                <wp:simplePos x="0" y="0"/>
                <wp:positionH relativeFrom="column">
                  <wp:posOffset>3606800</wp:posOffset>
                </wp:positionH>
                <wp:positionV relativeFrom="paragraph">
                  <wp:posOffset>2705100</wp:posOffset>
                </wp:positionV>
                <wp:extent cx="1803400" cy="721360"/>
                <wp:effectExtent l="19050" t="19050" r="44450" b="40640"/>
                <wp:wrapNone/>
                <wp:docPr id="217" name="Блок-схема: решение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A31F2" w14:textId="3BDFCAA0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*i&gt;r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B0EE0" id="Блок-схема: решение 217" o:spid="_x0000_s1090" type="#_x0000_t110" style="position:absolute;left:0;text-align:left;margin-left:284pt;margin-top:213pt;width:142pt;height:56.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" fillcolor="white [3212]" strokecolor="black [3213]" strokeweight="1pt">
                <v:textbox>
                  <w:txbxContent>
                    <w:p w14:paraId="5E4A31F2" w14:textId="3BDFCAA0" w:rsidR="0014333E" w:rsidRPr="0014333E" w:rsidRDefault="0014333E" w:rsidP="0014333E">
                      <w:pPr>
                        <w:pStyle w:val="-"/>
                      </w:pPr>
                      <w:r>
                        <w:t>*i&gt;r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2D7DA1F" wp14:editId="2AE5EE82">
                <wp:simplePos x="0" y="0"/>
                <wp:positionH relativeFrom="column">
                  <wp:posOffset>3430482</wp:posOffset>
                </wp:positionH>
                <wp:positionV relativeFrom="paragraph">
                  <wp:posOffset>1623060</wp:posOffset>
                </wp:positionV>
                <wp:extent cx="2161117" cy="721360"/>
                <wp:effectExtent l="38100" t="19050" r="29845" b="40640"/>
                <wp:wrapNone/>
                <wp:docPr id="216" name="Блок-схема: решение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117" cy="72136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F4D78" w14:textId="51CB9879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i==phbook.end()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7DA1F" id="Блок-схема: решение 216" o:spid="_x0000_s1091" type="#_x0000_t110" style="position:absolute;left:0;text-align:left;margin-left:270.1pt;margin-top:127.8pt;width:170.15pt;height:56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" fillcolor="white [3212]" strokecolor="black [3213]" strokeweight="1pt">
                <v:textbox>
                  <w:txbxContent>
                    <w:p w14:paraId="0C4F4D78" w14:textId="51CB9879" w:rsidR="0014333E" w:rsidRPr="0014333E" w:rsidRDefault="0014333E" w:rsidP="0014333E">
                      <w:pPr>
                        <w:pStyle w:val="-"/>
                      </w:pPr>
                      <w:r>
                        <w:t>i==phbook.end()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FD89745" wp14:editId="5D06974C">
                <wp:simplePos x="0" y="0"/>
                <wp:positionH relativeFrom="column">
                  <wp:posOffset>3606164</wp:posOffset>
                </wp:positionH>
                <wp:positionV relativeFrom="paragraph">
                  <wp:posOffset>541443</wp:posOffset>
                </wp:positionV>
                <wp:extent cx="1984375" cy="720937"/>
                <wp:effectExtent l="0" t="0" r="15875" b="22225"/>
                <wp:wrapNone/>
                <wp:docPr id="215" name="Блок-схема: процесс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72093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DBF72" w14:textId="1FAD5207" w:rsidR="0014333E" w:rsidRPr="0014333E" w:rsidRDefault="0014333E" w:rsidP="0014333E">
                            <w:pPr>
                              <w:pStyle w:val="-"/>
                            </w:pPr>
                            <w:r>
                              <w:t>std::list&lt;PhoneRecord&gt;::iterator i = phbook.begin();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89745" id="Блок-схема: процесс 215" o:spid="_x0000_s1092" type="#_x0000_t109" style="position:absolute;left:0;text-align:left;margin-left:283.95pt;margin-top:42.65pt;width:156.25pt;height:56.7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" fillcolor="white [3212]" strokecolor="black [3213]" strokeweight="1pt">
                <v:textbox>
                  <w:txbxContent>
                    <w:p w14:paraId="4EDDBF72" w14:textId="1FAD5207" w:rsidR="0014333E" w:rsidRPr="0014333E" w:rsidRDefault="0014333E" w:rsidP="0014333E">
                      <w:pPr>
                        <w:pStyle w:val="-"/>
                      </w:pPr>
                      <w:r>
                        <w:t>std::list&lt;PhoneRecord&gt;::iterator i = phbook.begin();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4932F4" wp14:editId="2F708B52">
                <wp:simplePos x="0" y="0"/>
                <wp:positionH relativeFrom="column">
                  <wp:posOffset>181398</wp:posOffset>
                </wp:positionH>
                <wp:positionV relativeFrom="paragraph">
                  <wp:posOffset>541442</wp:posOffset>
                </wp:positionV>
                <wp:extent cx="1082040" cy="720937"/>
                <wp:effectExtent l="0" t="0" r="22860" b="22225"/>
                <wp:wrapNone/>
                <wp:docPr id="213" name="Блок-схема: знак заверше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0937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7EBED" w14:textId="6BADEFD8" w:rsidR="00794CA5" w:rsidRDefault="00794CA5" w:rsidP="00794CA5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32F4" id="Блок-схема: знак завершения 213" o:spid="_x0000_s1093" type="#_x0000_t116" style="position:absolute;left:0;text-align:left;margin-left:14.3pt;margin-top:42.65pt;width:85.2pt;height:56.7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" fillcolor="white [3212]" strokecolor="black [3213]" strokeweight="1pt">
                <v:textbox>
                  <w:txbxContent>
                    <w:p w14:paraId="19C7EBED" w14:textId="6BADEFD8" w:rsidR="00794CA5" w:rsidRDefault="00794CA5" w:rsidP="00794CA5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14333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7D6467F" wp14:editId="4FD9CEA7">
                <wp:simplePos x="0" y="0"/>
                <wp:positionH relativeFrom="column">
                  <wp:posOffset>1624965</wp:posOffset>
                </wp:positionH>
                <wp:positionV relativeFrom="paragraph">
                  <wp:posOffset>541442</wp:posOffset>
                </wp:positionV>
                <wp:extent cx="1621155" cy="720937"/>
                <wp:effectExtent l="0" t="0" r="17145" b="22225"/>
                <wp:wrapNone/>
                <wp:docPr id="214" name="Блок-схема: внутренняя память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20937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5D8E6" w14:textId="58602267" w:rsidR="0014333E" w:rsidRDefault="0014333E" w:rsidP="0014333E">
                            <w:pPr>
                              <w:pStyle w:val="-"/>
                            </w:pPr>
                            <w:r>
                              <w:t>получить const PhonrRecord&amp; 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6467F" id="Блок-схема: внутренняя память 214" o:spid="_x0000_s1094" type="#_x0000_t113" style="position:absolute;left:0;text-align:left;margin-left:127.95pt;margin-top:42.65pt;width:127.65pt;height:56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" fillcolor="white [3212]" strokecolor="black [3213]" strokeweight="1pt">
                <v:textbox>
                  <w:txbxContent>
                    <w:p w14:paraId="1AC5D8E6" w14:textId="58602267" w:rsidR="0014333E" w:rsidRDefault="0014333E" w:rsidP="0014333E">
                      <w:pPr>
                        <w:pStyle w:val="-"/>
                      </w:pPr>
                      <w:r>
                        <w:t>получить const PhonrRecord&amp; r</w:t>
                      </w:r>
                    </w:p>
                  </w:txbxContent>
                </v:textbox>
              </v:shape>
            </w:pict>
          </mc:Fallback>
        </mc:AlternateContent>
      </w:r>
      <w:r w:rsidR="000E7C4E">
        <w:t>Алгоритм</w:t>
      </w:r>
      <w:r w:rsidR="000E7C4E" w:rsidRPr="007F0DA9">
        <w:rPr>
          <w:lang w:val="en-US"/>
        </w:rPr>
        <w:t xml:space="preserve"> </w:t>
      </w:r>
      <w:r w:rsidR="000E7C4E">
        <w:rPr>
          <w:lang w:val="en-US"/>
        </w:rPr>
        <w:t>Phonebook::findPlaceForRecord:</w:t>
      </w:r>
      <w:r w:rsidR="00CD2EF4" w:rsidRPr="007F0DA9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3B90BABF" w14:textId="1414B431" w:rsidR="0097632A" w:rsidRPr="00DD7E59" w:rsidRDefault="004E68EA" w:rsidP="007F0DA9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9517797" wp14:editId="122FB423">
                <wp:simplePos x="0" y="0"/>
                <wp:positionH relativeFrom="column">
                  <wp:posOffset>1255737</wp:posOffset>
                </wp:positionH>
                <wp:positionV relativeFrom="paragraph">
                  <wp:posOffset>2705832</wp:posOffset>
                </wp:positionV>
                <wp:extent cx="543120" cy="362732"/>
                <wp:effectExtent l="0" t="0" r="0" b="0"/>
                <wp:wrapNone/>
                <wp:docPr id="287" name="Надпись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6D98D" w14:textId="77777777" w:rsidR="004E68EA" w:rsidRPr="00367F0F" w:rsidRDefault="004E68EA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17797" id="Надпись 287" o:spid="_x0000_s1095" type="#_x0000_t202" style="position:absolute;left:0;text-align:left;margin-left:98.9pt;margin-top:213.05pt;width:42.75pt;height:28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" filled="f" stroked="f" strokeweight=".5pt">
                <v:textbox>
                  <w:txbxContent>
                    <w:p w14:paraId="1746D98D" w14:textId="77777777" w:rsidR="004E68EA" w:rsidRPr="00367F0F" w:rsidRDefault="004E68EA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49ACBF" wp14:editId="18338BEB">
                <wp:simplePos x="0" y="0"/>
                <wp:positionH relativeFrom="column">
                  <wp:posOffset>2491</wp:posOffset>
                </wp:positionH>
                <wp:positionV relativeFrom="paragraph">
                  <wp:posOffset>1898357</wp:posOffset>
                </wp:positionV>
                <wp:extent cx="361950" cy="358140"/>
                <wp:effectExtent l="0" t="0" r="0" b="3810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B25B3E" w14:textId="77777777" w:rsidR="004E68EA" w:rsidRDefault="004E68EA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ACBF" id="Надпись 285" o:spid="_x0000_s1096" type="#_x0000_t202" style="position:absolute;left:0;text-align:left;margin-left:.2pt;margin-top:149.5pt;width:28.5pt;height:28.2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" filled="f" stroked="f" strokeweight=".5pt">
                <v:textbox>
                  <w:txbxContent>
                    <w:p w14:paraId="61B25B3E" w14:textId="77777777" w:rsidR="004E68EA" w:rsidRDefault="004E68EA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0D6D4F1" wp14:editId="74337FEE">
                <wp:simplePos x="0" y="0"/>
                <wp:positionH relativeFrom="column">
                  <wp:posOffset>2327063</wp:posOffset>
                </wp:positionH>
                <wp:positionV relativeFrom="paragraph">
                  <wp:posOffset>2134870</wp:posOffset>
                </wp:positionV>
                <wp:extent cx="45719" cy="45719"/>
                <wp:effectExtent l="0" t="0" r="12065" b="12065"/>
                <wp:wrapNone/>
                <wp:docPr id="258" name="Блок-схема: узел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AE4C9" id="Блок-схема: узел 258" o:spid="_x0000_s1026" type="#_x0000_t120" style="position:absolute;margin-left:183.25pt;margin-top:168.1pt;width:3.6pt;height:3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CBB99F4" wp14:editId="6D9E031A">
                <wp:simplePos x="0" y="0"/>
                <wp:positionH relativeFrom="column">
                  <wp:posOffset>361315</wp:posOffset>
                </wp:positionH>
                <wp:positionV relativeFrom="paragraph">
                  <wp:posOffset>2162810</wp:posOffset>
                </wp:positionV>
                <wp:extent cx="179070" cy="2706370"/>
                <wp:effectExtent l="361950" t="0" r="11430" b="93980"/>
                <wp:wrapNone/>
                <wp:docPr id="257" name="Соединитель: усту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2706370"/>
                        </a:xfrm>
                        <a:prstGeom prst="bentConnector3">
                          <a:avLst>
                            <a:gd name="adj1" fmla="val -199645"/>
                          </a:avLst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A59FA" id="Соединитель: уступ 257" o:spid="_x0000_s1026" type="#_x0000_t34" style="position:absolute;margin-left:28.45pt;margin-top:170.3pt;width:14.1pt;height:213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" adj="-43123" strokecolor="black [3200]" strokeweight="1.5pt">
                <v:stroke endarrow="block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BCD7CC" wp14:editId="61E9E784">
                <wp:simplePos x="0" y="0"/>
                <wp:positionH relativeFrom="column">
                  <wp:posOffset>540385</wp:posOffset>
                </wp:positionH>
                <wp:positionV relativeFrom="paragraph">
                  <wp:posOffset>4508500</wp:posOffset>
                </wp:positionV>
                <wp:extent cx="1264920" cy="722630"/>
                <wp:effectExtent l="0" t="0" r="11430" b="20320"/>
                <wp:wrapNone/>
                <wp:docPr id="256" name="Блок-схема: знак заверше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72263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5B80" w14:textId="64AC48AE" w:rsidR="002E48A3" w:rsidRPr="002E48A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D7CC" id="Блок-схема: знак завершения 256" o:spid="_x0000_s1097" type="#_x0000_t116" style="position:absolute;left:0;text-align:left;margin-left:42.55pt;margin-top:355pt;width:99.6pt;height:56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" fillcolor="white [3212]" strokecolor="black [3213]" strokeweight="1pt">
                <v:textbox>
                  <w:txbxContent>
                    <w:p w14:paraId="6C825B80" w14:textId="64AC48AE" w:rsidR="002E48A3" w:rsidRPr="002E48A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48B33F0" wp14:editId="6563A285">
                <wp:simplePos x="0" y="0"/>
                <wp:positionH relativeFrom="column">
                  <wp:posOffset>2346325</wp:posOffset>
                </wp:positionH>
                <wp:positionV relativeFrom="paragraph">
                  <wp:posOffset>2164080</wp:posOffset>
                </wp:positionV>
                <wp:extent cx="0" cy="720090"/>
                <wp:effectExtent l="76200" t="38100" r="57150" b="2286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FD536" id="Прямая со стрелкой 253" o:spid="_x0000_s1026" type="#_x0000_t32" style="position:absolute;margin-left:184.75pt;margin-top:170.4pt;width:0;height:56.7pt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A740500" wp14:editId="3A5EB3EA">
                <wp:simplePos x="0" y="0"/>
                <wp:positionH relativeFrom="column">
                  <wp:posOffset>2344420</wp:posOffset>
                </wp:positionH>
                <wp:positionV relativeFrom="paragraph">
                  <wp:posOffset>2884170</wp:posOffset>
                </wp:positionV>
                <wp:extent cx="1624965" cy="1270"/>
                <wp:effectExtent l="0" t="0" r="13335" b="36830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4965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C9419" id="Прямая со стрелкой 252" o:spid="_x0000_s1026" type="#_x0000_t32" style="position:absolute;margin-left:184.6pt;margin-top:227.1pt;width:127.95pt;height:.1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75E0663" wp14:editId="5E28EB8D">
                <wp:simplePos x="0" y="0"/>
                <wp:positionH relativeFrom="column">
                  <wp:posOffset>3967480</wp:posOffset>
                </wp:positionH>
                <wp:positionV relativeFrom="paragraph">
                  <wp:posOffset>2885440</wp:posOffset>
                </wp:positionV>
                <wp:extent cx="0" cy="179070"/>
                <wp:effectExtent l="0" t="0" r="38100" b="11430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0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11B80" id="Прямая со стрелкой 251" o:spid="_x0000_s1026" type="#_x0000_t32" style="position:absolute;margin-left:312.4pt;margin-top:227.2pt;width:0;height:14.1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" strokecolor="black [3200]" strokeweight="1.5pt">
                <v:stroke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DAF725" wp14:editId="62E16E5E">
                <wp:simplePos x="0" y="0"/>
                <wp:positionH relativeFrom="column">
                  <wp:posOffset>2885440</wp:posOffset>
                </wp:positionH>
                <wp:positionV relativeFrom="paragraph">
                  <wp:posOffset>3606800</wp:posOffset>
                </wp:positionV>
                <wp:extent cx="362585" cy="0"/>
                <wp:effectExtent l="0" t="76200" r="18415" b="95250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58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B04FA" id="Прямая со стрелкой 250" o:spid="_x0000_s1026" type="#_x0000_t32" style="position:absolute;margin-left:227.2pt;margin-top:284pt;width:28.5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18A379D" wp14:editId="7D53E66F">
                <wp:simplePos x="0" y="0"/>
                <wp:positionH relativeFrom="column">
                  <wp:posOffset>1262380</wp:posOffset>
                </wp:positionH>
                <wp:positionV relativeFrom="paragraph">
                  <wp:posOffset>2705100</wp:posOffset>
                </wp:positionV>
                <wp:extent cx="0" cy="360680"/>
                <wp:effectExtent l="76200" t="0" r="76200" b="5842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8466A" id="Прямая со стрелкой 249" o:spid="_x0000_s1026" type="#_x0000_t32" style="position:absolute;margin-left:99.4pt;margin-top:213pt;width:0;height:28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A9F16E2" wp14:editId="16BC2BCF">
                <wp:simplePos x="0" y="0"/>
                <wp:positionH relativeFrom="column">
                  <wp:posOffset>2164080</wp:posOffset>
                </wp:positionH>
                <wp:positionV relativeFrom="paragraph">
                  <wp:posOffset>2164080</wp:posOffset>
                </wp:positionV>
                <wp:extent cx="357505" cy="0"/>
                <wp:effectExtent l="38100" t="76200" r="0" b="952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50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A91A5" id="Прямая со стрелкой 248" o:spid="_x0000_s1026" type="#_x0000_t32" style="position:absolute;margin-left:170.4pt;margin-top:170.4pt;width:28.15pt;height:0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66C91EA" wp14:editId="4BE964DD">
                <wp:simplePos x="0" y="0"/>
                <wp:positionH relativeFrom="column">
                  <wp:posOffset>4147820</wp:posOffset>
                </wp:positionH>
                <wp:positionV relativeFrom="paragraph">
                  <wp:posOffset>1261110</wp:posOffset>
                </wp:positionV>
                <wp:extent cx="0" cy="361950"/>
                <wp:effectExtent l="76200" t="0" r="76200" b="57150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633F6" id="Прямая со стрелкой 247" o:spid="_x0000_s1026" type="#_x0000_t32" style="position:absolute;margin-left:326.6pt;margin-top:99.3pt;width:0;height:28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D11D530" wp14:editId="53CF42C2">
                <wp:simplePos x="0" y="0"/>
                <wp:positionH relativeFrom="column">
                  <wp:posOffset>1803400</wp:posOffset>
                </wp:positionH>
                <wp:positionV relativeFrom="paragraph">
                  <wp:posOffset>901700</wp:posOffset>
                </wp:positionV>
                <wp:extent cx="1262380" cy="0"/>
                <wp:effectExtent l="0" t="76200" r="1397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3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228C4" id="Прямая со стрелкой 246" o:spid="_x0000_s1026" type="#_x0000_t32" style="position:absolute;margin-left:142pt;margin-top:71pt;width:99.4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2E48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E7E28F2" wp14:editId="5140E976">
                <wp:simplePos x="0" y="0"/>
                <wp:positionH relativeFrom="column">
                  <wp:posOffset>3246120</wp:posOffset>
                </wp:positionH>
                <wp:positionV relativeFrom="paragraph">
                  <wp:posOffset>3065780</wp:posOffset>
                </wp:positionV>
                <wp:extent cx="2164080" cy="1082040"/>
                <wp:effectExtent l="0" t="0" r="26670" b="22860"/>
                <wp:wrapNone/>
                <wp:docPr id="245" name="Блок-схема: процесс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1082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CEDD9" w14:textId="19D94CFF" w:rsidR="002E48A3" w:rsidRPr="002E48A3" w:rsidRDefault="002E48A3" w:rsidP="002E48A3">
                            <w:pPr>
                              <w:pStyle w:val="-"/>
                            </w:pPr>
                            <w:r>
                              <w:t>(*i).print(name_length, output, filler)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E28F2" id="Блок-схема: процесс 245" o:spid="_x0000_s1098" type="#_x0000_t109" style="position:absolute;left:0;text-align:left;margin-left:255.6pt;margin-top:241.4pt;width:170.4pt;height:85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" fillcolor="white [3212]" strokecolor="black [3213]" strokeweight="1pt">
                <v:textbox>
                  <w:txbxContent>
                    <w:p w14:paraId="38BCEDD9" w14:textId="19D94CFF" w:rsidR="002E48A3" w:rsidRPr="002E48A3" w:rsidRDefault="002E48A3" w:rsidP="002E48A3">
                      <w:pPr>
                        <w:pStyle w:val="-"/>
                      </w:pPr>
                      <w:r>
                        <w:t>(*i).print(name_length, output, filler)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E803EBB" wp14:editId="42493DAB">
                <wp:simplePos x="0" y="0"/>
                <wp:positionH relativeFrom="column">
                  <wp:posOffset>178435</wp:posOffset>
                </wp:positionH>
                <wp:positionV relativeFrom="paragraph">
                  <wp:posOffset>3064510</wp:posOffset>
                </wp:positionV>
                <wp:extent cx="2887345" cy="1083310"/>
                <wp:effectExtent l="19050" t="0" r="46355" b="21590"/>
                <wp:wrapNone/>
                <wp:docPr id="244" name="Параллелограм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108331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C97D" w14:textId="363D9197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>output: inflate_string(std::to_string(n+1),4)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03E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4" o:spid="_x0000_s1099" type="#_x0000_t7" style="position:absolute;left:0;text-align:left;margin-left:14.05pt;margin-top:241.3pt;width:227.35pt;height:85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" adj="2026" fillcolor="white [3212]" strokecolor="black [3213]" strokeweight="1pt">
                <v:textbox>
                  <w:txbxContent>
                    <w:p w14:paraId="3677C97D" w14:textId="363D9197" w:rsidR="00A243E6" w:rsidRPr="00A243E6" w:rsidRDefault="00A243E6" w:rsidP="00A243E6">
                      <w:pPr>
                        <w:pStyle w:val="-"/>
                      </w:pPr>
                      <w:r>
                        <w:t>output: inflate_string(std::to_string(n+1),4)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BA847F" wp14:editId="0ECF8EE2">
                <wp:simplePos x="0" y="0"/>
                <wp:positionH relativeFrom="column">
                  <wp:posOffset>2521585</wp:posOffset>
                </wp:positionH>
                <wp:positionV relativeFrom="paragraph">
                  <wp:posOffset>1621790</wp:posOffset>
                </wp:positionV>
                <wp:extent cx="2880360" cy="1083310"/>
                <wp:effectExtent l="0" t="0" r="15240" b="21590"/>
                <wp:wrapNone/>
                <wp:docPr id="242" name="Блок-схема: процесс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0833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6D14" w14:textId="199152A8" w:rsidR="00A243E6" w:rsidRDefault="00A243E6" w:rsidP="00A243E6">
                            <w:pPr>
                              <w:pStyle w:val="-"/>
                            </w:pPr>
                            <w:r>
                              <w:t>size_t n =0;</w:t>
                            </w:r>
                          </w:p>
                          <w:p w14:paraId="771CC182" w14:textId="3E858BAB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>std::list&lt;PhoneRecord&gt;::iterator i = phbook.begin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847F" id="Блок-схема: процесс 242" o:spid="_x0000_s1100" type="#_x0000_t109" style="position:absolute;left:0;text-align:left;margin-left:198.55pt;margin-top:127.7pt;width:226.8pt;height:85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" fillcolor="white [3212]" strokecolor="black [3213]" strokeweight="1pt">
                <v:textbox>
                  <w:txbxContent>
                    <w:p w14:paraId="6A6F6D14" w14:textId="199152A8" w:rsidR="00A243E6" w:rsidRDefault="00A243E6" w:rsidP="00A243E6">
                      <w:pPr>
                        <w:pStyle w:val="-"/>
                      </w:pPr>
                      <w:r>
                        <w:t>size_t n =0;</w:t>
                      </w:r>
                    </w:p>
                    <w:p w14:paraId="771CC182" w14:textId="3E858BAB" w:rsidR="00A243E6" w:rsidRPr="00A243E6" w:rsidRDefault="00A243E6" w:rsidP="00A243E6">
                      <w:pPr>
                        <w:pStyle w:val="-"/>
                      </w:pPr>
                      <w:r>
                        <w:t>std::list&lt;PhoneRecord&gt;::iterator i = phbook.begin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834C765" wp14:editId="4BA92BB3">
                <wp:simplePos x="0" y="0"/>
                <wp:positionH relativeFrom="column">
                  <wp:posOffset>361315</wp:posOffset>
                </wp:positionH>
                <wp:positionV relativeFrom="paragraph">
                  <wp:posOffset>1620520</wp:posOffset>
                </wp:positionV>
                <wp:extent cx="1802765" cy="1084580"/>
                <wp:effectExtent l="19050" t="19050" r="26035" b="39370"/>
                <wp:wrapNone/>
                <wp:docPr id="243" name="Блок-схема: решение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65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AF018" w14:textId="3BC757B2" w:rsidR="00A243E6" w:rsidRPr="00A243E6" w:rsidRDefault="00A243E6" w:rsidP="00A243E6">
                            <w:pPr>
                              <w:pStyle w:val="-"/>
                            </w:pPr>
                            <w:r>
                              <w:t xml:space="preserve">i == phbook.end()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C765" id="Блок-схема: решение 243" o:spid="_x0000_s1101" type="#_x0000_t110" style="position:absolute;left:0;text-align:left;margin-left:28.45pt;margin-top:127.6pt;width:141.95pt;height:85.4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" fillcolor="white [3212]" strokecolor="black [3213]" strokeweight="1pt">
                <v:textbox>
                  <w:txbxContent>
                    <w:p w14:paraId="5E2AF018" w14:textId="3BC757B2" w:rsidR="00A243E6" w:rsidRPr="00A243E6" w:rsidRDefault="00A243E6" w:rsidP="00A243E6">
                      <w:pPr>
                        <w:pStyle w:val="-"/>
                      </w:pPr>
                      <w:r>
                        <w:t xml:space="preserve">i == phbook.end() </w:t>
                      </w:r>
                    </w:p>
                  </w:txbxContent>
                </v:textbox>
              </v:shape>
            </w:pict>
          </mc:Fallback>
        </mc:AlternateContent>
      </w:r>
      <w:r w:rsidR="00A243E6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D3C54E8" wp14:editId="33FE4353">
                <wp:simplePos x="0" y="0"/>
                <wp:positionH relativeFrom="column">
                  <wp:posOffset>540962</wp:posOffset>
                </wp:positionH>
                <wp:positionV relativeFrom="paragraph">
                  <wp:posOffset>541020</wp:posOffset>
                </wp:positionV>
                <wp:extent cx="1262380" cy="721360"/>
                <wp:effectExtent l="0" t="0" r="13970" b="21590"/>
                <wp:wrapNone/>
                <wp:docPr id="239" name="Блок-схема: знак заверше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380" cy="72136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8781E" w14:textId="422672F0" w:rsidR="002657F3" w:rsidRPr="002657F3" w:rsidRDefault="002657F3" w:rsidP="002657F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C54E8" id="Блок-схема: знак завершения 239" o:spid="_x0000_s1102" type="#_x0000_t116" style="position:absolute;left:0;text-align:left;margin-left:42.6pt;margin-top:42.6pt;width:99.4pt;height:56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" fillcolor="white [3212]" strokecolor="black [3213]" strokeweight="1pt">
                <v:textbox>
                  <w:txbxContent>
                    <w:p w14:paraId="4618781E" w14:textId="422672F0" w:rsidR="002657F3" w:rsidRPr="002657F3" w:rsidRDefault="002657F3" w:rsidP="002657F3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lang w:val="en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5F72F3" wp14:editId="3C69A410">
                <wp:simplePos x="0" y="0"/>
                <wp:positionH relativeFrom="column">
                  <wp:posOffset>3065318</wp:posOffset>
                </wp:positionH>
                <wp:positionV relativeFrom="paragraph">
                  <wp:posOffset>540674</wp:posOffset>
                </wp:positionV>
                <wp:extent cx="2339513" cy="722630"/>
                <wp:effectExtent l="0" t="0" r="22860" b="20320"/>
                <wp:wrapNone/>
                <wp:docPr id="240" name="Блок-схема: внутренняя память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513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F7F3E" w14:textId="39EF9FC3" w:rsidR="002657F3" w:rsidRPr="00DD6A36" w:rsidRDefault="002657F3" w:rsidP="002657F3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s</w:t>
                            </w:r>
                            <w:r>
                              <w:t>ize_t name_length</w:t>
                            </w:r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r w:rsidRPr="00DD6A36">
                              <w:t>std::ostream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F72F3" id="Блок-схема: внутренняя память 240" o:spid="_x0000_s1103" type="#_x0000_t113" style="position:absolute;left:0;text-align:left;margin-left:241.35pt;margin-top:42.55pt;width:184.2pt;height:56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" fillcolor="white [3212]" strokecolor="black [3213]" strokeweight="1pt">
                <v:textbox>
                  <w:txbxContent>
                    <w:p w14:paraId="7D8F7F3E" w14:textId="39EF9FC3" w:rsidR="002657F3" w:rsidRPr="00DD6A36" w:rsidRDefault="002657F3" w:rsidP="002657F3">
                      <w:pPr>
                        <w:pStyle w:val="-"/>
                      </w:pPr>
                      <w:r>
                        <w:t>Получить</w:t>
                      </w:r>
                      <w:r w:rsidRPr="00DD6A36">
                        <w:t xml:space="preserve"> s</w:t>
                      </w:r>
                      <w:r>
                        <w:t>ize_t name_length</w:t>
                      </w:r>
                      <w:r w:rsidRPr="00DD6A36">
                        <w:t>,</w:t>
                      </w:r>
                      <w:r>
                        <w:t xml:space="preserve"> </w:t>
                      </w:r>
                      <w:r w:rsidRPr="00DD6A36">
                        <w:t>std::ostream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7F0DA9">
        <w:t>Алгоритм</w:t>
      </w:r>
      <w:r w:rsidR="007F0DA9" w:rsidRPr="007F0DA9">
        <w:rPr>
          <w:lang w:val="en-US"/>
        </w:rPr>
        <w:t xml:space="preserve"> </w:t>
      </w:r>
      <w:r w:rsidR="007F0DA9">
        <w:rPr>
          <w:lang w:val="en-US"/>
        </w:rPr>
        <w:t>Phonebook::print:</w:t>
      </w:r>
      <w:r w:rsidR="002E48A3" w:rsidRPr="002E48A3">
        <w:rPr>
          <w:noProof/>
          <w:lang w:val="en-US"/>
        </w:rPr>
        <w:t xml:space="preserve"> </w:t>
      </w:r>
      <w:r w:rsidR="0097632A" w:rsidRPr="00DD7E59">
        <w:rPr>
          <w:lang w:val="en-US"/>
        </w:rPr>
        <w:br w:type="page"/>
      </w:r>
    </w:p>
    <w:p w14:paraId="03C5F09E" w14:textId="7100F134" w:rsidR="0097632A" w:rsidRPr="00DD7E59" w:rsidRDefault="00B822D8" w:rsidP="00B822D8">
      <w:pPr>
        <w:rPr>
          <w:lang w:val="en-US"/>
        </w:rPr>
      </w:pPr>
      <w:r w:rsidRPr="002E48A3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BF693C" wp14:editId="162787BB">
                <wp:simplePos x="0" y="0"/>
                <wp:positionH relativeFrom="column">
                  <wp:posOffset>2254193</wp:posOffset>
                </wp:positionH>
                <wp:positionV relativeFrom="paragraph">
                  <wp:posOffset>360565</wp:posOffset>
                </wp:positionV>
                <wp:extent cx="898756" cy="541020"/>
                <wp:effectExtent l="0" t="0" r="15875" b="11430"/>
                <wp:wrapNone/>
                <wp:docPr id="261" name="Блок-схема: знак заверше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FF96E" w14:textId="77777777" w:rsidR="002E48A3" w:rsidRPr="002657F3" w:rsidRDefault="002E48A3" w:rsidP="002E48A3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F693C" id="Блок-схема: знак завершения 261" o:spid="_x0000_s1104" type="#_x0000_t116" style="position:absolute;left:0;text-align:left;margin-left:177.5pt;margin-top:28.4pt;width:70.75pt;height:42.6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" fillcolor="white [3212]" strokecolor="black [3213]" strokeweight="1pt">
                <v:textbox>
                  <w:txbxContent>
                    <w:p w14:paraId="00AFF96E" w14:textId="77777777" w:rsidR="002E48A3" w:rsidRPr="002657F3" w:rsidRDefault="002E48A3" w:rsidP="002E48A3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F920E45" wp14:editId="0E071871">
                <wp:simplePos x="0" y="0"/>
                <wp:positionH relativeFrom="column">
                  <wp:posOffset>2702156</wp:posOffset>
                </wp:positionH>
                <wp:positionV relativeFrom="paragraph">
                  <wp:posOffset>4143779</wp:posOffset>
                </wp:positionV>
                <wp:extent cx="0" cy="364721"/>
                <wp:effectExtent l="76200" t="0" r="76200" b="546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721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16FEA" id="Прямая со стрелкой 271" o:spid="_x0000_s1026" type="#_x0000_t32" style="position:absolute;margin-left:212.75pt;margin-top:326.3pt;width:0;height:28.7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7755AD7" wp14:editId="195E5DF6">
                <wp:simplePos x="0" y="0"/>
                <wp:positionH relativeFrom="column">
                  <wp:posOffset>2702156</wp:posOffset>
                </wp:positionH>
                <wp:positionV relativeFrom="paragraph">
                  <wp:posOffset>3063125</wp:posOffset>
                </wp:positionV>
                <wp:extent cx="0" cy="363335"/>
                <wp:effectExtent l="76200" t="0" r="76200" b="55880"/>
                <wp:wrapNone/>
                <wp:docPr id="270" name="Прямая со стрелкой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33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C1291" id="Прямая со стрелкой 270" o:spid="_x0000_s1026" type="#_x0000_t32" style="position:absolute;margin-left:212.75pt;margin-top:241.2pt;width:0;height:28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C99F6E4" wp14:editId="1B5CFC00">
                <wp:simplePos x="0" y="0"/>
                <wp:positionH relativeFrom="column">
                  <wp:posOffset>2702156</wp:posOffset>
                </wp:positionH>
                <wp:positionV relativeFrom="paragraph">
                  <wp:posOffset>1983740</wp:posOffset>
                </wp:positionV>
                <wp:extent cx="0" cy="360680"/>
                <wp:effectExtent l="76200" t="0" r="76200" b="5842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E6EF6" id="Прямая со стрелкой 269" o:spid="_x0000_s1026" type="#_x0000_t32" style="position:absolute;margin-left:212.75pt;margin-top:156.2pt;width:0;height:28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C768E01" wp14:editId="26C852D0">
                <wp:simplePos x="0" y="0"/>
                <wp:positionH relativeFrom="column">
                  <wp:posOffset>2705100</wp:posOffset>
                </wp:positionH>
                <wp:positionV relativeFrom="paragraph">
                  <wp:posOffset>901585</wp:posOffset>
                </wp:positionV>
                <wp:extent cx="0" cy="360795"/>
                <wp:effectExtent l="76200" t="0" r="76200" b="5842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79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25148" id="Прямая со стрелкой 268" o:spid="_x0000_s1026" type="#_x0000_t32" style="position:absolute;margin-left:213pt;margin-top:71pt;width:0;height:28.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5D5D96" wp14:editId="05A8E69C">
                <wp:simplePos x="0" y="0"/>
                <wp:positionH relativeFrom="column">
                  <wp:posOffset>1260475</wp:posOffset>
                </wp:positionH>
                <wp:positionV relativeFrom="paragraph">
                  <wp:posOffset>2344305</wp:posOffset>
                </wp:positionV>
                <wp:extent cx="3067628" cy="721360"/>
                <wp:effectExtent l="0" t="0" r="19050" b="21590"/>
                <wp:wrapNone/>
                <wp:docPr id="265" name="Блок-схема: процесс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628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719BE" w14:textId="1095A336" w:rsidR="002E48A3" w:rsidRDefault="002E48A3" w:rsidP="00B822D8">
                            <w:pPr>
                              <w:pStyle w:val="-"/>
                            </w:pPr>
                            <w:r>
                              <w:t xml:space="preserve">std::string name = </w:t>
                            </w:r>
                            <w:r w:rsidR="00B822D8">
                              <w:t>inflate_string(nickname, name_length, StrAlign::left, filler);</w:t>
                            </w:r>
                          </w:p>
                          <w:p w14:paraId="57A31AAB" w14:textId="69EAF679" w:rsidR="00B822D8" w:rsidRPr="002E48A3" w:rsidRDefault="00B822D8" w:rsidP="00B822D8">
                            <w:pPr>
                              <w:pStyle w:val="-"/>
                            </w:pPr>
                            <w:r>
                              <w:t>std::string n = inflate_string(getNumber</w:t>
                            </w:r>
                            <w:r w:rsidR="00AE6CBE">
                              <w:t>()</w:t>
                            </w:r>
                            <w:r>
                              <w:t>, 20,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D5D96" id="Блок-схема: процесс 265" o:spid="_x0000_s1105" type="#_x0000_t109" style="position:absolute;left:0;text-align:left;margin-left:99.25pt;margin-top:184.6pt;width:241.55pt;height:56.8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" fillcolor="white [3212]" strokecolor="black [3213]" strokeweight="1pt">
                <v:textbox>
                  <w:txbxContent>
                    <w:p w14:paraId="6D2719BE" w14:textId="1095A336" w:rsidR="002E48A3" w:rsidRDefault="002E48A3" w:rsidP="00B822D8">
                      <w:pPr>
                        <w:pStyle w:val="-"/>
                      </w:pPr>
                      <w:r>
                        <w:t xml:space="preserve">std::string name = </w:t>
                      </w:r>
                      <w:r w:rsidR="00B822D8">
                        <w:t>inflate_string(nickname, name_length, StrAlign::left, filler);</w:t>
                      </w:r>
                    </w:p>
                    <w:p w14:paraId="57A31AAB" w14:textId="69EAF679" w:rsidR="00B822D8" w:rsidRPr="002E48A3" w:rsidRDefault="00B822D8" w:rsidP="00B822D8">
                      <w:pPr>
                        <w:pStyle w:val="-"/>
                      </w:pPr>
                      <w:r>
                        <w:t>std::string n = inflate_string(getNumber</w:t>
                      </w:r>
                      <w:r w:rsidR="00AE6CBE">
                        <w:t>()</w:t>
                      </w:r>
                      <w:r>
                        <w:t>, 20,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7AA01" wp14:editId="72DAEAF8">
                <wp:simplePos x="0" y="0"/>
                <wp:positionH relativeFrom="column">
                  <wp:posOffset>1983740</wp:posOffset>
                </wp:positionH>
                <wp:positionV relativeFrom="paragraph">
                  <wp:posOffset>3423343</wp:posOffset>
                </wp:positionV>
                <wp:extent cx="1623060" cy="721360"/>
                <wp:effectExtent l="19050" t="0" r="34290" b="21590"/>
                <wp:wrapNone/>
                <wp:docPr id="266" name="Параллелограмм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2136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BDA7" w14:textId="4CF8EBCF" w:rsidR="00B822D8" w:rsidRPr="00B822D8" w:rsidRDefault="00B822D8" w:rsidP="00B822D8">
                            <w:pPr>
                              <w:pStyle w:val="-"/>
                            </w:pPr>
                            <w:r>
                              <w:t>output: name,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7AA01" id="Параллелограмм 266" o:spid="_x0000_s1106" type="#_x0000_t7" style="position:absolute;left:0;text-align:left;margin-left:156.2pt;margin-top:269.55pt;width:127.8pt;height:56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" adj="2400" fillcolor="white [3212]" strokecolor="black [3213]" strokeweight="1pt">
                <v:textbox>
                  <w:txbxContent>
                    <w:p w14:paraId="5B85BDA7" w14:textId="4CF8EBCF" w:rsidR="00B822D8" w:rsidRPr="00B822D8" w:rsidRDefault="00B822D8" w:rsidP="00B822D8">
                      <w:pPr>
                        <w:pStyle w:val="-"/>
                      </w:pPr>
                      <w:r>
                        <w:t>output: name, n</w:t>
                      </w:r>
                    </w:p>
                  </w:txbxContent>
                </v:textbox>
              </v:shape>
            </w:pict>
          </mc:Fallback>
        </mc:AlternateContent>
      </w:r>
      <w:r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4CF9E1" wp14:editId="05BF24BF">
                <wp:simplePos x="0" y="0"/>
                <wp:positionH relativeFrom="column">
                  <wp:posOffset>2255231</wp:posOffset>
                </wp:positionH>
                <wp:positionV relativeFrom="paragraph">
                  <wp:posOffset>4507980</wp:posOffset>
                </wp:positionV>
                <wp:extent cx="901065" cy="541366"/>
                <wp:effectExtent l="0" t="0" r="13335" b="11430"/>
                <wp:wrapNone/>
                <wp:docPr id="267" name="Блок-схема: знак завершения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5413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52C1" w14:textId="79FA5342" w:rsidR="00B822D8" w:rsidRPr="00B822D8" w:rsidRDefault="00B822D8" w:rsidP="00B822D8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F9E1" id="Блок-схема: знак завершения 267" o:spid="_x0000_s1107" type="#_x0000_t116" style="position:absolute;left:0;text-align:left;margin-left:177.6pt;margin-top:354.95pt;width:70.95pt;height:42.6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" fillcolor="white [3212]" strokecolor="black [3213]" strokeweight="1pt">
                <v:textbox>
                  <w:txbxContent>
                    <w:p w14:paraId="38E652C1" w14:textId="79FA5342" w:rsidR="00B822D8" w:rsidRPr="00B822D8" w:rsidRDefault="00B822D8" w:rsidP="00B822D8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657F3" w:rsidRPr="002657F3">
        <w:rPr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321466" wp14:editId="0BEE0716">
                <wp:simplePos x="0" y="0"/>
                <wp:positionH relativeFrom="column">
                  <wp:posOffset>1620520</wp:posOffset>
                </wp:positionH>
                <wp:positionV relativeFrom="paragraph">
                  <wp:posOffset>1262611</wp:posOffset>
                </wp:positionV>
                <wp:extent cx="2339340" cy="722630"/>
                <wp:effectExtent l="0" t="0" r="22860" b="20320"/>
                <wp:wrapNone/>
                <wp:docPr id="262" name="Блок-схема: внутренняя памят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72263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7D1C" w14:textId="77777777" w:rsidR="002E48A3" w:rsidRPr="00DD6A36" w:rsidRDefault="002E48A3" w:rsidP="002E48A3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DD6A36">
                              <w:t xml:space="preserve"> s</w:t>
                            </w:r>
                            <w:r>
                              <w:t>ize_t name_length</w:t>
                            </w:r>
                            <w:r w:rsidRPr="00DD6A36">
                              <w:t>,</w:t>
                            </w:r>
                            <w:r>
                              <w:t xml:space="preserve"> </w:t>
                            </w:r>
                            <w:r w:rsidRPr="00DD6A36">
                              <w:t>std::ostream &amp; output,</w:t>
                            </w:r>
                            <w:r>
                              <w:t xml:space="preserve"> char 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21466" id="Блок-схема: внутренняя память 262" o:spid="_x0000_s1108" type="#_x0000_t113" style="position:absolute;left:0;text-align:left;margin-left:127.6pt;margin-top:99.4pt;width:184.2pt;height:56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" fillcolor="white [3212]" strokecolor="black [3213]" strokeweight="1pt">
                <v:textbox>
                  <w:txbxContent>
                    <w:p w14:paraId="04697D1C" w14:textId="77777777" w:rsidR="002E48A3" w:rsidRPr="00DD6A36" w:rsidRDefault="002E48A3" w:rsidP="002E48A3">
                      <w:pPr>
                        <w:pStyle w:val="-"/>
                      </w:pPr>
                      <w:r>
                        <w:t>Получить</w:t>
                      </w:r>
                      <w:r w:rsidRPr="00DD6A36">
                        <w:t xml:space="preserve"> s</w:t>
                      </w:r>
                      <w:r>
                        <w:t>ize_t name_length</w:t>
                      </w:r>
                      <w:r w:rsidRPr="00DD6A36">
                        <w:t>,</w:t>
                      </w:r>
                      <w:r>
                        <w:t xml:space="preserve"> </w:t>
                      </w:r>
                      <w:r w:rsidRPr="00DD6A36">
                        <w:t>std::ostream &amp; output,</w:t>
                      </w:r>
                      <w:r>
                        <w:t xml:space="preserve"> char filler</w:t>
                      </w:r>
                    </w:p>
                  </w:txbxContent>
                </v:textbox>
              </v:shape>
            </w:pict>
          </mc:Fallback>
        </mc:AlternateContent>
      </w:r>
      <w:r w:rsidR="002E48A3">
        <w:t>Алгоритм</w:t>
      </w:r>
      <w:r w:rsidR="002E48A3" w:rsidRPr="002E48A3">
        <w:rPr>
          <w:lang w:val="en-US"/>
        </w:rPr>
        <w:t xml:space="preserve"> </w:t>
      </w:r>
      <w:r w:rsidR="002E48A3">
        <w:rPr>
          <w:lang w:val="en-US"/>
        </w:rPr>
        <w:t>PhoneRecord::print:</w:t>
      </w:r>
      <w:r w:rsidR="0097632A" w:rsidRPr="00DD7E59">
        <w:rPr>
          <w:lang w:val="en-US"/>
        </w:rPr>
        <w:br w:type="page"/>
      </w:r>
    </w:p>
    <w:p w14:paraId="188777E5" w14:textId="1E3AFFDD" w:rsidR="00B822D8" w:rsidRDefault="00B822D8" w:rsidP="00B822D8">
      <w:pPr>
        <w:rPr>
          <w:lang w:val="en-US"/>
        </w:rPr>
      </w:pPr>
      <w:r>
        <w:lastRenderedPageBreak/>
        <w:t>Алгоритм</w:t>
      </w:r>
      <w:r w:rsidRPr="00B822D8">
        <w:rPr>
          <w:lang w:val="en-US"/>
        </w:rPr>
        <w:t xml:space="preserve"> </w:t>
      </w:r>
      <w:r>
        <w:rPr>
          <w:lang w:val="en-US"/>
        </w:rPr>
        <w:t>PhoneRecord::getNumber:</w:t>
      </w:r>
    </w:p>
    <w:p w14:paraId="0835BC6B" w14:textId="587692E2" w:rsidR="0097632A" w:rsidRPr="00DD7E59" w:rsidRDefault="004E68EA" w:rsidP="00B822D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6B9FF81" wp14:editId="346B519C">
                <wp:simplePos x="0" y="0"/>
                <wp:positionH relativeFrom="column">
                  <wp:posOffset>1351035</wp:posOffset>
                </wp:positionH>
                <wp:positionV relativeFrom="paragraph">
                  <wp:posOffset>1544418</wp:posOffset>
                </wp:positionV>
                <wp:extent cx="543120" cy="362732"/>
                <wp:effectExtent l="0" t="0" r="0" b="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DFADD" w14:textId="77777777" w:rsidR="004E68EA" w:rsidRPr="00367F0F" w:rsidRDefault="004E68EA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FF81" id="Надпись 289" o:spid="_x0000_s1109" type="#_x0000_t202" style="position:absolute;left:0;text-align:left;margin-left:106.4pt;margin-top:121.6pt;width:42.75pt;height:28.5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" filled="f" stroked="f" strokeweight=".5pt">
                <v:textbox>
                  <w:txbxContent>
                    <w:p w14:paraId="068DFADD" w14:textId="77777777" w:rsidR="004E68EA" w:rsidRPr="00367F0F" w:rsidRDefault="004E68EA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E68E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D752E43" wp14:editId="439647C3">
                <wp:simplePos x="0" y="0"/>
                <wp:positionH relativeFrom="column">
                  <wp:posOffset>3551653</wp:posOffset>
                </wp:positionH>
                <wp:positionV relativeFrom="paragraph">
                  <wp:posOffset>1581834</wp:posOffset>
                </wp:positionV>
                <wp:extent cx="361950" cy="358140"/>
                <wp:effectExtent l="0" t="0" r="0" b="3810"/>
                <wp:wrapNone/>
                <wp:docPr id="288" name="Надпись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72041" w14:textId="77777777" w:rsidR="004E68EA" w:rsidRDefault="004E68EA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2E43" id="Надпись 288" o:spid="_x0000_s1110" type="#_x0000_t202" style="position:absolute;left:0;text-align:left;margin-left:279.65pt;margin-top:124.55pt;width:28.5pt;height:28.2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" filled="f" stroked="f" strokeweight=".5pt">
                <v:textbox>
                  <w:txbxContent>
                    <w:p w14:paraId="07B72041" w14:textId="77777777" w:rsidR="004E68EA" w:rsidRDefault="004E68EA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52228A9" wp14:editId="57B8121B">
                <wp:simplePos x="0" y="0"/>
                <wp:positionH relativeFrom="column">
                  <wp:posOffset>2678956</wp:posOffset>
                </wp:positionH>
                <wp:positionV relativeFrom="paragraph">
                  <wp:posOffset>2733741</wp:posOffset>
                </wp:positionV>
                <wp:extent cx="45719" cy="45719"/>
                <wp:effectExtent l="0" t="0" r="12065" b="12065"/>
                <wp:wrapNone/>
                <wp:docPr id="284" name="Блок-схема: узел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8AF08" id="Блок-схема: узел 284" o:spid="_x0000_s1026" type="#_x0000_t120" style="position:absolute;margin-left:210.95pt;margin-top:215.25pt;width:3.6pt;height:3.6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3573136" wp14:editId="131A86EE">
                <wp:simplePos x="0" y="0"/>
                <wp:positionH relativeFrom="column">
                  <wp:posOffset>1804035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25DFB" id="Прямая со стрелкой 280" o:spid="_x0000_s1026" type="#_x0000_t32" style="position:absolute;margin-left:142.05pt;margin-top:117.95pt;width:0;height:70.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042E9E" wp14:editId="5FA96B4C">
                <wp:simplePos x="0" y="0"/>
                <wp:positionH relativeFrom="column">
                  <wp:posOffset>2701925</wp:posOffset>
                </wp:positionH>
                <wp:positionV relativeFrom="paragraph">
                  <wp:posOffset>2757805</wp:posOffset>
                </wp:positionV>
                <wp:extent cx="2540" cy="722630"/>
                <wp:effectExtent l="76200" t="0" r="73660" b="5842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7226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8A7F1" id="Прямая со стрелкой 283" o:spid="_x0000_s1026" type="#_x0000_t32" style="position:absolute;margin-left:212.75pt;margin-top:217.15pt;width:.2pt;height:56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F4EC4C" wp14:editId="638FB28D">
                <wp:simplePos x="0" y="0"/>
                <wp:positionH relativeFrom="column">
                  <wp:posOffset>2703830</wp:posOffset>
                </wp:positionH>
                <wp:positionV relativeFrom="paragraph">
                  <wp:posOffset>2757805</wp:posOffset>
                </wp:positionV>
                <wp:extent cx="361315" cy="0"/>
                <wp:effectExtent l="0" t="0" r="0" b="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31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983FC" id="Прямая со стрелкой 282" o:spid="_x0000_s1026" type="#_x0000_t32" style="position:absolute;margin-left:212.9pt;margin-top:217.15pt;width:28.45pt;height:0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D6C5AAD" wp14:editId="3DB76C73">
                <wp:simplePos x="0" y="0"/>
                <wp:positionH relativeFrom="column">
                  <wp:posOffset>2344420</wp:posOffset>
                </wp:positionH>
                <wp:positionV relativeFrom="paragraph">
                  <wp:posOffset>2759075</wp:posOffset>
                </wp:positionV>
                <wp:extent cx="360045" cy="0"/>
                <wp:effectExtent l="0" t="76200" r="20955" b="9525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8D55A" id="Прямая со стрелкой 281" o:spid="_x0000_s1026" type="#_x0000_t32" style="position:absolute;margin-left:184.6pt;margin-top:217.25pt;width:28.35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F230C0D" wp14:editId="59F2E122">
                <wp:simplePos x="0" y="0"/>
                <wp:positionH relativeFrom="column">
                  <wp:posOffset>3607435</wp:posOffset>
                </wp:positionH>
                <wp:positionV relativeFrom="paragraph">
                  <wp:posOffset>1497965</wp:posOffset>
                </wp:positionV>
                <wp:extent cx="0" cy="900430"/>
                <wp:effectExtent l="76200" t="0" r="57150" b="5207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9F5DF" id="Прямая со стрелкой 279" o:spid="_x0000_s1026" type="#_x0000_t32" style="position:absolute;margin-left:284.05pt;margin-top:117.95pt;width:0;height:70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AD2C157" wp14:editId="113D769B">
                <wp:simplePos x="0" y="0"/>
                <wp:positionH relativeFrom="column">
                  <wp:posOffset>2705100</wp:posOffset>
                </wp:positionH>
                <wp:positionV relativeFrom="paragraph">
                  <wp:posOffset>594995</wp:posOffset>
                </wp:positionV>
                <wp:extent cx="0" cy="360680"/>
                <wp:effectExtent l="76200" t="0" r="76200" b="5842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EB0F2" id="Прямая со стрелкой 277" o:spid="_x0000_s1026" type="#_x0000_t32" style="position:absolute;margin-left:213pt;margin-top:46.85pt;width:0;height:28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FC35658" wp14:editId="303AFCEC">
                <wp:simplePos x="0" y="0"/>
                <wp:positionH relativeFrom="column">
                  <wp:posOffset>2164080</wp:posOffset>
                </wp:positionH>
                <wp:positionV relativeFrom="paragraph">
                  <wp:posOffset>3480435</wp:posOffset>
                </wp:positionV>
                <wp:extent cx="1085215" cy="361026"/>
                <wp:effectExtent l="0" t="0" r="19685" b="20320"/>
                <wp:wrapNone/>
                <wp:docPr id="276" name="Блок-схема: знак завершения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FB900" w14:textId="1323E3AB" w:rsidR="004E68EA" w:rsidRPr="004E68EA" w:rsidRDefault="004E68EA" w:rsidP="004E68EA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5658" id="Блок-схема: знак завершения 276" o:spid="_x0000_s1111" type="#_x0000_t116" style="position:absolute;left:0;text-align:left;margin-left:170.4pt;margin-top:274.05pt;width:85.45pt;height:28.4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" fillcolor="white [3212]" strokecolor="black [3213]" strokeweight="1pt">
                <v:textbox>
                  <w:txbxContent>
                    <w:p w14:paraId="235FB900" w14:textId="1323E3AB" w:rsidR="004E68EA" w:rsidRPr="004E68EA" w:rsidRDefault="004E68EA" w:rsidP="004E68EA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C5946F" wp14:editId="48DF3DE1">
                <wp:simplePos x="0" y="0"/>
                <wp:positionH relativeFrom="column">
                  <wp:posOffset>3065145</wp:posOffset>
                </wp:positionH>
                <wp:positionV relativeFrom="paragraph">
                  <wp:posOffset>2397125</wp:posOffset>
                </wp:positionV>
                <wp:extent cx="2164715" cy="721360"/>
                <wp:effectExtent l="0" t="0" r="26035" b="21590"/>
                <wp:wrapNone/>
                <wp:docPr id="275" name="Блок-схема: внутренняя памят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71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285FB" w14:textId="040A8BB1" w:rsidR="004E68EA" w:rsidRPr="004E68EA" w:rsidRDefault="004E68EA" w:rsidP="004E68EA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4E68EA">
                              <w:t xml:space="preserve"> </w:t>
                            </w:r>
                            <w:r>
                              <w:t>‘+’ + </w:t>
                            </w:r>
                            <w:r>
                              <w:t>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5946F" id="Блок-схема: внутренняя память 275" o:spid="_x0000_s1112" type="#_x0000_t113" style="position:absolute;left:0;text-align:left;margin-left:241.35pt;margin-top:188.75pt;width:170.45pt;height:56.8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" fillcolor="white [3212]" strokecolor="black [3213]" strokeweight="1pt">
                <v:textbox>
                  <w:txbxContent>
                    <w:p w14:paraId="368285FB" w14:textId="040A8BB1" w:rsidR="004E68EA" w:rsidRPr="004E68EA" w:rsidRDefault="004E68EA" w:rsidP="004E68EA">
                      <w:pPr>
                        <w:pStyle w:val="-"/>
                      </w:pPr>
                      <w:r>
                        <w:t>вернуть</w:t>
                      </w:r>
                      <w:r w:rsidRPr="004E68EA">
                        <w:t xml:space="preserve"> </w:t>
                      </w:r>
                      <w:r>
                        <w:t>‘+’ + </w:t>
                      </w:r>
                      <w:r>
                        <w:t>std::to_string(number.num)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7D551A" wp14:editId="2AE0CA02">
                <wp:simplePos x="0" y="0"/>
                <wp:positionH relativeFrom="column">
                  <wp:posOffset>362584</wp:posOffset>
                </wp:positionH>
                <wp:positionV relativeFrom="paragraph">
                  <wp:posOffset>2397125</wp:posOffset>
                </wp:positionV>
                <wp:extent cx="1981835" cy="721360"/>
                <wp:effectExtent l="0" t="0" r="18415" b="21590"/>
                <wp:wrapNone/>
                <wp:docPr id="274" name="Блок-схема: внутренняя памят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B9A40" w14:textId="1224F839" w:rsidR="004E68EA" w:rsidRPr="004E68EA" w:rsidRDefault="004E68EA" w:rsidP="004E68EA">
                            <w:pPr>
                              <w:pStyle w:val="-"/>
                            </w:pPr>
                            <w:r>
                              <w:t>вернуть</w:t>
                            </w:r>
                            <w:r w:rsidRPr="004E68EA">
                              <w:t xml:space="preserve"> </w:t>
                            </w:r>
                            <w:r>
                              <w:t>std::to_string(number.num)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D551A" id="Блок-схема: внутренняя память 274" o:spid="_x0000_s1113" type="#_x0000_t113" style="position:absolute;left:0;text-align:left;margin-left:28.55pt;margin-top:188.75pt;width:156.05pt;height:56.8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" fillcolor="white [3212]" strokecolor="black [3213]" strokeweight="1pt">
                <v:textbox>
                  <w:txbxContent>
                    <w:p w14:paraId="4B6B9A40" w14:textId="1224F839" w:rsidR="004E68EA" w:rsidRPr="004E68EA" w:rsidRDefault="004E68EA" w:rsidP="004E68EA">
                      <w:pPr>
                        <w:pStyle w:val="-"/>
                      </w:pPr>
                      <w:r>
                        <w:t>вернуть</w:t>
                      </w:r>
                      <w:r w:rsidRPr="004E68EA">
                        <w:t xml:space="preserve"> </w:t>
                      </w:r>
                      <w:r>
                        <w:t>std::to_string(number.num)</w:t>
                      </w:r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AA6E30B" wp14:editId="769109C6">
                <wp:simplePos x="0" y="0"/>
                <wp:positionH relativeFrom="column">
                  <wp:posOffset>1804035</wp:posOffset>
                </wp:positionH>
                <wp:positionV relativeFrom="paragraph">
                  <wp:posOffset>953135</wp:posOffset>
                </wp:positionV>
                <wp:extent cx="1803400" cy="1084580"/>
                <wp:effectExtent l="19050" t="19050" r="25400" b="39370"/>
                <wp:wrapNone/>
                <wp:docPr id="273" name="Блок-схема: решение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0845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38CB1" w14:textId="2F5B83A3" w:rsidR="004E68EA" w:rsidRPr="004E68EA" w:rsidRDefault="004E68EA" w:rsidP="004E68EA">
                            <w:pPr>
                              <w:pStyle w:val="-"/>
                            </w:pPr>
                            <w:r>
                              <w:t>number.plus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E30B" id="Блок-схема: решение 273" o:spid="_x0000_s1114" type="#_x0000_t110" style="position:absolute;left:0;text-align:left;margin-left:142.05pt;margin-top:75.05pt;width:142pt;height:85.4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" fillcolor="white [3212]" strokecolor="black [3213]" strokeweight="1pt">
                <v:textbox>
                  <w:txbxContent>
                    <w:p w14:paraId="0F538CB1" w14:textId="2F5B83A3" w:rsidR="004E68EA" w:rsidRPr="004E68EA" w:rsidRDefault="004E68EA" w:rsidP="004E68EA">
                      <w:pPr>
                        <w:pStyle w:val="-"/>
                      </w:pPr>
                      <w:r>
                        <w:t>number.plus</w:t>
                      </w:r>
                    </w:p>
                  </w:txbxContent>
                </v:textbox>
              </v:shape>
            </w:pict>
          </mc:Fallback>
        </mc:AlternateContent>
      </w:r>
      <w:r w:rsidR="00B822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08DD00E" wp14:editId="3B149DAD">
                <wp:simplePos x="0" y="0"/>
                <wp:positionH relativeFrom="column">
                  <wp:posOffset>2160904</wp:posOffset>
                </wp:positionH>
                <wp:positionV relativeFrom="paragraph">
                  <wp:posOffset>233045</wp:posOffset>
                </wp:positionV>
                <wp:extent cx="1085215" cy="361026"/>
                <wp:effectExtent l="0" t="0" r="19685" b="20320"/>
                <wp:wrapNone/>
                <wp:docPr id="272" name="Блок-схема: знак завершения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36102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3DD58" w14:textId="6F22390B" w:rsidR="00B822D8" w:rsidRDefault="00B822D8" w:rsidP="00B822D8">
                            <w:pPr>
                              <w:pStyle w:val="-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0E" id="Блок-схема: знак завершения 272" o:spid="_x0000_s1115" type="#_x0000_t116" style="position:absolute;left:0;text-align:left;margin-left:170.15pt;margin-top:18.35pt;width:85.45pt;height:28.4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" fillcolor="white [3212]" strokecolor="black [3213]" strokeweight="1pt">
                <v:textbox>
                  <w:txbxContent>
                    <w:p w14:paraId="1D53DD58" w14:textId="6F22390B" w:rsidR="00B822D8" w:rsidRDefault="00B822D8" w:rsidP="00B822D8">
                      <w:pPr>
                        <w:pStyle w:val="-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97632A" w:rsidRPr="00DD7E59">
        <w:rPr>
          <w:lang w:val="en-US"/>
        </w:rPr>
        <w:br w:type="page"/>
      </w:r>
    </w:p>
    <w:p w14:paraId="7C8CB004" w14:textId="31ACCFF2" w:rsidR="004E68EA" w:rsidRDefault="004E68EA">
      <w:pPr>
        <w:spacing w:line="259" w:lineRule="auto"/>
        <w:ind w:firstLine="0"/>
        <w:contextualSpacing w:val="0"/>
        <w:jc w:val="left"/>
        <w:rPr>
          <w:lang w:val="en-US"/>
        </w:rPr>
      </w:pPr>
      <w:r>
        <w:lastRenderedPageBreak/>
        <w:t>Алгоритм</w:t>
      </w:r>
      <w:r w:rsidRPr="004E68EA">
        <w:rPr>
          <w:lang w:val="en-US"/>
        </w:rPr>
        <w:t xml:space="preserve"> </w:t>
      </w:r>
      <w:r>
        <w:rPr>
          <w:lang w:val="en-US"/>
        </w:rPr>
        <w:t>inflate_string:</w:t>
      </w:r>
      <w:r w:rsidR="006E3EE4" w:rsidRPr="006E3EE4">
        <w:rPr>
          <w:lang w:val="en-US"/>
        </w:rPr>
        <w:t xml:space="preserve"> </w:t>
      </w:r>
    </w:p>
    <w:p w14:paraId="52D137C0" w14:textId="12E77F81" w:rsidR="00493117" w:rsidRPr="00072598" w:rsidRDefault="006E3EE4" w:rsidP="00072598">
      <w:pPr>
        <w:spacing w:line="259" w:lineRule="auto"/>
        <w:ind w:firstLine="0"/>
        <w:contextualSpacing w:val="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1B2B350" wp14:editId="4E1DD0D3">
                <wp:simplePos x="0" y="0"/>
                <wp:positionH relativeFrom="column">
                  <wp:posOffset>1443355</wp:posOffset>
                </wp:positionH>
                <wp:positionV relativeFrom="paragraph">
                  <wp:posOffset>6529705</wp:posOffset>
                </wp:positionV>
                <wp:extent cx="901700" cy="360680"/>
                <wp:effectExtent l="0" t="0" r="12700" b="20320"/>
                <wp:wrapNone/>
                <wp:docPr id="364" name="Блок-схема: знак заверше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DD842" w14:textId="7CC076C1" w:rsidR="006E3EE4" w:rsidRPr="006E3EE4" w:rsidRDefault="006E3EE4" w:rsidP="006E3EE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B350" id="Блок-схема: знак завершения 364" o:spid="_x0000_s1116" type="#_x0000_t116" style="position:absolute;margin-left:113.65pt;margin-top:514.15pt;width:71pt;height:28.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" fillcolor="white [3212]" strokecolor="black [3213]" strokeweight="1pt">
                <v:textbox>
                  <w:txbxContent>
                    <w:p w14:paraId="76ADD842" w14:textId="7CC076C1" w:rsidR="006E3EE4" w:rsidRPr="006E3EE4" w:rsidRDefault="006E3EE4" w:rsidP="006E3EE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A1AA143" wp14:editId="70095240">
                <wp:simplePos x="0" y="0"/>
                <wp:positionH relativeFrom="column">
                  <wp:posOffset>158750</wp:posOffset>
                </wp:positionH>
                <wp:positionV relativeFrom="paragraph">
                  <wp:posOffset>5787224</wp:posOffset>
                </wp:positionV>
                <wp:extent cx="45719" cy="45719"/>
                <wp:effectExtent l="0" t="0" r="12065" b="12065"/>
                <wp:wrapNone/>
                <wp:docPr id="363" name="Блок-схема: узел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B4CB2" id="Блок-схема: узел 363" o:spid="_x0000_s1026" type="#_x0000_t120" style="position:absolute;margin-left:12.5pt;margin-top:455.7pt;width:3.6pt;height:3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TSsQIAAKgFAAAOAAAAZHJzL2Uyb0RvYy54bWysVM1u1DAQviPxDpbvbTbbUm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2DA455C" wp14:editId="2168C43C">
                <wp:simplePos x="0" y="0"/>
                <wp:positionH relativeFrom="column">
                  <wp:posOffset>158750</wp:posOffset>
                </wp:positionH>
                <wp:positionV relativeFrom="paragraph">
                  <wp:posOffset>4884503</wp:posOffset>
                </wp:positionV>
                <wp:extent cx="45719" cy="45719"/>
                <wp:effectExtent l="0" t="0" r="12065" b="12065"/>
                <wp:wrapNone/>
                <wp:docPr id="362" name="Блок-схема: узел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2A399" id="Блок-схема: узел 362" o:spid="_x0000_s1026" type="#_x0000_t120" style="position:absolute;margin-left:12.5pt;margin-top:384.6pt;width:3.6pt;height:3.6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7236D8E" wp14:editId="57ED25F2">
                <wp:simplePos x="0" y="0"/>
                <wp:positionH relativeFrom="column">
                  <wp:posOffset>158750</wp:posOffset>
                </wp:positionH>
                <wp:positionV relativeFrom="paragraph">
                  <wp:posOffset>4060025</wp:posOffset>
                </wp:positionV>
                <wp:extent cx="45719" cy="45719"/>
                <wp:effectExtent l="0" t="0" r="12065" b="12065"/>
                <wp:wrapNone/>
                <wp:docPr id="361" name="Блок-схема: узел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B669D" id="Блок-схема: узел 361" o:spid="_x0000_s1026" type="#_x0000_t120" style="position:absolute;margin-left:12.5pt;margin-top:319.7pt;width:3.6pt;height:3.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DC915C8" wp14:editId="3D7715F9">
                <wp:simplePos x="0" y="0"/>
                <wp:positionH relativeFrom="column">
                  <wp:posOffset>159827</wp:posOffset>
                </wp:positionH>
                <wp:positionV relativeFrom="paragraph">
                  <wp:posOffset>3804561</wp:posOffset>
                </wp:positionV>
                <wp:extent cx="45719" cy="45719"/>
                <wp:effectExtent l="0" t="0" r="12065" b="12065"/>
                <wp:wrapNone/>
                <wp:docPr id="360" name="Блок-схема: узел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4D4F7" id="Блок-схема: узел 360" o:spid="_x0000_s1026" type="#_x0000_t120" style="position:absolute;margin-left:12.6pt;margin-top:299.55pt;width:3.6pt;height:3.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50C6433" wp14:editId="394B02CE">
                <wp:simplePos x="0" y="0"/>
                <wp:positionH relativeFrom="column">
                  <wp:posOffset>153228</wp:posOffset>
                </wp:positionH>
                <wp:positionV relativeFrom="paragraph">
                  <wp:posOffset>2453833</wp:posOffset>
                </wp:positionV>
                <wp:extent cx="45719" cy="45719"/>
                <wp:effectExtent l="0" t="0" r="12065" b="12065"/>
                <wp:wrapNone/>
                <wp:docPr id="359" name="Блок-схема: узел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0830D" id="Блок-схема: узел 359" o:spid="_x0000_s1026" type="#_x0000_t120" style="position:absolute;margin-left:12.05pt;margin-top:193.2pt;width:3.6pt;height:3.6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R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96376F2" wp14:editId="1C0B68DB">
                <wp:simplePos x="0" y="0"/>
                <wp:positionH relativeFrom="column">
                  <wp:posOffset>3047365</wp:posOffset>
                </wp:positionH>
                <wp:positionV relativeFrom="paragraph">
                  <wp:posOffset>3081655</wp:posOffset>
                </wp:positionV>
                <wp:extent cx="45719" cy="45719"/>
                <wp:effectExtent l="0" t="0" r="12065" b="12065"/>
                <wp:wrapNone/>
                <wp:docPr id="358" name="Блок-схема: узел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69E8A" id="Блок-схема: узел 358" o:spid="_x0000_s1026" type="#_x0000_t120" style="position:absolute;margin-left:239.95pt;margin-top:242.65pt;width:3.6pt;height:3.6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="002E48A3" w:rsidRPr="002E48A3">
        <w:rPr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6268206" wp14:editId="1CC3B2A6">
                <wp:simplePos x="0" y="0"/>
                <wp:positionH relativeFrom="column">
                  <wp:posOffset>3049045</wp:posOffset>
                </wp:positionH>
                <wp:positionV relativeFrom="paragraph">
                  <wp:posOffset>1455420</wp:posOffset>
                </wp:positionV>
                <wp:extent cx="45719" cy="45719"/>
                <wp:effectExtent l="0" t="0" r="12065" b="12065"/>
                <wp:wrapNone/>
                <wp:docPr id="357" name="Блок-схема: узел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65410" id="Блок-схема: узел 357" o:spid="_x0000_s1026" type="#_x0000_t120" style="position:absolute;margin-left:240.1pt;margin-top:114.6pt;width:3.6pt;height:3.6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" fillcolor="white [3212]" strokecolor="black [3213]" strokeweight="1pt">
                <v:stroke joinstyle="miter"/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01B8B8F" wp14:editId="46826658">
                <wp:simplePos x="0" y="0"/>
                <wp:positionH relativeFrom="column">
                  <wp:posOffset>4083722</wp:posOffset>
                </wp:positionH>
                <wp:positionV relativeFrom="paragraph">
                  <wp:posOffset>5268446</wp:posOffset>
                </wp:positionV>
                <wp:extent cx="543120" cy="362732"/>
                <wp:effectExtent l="0" t="0" r="0" b="0"/>
                <wp:wrapNone/>
                <wp:docPr id="356" name="Надпись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D4A5F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8B8F" id="Надпись 356" o:spid="_x0000_s1117" type="#_x0000_t202" style="position:absolute;margin-left:321.55pt;margin-top:414.85pt;width:42.75pt;height:28.5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" filled="f" stroked="f" strokeweight=".5pt">
                <v:textbox>
                  <w:txbxContent>
                    <w:p w14:paraId="11CD4A5F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17D5741" wp14:editId="6B8CC0CC">
                <wp:simplePos x="0" y="0"/>
                <wp:positionH relativeFrom="column">
                  <wp:posOffset>2336539</wp:posOffset>
                </wp:positionH>
                <wp:positionV relativeFrom="paragraph">
                  <wp:posOffset>4005729</wp:posOffset>
                </wp:positionV>
                <wp:extent cx="543120" cy="362732"/>
                <wp:effectExtent l="0" t="0" r="0" b="0"/>
                <wp:wrapNone/>
                <wp:docPr id="355" name="Надпись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C1EBA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5741" id="Надпись 355" o:spid="_x0000_s1118" type="#_x0000_t202" style="position:absolute;margin-left:184pt;margin-top:315.4pt;width:42.75pt;height:28.5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" filled="f" stroked="f" strokeweight=".5pt">
                <v:textbox>
                  <w:txbxContent>
                    <w:p w14:paraId="2DFC1EBA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453BD32" wp14:editId="2DA1A9CE">
                <wp:simplePos x="0" y="0"/>
                <wp:positionH relativeFrom="column">
                  <wp:posOffset>2339527</wp:posOffset>
                </wp:positionH>
                <wp:positionV relativeFrom="paragraph">
                  <wp:posOffset>3284780</wp:posOffset>
                </wp:positionV>
                <wp:extent cx="543120" cy="362732"/>
                <wp:effectExtent l="0" t="0" r="0" b="0"/>
                <wp:wrapNone/>
                <wp:docPr id="354" name="Надпись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3B352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BD32" id="Надпись 354" o:spid="_x0000_s1119" type="#_x0000_t202" style="position:absolute;margin-left:184.2pt;margin-top:258.65pt;width:42.75pt;height:28.5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xiZ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8okSxCkU6fDt8P/w4/Dr8fPry9JV4BHmqtU3QfaXxgmveQYN6d+cWD337TW4q&#10;/8XGCOLI+P7Esmgc4Xg4HsWDISIcoXgyvIiHPkr0fFkb694LqIg3UmpQxMAt2y2ta107F59LwaKU&#10;MggpFalTOonH/XDhhGBwqTCHb6Et1VuuWTeh9cu4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" filled="f" stroked="f" strokeweight=".5pt">
                <v:textbox>
                  <w:txbxContent>
                    <w:p w14:paraId="06C3B352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A90063F" wp14:editId="5E6FEC28">
                <wp:simplePos x="0" y="0"/>
                <wp:positionH relativeFrom="column">
                  <wp:posOffset>4147446</wp:posOffset>
                </wp:positionH>
                <wp:positionV relativeFrom="paragraph">
                  <wp:posOffset>3464784</wp:posOffset>
                </wp:positionV>
                <wp:extent cx="543120" cy="362732"/>
                <wp:effectExtent l="0" t="0" r="0" b="0"/>
                <wp:wrapNone/>
                <wp:docPr id="353" name="Надпись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C8E78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063F" id="Надпись 353" o:spid="_x0000_s1120" type="#_x0000_t202" style="position:absolute;margin-left:326.55pt;margin-top:272.8pt;width:42.75pt;height:28.5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" filled="f" stroked="f" strokeweight=".5pt">
                <v:textbox>
                  <w:txbxContent>
                    <w:p w14:paraId="468C8E78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32944B8" wp14:editId="072F8EF9">
                <wp:simplePos x="0" y="0"/>
                <wp:positionH relativeFrom="column">
                  <wp:posOffset>4147222</wp:posOffset>
                </wp:positionH>
                <wp:positionV relativeFrom="paragraph">
                  <wp:posOffset>1749724</wp:posOffset>
                </wp:positionV>
                <wp:extent cx="543120" cy="362732"/>
                <wp:effectExtent l="0" t="0" r="0" b="0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5441F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944B8" id="Надпись 352" o:spid="_x0000_s1121" type="#_x0000_t202" style="position:absolute;margin-left:326.55pt;margin-top:137.75pt;width:42.75pt;height:28.5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" filled="f" stroked="f" strokeweight=".5pt">
                <v:textbox>
                  <w:txbxContent>
                    <w:p w14:paraId="3FB5441F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D292152" wp14:editId="6E474880">
                <wp:simplePos x="0" y="0"/>
                <wp:positionH relativeFrom="column">
                  <wp:posOffset>2343822</wp:posOffset>
                </wp:positionH>
                <wp:positionV relativeFrom="paragraph">
                  <wp:posOffset>2373219</wp:posOffset>
                </wp:positionV>
                <wp:extent cx="543120" cy="362732"/>
                <wp:effectExtent l="0" t="0" r="0" b="0"/>
                <wp:wrapNone/>
                <wp:docPr id="351" name="Надпись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4A403" w14:textId="77777777" w:rsidR="006E3EE4" w:rsidRPr="00367F0F" w:rsidRDefault="006E3EE4" w:rsidP="006E3EE4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2152" id="Надпись 351" o:spid="_x0000_s1122" type="#_x0000_t202" style="position:absolute;margin-left:184.55pt;margin-top:186.85pt;width:42.75pt;height:28.5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" filled="f" stroked="f" strokeweight=".5pt">
                <v:textbox>
                  <w:txbxContent>
                    <w:p w14:paraId="3664A403" w14:textId="77777777" w:rsidR="006E3EE4" w:rsidRPr="00367F0F" w:rsidRDefault="006E3EE4" w:rsidP="006E3EE4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5A612CA" wp14:editId="3DCCA68C">
                <wp:simplePos x="0" y="0"/>
                <wp:positionH relativeFrom="column">
                  <wp:posOffset>2345466</wp:posOffset>
                </wp:positionH>
                <wp:positionV relativeFrom="paragraph">
                  <wp:posOffset>1661421</wp:posOffset>
                </wp:positionV>
                <wp:extent cx="543120" cy="362732"/>
                <wp:effectExtent l="0" t="0" r="0" b="0"/>
                <wp:wrapNone/>
                <wp:docPr id="350" name="Надпись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20" cy="362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D07DF" w14:textId="77777777" w:rsidR="006E3EE4" w:rsidRPr="00367F0F" w:rsidRDefault="006E3EE4" w:rsidP="00071B9F">
                            <w:pPr>
                              <w:pStyle w:val="-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612CA" id="Надпись 350" o:spid="_x0000_s1123" type="#_x0000_t202" style="position:absolute;margin-left:184.7pt;margin-top:130.8pt;width:42.75pt;height:28.5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" filled="f" stroked="f" strokeweight=".5pt">
                <v:textbox>
                  <w:txbxContent>
                    <w:p w14:paraId="3CFD07DF" w14:textId="77777777" w:rsidR="006E3EE4" w:rsidRPr="00367F0F" w:rsidRDefault="006E3EE4" w:rsidP="00071B9F">
                      <w:pPr>
                        <w:pStyle w:val="-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481A026" wp14:editId="5146B196">
                <wp:simplePos x="0" y="0"/>
                <wp:positionH relativeFrom="column">
                  <wp:posOffset>3350970</wp:posOffset>
                </wp:positionH>
                <wp:positionV relativeFrom="paragraph">
                  <wp:posOffset>4546749</wp:posOffset>
                </wp:positionV>
                <wp:extent cx="361950" cy="358140"/>
                <wp:effectExtent l="0" t="0" r="0" b="3810"/>
                <wp:wrapNone/>
                <wp:docPr id="349" name="Надпись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EEBEF9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A026" id="Надпись 349" o:spid="_x0000_s1124" type="#_x0000_t202" style="position:absolute;margin-left:263.85pt;margin-top:358pt;width:28.5pt;height:28.2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" filled="f" stroked="f" strokeweight=".5pt">
                <v:textbox>
                  <w:txbxContent>
                    <w:p w14:paraId="50EEBEF9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4366E30" wp14:editId="104F6552">
                <wp:simplePos x="0" y="0"/>
                <wp:positionH relativeFrom="column">
                  <wp:posOffset>3151692</wp:posOffset>
                </wp:positionH>
                <wp:positionV relativeFrom="paragraph">
                  <wp:posOffset>2825975</wp:posOffset>
                </wp:positionV>
                <wp:extent cx="361950" cy="358140"/>
                <wp:effectExtent l="0" t="0" r="0" b="3810"/>
                <wp:wrapNone/>
                <wp:docPr id="348" name="Надпись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0D7E1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66E30" id="Надпись 348" o:spid="_x0000_s1125" type="#_x0000_t202" style="position:absolute;margin-left:248.15pt;margin-top:222.5pt;width:28.5pt;height:28.2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" filled="f" stroked="f" strokeweight=".5pt">
                <v:textbox>
                  <w:txbxContent>
                    <w:p w14:paraId="2490D7E1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E620D0C" wp14:editId="1DA02AA6">
                <wp:simplePos x="0" y="0"/>
                <wp:positionH relativeFrom="column">
                  <wp:posOffset>3066041</wp:posOffset>
                </wp:positionH>
                <wp:positionV relativeFrom="paragraph">
                  <wp:posOffset>1122941</wp:posOffset>
                </wp:positionV>
                <wp:extent cx="361950" cy="358140"/>
                <wp:effectExtent l="0" t="0" r="0" b="3810"/>
                <wp:wrapNone/>
                <wp:docPr id="347" name="Надпись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D376F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0D0C" id="Надпись 347" o:spid="_x0000_s1126" type="#_x0000_t202" style="position:absolute;margin-left:241.4pt;margin-top:88.4pt;width:28.5pt;height:28.2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" filled="f" stroked="f" strokeweight=".5pt">
                <v:textbox>
                  <w:txbxContent>
                    <w:p w14:paraId="322D376F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89414E1" wp14:editId="01298DB0">
                <wp:simplePos x="0" y="0"/>
                <wp:positionH relativeFrom="column">
                  <wp:posOffset>1510217</wp:posOffset>
                </wp:positionH>
                <wp:positionV relativeFrom="paragraph">
                  <wp:posOffset>3530152</wp:posOffset>
                </wp:positionV>
                <wp:extent cx="361950" cy="358140"/>
                <wp:effectExtent l="0" t="0" r="0" b="3810"/>
                <wp:wrapNone/>
                <wp:docPr id="346" name="Надпись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4D9A5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414E1" id="Надпись 346" o:spid="_x0000_s1127" type="#_x0000_t202" style="position:absolute;margin-left:118.9pt;margin-top:277.95pt;width:28.5pt;height:28.2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" filled="f" stroked="f" strokeweight=".5pt">
                <v:textbox>
                  <w:txbxContent>
                    <w:p w14:paraId="1A84D9A5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9A0EFF3" wp14:editId="2A5503F0">
                <wp:simplePos x="0" y="0"/>
                <wp:positionH relativeFrom="column">
                  <wp:posOffset>1488253</wp:posOffset>
                </wp:positionH>
                <wp:positionV relativeFrom="paragraph">
                  <wp:posOffset>2826385</wp:posOffset>
                </wp:positionV>
                <wp:extent cx="361950" cy="358140"/>
                <wp:effectExtent l="0" t="0" r="0" b="3810"/>
                <wp:wrapNone/>
                <wp:docPr id="345" name="Надпись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8DA9A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EFF3" id="Надпись 345" o:spid="_x0000_s1128" type="#_x0000_t202" style="position:absolute;margin-left:117.2pt;margin-top:222.55pt;width:28.5pt;height:28.2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" filled="f" stroked="f" strokeweight=".5pt">
                <v:textbox>
                  <w:txbxContent>
                    <w:p w14:paraId="4AE8DA9A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EFA6635" wp14:editId="2987698C">
                <wp:simplePos x="0" y="0"/>
                <wp:positionH relativeFrom="column">
                  <wp:posOffset>1512122</wp:posOffset>
                </wp:positionH>
                <wp:positionV relativeFrom="paragraph">
                  <wp:posOffset>1991995</wp:posOffset>
                </wp:positionV>
                <wp:extent cx="361950" cy="358140"/>
                <wp:effectExtent l="0" t="0" r="0" b="3810"/>
                <wp:wrapNone/>
                <wp:docPr id="344" name="Надпись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2AA6E" w14:textId="77777777" w:rsidR="006E3EE4" w:rsidRDefault="006E3EE4" w:rsidP="006E3EE4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A6635" id="Надпись 344" o:spid="_x0000_s1129" type="#_x0000_t202" style="position:absolute;margin-left:119.05pt;margin-top:156.85pt;width:28.5pt;height:28.2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Og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BZ1rUEGnzsPm2+b75ufnx+OXxKwsIeGqMG8P9xuCCb99RC7135w6Hofy2&#10;sHX4ojAGHIzfP7GsWs8kDvuj9HgIRALqD4/SQVQheb5srPPvFdUsGBm3EDFyK9YXziMRuO5cwlua&#10;zsuqikJWmjUZH/UR/jcENyqNi6GELtVg+XbextLTXn9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" filled="f" stroked="f" strokeweight=".5pt">
                <v:textbox>
                  <w:txbxContent>
                    <w:p w14:paraId="0382AA6E" w14:textId="77777777" w:rsidR="006E3EE4" w:rsidRDefault="006E3EE4" w:rsidP="006E3EE4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EE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7B16FD7" wp14:editId="44A70D4E">
                <wp:simplePos x="0" y="0"/>
                <wp:positionH relativeFrom="column">
                  <wp:posOffset>1487245</wp:posOffset>
                </wp:positionH>
                <wp:positionV relativeFrom="paragraph">
                  <wp:posOffset>1479774</wp:posOffset>
                </wp:positionV>
                <wp:extent cx="361950" cy="358140"/>
                <wp:effectExtent l="0" t="0" r="0" b="3810"/>
                <wp:wrapNone/>
                <wp:docPr id="343" name="Надпись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FCE70" w14:textId="77777777" w:rsidR="006E3EE4" w:rsidRDefault="006E3EE4" w:rsidP="009A1BEC">
                            <w:pPr>
                              <w:pStyle w:val="-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16FD7" id="Надпись 343" o:spid="_x0000_s1130" type="#_x0000_t202" style="position:absolute;margin-left:117.1pt;margin-top:116.5pt;width:28.5pt;height:28.2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" filled="f" stroked="f" strokeweight=".5pt">
                <v:textbox>
                  <w:txbxContent>
                    <w:p w14:paraId="023FCE70" w14:textId="77777777" w:rsidR="006E3EE4" w:rsidRDefault="006E3EE4" w:rsidP="009A1BEC">
                      <w:pPr>
                        <w:pStyle w:val="-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9D61F5E" wp14:editId="22F333A6">
                <wp:simplePos x="0" y="0"/>
                <wp:positionH relativeFrom="column">
                  <wp:posOffset>177164</wp:posOffset>
                </wp:positionH>
                <wp:positionV relativeFrom="paragraph">
                  <wp:posOffset>6711315</wp:posOffset>
                </wp:positionV>
                <wp:extent cx="1265555" cy="0"/>
                <wp:effectExtent l="0" t="76200" r="10795" b="95250"/>
                <wp:wrapNone/>
                <wp:docPr id="342" name="Прямая со стрелкой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5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D1828" id="Прямая со стрелкой 342" o:spid="_x0000_s1026" type="#_x0000_t32" style="position:absolute;margin-left:13.95pt;margin-top:528.45pt;width:99.65pt;height:0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5346A52" wp14:editId="4F46BD29">
                <wp:simplePos x="0" y="0"/>
                <wp:positionH relativeFrom="column">
                  <wp:posOffset>177165</wp:posOffset>
                </wp:positionH>
                <wp:positionV relativeFrom="paragraph">
                  <wp:posOffset>2202815</wp:posOffset>
                </wp:positionV>
                <wp:extent cx="0" cy="4508500"/>
                <wp:effectExtent l="0" t="0" r="38100" b="2540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01CE1" id="Прямая со стрелкой 341" o:spid="_x0000_s1026" type="#_x0000_t32" style="position:absolute;margin-left:13.95pt;margin-top:173.45pt;width:0;height:3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E63A966" wp14:editId="08199FD6">
                <wp:simplePos x="0" y="0"/>
                <wp:positionH relativeFrom="column">
                  <wp:posOffset>177165</wp:posOffset>
                </wp:positionH>
                <wp:positionV relativeFrom="paragraph">
                  <wp:posOffset>5809615</wp:posOffset>
                </wp:positionV>
                <wp:extent cx="3969124" cy="0"/>
                <wp:effectExtent l="38100" t="76200" r="0" b="95250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912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06552" id="Прямая со стрелкой 340" o:spid="_x0000_s1026" type="#_x0000_t32" style="position:absolute;margin-left:13.95pt;margin-top:457.45pt;width:312.55pt;height:0;flip:x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C9F5A81" wp14:editId="5A100630">
                <wp:simplePos x="0" y="0"/>
                <wp:positionH relativeFrom="column">
                  <wp:posOffset>4146289</wp:posOffset>
                </wp:positionH>
                <wp:positionV relativeFrom="paragraph">
                  <wp:posOffset>5267997</wp:posOffset>
                </wp:positionV>
                <wp:extent cx="4482" cy="541618"/>
                <wp:effectExtent l="0" t="0" r="33655" b="30480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541618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134A0" id="Прямая со стрелкой 339" o:spid="_x0000_s1026" type="#_x0000_t32" style="position:absolute;margin-left:326.5pt;margin-top:414.8pt;width:.35pt;height:42.65pt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47000E" wp14:editId="70A80317">
                <wp:simplePos x="0" y="0"/>
                <wp:positionH relativeFrom="column">
                  <wp:posOffset>360681</wp:posOffset>
                </wp:positionH>
                <wp:positionV relativeFrom="paragraph">
                  <wp:posOffset>5448412</wp:posOffset>
                </wp:positionV>
                <wp:extent cx="3426460" cy="721360"/>
                <wp:effectExtent l="0" t="0" r="21590" b="21590"/>
                <wp:wrapNone/>
                <wp:docPr id="338" name="Блок-схема: процесс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D0993" w14:textId="53128D62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>s = inflate_string(s, (w - n) / 2 + n, StrAlign::left, filler);</w:t>
                            </w:r>
                            <w:r w:rsidRPr="00252DF7">
                              <w:t xml:space="preserve"> </w:t>
                            </w:r>
                          </w:p>
                          <w:p w14:paraId="5C3775F0" w14:textId="53DD8A7F" w:rsidR="00252DF7" w:rsidRPr="00252DF7" w:rsidRDefault="00252DF7" w:rsidP="00252DF7">
                            <w:pPr>
                              <w:pStyle w:val="-"/>
                            </w:pPr>
                            <w:r w:rsidRPr="00252DF7">
                              <w:t>s = inflate_string(s, (w - n) / 2 + (w - n) % 2 + s.size(), StrAlign::right, filler);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7000E" id="Блок-схема: процесс 338" o:spid="_x0000_s1131" type="#_x0000_t109" style="position:absolute;margin-left:28.4pt;margin-top:429pt;width:269.8pt;height:56.8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" fillcolor="white [3212]" strokecolor="black [3213]" strokeweight="1pt">
                <v:textbox>
                  <w:txbxContent>
                    <w:p w14:paraId="7CFD0993" w14:textId="53128D62" w:rsidR="00252DF7" w:rsidRPr="00252DF7" w:rsidRDefault="00252DF7" w:rsidP="00252DF7">
                      <w:pPr>
                        <w:pStyle w:val="-"/>
                      </w:pPr>
                      <w:r w:rsidRPr="00252DF7">
                        <w:t>s = inflate_string(s, (w - n) / 2 + n, StrAlign::left, filler);</w:t>
                      </w:r>
                      <w:r w:rsidRPr="00252DF7">
                        <w:t xml:space="preserve"> </w:t>
                      </w:r>
                    </w:p>
                    <w:p w14:paraId="5C3775F0" w14:textId="53DD8A7F" w:rsidR="00252DF7" w:rsidRPr="00252DF7" w:rsidRDefault="00252DF7" w:rsidP="00252DF7">
                      <w:pPr>
                        <w:pStyle w:val="-"/>
                      </w:pPr>
                      <w:r w:rsidRPr="00252DF7">
                        <w:t>s = inflate_string(s, (w - n) / 2 + (w - n) % 2 + s.size(), StrAlign::right, filler);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D894BB2" wp14:editId="490F8317">
                <wp:simplePos x="0" y="0"/>
                <wp:positionH relativeFrom="column">
                  <wp:posOffset>901065</wp:posOffset>
                </wp:positionH>
                <wp:positionV relativeFrom="paragraph">
                  <wp:posOffset>4542977</wp:posOffset>
                </wp:positionV>
                <wp:extent cx="2163445" cy="725020"/>
                <wp:effectExtent l="0" t="0" r="27305" b="18415"/>
                <wp:wrapNone/>
                <wp:docPr id="336" name="Блок-схема: процесс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7250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6F333" w14:textId="77777777" w:rsidR="00252DF7" w:rsidRDefault="00252DF7" w:rsidP="00252DF7">
                            <w:pPr>
                              <w:pStyle w:val="-"/>
                            </w:pPr>
                            <w:r w:rsidRPr="00252DF7">
                              <w:t>s.erase(0, (n - w) / 2);</w:t>
                            </w:r>
                          </w:p>
                          <w:p w14:paraId="61A95D8D" w14:textId="13DE6575" w:rsidR="00252DF7" w:rsidRPr="00252DF7" w:rsidRDefault="00252DF7" w:rsidP="00252DF7">
                            <w:pPr>
                              <w:pStyle w:val="-"/>
                            </w:pPr>
                            <w:r>
                              <w:t>s</w:t>
                            </w:r>
                            <w:r w:rsidRPr="00252DF7">
                              <w:t>.erase(w, (n - w) / 2 + (n - w) % 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4BB2" id="Блок-схема: процесс 336" o:spid="_x0000_s1132" type="#_x0000_t109" style="position:absolute;margin-left:70.95pt;margin-top:357.7pt;width:170.35pt;height:57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" fillcolor="white [3212]" strokecolor="black [3213]" strokeweight="1pt">
                <v:textbox>
                  <w:txbxContent>
                    <w:p w14:paraId="55E6F333" w14:textId="77777777" w:rsidR="00252DF7" w:rsidRDefault="00252DF7" w:rsidP="00252DF7">
                      <w:pPr>
                        <w:pStyle w:val="-"/>
                      </w:pPr>
                      <w:r w:rsidRPr="00252DF7">
                        <w:t>s.erase(0, (n - w) / 2);</w:t>
                      </w:r>
                    </w:p>
                    <w:p w14:paraId="61A95D8D" w14:textId="13DE6575" w:rsidR="00252DF7" w:rsidRPr="00252DF7" w:rsidRDefault="00252DF7" w:rsidP="00252DF7">
                      <w:pPr>
                        <w:pStyle w:val="-"/>
                      </w:pPr>
                      <w:r>
                        <w:t>s</w:t>
                      </w:r>
                      <w:r w:rsidRPr="00252DF7">
                        <w:t>.erase(w, (n - w) / 2 + (n - w) % 2);</w:t>
                      </w:r>
                    </w:p>
                  </w:txbxContent>
                </v:textbox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621FB03" wp14:editId="7324ECC8">
                <wp:simplePos x="0" y="0"/>
                <wp:positionH relativeFrom="column">
                  <wp:posOffset>177763</wp:posOffset>
                </wp:positionH>
                <wp:positionV relativeFrom="paragraph">
                  <wp:posOffset>4906197</wp:posOffset>
                </wp:positionV>
                <wp:extent cx="3432362" cy="0"/>
                <wp:effectExtent l="38100" t="76200" r="0" b="9525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2362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114A2" id="Прямая со стрелкой 337" o:spid="_x0000_s1026" type="#_x0000_t32" style="position:absolute;margin-left:14pt;margin-top:386.3pt;width:270.25pt;height:0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252DF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2244D5E" wp14:editId="6A9CB648">
                <wp:simplePos x="0" y="0"/>
                <wp:positionH relativeFrom="column">
                  <wp:posOffset>3609527</wp:posOffset>
                </wp:positionH>
                <wp:positionV relativeFrom="paragraph">
                  <wp:posOffset>4544097</wp:posOffset>
                </wp:positionV>
                <wp:extent cx="1082040" cy="724498"/>
                <wp:effectExtent l="19050" t="19050" r="41910" b="38100"/>
                <wp:wrapNone/>
                <wp:docPr id="335" name="Блок-схема: решение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2449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556A2" w14:textId="174D47CE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44D5E" id="Блок-схема: решение 335" o:spid="_x0000_s1133" type="#_x0000_t110" style="position:absolute;margin-left:284.2pt;margin-top:357.8pt;width:85.2pt;height:57.05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" fillcolor="white [3212]" strokecolor="black [3213]" strokeweight="1pt">
                <v:textbox>
                  <w:txbxContent>
                    <w:p w14:paraId="77B556A2" w14:textId="174D47CE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7693DB5" wp14:editId="1909CB4A">
                <wp:simplePos x="0" y="0"/>
                <wp:positionH relativeFrom="column">
                  <wp:posOffset>4147185</wp:posOffset>
                </wp:positionH>
                <wp:positionV relativeFrom="paragraph">
                  <wp:posOffset>3464559</wp:posOffset>
                </wp:positionV>
                <wp:extent cx="0" cy="1082675"/>
                <wp:effectExtent l="76200" t="0" r="57150" b="60325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6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303B4" id="Прямая со стрелкой 332" o:spid="_x0000_s1026" type="#_x0000_t32" style="position:absolute;margin-left:326.55pt;margin-top:272.8pt;width:0;height:85.2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13F0698" wp14:editId="27C89546">
                <wp:simplePos x="0" y="0"/>
                <wp:positionH relativeFrom="column">
                  <wp:posOffset>3065145</wp:posOffset>
                </wp:positionH>
                <wp:positionV relativeFrom="paragraph">
                  <wp:posOffset>2745105</wp:posOffset>
                </wp:positionV>
                <wp:extent cx="0" cy="358140"/>
                <wp:effectExtent l="76200" t="0" r="76200" b="6096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F681D" id="Прямая со стрелкой 331" o:spid="_x0000_s1026" type="#_x0000_t32" style="position:absolute;margin-left:241.35pt;margin-top:216.15pt;width:0;height:28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3E54EAD" wp14:editId="55136B88">
                <wp:simplePos x="0" y="0"/>
                <wp:positionH relativeFrom="column">
                  <wp:posOffset>2886075</wp:posOffset>
                </wp:positionH>
                <wp:positionV relativeFrom="paragraph">
                  <wp:posOffset>3103245</wp:posOffset>
                </wp:positionV>
                <wp:extent cx="360680" cy="0"/>
                <wp:effectExtent l="38100" t="76200" r="0" b="9525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F1A8A" id="Прямая со стрелкой 330" o:spid="_x0000_s1026" type="#_x0000_t32" style="position:absolute;margin-left:227.25pt;margin-top:244.35pt;width:28.4pt;height:0;flip:x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C099D6D" wp14:editId="651116B9">
                <wp:simplePos x="0" y="0"/>
                <wp:positionH relativeFrom="column">
                  <wp:posOffset>2341245</wp:posOffset>
                </wp:positionH>
                <wp:positionV relativeFrom="paragraph">
                  <wp:posOffset>3381375</wp:posOffset>
                </wp:positionV>
                <wp:extent cx="0" cy="160020"/>
                <wp:effectExtent l="76200" t="0" r="57150" b="4953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2E0AA" id="Прямая со стрелкой 329" o:spid="_x0000_s1026" type="#_x0000_t32" style="position:absolute;margin-left:184.35pt;margin-top:266.25pt;width:0;height:12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7460097" wp14:editId="5BA19AA3">
                <wp:simplePos x="0" y="0"/>
                <wp:positionH relativeFrom="column">
                  <wp:posOffset>1442720</wp:posOffset>
                </wp:positionH>
                <wp:positionV relativeFrom="paragraph">
                  <wp:posOffset>3825875</wp:posOffset>
                </wp:positionV>
                <wp:extent cx="360680" cy="1270"/>
                <wp:effectExtent l="38100" t="76200" r="0" b="93980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680" cy="127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1352A" id="Прямая со стрелкой 328" o:spid="_x0000_s1026" type="#_x0000_t32" style="position:absolute;margin-left:113.6pt;margin-top:301.25pt;width:28.4pt;height:.1pt;flip:x 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D8F279B" wp14:editId="61B63A7A">
                <wp:simplePos x="0" y="0"/>
                <wp:positionH relativeFrom="column">
                  <wp:posOffset>177165</wp:posOffset>
                </wp:positionH>
                <wp:positionV relativeFrom="paragraph">
                  <wp:posOffset>4082415</wp:posOffset>
                </wp:positionV>
                <wp:extent cx="2164080" cy="0"/>
                <wp:effectExtent l="38100" t="76200" r="0" b="95250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80452" id="Прямая со стрелкой 327" o:spid="_x0000_s1026" type="#_x0000_t32" style="position:absolute;margin-left:13.95pt;margin-top:321.45pt;width:170.4pt;height:0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XIkFwIAADYEAAAOAAAAZHJzL2Uyb0RvYy54bWysU0uOEzEU3CNxB8t70p0MGk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625E16E" wp14:editId="26EE3D4D">
                <wp:simplePos x="0" y="0"/>
                <wp:positionH relativeFrom="column">
                  <wp:posOffset>177165</wp:posOffset>
                </wp:positionH>
                <wp:positionV relativeFrom="paragraph">
                  <wp:posOffset>3825875</wp:posOffset>
                </wp:positionV>
                <wp:extent cx="190500" cy="0"/>
                <wp:effectExtent l="38100" t="76200" r="0" b="95250"/>
                <wp:wrapNone/>
                <wp:docPr id="326" name="Прямая со стрелкой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34E54" id="Прямая со стрелкой 326" o:spid="_x0000_s1026" type="#_x0000_t32" style="position:absolute;margin-left:13.95pt;margin-top:301.25pt;width:15pt;height:0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D6B4355" wp14:editId="1CB28ACB">
                <wp:simplePos x="0" y="0"/>
                <wp:positionH relativeFrom="column">
                  <wp:posOffset>177165</wp:posOffset>
                </wp:positionH>
                <wp:positionV relativeFrom="paragraph">
                  <wp:posOffset>2474595</wp:posOffset>
                </wp:positionV>
                <wp:extent cx="2164080" cy="0"/>
                <wp:effectExtent l="38100" t="76200" r="0" b="9525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00F04" id="Прямая со стрелкой 325" o:spid="_x0000_s1026" type="#_x0000_t32" style="position:absolute;margin-left:13.95pt;margin-top:194.85pt;width:170.4pt;height:0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B932A46" wp14:editId="2DBD8124">
                <wp:simplePos x="0" y="0"/>
                <wp:positionH relativeFrom="column">
                  <wp:posOffset>177165</wp:posOffset>
                </wp:positionH>
                <wp:positionV relativeFrom="paragraph">
                  <wp:posOffset>2204085</wp:posOffset>
                </wp:positionV>
                <wp:extent cx="182880" cy="0"/>
                <wp:effectExtent l="0" t="0" r="0" b="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B7C41" id="Прямая со стрелкой 324" o:spid="_x0000_s1026" type="#_x0000_t32" style="position:absolute;margin-left:13.95pt;margin-top:173.55pt;width:14.4pt;height:0;flip:x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E677616" wp14:editId="3490FC47">
                <wp:simplePos x="0" y="0"/>
                <wp:positionH relativeFrom="column">
                  <wp:posOffset>1803111</wp:posOffset>
                </wp:positionH>
                <wp:positionV relativeFrom="paragraph">
                  <wp:posOffset>3543357</wp:posOffset>
                </wp:positionV>
                <wp:extent cx="1082040" cy="541020"/>
                <wp:effectExtent l="19050" t="19050" r="41910" b="30480"/>
                <wp:wrapNone/>
                <wp:docPr id="323" name="Блок-схема: решение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21A4D" w14:textId="333AE31F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77616" id="Блок-схема: решение 323" o:spid="_x0000_s1134" type="#_x0000_t110" style="position:absolute;margin-left:142pt;margin-top:279pt;width:85.2pt;height:42.6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" fillcolor="white [3212]" strokecolor="black [3213]" strokeweight="1pt">
                <v:textbox>
                  <w:txbxContent>
                    <w:p w14:paraId="2E221A4D" w14:textId="333AE31F" w:rsidR="00D60931" w:rsidRPr="00D60931" w:rsidRDefault="00D60931" w:rsidP="00D60931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5CE6CDF" wp14:editId="5756DF23">
                <wp:simplePos x="0" y="0"/>
                <wp:positionH relativeFrom="column">
                  <wp:posOffset>1801841</wp:posOffset>
                </wp:positionH>
                <wp:positionV relativeFrom="paragraph">
                  <wp:posOffset>2837815</wp:posOffset>
                </wp:positionV>
                <wp:extent cx="1082040" cy="541020"/>
                <wp:effectExtent l="19050" t="19050" r="41910" b="30480"/>
                <wp:wrapNone/>
                <wp:docPr id="314" name="Блок-схема: решени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0A729" w14:textId="7FE3790A" w:rsidR="00D60931" w:rsidRPr="00D60931" w:rsidRDefault="00D60931" w:rsidP="00D60931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E6CDF" id="Блок-схема: решение 314" o:spid="_x0000_s1135" type="#_x0000_t110" style="position:absolute;margin-left:141.9pt;margin-top:223.45pt;width:85.2pt;height:42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" fillcolor="white [3212]" strokecolor="black [3213]" strokeweight="1pt">
                <v:textbox>
                  <w:txbxContent>
                    <w:p w14:paraId="6690A729" w14:textId="7FE3790A" w:rsidR="00D60931" w:rsidRPr="00D60931" w:rsidRDefault="00D60931" w:rsidP="00D60931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D60931" w:rsidRPr="00D60931">
        <w:rPr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48C172B" wp14:editId="4D43260A">
                <wp:simplePos x="0" y="0"/>
                <wp:positionH relativeFrom="column">
                  <wp:posOffset>365760</wp:posOffset>
                </wp:positionH>
                <wp:positionV relativeFrom="paragraph">
                  <wp:posOffset>3642995</wp:posOffset>
                </wp:positionV>
                <wp:extent cx="1080770" cy="360680"/>
                <wp:effectExtent l="0" t="0" r="24130" b="20320"/>
                <wp:wrapNone/>
                <wp:docPr id="320" name="Блок-схема: процесс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16FF" w14:textId="0478C898" w:rsidR="00D60931" w:rsidRPr="00D929BF" w:rsidRDefault="00D60931" w:rsidP="00D60931">
                            <w:pPr>
                              <w:pStyle w:val="-"/>
                            </w:pPr>
                            <w:r>
                              <w:t>s.erase(</w:t>
                            </w:r>
                            <w:r>
                              <w:t>w</w:t>
                            </w:r>
                            <w:r>
                              <w:t>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C172B" id="Блок-схема: процесс 320" o:spid="_x0000_s1136" type="#_x0000_t109" style="position:absolute;margin-left:28.8pt;margin-top:286.85pt;width:85.1pt;height:28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" fillcolor="white [3212]" strokecolor="black [3213]" strokeweight="1pt">
                <v:textbox>
                  <w:txbxContent>
                    <w:p w14:paraId="0DB716FF" w14:textId="0478C898" w:rsidR="00D60931" w:rsidRPr="00D929BF" w:rsidRDefault="00D60931" w:rsidP="00D60931">
                      <w:pPr>
                        <w:pStyle w:val="-"/>
                      </w:pPr>
                      <w:r>
                        <w:t>s.erase(</w:t>
                      </w:r>
                      <w:r>
                        <w:t>w</w:t>
                      </w:r>
                      <w:r>
                        <w:t>,n-w);</w:t>
                      </w:r>
                    </w:p>
                  </w:txbxContent>
                </v:textbox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A8B6E50" wp14:editId="45FF3C84">
                <wp:simplePos x="0" y="0"/>
                <wp:positionH relativeFrom="column">
                  <wp:posOffset>1443355</wp:posOffset>
                </wp:positionH>
                <wp:positionV relativeFrom="paragraph">
                  <wp:posOffset>2739390</wp:posOffset>
                </wp:positionV>
                <wp:extent cx="1621790" cy="3175"/>
                <wp:effectExtent l="0" t="0" r="35560" b="34925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90" cy="31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2B445" id="Прямая со стрелкой 318" o:spid="_x0000_s1026" type="#_x0000_t32" style="position:absolute;margin-left:113.65pt;margin-top:215.7pt;width:127.7pt;height:.25pt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" strokecolor="black [3200]" strokeweight="1.5pt">
                <v:stroke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BE8BE8F" wp14:editId="26409736">
                <wp:simplePos x="0" y="0"/>
                <wp:positionH relativeFrom="column">
                  <wp:posOffset>1442720</wp:posOffset>
                </wp:positionH>
                <wp:positionV relativeFrom="paragraph">
                  <wp:posOffset>3101975</wp:posOffset>
                </wp:positionV>
                <wp:extent cx="356235" cy="0"/>
                <wp:effectExtent l="38100" t="76200" r="0" b="9525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35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00EEA" id="Прямая со стрелкой 317" o:spid="_x0000_s1026" type="#_x0000_t32" style="position:absolute;margin-left:113.6pt;margin-top:244.25pt;width:28.05pt;height:0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6093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50218EA" wp14:editId="3E83F655">
                <wp:simplePos x="0" y="0"/>
                <wp:positionH relativeFrom="column">
                  <wp:posOffset>356779</wp:posOffset>
                </wp:positionH>
                <wp:positionV relativeFrom="paragraph">
                  <wp:posOffset>2746194</wp:posOffset>
                </wp:positionV>
                <wp:extent cx="1082040" cy="538661"/>
                <wp:effectExtent l="0" t="0" r="22860" b="13970"/>
                <wp:wrapNone/>
                <wp:docPr id="315" name="Блок-схема: процесс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66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A3258" w14:textId="00743516" w:rsidR="00D60931" w:rsidRDefault="00D60931" w:rsidP="00D60931">
                            <w:pPr>
                              <w:pStyle w:val="-"/>
                            </w:pPr>
                            <w:r>
                              <w:t>s=s+filler;</w:t>
                            </w:r>
                          </w:p>
                          <w:p w14:paraId="77CA245F" w14:textId="77777777" w:rsidR="00D60931" w:rsidRPr="00D929BF" w:rsidRDefault="00D60931" w:rsidP="00D60931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18EA" id="Блок-схема: процесс 315" o:spid="_x0000_s1137" type="#_x0000_t109" style="position:absolute;margin-left:28.1pt;margin-top:216.25pt;width:85.2pt;height:42.4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" fillcolor="white [3212]" strokecolor="black [3213]" strokeweight="1pt">
                <v:textbox>
                  <w:txbxContent>
                    <w:p w14:paraId="32DA3258" w14:textId="00743516" w:rsidR="00D60931" w:rsidRDefault="00D60931" w:rsidP="00D60931">
                      <w:pPr>
                        <w:pStyle w:val="-"/>
                      </w:pPr>
                      <w:r>
                        <w:t>s=s+filler;</w:t>
                      </w:r>
                    </w:p>
                    <w:p w14:paraId="77CA245F" w14:textId="77777777" w:rsidR="00D60931" w:rsidRPr="00D929BF" w:rsidRDefault="00D60931" w:rsidP="00D60931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B43E13D" wp14:editId="24F5E030">
                <wp:simplePos x="0" y="0"/>
                <wp:positionH relativeFrom="column">
                  <wp:posOffset>4150451</wp:posOffset>
                </wp:positionH>
                <wp:positionV relativeFrom="paragraph">
                  <wp:posOffset>1840956</wp:posOffset>
                </wp:positionV>
                <wp:extent cx="0" cy="902516"/>
                <wp:effectExtent l="76200" t="0" r="57150" b="50165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51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7B8C8" id="Прямая со стрелкой 313" o:spid="_x0000_s1026" type="#_x0000_t32" style="position:absolute;margin-left:326.8pt;margin-top:144.95pt;width:0;height:71.0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97A952D" wp14:editId="16627F35">
                <wp:simplePos x="0" y="0"/>
                <wp:positionH relativeFrom="column">
                  <wp:posOffset>3247390</wp:posOffset>
                </wp:positionH>
                <wp:positionV relativeFrom="paragraph">
                  <wp:posOffset>2744470</wp:posOffset>
                </wp:positionV>
                <wp:extent cx="1802130" cy="723314"/>
                <wp:effectExtent l="19050" t="19050" r="45720" b="38735"/>
                <wp:wrapNone/>
                <wp:docPr id="294" name="Блок-схема: решени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233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14312" w14:textId="1254601B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</w:t>
                            </w:r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952D" id="Блок-схема: решение 294" o:spid="_x0000_s1138" type="#_x0000_t110" style="position:absolute;margin-left:255.7pt;margin-top:216.1pt;width:141.9pt;height:56.9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" fillcolor="white [3212]" strokecolor="black [3213]" strokeweight="1pt">
                <v:textbox>
                  <w:txbxContent>
                    <w:p w14:paraId="00014312" w14:textId="1254601B" w:rsidR="00C82564" w:rsidRPr="00C82564" w:rsidRDefault="00C82564" w:rsidP="00C82564">
                      <w:pPr>
                        <w:pStyle w:val="-"/>
                      </w:pPr>
                      <w:r>
                        <w:t>a==</w:t>
                      </w:r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3B13B59" wp14:editId="0F74F2F6">
                <wp:simplePos x="0" y="0"/>
                <wp:positionH relativeFrom="column">
                  <wp:posOffset>1446188</wp:posOffset>
                </wp:positionH>
                <wp:positionV relativeFrom="paragraph">
                  <wp:posOffset>2202815</wp:posOffset>
                </wp:positionV>
                <wp:extent cx="353304" cy="0"/>
                <wp:effectExtent l="38100" t="76200" r="0" b="952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30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3C724" id="Прямая со стрелкой 308" o:spid="_x0000_s1026" type="#_x0000_t32" style="position:absolute;margin-left:113.85pt;margin-top:173.45pt;width:27.8pt;height:0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07869A2" wp14:editId="67711A23">
                <wp:simplePos x="0" y="0"/>
                <wp:positionH relativeFrom="column">
                  <wp:posOffset>2344420</wp:posOffset>
                </wp:positionH>
                <wp:positionV relativeFrom="paragraph">
                  <wp:posOffset>1751281</wp:posOffset>
                </wp:positionV>
                <wp:extent cx="0" cy="179949"/>
                <wp:effectExtent l="76200" t="0" r="57150" b="48895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4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ACDAE" id="Прямая со стрелкой 307" o:spid="_x0000_s1026" type="#_x0000_t32" style="position:absolute;margin-left:184.6pt;margin-top:137.9pt;width:0;height:14.1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3AC3C98" wp14:editId="790492CB">
                <wp:simplePos x="0" y="0"/>
                <wp:positionH relativeFrom="column">
                  <wp:posOffset>361803</wp:posOffset>
                </wp:positionH>
                <wp:positionV relativeFrom="paragraph">
                  <wp:posOffset>2022475</wp:posOffset>
                </wp:positionV>
                <wp:extent cx="1080917" cy="360680"/>
                <wp:effectExtent l="0" t="0" r="24130" b="20320"/>
                <wp:wrapNone/>
                <wp:docPr id="306" name="Блок-схема: процесс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917" cy="3606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BA271" w14:textId="266B4523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s.erase(0,n-w);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C3C98" id="Блок-схема: процесс 306" o:spid="_x0000_s1139" type="#_x0000_t109" style="position:absolute;margin-left:28.5pt;margin-top:159.25pt;width:85.1pt;height:28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" fillcolor="white [3212]" strokecolor="black [3213]" strokeweight="1pt">
                <v:textbox>
                  <w:txbxContent>
                    <w:p w14:paraId="02DBA271" w14:textId="266B4523" w:rsidR="00D929BF" w:rsidRPr="00D929BF" w:rsidRDefault="00D929BF" w:rsidP="00D929BF">
                      <w:pPr>
                        <w:pStyle w:val="-"/>
                      </w:pPr>
                      <w:r>
                        <w:t>s.erase(0,n-w);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CAA54D7" wp14:editId="3F806D08">
                <wp:simplePos x="0" y="0"/>
                <wp:positionH relativeFrom="column">
                  <wp:posOffset>1798955</wp:posOffset>
                </wp:positionH>
                <wp:positionV relativeFrom="paragraph">
                  <wp:posOffset>1934015</wp:posOffset>
                </wp:positionV>
                <wp:extent cx="1082040" cy="541020"/>
                <wp:effectExtent l="19050" t="19050" r="41910" b="30480"/>
                <wp:wrapNone/>
                <wp:docPr id="305" name="Блок-схема: решение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69C4F" w14:textId="6EACDCE2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</w:t>
                            </w:r>
                            <w:r>
                              <w:t>&gt;</w:t>
                            </w: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54D7" id="Блок-схема: решение 305" o:spid="_x0000_s1140" type="#_x0000_t110" style="position:absolute;margin-left:141.65pt;margin-top:152.3pt;width:85.2pt;height:42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" fillcolor="white [3212]" strokecolor="black [3213]" strokeweight="1pt">
                <v:textbox>
                  <w:txbxContent>
                    <w:p w14:paraId="49969C4F" w14:textId="6EACDCE2" w:rsidR="00D929BF" w:rsidRPr="00D929BF" w:rsidRDefault="00D929BF" w:rsidP="00D929BF">
                      <w:pPr>
                        <w:pStyle w:val="-"/>
                      </w:pPr>
                      <w:r>
                        <w:t>n</w:t>
                      </w:r>
                      <w:r>
                        <w:t>&gt;</w:t>
                      </w:r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A0F5E46" wp14:editId="3CE3AC57">
                <wp:simplePos x="0" y="0"/>
                <wp:positionH relativeFrom="column">
                  <wp:posOffset>3063973</wp:posOffset>
                </wp:positionH>
                <wp:positionV relativeFrom="paragraph">
                  <wp:posOffset>1120775</wp:posOffset>
                </wp:positionV>
                <wp:extent cx="4005" cy="360680"/>
                <wp:effectExtent l="57150" t="0" r="72390" b="58420"/>
                <wp:wrapNone/>
                <wp:docPr id="303" name="Прямая со стрелкой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5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41805" id="Прямая со стрелкой 303" o:spid="_x0000_s1026" type="#_x0000_t32" style="position:absolute;margin-left:241.25pt;margin-top:88.25pt;width:.3pt;height:28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652D3BC" wp14:editId="055756AF">
                <wp:simplePos x="0" y="0"/>
                <wp:positionH relativeFrom="column">
                  <wp:posOffset>1443842</wp:posOffset>
                </wp:positionH>
                <wp:positionV relativeFrom="paragraph">
                  <wp:posOffset>1120775</wp:posOffset>
                </wp:positionV>
                <wp:extent cx="1621937" cy="3224"/>
                <wp:effectExtent l="0" t="0" r="35560" b="3492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937" cy="322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577D5" id="Прямая со стрелкой 302" o:spid="_x0000_s1026" type="#_x0000_t32" style="position:absolute;margin-left:113.7pt;margin-top:88.25pt;width:127.7pt;height:.25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" strokecolor="black [3200]" strokeweight="1.5pt">
                <v:stroke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E5AE81C" wp14:editId="02A51939">
                <wp:simplePos x="0" y="0"/>
                <wp:positionH relativeFrom="column">
                  <wp:posOffset>1442720</wp:posOffset>
                </wp:positionH>
                <wp:positionV relativeFrom="paragraph">
                  <wp:posOffset>1484288</wp:posOffset>
                </wp:positionV>
                <wp:extent cx="356626" cy="0"/>
                <wp:effectExtent l="38100" t="76200" r="0" b="95250"/>
                <wp:wrapNone/>
                <wp:docPr id="301" name="Прямая со стрелкой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26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D75BD" id="Прямая со стрелкой 301" o:spid="_x0000_s1026" type="#_x0000_t32" style="position:absolute;margin-left:113.6pt;margin-top:116.85pt;width:28.1pt;height:0;flip:x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AAAF781" wp14:editId="12C5422D">
                <wp:simplePos x="0" y="0"/>
                <wp:positionH relativeFrom="column">
                  <wp:posOffset>2881386</wp:posOffset>
                </wp:positionH>
                <wp:positionV relativeFrom="paragraph">
                  <wp:posOffset>1481455</wp:posOffset>
                </wp:positionV>
                <wp:extent cx="364734" cy="0"/>
                <wp:effectExtent l="38100" t="76200" r="0" b="952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734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03381" id="Прямая со стрелкой 300" o:spid="_x0000_s1026" type="#_x0000_t32" style="position:absolute;margin-left:226.9pt;margin-top:116.65pt;width:28.7pt;height:0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EF021FF" wp14:editId="0AB90EF8">
                <wp:simplePos x="0" y="0"/>
                <wp:positionH relativeFrom="column">
                  <wp:posOffset>4147820</wp:posOffset>
                </wp:positionH>
                <wp:positionV relativeFrom="paragraph">
                  <wp:posOffset>760095</wp:posOffset>
                </wp:positionV>
                <wp:extent cx="0" cy="360680"/>
                <wp:effectExtent l="76200" t="0" r="76200" b="58420"/>
                <wp:wrapNone/>
                <wp:docPr id="299" name="Прямая со стрелкой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ADE79" id="Прямая со стрелкой 299" o:spid="_x0000_s1026" type="#_x0000_t32" style="position:absolute;margin-left:326.6pt;margin-top:59.85pt;width:0;height:28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4DD252A" wp14:editId="43833522">
                <wp:simplePos x="0" y="0"/>
                <wp:positionH relativeFrom="column">
                  <wp:posOffset>3065292</wp:posOffset>
                </wp:positionH>
                <wp:positionV relativeFrom="paragraph">
                  <wp:posOffset>399903</wp:posOffset>
                </wp:positionV>
                <wp:extent cx="361168" cy="0"/>
                <wp:effectExtent l="0" t="76200" r="20320" b="952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68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09505" id="Прямая со стрелкой 298" o:spid="_x0000_s1026" type="#_x0000_t32" style="position:absolute;margin-left:241.35pt;margin-top:31.5pt;width:28.45pt;height:0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579EF9" wp14:editId="695685E4">
                <wp:simplePos x="0" y="0"/>
                <wp:positionH relativeFrom="column">
                  <wp:posOffset>1082040</wp:posOffset>
                </wp:positionH>
                <wp:positionV relativeFrom="paragraph">
                  <wp:posOffset>399415</wp:posOffset>
                </wp:positionV>
                <wp:extent cx="360680" cy="0"/>
                <wp:effectExtent l="0" t="76200" r="20320" b="9525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680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4EEA8" id="Прямая со стрелкой 297" o:spid="_x0000_s1026" type="#_x0000_t32" style="position:absolute;margin-left:85.2pt;margin-top:31.45pt;width:28.4pt;height:0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CE88E29" wp14:editId="4D4EB14F">
                <wp:simplePos x="0" y="0"/>
                <wp:positionH relativeFrom="column">
                  <wp:posOffset>361803</wp:posOffset>
                </wp:positionH>
                <wp:positionV relativeFrom="paragraph">
                  <wp:posOffset>1120776</wp:posOffset>
                </wp:positionV>
                <wp:extent cx="1082040" cy="538040"/>
                <wp:effectExtent l="0" t="0" r="22860" b="14605"/>
                <wp:wrapNone/>
                <wp:docPr id="296" name="Блок-схема: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380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CD96" w14:textId="2DD9D070" w:rsidR="00D929BF" w:rsidRDefault="00D929BF" w:rsidP="00D929BF">
                            <w:pPr>
                              <w:pStyle w:val="-"/>
                            </w:pPr>
                            <w:r>
                              <w:t>s=filler+s;</w:t>
                            </w:r>
                          </w:p>
                          <w:p w14:paraId="181E23B2" w14:textId="13494CDB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8E29" id="Блок-схема: процесс 296" o:spid="_x0000_s1141" type="#_x0000_t109" style="position:absolute;margin-left:28.5pt;margin-top:88.25pt;width:85.2pt;height:42.35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" fillcolor="white [3212]" strokecolor="black [3213]" strokeweight="1pt">
                <v:textbox>
                  <w:txbxContent>
                    <w:p w14:paraId="7B05CD96" w14:textId="2DD9D070" w:rsidR="00D929BF" w:rsidRDefault="00D929BF" w:rsidP="00D929BF">
                      <w:pPr>
                        <w:pStyle w:val="-"/>
                      </w:pPr>
                      <w:r>
                        <w:t>s=filler+s;</w:t>
                      </w:r>
                    </w:p>
                    <w:p w14:paraId="181E23B2" w14:textId="13494CDB" w:rsidR="00D929BF" w:rsidRPr="00D929BF" w:rsidRDefault="00D929BF" w:rsidP="00D929BF">
                      <w:pPr>
                        <w:pStyle w:val="-"/>
                      </w:pPr>
                      <w:r>
                        <w:t>n++;</w:t>
                      </w:r>
                    </w:p>
                  </w:txbxContent>
                </v:textbox>
              </v:shape>
            </w:pict>
          </mc:Fallback>
        </mc:AlternateContent>
      </w:r>
      <w:r w:rsidR="00D929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F622B92" wp14:editId="5A3F9B1D">
                <wp:simplePos x="0" y="0"/>
                <wp:positionH relativeFrom="column">
                  <wp:posOffset>1801739</wp:posOffset>
                </wp:positionH>
                <wp:positionV relativeFrom="paragraph">
                  <wp:posOffset>1208845</wp:posOffset>
                </wp:positionV>
                <wp:extent cx="1082040" cy="541020"/>
                <wp:effectExtent l="19050" t="19050" r="41910" b="30480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4102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68963" w14:textId="3550A5CD" w:rsidR="00D929BF" w:rsidRPr="00D929BF" w:rsidRDefault="00D929BF" w:rsidP="00D929BF">
                            <w:pPr>
                              <w:pStyle w:val="-"/>
                            </w:pPr>
                            <w:r>
                              <w:t>n&lt;w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22B92" id="Блок-схема: решение 295" o:spid="_x0000_s1142" type="#_x0000_t110" style="position:absolute;margin-left:141.85pt;margin-top:95.2pt;width:85.2pt;height:42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" fillcolor="white [3212]" strokecolor="black [3213]" strokeweight="1pt">
                <v:textbox>
                  <w:txbxContent>
                    <w:p w14:paraId="1C668963" w14:textId="3550A5CD" w:rsidR="00D929BF" w:rsidRPr="00D929BF" w:rsidRDefault="00D929BF" w:rsidP="00D929BF">
                      <w:pPr>
                        <w:pStyle w:val="-"/>
                      </w:pPr>
                      <w:r>
                        <w:t>n&lt;w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8A48145" wp14:editId="68778086">
                <wp:simplePos x="0" y="0"/>
                <wp:positionH relativeFrom="column">
                  <wp:posOffset>3247146</wp:posOffset>
                </wp:positionH>
                <wp:positionV relativeFrom="paragraph">
                  <wp:posOffset>1122338</wp:posOffset>
                </wp:positionV>
                <wp:extent cx="1802130" cy="719797"/>
                <wp:effectExtent l="19050" t="19050" r="45720" b="42545"/>
                <wp:wrapNone/>
                <wp:docPr id="293" name="Блок-схема: решение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71979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8D298" w14:textId="51FD77C9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a==right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8145" id="Блок-схема: решение 293" o:spid="_x0000_s1143" type="#_x0000_t110" style="position:absolute;margin-left:255.7pt;margin-top:88.35pt;width:141.9pt;height:56.7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" fillcolor="white [3212]" strokecolor="black [3213]" strokeweight="1pt">
                <v:textbox>
                  <w:txbxContent>
                    <w:p w14:paraId="73D8D298" w14:textId="51FD77C9" w:rsidR="00C82564" w:rsidRPr="00C82564" w:rsidRDefault="00C82564" w:rsidP="00C82564">
                      <w:pPr>
                        <w:pStyle w:val="-"/>
                      </w:pPr>
                      <w:r>
                        <w:t>a==right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54AB1EC" wp14:editId="79F10F2F">
                <wp:simplePos x="0" y="0"/>
                <wp:positionH relativeFrom="column">
                  <wp:posOffset>3427388</wp:posOffset>
                </wp:positionH>
                <wp:positionV relativeFrom="paragraph">
                  <wp:posOffset>36488</wp:posOffset>
                </wp:positionV>
                <wp:extent cx="1441792" cy="721360"/>
                <wp:effectExtent l="0" t="0" r="25400" b="21590"/>
                <wp:wrapNone/>
                <wp:docPr id="292" name="Блок-схема: процесс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792" cy="72136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6EFF3" w14:textId="3608306B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size_t n = s.size();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AB1EC" id="Блок-схема: процесс 292" o:spid="_x0000_s1144" type="#_x0000_t109" style="position:absolute;margin-left:269.85pt;margin-top:2.85pt;width:113.55pt;height:56.8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" fillcolor="white [3212]" strokecolor="black [3213]" strokeweight="1pt">
                <v:textbox>
                  <w:txbxContent>
                    <w:p w14:paraId="0356EFF3" w14:textId="3608306B" w:rsidR="00C82564" w:rsidRPr="00C82564" w:rsidRDefault="00C82564" w:rsidP="00C82564">
                      <w:pPr>
                        <w:pStyle w:val="-"/>
                      </w:pPr>
                      <w:r>
                        <w:t>size_t n = s.size();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1D2915" wp14:editId="02339C20">
                <wp:simplePos x="0" y="0"/>
                <wp:positionH relativeFrom="column">
                  <wp:posOffset>1440326</wp:posOffset>
                </wp:positionH>
                <wp:positionV relativeFrom="paragraph">
                  <wp:posOffset>36488</wp:posOffset>
                </wp:positionV>
                <wp:extent cx="1625453" cy="721360"/>
                <wp:effectExtent l="0" t="0" r="13335" b="21590"/>
                <wp:wrapNone/>
                <wp:docPr id="291" name="Блок-схема: внутренняя память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453" cy="72136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DF989" w14:textId="2CFE6337" w:rsidR="00C82564" w:rsidRPr="00C82564" w:rsidRDefault="00C82564" w:rsidP="00C82564">
                            <w:pPr>
                              <w:pStyle w:val="-"/>
                            </w:pPr>
                            <w:r>
                              <w:t>получить</w:t>
                            </w:r>
                            <w:r w:rsidRPr="00C82564">
                              <w:t xml:space="preserve"> </w:t>
                            </w:r>
                            <w:r>
                              <w:t>std::string s, size_t w, StrAlign:: a, char filler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D2915" id="Блок-схема: внутренняя память 291" o:spid="_x0000_s1145" type="#_x0000_t113" style="position:absolute;margin-left:113.4pt;margin-top:2.85pt;width:128pt;height:56.8pt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" fillcolor="white [3212]" strokecolor="black [3213]" strokeweight="1pt">
                <v:textbox>
                  <w:txbxContent>
                    <w:p w14:paraId="021DF989" w14:textId="2CFE6337" w:rsidR="00C82564" w:rsidRPr="00C82564" w:rsidRDefault="00C82564" w:rsidP="00C82564">
                      <w:pPr>
                        <w:pStyle w:val="-"/>
                      </w:pPr>
                      <w:r>
                        <w:t>получить</w:t>
                      </w:r>
                      <w:r w:rsidRPr="00C82564">
                        <w:t xml:space="preserve"> </w:t>
                      </w:r>
                      <w:r>
                        <w:t>std::string s, size_t w, StrAlign:: a, char filler</w:t>
                      </w:r>
                    </w:p>
                  </w:txbxContent>
                </v:textbox>
              </v:shape>
            </w:pict>
          </mc:Fallback>
        </mc:AlternateContent>
      </w:r>
      <w:r w:rsidR="00C825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81C3E9" wp14:editId="08BA6F4F">
                <wp:simplePos x="0" y="0"/>
                <wp:positionH relativeFrom="column">
                  <wp:posOffset>180340</wp:posOffset>
                </wp:positionH>
                <wp:positionV relativeFrom="paragraph">
                  <wp:posOffset>219075</wp:posOffset>
                </wp:positionV>
                <wp:extent cx="901700" cy="360680"/>
                <wp:effectExtent l="0" t="0" r="12700" b="20320"/>
                <wp:wrapNone/>
                <wp:docPr id="290" name="Блок-схема: знак заверше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068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FA71A" w14:textId="70C47930" w:rsidR="00C82564" w:rsidRPr="00C82564" w:rsidRDefault="00C82564" w:rsidP="00C82564">
                            <w:pPr>
                              <w:pStyle w:val="-"/>
                              <w:rPr>
                                <w:lang w:val="ru-RU"/>
                              </w:rPr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81C3E9" id="Блок-схема: знак завершения 290" o:spid="_x0000_s1146" type="#_x0000_t116" style="position:absolute;margin-left:14.2pt;margin-top:17.25pt;width:71pt;height:28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" fillcolor="white [3212]" strokecolor="black [3213]" strokeweight="1pt">
                <v:textbox>
                  <w:txbxContent>
                    <w:p w14:paraId="36FFA71A" w14:textId="70C47930" w:rsidR="00C82564" w:rsidRPr="00C82564" w:rsidRDefault="00C82564" w:rsidP="00C82564">
                      <w:pPr>
                        <w:pStyle w:val="-"/>
                        <w:rPr>
                          <w:lang w:val="ru-RU"/>
                        </w:rPr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93117" w:rsidRPr="00DD7E59">
        <w:rPr>
          <w:lang w:val="en-US"/>
        </w:rPr>
        <w:br w:type="page"/>
      </w:r>
    </w:p>
    <w:p w14:paraId="3F549B44" w14:textId="77777777" w:rsidR="00493117" w:rsidRDefault="00C67A60" w:rsidP="00493117">
      <w:pPr>
        <w:pStyle w:val="1"/>
      </w:pPr>
      <w:bookmarkStart w:id="4" w:name="_Toc86833444"/>
      <w:r>
        <w:lastRenderedPageBreak/>
        <w:t>Выбор и обоснование типов переменных</w:t>
      </w:r>
      <w:bookmarkEnd w:id="4"/>
    </w:p>
    <w:p w14:paraId="2BD5435D" w14:textId="64E3F4F2" w:rsidR="00493117" w:rsidRDefault="00072598" w:rsidP="00493117">
      <w:r>
        <w:t xml:space="preserve">Используется пользовательские классы </w:t>
      </w:r>
      <w:r>
        <w:rPr>
          <w:lang w:val="en-US"/>
        </w:rPr>
        <w:t>Phonebook</w:t>
      </w:r>
      <w:r w:rsidRPr="00072598">
        <w:t xml:space="preserve"> </w:t>
      </w:r>
      <w:r>
        <w:t xml:space="preserve">и </w:t>
      </w:r>
      <w:r>
        <w:rPr>
          <w:lang w:val="en-US"/>
        </w:rPr>
        <w:t>PhoneRecord</w:t>
      </w:r>
      <w:r w:rsidRPr="00072598">
        <w:t>.</w:t>
      </w:r>
    </w:p>
    <w:p w14:paraId="1838D11E" w14:textId="3162712F" w:rsidR="00072598" w:rsidRDefault="00072598" w:rsidP="00493117">
      <w:r>
        <w:rPr>
          <w:lang w:val="en-US"/>
        </w:rPr>
        <w:t>Phonebook</w:t>
      </w:r>
      <w:r>
        <w:t xml:space="preserve"> содержит в себе двусвязный список </w:t>
      </w:r>
      <w:r>
        <w:rPr>
          <w:lang w:val="en-US"/>
        </w:rPr>
        <w:t>std</w:t>
      </w:r>
      <w:r w:rsidRPr="00072598">
        <w:t>::</w:t>
      </w:r>
      <w:r>
        <w:rPr>
          <w:lang w:val="en-US"/>
        </w:rPr>
        <w:t>list</w:t>
      </w:r>
      <w:r w:rsidRPr="00072598">
        <w:t>&lt;</w:t>
      </w:r>
      <w:r>
        <w:rPr>
          <w:lang w:val="en-US"/>
        </w:rPr>
        <w:t>PhoneRecord</w:t>
      </w:r>
      <w:r w:rsidRPr="00072598">
        <w:t>&gt;</w:t>
      </w:r>
      <w:r>
        <w:t>. Использование двусвязного списка обеспечивает быструю вставку в середину телефонной книги, что полезно для используемой сортировки вставками. Случайный доступ к элементам книги не необходим, поэтому двусвязный список подходит для этой задачи</w:t>
      </w:r>
      <w:r w:rsidR="00A13782">
        <w:t>.</w:t>
      </w:r>
    </w:p>
    <w:p w14:paraId="289CE673" w14:textId="528258F5" w:rsidR="00A13782" w:rsidRDefault="00A13782" w:rsidP="00493117">
      <w:r>
        <w:rPr>
          <w:lang w:val="en-US"/>
        </w:rPr>
        <w:t>PhoneRecord</w:t>
      </w:r>
      <w:r w:rsidRPr="00A13782">
        <w:t xml:space="preserve"> </w:t>
      </w:r>
      <w:r>
        <w:t>содержит в себе строку</w:t>
      </w:r>
      <w:r w:rsidRPr="00A13782">
        <w:t xml:space="preserve"> </w:t>
      </w:r>
      <w:r>
        <w:rPr>
          <w:lang w:val="en-US"/>
        </w:rPr>
        <w:t>std</w:t>
      </w:r>
      <w:r w:rsidRPr="00A13782">
        <w:t>::</w:t>
      </w:r>
      <w:r>
        <w:rPr>
          <w:lang w:val="en-US"/>
        </w:rPr>
        <w:t>string</w:t>
      </w:r>
      <w:r>
        <w:t xml:space="preserve">, которая представляет имя контакта, безымянную структуру, которая содержит два беззнаковых целых – телефонный номер (50 бит достаточно для представления 15-значного числа) и индикатор того, был ли в исходном номере </w:t>
      </w:r>
      <w:r w:rsidRPr="00A13782">
        <w:t>‘+’</w:t>
      </w:r>
      <w:r>
        <w:t xml:space="preserve"> (1 бит).</w:t>
      </w:r>
    </w:p>
    <w:p w14:paraId="4B8529C5" w14:textId="6158892D" w:rsidR="00A13782" w:rsidRDefault="00A13782" w:rsidP="00493117">
      <w:r>
        <w:t>В качестве счетчиков используется тип «</w:t>
      </w:r>
      <w:r>
        <w:rPr>
          <w:lang w:val="en-US"/>
        </w:rPr>
        <w:t>size</w:t>
      </w:r>
      <w:r w:rsidRPr="00A13782">
        <w:t>_</w:t>
      </w:r>
      <w:r>
        <w:rPr>
          <w:lang w:val="en-US"/>
        </w:rPr>
        <w:t>t</w:t>
      </w:r>
      <w:r>
        <w:t>», являющийся аналогичным «</w:t>
      </w:r>
      <w:r>
        <w:rPr>
          <w:lang w:val="en-US"/>
        </w:rPr>
        <w:t>unsigned</w:t>
      </w:r>
      <w:r w:rsidRPr="00A13782">
        <w:t xml:space="preserve"> </w:t>
      </w:r>
      <w:r>
        <w:rPr>
          <w:lang w:val="en-US"/>
        </w:rPr>
        <w:t>long</w:t>
      </w:r>
      <w:r w:rsidRPr="00A13782">
        <w:t xml:space="preserve"> </w:t>
      </w:r>
      <w:r>
        <w:rPr>
          <w:lang w:val="en-US"/>
        </w:rPr>
        <w:t>long</w:t>
      </w:r>
      <w:r w:rsidRPr="00A13782">
        <w:t xml:space="preserve"> </w:t>
      </w:r>
      <w:r>
        <w:rPr>
          <w:lang w:val="en-US"/>
        </w:rPr>
        <w:t>int</w:t>
      </w:r>
      <w:r>
        <w:t>».</w:t>
      </w:r>
    </w:p>
    <w:p w14:paraId="1C937BD6" w14:textId="47E11422" w:rsidR="0049658E" w:rsidRPr="0049658E" w:rsidRDefault="0049658E" w:rsidP="00493117">
      <w:r>
        <w:t>В качестве буферов для считывания с потока ввода и для вывода на поток вывода используются «</w:t>
      </w:r>
      <w:r>
        <w:rPr>
          <w:lang w:val="en-US"/>
        </w:rPr>
        <w:t>std</w:t>
      </w:r>
      <w:r w:rsidRPr="0049658E">
        <w:t>::</w:t>
      </w:r>
      <w:r>
        <w:rPr>
          <w:lang w:val="en-US"/>
        </w:rPr>
        <w:t>string</w:t>
      </w:r>
      <w:r>
        <w:t>»</w:t>
      </w:r>
      <w:r w:rsidR="002452D7">
        <w:t>.</w:t>
      </w:r>
    </w:p>
    <w:p w14:paraId="2F862173" w14:textId="77777777" w:rsidR="00493117" w:rsidRDefault="00493117">
      <w:pPr>
        <w:spacing w:line="259" w:lineRule="auto"/>
        <w:jc w:val="left"/>
      </w:pPr>
      <w:r>
        <w:br w:type="page"/>
      </w:r>
    </w:p>
    <w:p w14:paraId="47BE0A60" w14:textId="77777777" w:rsidR="00D27944" w:rsidRDefault="00C67A60" w:rsidP="00D27944">
      <w:pPr>
        <w:pStyle w:val="1"/>
      </w:pPr>
      <w:bookmarkStart w:id="5" w:name="_Toc86833445"/>
      <w:r>
        <w:lastRenderedPageBreak/>
        <w:t>Вводимые и выводимые параметры и их типы</w:t>
      </w:r>
      <w:bookmarkEnd w:id="5"/>
    </w:p>
    <w:p w14:paraId="60A0D74B" w14:textId="77777777" w:rsidR="00D27944" w:rsidRDefault="00493117" w:rsidP="00D27944">
      <w:r>
        <w:t>В этом разделе приводится полный перечень данных, которые программа получает, от оператора, в нашем случае, и через ввод с клавиатуры. Вывод результатов также должен быть описан, какие условные обозначения, сообщения и другую вспомогательную информацию может выдавать программа с необходимыми пояснениями. Например: в программе вводятся слагаемые А и В, оба представляют собой целые числа со знаком, не превышающие по модулю значения 200000000. Результат расчета выводится в строке «А+В=» и программа ожидает нажатия клавиши оператором для завершения.</w:t>
      </w:r>
    </w:p>
    <w:p w14:paraId="157050F5" w14:textId="77777777" w:rsidR="00D27944" w:rsidRDefault="00D27944">
      <w:pPr>
        <w:spacing w:line="259" w:lineRule="auto"/>
        <w:jc w:val="left"/>
      </w:pPr>
      <w:r>
        <w:br w:type="page"/>
      </w:r>
    </w:p>
    <w:p w14:paraId="10DE9263" w14:textId="77777777" w:rsidR="00D27944" w:rsidRDefault="00C67A60" w:rsidP="00D27944">
      <w:pPr>
        <w:pStyle w:val="1"/>
      </w:pPr>
      <w:bookmarkStart w:id="6" w:name="_Toc86833446"/>
      <w:r>
        <w:lastRenderedPageBreak/>
        <w:t>Структура проекта</w:t>
      </w:r>
      <w:bookmarkEnd w:id="6"/>
    </w:p>
    <w:p w14:paraId="45A2891A" w14:textId="77777777" w:rsidR="00D27944" w:rsidRDefault="00D27944" w:rsidP="00D27944">
      <w:r>
        <w:t>Программа разрабатывается в современной среде разработки Microsoft (r) Visual Studio. Это очень хороший набор программ и вспомогательных средств для профессионального программирования. Процесс написания программы – это написание текста на одном из языков программирования, мы будем использовать языки С и С++. Сам текст является только средством для облегчения восприятия человеком последовательности машинных команд, которые «видит» машина в программе. Поэтому текст с языка С должен быть «переведен» на язык машинных команд, и поскольку этот перевод должен быть не вольным, а точным, процесс называется компиляцией, а выполняет его специальная программа – компилятор. Для нас важно, что тексты в программе – это текстовые файлы на языке С или С++, их имя может быть любым (избегайте использования кириллицы), а расширение .cpp для текста С++ или для классического С .c. Кроме файлов текста, которые обычно содержат тексты выполняемых операций в проекте есть файлы заголовков, которые в основном являются пояснениями компилятору, какие программист использует определения в своих текстах. Файлы заголовков имеют расширение .h от английского headers. Ну, и раз текстов уже несколько, должен быть файл проекта, который содержит в себе как минимум перечень файлов текста, файлов заголовков и еще инструкции в какую форму наш проект должен исходные файлы собрать. Расширение этого файла проекта .vcxproj от Visual C Extended Project. Этап сборки скомпилированных файлов и приводит в случае успеха к созданию исполняемого файла, с расширением .exe (executable). Исполняемый файл не универсален, он строится с учетом особенностей операционной системы и как правило не работает в другой ОС.</w:t>
      </w:r>
    </w:p>
    <w:p w14:paraId="07727993" w14:textId="77777777" w:rsidR="00AA14D6" w:rsidRDefault="00AA14D6">
      <w:pPr>
        <w:spacing w:line="259" w:lineRule="auto"/>
        <w:jc w:val="left"/>
      </w:pPr>
      <w:r>
        <w:br w:type="page"/>
      </w:r>
    </w:p>
    <w:p w14:paraId="4DAEA8AF" w14:textId="77777777" w:rsidR="00AA14D6" w:rsidRDefault="00AA14D6" w:rsidP="00AA14D6">
      <w:pPr>
        <w:pStyle w:val="1"/>
      </w:pPr>
      <w:bookmarkStart w:id="7" w:name="_Toc86833447"/>
      <w:r>
        <w:lastRenderedPageBreak/>
        <w:t>Текст программы</w:t>
      </w:r>
      <w:bookmarkEnd w:id="7"/>
    </w:p>
    <w:p w14:paraId="408A28D3" w14:textId="77777777" w:rsidR="00AA14D6" w:rsidRDefault="00AA14D6">
      <w:pPr>
        <w:spacing w:line="259" w:lineRule="auto"/>
        <w:jc w:val="left"/>
      </w:pPr>
      <w:r>
        <w:t>//мой код:</w:t>
      </w:r>
      <w:r>
        <w:br w:type="page"/>
      </w:r>
    </w:p>
    <w:p w14:paraId="0F4D0C09" w14:textId="77777777" w:rsidR="00AA14D6" w:rsidRDefault="00AA14D6" w:rsidP="00AA14D6">
      <w:pPr>
        <w:pStyle w:val="1"/>
      </w:pPr>
      <w:bookmarkStart w:id="8" w:name="_Toc86833448"/>
      <w:r>
        <w:lastRenderedPageBreak/>
        <w:t>Копии экрана при работе программы</w:t>
      </w:r>
      <w:bookmarkEnd w:id="8"/>
    </w:p>
    <w:p w14:paraId="19D35F88" w14:textId="77777777" w:rsidR="00AA14D6" w:rsidRDefault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 xml:space="preserve">*скриншоты (лучше </w:t>
      </w:r>
      <w:r>
        <w:rPr>
          <w:lang w:val="en-US"/>
        </w:rPr>
        <w:t>win</w:t>
      </w:r>
      <w:r w:rsidRPr="00AA14D6">
        <w:t>+</w:t>
      </w:r>
      <w:r>
        <w:rPr>
          <w:lang w:val="en-US"/>
        </w:rPr>
        <w:t>shift</w:t>
      </w:r>
      <w:r w:rsidRPr="00AA14D6">
        <w:t>+</w:t>
      </w:r>
      <w:r>
        <w:rPr>
          <w:lang w:val="en-US"/>
        </w:rPr>
        <w:t>s</w:t>
      </w:r>
      <w:r>
        <w:t xml:space="preserve"> в режиме окна)*</w:t>
      </w:r>
      <w:r>
        <w:br w:type="page"/>
      </w:r>
    </w:p>
    <w:p w14:paraId="5D04A8F7" w14:textId="77777777" w:rsidR="00AA14D6" w:rsidRDefault="00AA14D6" w:rsidP="00AA14D6">
      <w:pPr>
        <w:pStyle w:val="1"/>
      </w:pPr>
      <w:bookmarkStart w:id="9" w:name="_Toc86833449"/>
      <w:r>
        <w:lastRenderedPageBreak/>
        <w:t>Контрольный пример, сравнение с эталоном</w:t>
      </w:r>
      <w:bookmarkEnd w:id="9"/>
    </w:p>
    <w:p w14:paraId="16D2ED4A" w14:textId="77777777" w:rsidR="00D27944" w:rsidRPr="00AA14D6" w:rsidRDefault="00AA14D6" w:rsidP="00AA14D6">
      <w:pPr>
        <w:spacing w:line="259" w:lineRule="auto"/>
        <w:jc w:val="left"/>
        <w:rPr>
          <w:rFonts w:eastAsiaTheme="majorEastAsia" w:cstheme="majorBidi"/>
          <w:b/>
          <w:caps/>
          <w:sz w:val="32"/>
          <w:szCs w:val="32"/>
        </w:rPr>
      </w:pPr>
      <w:r>
        <w:t>Ну тут типа информация по прохождению теста / тестов</w:t>
      </w:r>
      <w:r w:rsidR="00D27944">
        <w:br w:type="page"/>
      </w:r>
    </w:p>
    <w:p w14:paraId="34E5F664" w14:textId="77777777" w:rsidR="00D27944" w:rsidRDefault="00C67A60" w:rsidP="00D27944">
      <w:pPr>
        <w:pStyle w:val="1"/>
      </w:pPr>
      <w:bookmarkStart w:id="10" w:name="_Toc86833450"/>
      <w:r>
        <w:lastRenderedPageBreak/>
        <w:t>Результаты</w:t>
      </w:r>
      <w:bookmarkEnd w:id="10"/>
    </w:p>
    <w:p w14:paraId="752A313E" w14:textId="77777777" w:rsidR="00D27944" w:rsidRDefault="00D27944" w:rsidP="00D27944">
      <w:r>
        <w:t>К результатам работы относятся характеристики разработанной программы, такие, как: • тип ОС, для которой разработано приложение • тип приложения (консольное, оконное…) • путь, имя и размер исполняемого .exe файла • ограничения на исходные данные • результаты проверки выходных значений по независимому источнику • достоинства и недостатки программы</w:t>
      </w:r>
    </w:p>
    <w:p w14:paraId="6EB00C56" w14:textId="77777777" w:rsidR="00493117" w:rsidRPr="00493117" w:rsidRDefault="00493117" w:rsidP="00D27944">
      <w:pPr>
        <w:spacing w:line="259" w:lineRule="auto"/>
        <w:jc w:val="left"/>
      </w:pPr>
    </w:p>
    <w:sectPr w:rsidR="00493117" w:rsidRPr="00493117" w:rsidSect="00046141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0AB53" w14:textId="77777777" w:rsidR="00995510" w:rsidRDefault="00995510" w:rsidP="00C6358B">
      <w:pPr>
        <w:spacing w:after="0" w:line="240" w:lineRule="auto"/>
      </w:pPr>
      <w:r>
        <w:separator/>
      </w:r>
    </w:p>
    <w:p w14:paraId="2F096060" w14:textId="77777777" w:rsidR="00995510" w:rsidRDefault="00995510"/>
  </w:endnote>
  <w:endnote w:type="continuationSeparator" w:id="0">
    <w:p w14:paraId="789BF0E0" w14:textId="77777777" w:rsidR="00995510" w:rsidRDefault="00995510" w:rsidP="00C6358B">
      <w:pPr>
        <w:spacing w:after="0" w:line="240" w:lineRule="auto"/>
      </w:pPr>
      <w:r>
        <w:continuationSeparator/>
      </w:r>
    </w:p>
    <w:p w14:paraId="1174B13F" w14:textId="77777777" w:rsidR="00995510" w:rsidRDefault="009955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555782"/>
      <w:docPartObj>
        <w:docPartGallery w:val="Page Numbers (Bottom of Page)"/>
        <w:docPartUnique/>
      </w:docPartObj>
    </w:sdtPr>
    <w:sdtEndPr/>
    <w:sdtContent>
      <w:p w14:paraId="2C68BF0C" w14:textId="77777777" w:rsidR="00462159" w:rsidRDefault="006A69AA" w:rsidP="00182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B2FC" w14:textId="77777777" w:rsidR="0018288E" w:rsidRDefault="0018288E" w:rsidP="0018288E">
    <w:pPr>
      <w:pStyle w:val="a5"/>
      <w:jc w:val="center"/>
    </w:pPr>
    <w:r>
      <w:t>Санкт-Петербург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13FA9" w14:textId="77777777" w:rsidR="00995510" w:rsidRDefault="00995510" w:rsidP="00C6358B">
      <w:pPr>
        <w:spacing w:after="0" w:line="240" w:lineRule="auto"/>
      </w:pPr>
      <w:r>
        <w:separator/>
      </w:r>
    </w:p>
    <w:p w14:paraId="5013E2D4" w14:textId="77777777" w:rsidR="00995510" w:rsidRDefault="00995510"/>
  </w:footnote>
  <w:footnote w:type="continuationSeparator" w:id="0">
    <w:p w14:paraId="43A6EE3E" w14:textId="77777777" w:rsidR="00995510" w:rsidRDefault="00995510" w:rsidP="00C6358B">
      <w:pPr>
        <w:spacing w:after="0" w:line="240" w:lineRule="auto"/>
      </w:pPr>
      <w:r>
        <w:continuationSeparator/>
      </w:r>
    </w:p>
    <w:p w14:paraId="760E91E5" w14:textId="77777777" w:rsidR="00995510" w:rsidRDefault="009955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7CEA"/>
    <w:multiLevelType w:val="hybridMultilevel"/>
    <w:tmpl w:val="E50CAE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A2"/>
    <w:rsid w:val="000027DE"/>
    <w:rsid w:val="000145C0"/>
    <w:rsid w:val="00025C35"/>
    <w:rsid w:val="00040EB7"/>
    <w:rsid w:val="00046141"/>
    <w:rsid w:val="00072598"/>
    <w:rsid w:val="00096251"/>
    <w:rsid w:val="000E7C4E"/>
    <w:rsid w:val="00142275"/>
    <w:rsid w:val="0014333E"/>
    <w:rsid w:val="00175A79"/>
    <w:rsid w:val="0018288E"/>
    <w:rsid w:val="001971D3"/>
    <w:rsid w:val="001A3281"/>
    <w:rsid w:val="001B5EA2"/>
    <w:rsid w:val="001C4737"/>
    <w:rsid w:val="00202E35"/>
    <w:rsid w:val="00203022"/>
    <w:rsid w:val="002204EA"/>
    <w:rsid w:val="002452D7"/>
    <w:rsid w:val="00252DF7"/>
    <w:rsid w:val="002657F3"/>
    <w:rsid w:val="002A370C"/>
    <w:rsid w:val="002C1BAC"/>
    <w:rsid w:val="002E48A3"/>
    <w:rsid w:val="00313C16"/>
    <w:rsid w:val="00322006"/>
    <w:rsid w:val="00333AE1"/>
    <w:rsid w:val="00351152"/>
    <w:rsid w:val="003B706B"/>
    <w:rsid w:val="003D0CCC"/>
    <w:rsid w:val="003E3E01"/>
    <w:rsid w:val="00462159"/>
    <w:rsid w:val="00493117"/>
    <w:rsid w:val="0049658E"/>
    <w:rsid w:val="004A77A1"/>
    <w:rsid w:val="004E1974"/>
    <w:rsid w:val="004E4A1C"/>
    <w:rsid w:val="004E68EA"/>
    <w:rsid w:val="004F6ED1"/>
    <w:rsid w:val="005827C6"/>
    <w:rsid w:val="005F51A0"/>
    <w:rsid w:val="005F7F5A"/>
    <w:rsid w:val="00643E44"/>
    <w:rsid w:val="00644674"/>
    <w:rsid w:val="0065329B"/>
    <w:rsid w:val="00676AAC"/>
    <w:rsid w:val="006771D4"/>
    <w:rsid w:val="006A4140"/>
    <w:rsid w:val="006A69AA"/>
    <w:rsid w:val="006B7DD7"/>
    <w:rsid w:val="006C63C1"/>
    <w:rsid w:val="006E3EE4"/>
    <w:rsid w:val="00717241"/>
    <w:rsid w:val="00794CA5"/>
    <w:rsid w:val="007F0DA9"/>
    <w:rsid w:val="007F2F1C"/>
    <w:rsid w:val="00816244"/>
    <w:rsid w:val="008179E4"/>
    <w:rsid w:val="00820431"/>
    <w:rsid w:val="00825AEB"/>
    <w:rsid w:val="008541A0"/>
    <w:rsid w:val="00856B38"/>
    <w:rsid w:val="008A691F"/>
    <w:rsid w:val="00920D90"/>
    <w:rsid w:val="0097632A"/>
    <w:rsid w:val="00995510"/>
    <w:rsid w:val="009A0E90"/>
    <w:rsid w:val="009C1F1C"/>
    <w:rsid w:val="00A13782"/>
    <w:rsid w:val="00A14DB4"/>
    <w:rsid w:val="00A243E6"/>
    <w:rsid w:val="00A44C53"/>
    <w:rsid w:val="00A67413"/>
    <w:rsid w:val="00AA0EC6"/>
    <w:rsid w:val="00AA14D6"/>
    <w:rsid w:val="00AC359A"/>
    <w:rsid w:val="00AE6CBE"/>
    <w:rsid w:val="00B52439"/>
    <w:rsid w:val="00B822D8"/>
    <w:rsid w:val="00B90B84"/>
    <w:rsid w:val="00BC0CB1"/>
    <w:rsid w:val="00C6358B"/>
    <w:rsid w:val="00C67A60"/>
    <w:rsid w:val="00C82564"/>
    <w:rsid w:val="00CD2EF4"/>
    <w:rsid w:val="00CD4454"/>
    <w:rsid w:val="00D27944"/>
    <w:rsid w:val="00D41D2B"/>
    <w:rsid w:val="00D60931"/>
    <w:rsid w:val="00D76F58"/>
    <w:rsid w:val="00D90093"/>
    <w:rsid w:val="00D929BF"/>
    <w:rsid w:val="00DD6A36"/>
    <w:rsid w:val="00DD7E59"/>
    <w:rsid w:val="00DE5678"/>
    <w:rsid w:val="00DF7256"/>
    <w:rsid w:val="00E15959"/>
    <w:rsid w:val="00EE239E"/>
    <w:rsid w:val="00EF25A1"/>
    <w:rsid w:val="00F204BA"/>
    <w:rsid w:val="00F72CDE"/>
    <w:rsid w:val="00F87A4A"/>
    <w:rsid w:val="00FA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5D254"/>
  <w15:chartTrackingRefBased/>
  <w15:docId w15:val="{26B88B1A-F73E-45E9-8DE9-56D5322D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F5A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90093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358B"/>
  </w:style>
  <w:style w:type="paragraph" w:styleId="a5">
    <w:name w:val="footer"/>
    <w:basedOn w:val="a"/>
    <w:link w:val="a6"/>
    <w:uiPriority w:val="99"/>
    <w:unhideWhenUsed/>
    <w:rsid w:val="00C635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358B"/>
  </w:style>
  <w:style w:type="paragraph" w:styleId="a7">
    <w:name w:val="Title"/>
    <w:basedOn w:val="a"/>
    <w:next w:val="a"/>
    <w:link w:val="a8"/>
    <w:uiPriority w:val="10"/>
    <w:rsid w:val="00C6358B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6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90093"/>
    <w:rPr>
      <w:rFonts w:ascii="Times New Roman" w:eastAsiaTheme="majorEastAsia" w:hAnsi="Times New Roman" w:cstheme="majorBidi"/>
      <w:b/>
      <w:caps/>
      <w:sz w:val="32"/>
      <w:szCs w:val="32"/>
    </w:rPr>
  </w:style>
  <w:style w:type="table" w:styleId="a9">
    <w:name w:val="Table Grid"/>
    <w:basedOn w:val="a1"/>
    <w:uiPriority w:val="39"/>
    <w:rsid w:val="00DF7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A69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TOC Heading"/>
    <w:basedOn w:val="1"/>
    <w:next w:val="a"/>
    <w:uiPriority w:val="39"/>
    <w:unhideWhenUsed/>
    <w:qFormat/>
    <w:rsid w:val="000145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45C0"/>
    <w:pPr>
      <w:spacing w:after="100"/>
    </w:pPr>
  </w:style>
  <w:style w:type="character" w:styleId="ab">
    <w:name w:val="Hyperlink"/>
    <w:basedOn w:val="a0"/>
    <w:uiPriority w:val="99"/>
    <w:unhideWhenUsed/>
    <w:rsid w:val="000145C0"/>
    <w:rPr>
      <w:color w:val="0563C1" w:themeColor="hyperlink"/>
      <w:u w:val="single"/>
    </w:rPr>
  </w:style>
  <w:style w:type="paragraph" w:styleId="ac">
    <w:name w:val="No Spacing"/>
    <w:uiPriority w:val="1"/>
    <w:rsid w:val="00D27944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4">
    <w:name w:val="Plain Table 4"/>
    <w:basedOn w:val="a1"/>
    <w:uiPriority w:val="44"/>
    <w:rsid w:val="001828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-">
    <w:name w:val="Для блок-схем"/>
    <w:basedOn w:val="a"/>
    <w:link w:val="-0"/>
    <w:autoRedefine/>
    <w:qFormat/>
    <w:rsid w:val="00717241"/>
    <w:pPr>
      <w:spacing w:after="0" w:line="240" w:lineRule="auto"/>
      <w:ind w:firstLine="0"/>
      <w:jc w:val="center"/>
    </w:pPr>
    <w:rPr>
      <w:sz w:val="20"/>
      <w:szCs w:val="24"/>
      <w:lang w:val="en-US"/>
    </w:rPr>
  </w:style>
  <w:style w:type="character" w:customStyle="1" w:styleId="-0">
    <w:name w:val="Для блок-схем Знак"/>
    <w:basedOn w:val="a0"/>
    <w:link w:val="-"/>
    <w:rsid w:val="00717241"/>
    <w:rPr>
      <w:rFonts w:ascii="Times New Roman" w:hAnsi="Times New Roman"/>
      <w:sz w:val="20"/>
      <w:szCs w:val="24"/>
      <w:lang w:val="en-US"/>
    </w:rPr>
  </w:style>
  <w:style w:type="paragraph" w:styleId="ad">
    <w:name w:val="List Paragraph"/>
    <w:basedOn w:val="a"/>
    <w:uiPriority w:val="34"/>
    <w:qFormat/>
    <w:rsid w:val="00EE23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mon\Documents\&#1053;&#1072;&#1089;&#1090;&#1088;&#1072;&#1080;&#1074;&#1072;&#1077;&#1084;&#1099;&#1077;%20&#1096;&#1072;&#1073;&#1083;&#1086;&#1085;&#1099;%20Office\&#1051;&#1072;&#1073;&#1072;_&#1048;&#1085;&#1092;&#1072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headEnd type="none" w="med" len="med"/>
          <a:tailEnd type="arrow" w="med" len="med"/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14CB9-5E40-4ED9-AC2C-2A1F341B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Лаба_Инфа_.dotx</Template>
  <TotalTime>243</TotalTime>
  <Pages>24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21</cp:revision>
  <dcterms:created xsi:type="dcterms:W3CDTF">2021-11-20T20:36:00Z</dcterms:created>
  <dcterms:modified xsi:type="dcterms:W3CDTF">2021-11-21T10:54:00Z</dcterms:modified>
</cp:coreProperties>
</file>