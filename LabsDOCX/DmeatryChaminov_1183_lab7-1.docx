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5537DAB7" w14:textId="77777777" w:rsidTr="0018288E">
        <w:trPr>
          <w:trHeight w:val="3152"/>
        </w:trPr>
        <w:tc>
          <w:tcPr>
            <w:tcW w:w="5000" w:type="pct"/>
          </w:tcPr>
          <w:p w14:paraId="76DCD0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026020D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D296E4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5978BDE2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08197F5D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40129AA1" w14:textId="77777777" w:rsidTr="0018288E">
        <w:trPr>
          <w:trHeight w:val="2686"/>
        </w:trPr>
        <w:tc>
          <w:tcPr>
            <w:tcW w:w="5000" w:type="pct"/>
          </w:tcPr>
          <w:p w14:paraId="5ACE86B4" w14:textId="63D00C01" w:rsidR="003E3E01" w:rsidRPr="004B789A" w:rsidRDefault="003E3E01" w:rsidP="004B789A">
            <w:pPr>
              <w:jc w:val="center"/>
              <w:rPr>
                <w:rFonts w:eastAsiaTheme="minorEastAsia"/>
                <w:b/>
                <w:bCs/>
                <w:sz w:val="36"/>
                <w:szCs w:val="36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№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</m:sup>
              </m:sSup>
            </m:oMath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4B789A">
              <w:rPr>
                <w:b/>
                <w:bCs/>
                <w:sz w:val="36"/>
                <w:szCs w:val="36"/>
              </w:rPr>
              <w:t>Разработка консольного приложения для обработки и экспорта телефонной книги.</w:t>
            </w:r>
          </w:p>
        </w:tc>
      </w:tr>
      <w:tr w:rsidR="003E3E01" w14:paraId="1A8869C2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312F0E7E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24C2FA4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6707CC21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1AC30B72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754BBEF4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5E985E8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479AD92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7E4DF5BD" w14:textId="1ABE733C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D951B1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1FBADC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504F4F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6FF44D1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9FFEBD3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A06FF0E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9738A2A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0882B14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2E94C20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B1A2165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48006C1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E8FEA48" w14:textId="77777777" w:rsidR="0018288E" w:rsidRDefault="00D037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1BD9FE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3186DFA2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1E3E1528" w14:textId="6490E36E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2571EC0C" w14:textId="4B0DEEE2" w:rsidR="00BB00B9" w:rsidRPr="00BB00B9" w:rsidRDefault="00BB00B9" w:rsidP="00BB00B9">
      <w:r>
        <w:t>Разрабатываемая программа</w:t>
      </w:r>
    </w:p>
    <w:p w14:paraId="4EBE6810" w14:textId="77777777" w:rsidR="00493117" w:rsidRDefault="00493117" w:rsidP="00493117">
      <w:r>
        <w:t>В данном разделе отчета кратко формулируются требования к</w:t>
      </w:r>
      <w:r w:rsidR="00046141">
        <w:t xml:space="preserve"> </w:t>
      </w:r>
      <w:r>
        <w:t>разрабатываемой программе. К ним относятся:</w:t>
      </w:r>
    </w:p>
    <w:p w14:paraId="79AB010E" w14:textId="77777777" w:rsidR="00493117" w:rsidRDefault="00493117" w:rsidP="00493117">
      <w:r>
        <w:t>• в какой операционной системе должна работать программа</w:t>
      </w:r>
    </w:p>
    <w:p w14:paraId="30546EB9" w14:textId="77777777" w:rsidR="00493117" w:rsidRDefault="00493117" w:rsidP="00493117">
      <w:r>
        <w:t>• в какой среде разрабатывается программа</w:t>
      </w:r>
    </w:p>
    <w:p w14:paraId="322873C5" w14:textId="77777777" w:rsidR="00493117" w:rsidRDefault="00493117" w:rsidP="00493117">
      <w:r>
        <w:t>• на каком языке программирования написана</w:t>
      </w:r>
    </w:p>
    <w:p w14:paraId="54EE07C2" w14:textId="77777777" w:rsidR="00493117" w:rsidRDefault="00493117" w:rsidP="00493117">
      <w:r>
        <w:t>• какие вычисления и какие действия должна выполнять программа</w:t>
      </w:r>
    </w:p>
    <w:p w14:paraId="4AAC8A59" w14:textId="77777777" w:rsidR="00493117" w:rsidRDefault="00493117">
      <w:pPr>
        <w:spacing w:line="259" w:lineRule="auto"/>
        <w:jc w:val="left"/>
      </w:pPr>
      <w:r>
        <w:br w:type="page"/>
      </w:r>
    </w:p>
    <w:p w14:paraId="58444F3F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4FA118B3" w14:textId="77777777" w:rsidR="00493117" w:rsidRDefault="00493117" w:rsidP="00493117">
      <w:r>
        <w:t>Приводится формальное словесное описание метода решения, объясняются</w:t>
      </w:r>
      <w:r w:rsidR="00046141">
        <w:t xml:space="preserve"> </w:t>
      </w:r>
      <w:r>
        <w:t>используемые элементы, переменные, и функции. Описание построения</w:t>
      </w:r>
      <w:r w:rsidR="00046141">
        <w:t xml:space="preserve"> </w:t>
      </w:r>
      <w:r>
        <w:t>вычислительной части задания по принципу:</w:t>
      </w:r>
    </w:p>
    <w:p w14:paraId="723D6BAF" w14:textId="77777777" w:rsidR="00493117" w:rsidRDefault="00493117" w:rsidP="00493117">
      <w:r>
        <w:t>• что дано в задании, описание исходных данных и начальных условий</w:t>
      </w:r>
    </w:p>
    <w:p w14:paraId="3958FE8D" w14:textId="77777777" w:rsidR="00493117" w:rsidRDefault="00493117" w:rsidP="00493117">
      <w:r>
        <w:t>• объект, описание переменных, структур и атрибутов</w:t>
      </w:r>
    </w:p>
    <w:p w14:paraId="262A494E" w14:textId="77777777" w:rsidR="00493117" w:rsidRDefault="00493117" w:rsidP="00493117">
      <w:r>
        <w:t>• действия над объектом, какие действия выполняются и при каких</w:t>
      </w:r>
    </w:p>
    <w:p w14:paraId="3F4B0642" w14:textId="77777777" w:rsidR="00493117" w:rsidRDefault="00493117" w:rsidP="00493117">
      <w:r>
        <w:t>условиях</w:t>
      </w:r>
    </w:p>
    <w:p w14:paraId="3C3BF269" w14:textId="77777777" w:rsidR="00493117" w:rsidRDefault="00493117" w:rsidP="00493117">
      <w:r>
        <w:t>• результат действий, повторение действий</w:t>
      </w:r>
    </w:p>
    <w:p w14:paraId="62CF7737" w14:textId="77777777" w:rsidR="00493117" w:rsidRDefault="00493117" w:rsidP="00493117">
      <w:r>
        <w:t>Подробный словесный алгоритм решения задачи не должен быть</w:t>
      </w:r>
      <w:r w:rsidR="00046141">
        <w:t xml:space="preserve"> </w:t>
      </w:r>
      <w:r>
        <w:t>описанием программы. Это действия, которые может сделать, например,</w:t>
      </w:r>
      <w:r w:rsidR="00046141">
        <w:t xml:space="preserve"> </w:t>
      </w:r>
      <w:r>
        <w:t>человек с калькулятором. А программа просто автоматизирует этот процесс.</w:t>
      </w:r>
    </w:p>
    <w:p w14:paraId="4C1D6759" w14:textId="77777777" w:rsidR="00493117" w:rsidRDefault="00493117">
      <w:pPr>
        <w:spacing w:line="259" w:lineRule="auto"/>
        <w:jc w:val="left"/>
      </w:pPr>
      <w:r>
        <w:br w:type="page"/>
      </w:r>
    </w:p>
    <w:p w14:paraId="1F12B087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2B0AF3CD" w14:textId="77777777" w:rsidR="00F87A4A" w:rsidRDefault="009A0E90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3E157" wp14:editId="1FB874EA">
                <wp:simplePos x="0" y="0"/>
                <wp:positionH relativeFrom="column">
                  <wp:posOffset>83127</wp:posOffset>
                </wp:positionH>
                <wp:positionV relativeFrom="paragraph">
                  <wp:posOffset>10160</wp:posOffset>
                </wp:positionV>
                <wp:extent cx="1440353" cy="721533"/>
                <wp:effectExtent l="0" t="0" r="26670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353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6EF92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 /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3E1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left:0;text-align:left;margin-left:6.55pt;margin-top:.8pt;width:113.4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" fillcolor="white [3212]" strokecolor="black [3213]" strokeweight="1pt">
                <v:textbox>
                  <w:txbxContent>
                    <w:p w14:paraId="7B26EF92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 / 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9F23A" wp14:editId="357E5DE8">
                <wp:simplePos x="0" y="0"/>
                <wp:positionH relativeFrom="column">
                  <wp:posOffset>266700</wp:posOffset>
                </wp:positionH>
                <wp:positionV relativeFrom="paragraph">
                  <wp:posOffset>3075577</wp:posOffset>
                </wp:positionV>
                <wp:extent cx="1082040" cy="0"/>
                <wp:effectExtent l="0" t="76200" r="2286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063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1pt;margin-top:242.15pt;width:85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56805" wp14:editId="3AD47763">
                <wp:simplePos x="0" y="0"/>
                <wp:positionH relativeFrom="column">
                  <wp:posOffset>83821</wp:posOffset>
                </wp:positionH>
                <wp:positionV relativeFrom="paragraph">
                  <wp:posOffset>1992630</wp:posOffset>
                </wp:positionV>
                <wp:extent cx="1442448" cy="722630"/>
                <wp:effectExtent l="19050" t="19050" r="43815" b="3937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448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23F6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условие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5680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7" type="#_x0000_t110" style="position:absolute;left:0;text-align:left;margin-left:6.6pt;margin-top:156.9pt;width:113.6pt;height:5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" fillcolor="white [3212]" strokecolor="black [3213]" strokeweight="1pt">
                <v:textbox>
                  <w:txbxContent>
                    <w:p w14:paraId="621323F6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условие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F4D634" wp14:editId="62CA3612">
                <wp:simplePos x="0" y="0"/>
                <wp:positionH relativeFrom="column">
                  <wp:posOffset>3869870</wp:posOffset>
                </wp:positionH>
                <wp:positionV relativeFrom="paragraph">
                  <wp:posOffset>911861</wp:posOffset>
                </wp:positionV>
                <wp:extent cx="1443809" cy="732518"/>
                <wp:effectExtent l="0" t="0" r="23495" b="10795"/>
                <wp:wrapNone/>
                <wp:docPr id="7" name="Блок-схема: 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09" cy="732518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22BE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подпрограмма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4D63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" o:spid="_x0000_s1028" type="#_x0000_t112" style="position:absolute;left:0;text-align:left;margin-left:304.7pt;margin-top:71.8pt;width:113.7pt;height:5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" fillcolor="white [3212]" strokecolor="black [3213]" strokeweight="1pt">
                <v:textbox>
                  <w:txbxContent>
                    <w:p w14:paraId="20E022BE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подпрограмма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93EB0" wp14:editId="663699DC">
                <wp:simplePos x="0" y="0"/>
                <wp:positionH relativeFrom="column">
                  <wp:posOffset>78921</wp:posOffset>
                </wp:positionH>
                <wp:positionV relativeFrom="paragraph">
                  <wp:posOffset>912223</wp:posOffset>
                </wp:positionV>
                <wp:extent cx="1447619" cy="728980"/>
                <wp:effectExtent l="19050" t="0" r="38735" b="1397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19" cy="7289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0F98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Ввод /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93EB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9" type="#_x0000_t111" style="position:absolute;left:0;text-align:left;margin-left:6.2pt;margin-top:71.85pt;width:114pt;height: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" fillcolor="white [3212]" strokecolor="black [3213]" strokeweight="1pt">
                <v:textbox>
                  <w:txbxContent>
                    <w:p w14:paraId="3C920F98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Ввод / вывод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98868" wp14:editId="03B2D574">
                <wp:simplePos x="0" y="0"/>
                <wp:positionH relativeFrom="column">
                  <wp:posOffset>1888671</wp:posOffset>
                </wp:positionH>
                <wp:positionV relativeFrom="paragraph">
                  <wp:posOffset>911860</wp:posOffset>
                </wp:positionV>
                <wp:extent cx="1440180" cy="732609"/>
                <wp:effectExtent l="0" t="0" r="26670" b="107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3260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169DE" w14:textId="77777777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98868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30" type="#_x0000_t109" style="position:absolute;left:0;text-align:left;margin-left:148.7pt;margin-top:71.8pt;width:113.4pt;height:5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" fillcolor="white [3212]" strokecolor="black [3200]" strokeweight="1pt">
                <v:textbox>
                  <w:txbxContent>
                    <w:p w14:paraId="56A169DE" w14:textId="77777777" w:rsidR="00816244" w:rsidRPr="00816244" w:rsidRDefault="00816244" w:rsidP="00046141">
                      <w:pPr>
                        <w:pStyle w:val="-"/>
                      </w:pPr>
                      <w:r w:rsidRPr="00816244">
                        <w:t>действие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5E37C142" w14:textId="77777777" w:rsidR="00333AE1" w:rsidRDefault="00493117" w:rsidP="00493117">
      <w:r>
        <w:lastRenderedPageBreak/>
        <w:t>Блок-схема нужна для представления алгоритма в виде</w:t>
      </w:r>
      <w:r w:rsidR="00142275">
        <w:t xml:space="preserve"> </w:t>
      </w:r>
      <w:r>
        <w:t xml:space="preserve">последовательности операций и переходов между ними. </w:t>
      </w:r>
    </w:p>
    <w:p w14:paraId="1BFDED40" w14:textId="77777777" w:rsidR="00493117" w:rsidRDefault="00493117" w:rsidP="00493117">
      <w:r>
        <w:t>Основные</w:t>
      </w:r>
      <w:r w:rsidR="00142275">
        <w:t xml:space="preserve"> </w:t>
      </w:r>
      <w:r>
        <w:t>вычислительные алгоритмы содержат повторяющиеся действия, при этом</w:t>
      </w:r>
      <w:r w:rsidR="00142275">
        <w:t xml:space="preserve"> </w:t>
      </w:r>
      <w:r>
        <w:t>повторение не должно быть бесконечным – тогда программа никогда бы не</w:t>
      </w:r>
      <w:r w:rsidR="00142275">
        <w:t xml:space="preserve"> </w:t>
      </w:r>
      <w:r>
        <w:t>заканчивалась и не позволяла получить результат. Существуют и длительно</w:t>
      </w:r>
      <w:r w:rsidR="00142275">
        <w:t xml:space="preserve"> </w:t>
      </w:r>
      <w:r>
        <w:t>выполняющиеся программы - например программы игр или операционных</w:t>
      </w:r>
      <w:r w:rsidR="00142275">
        <w:t xml:space="preserve"> </w:t>
      </w:r>
      <w:r>
        <w:t>систем, которые работают все время пока их не выключают. Это алгоритмы</w:t>
      </w:r>
      <w:r w:rsidR="00142275">
        <w:t xml:space="preserve"> </w:t>
      </w:r>
      <w:r>
        <w:t>другого типа, по сути, не являющиеся вычислительными. В нашем курсе мы</w:t>
      </w:r>
      <w:r w:rsidR="00333AE1">
        <w:t xml:space="preserve"> </w:t>
      </w:r>
      <w:r>
        <w:t>будем писать программы конечными, предназначенными для решения</w:t>
      </w:r>
      <w:r w:rsidR="00333AE1">
        <w:t xml:space="preserve"> </w:t>
      </w:r>
      <w:r>
        <w:t>конкретной задачи, и когда результат получен, вычислительный алгоритм</w:t>
      </w:r>
      <w:r w:rsidR="00333AE1">
        <w:t xml:space="preserve"> </w:t>
      </w:r>
      <w:r>
        <w:t>тоже заканчивается.</w:t>
      </w:r>
    </w:p>
    <w:p w14:paraId="778375C8" w14:textId="77777777" w:rsidR="00493117" w:rsidRDefault="00493117" w:rsidP="00493117">
      <w:r>
        <w:t>В наших блок-схемах появляются блоки НАЧАЛО и ЗАВЕРШЕНИЕ, по</w:t>
      </w:r>
      <w:r w:rsidR="00333AE1">
        <w:t xml:space="preserve"> </w:t>
      </w:r>
      <w:r>
        <w:t>правилам оформления блок-схем [] это прямоугольники со скругленными углами. У НАЧАЛА один выход и ни одного входа, у ЗАВЕРШЕНИЯ – один</w:t>
      </w:r>
      <w:r w:rsidR="00333AE1">
        <w:t xml:space="preserve"> </w:t>
      </w:r>
      <w:r>
        <w:t>вход и ни одного выхода. Другие блоки содержат один вход и как минимум</w:t>
      </w:r>
      <w:r w:rsidR="00333AE1">
        <w:t xml:space="preserve"> </w:t>
      </w:r>
      <w:r>
        <w:t>один выход. Если у блока нет ни одного выхода, он «висит в воздухе», то</w:t>
      </w:r>
      <w:r w:rsidR="00333AE1">
        <w:t xml:space="preserve"> </w:t>
      </w:r>
      <w:r w:rsidR="00F204BA">
        <w:t>программа,</w:t>
      </w:r>
      <w:r>
        <w:t xml:space="preserve"> попав в этот блок останется там навсегда – проверяйте ваши схемы</w:t>
      </w:r>
      <w:r w:rsidR="00333AE1">
        <w:t xml:space="preserve"> </w:t>
      </w:r>
      <w:r>
        <w:t xml:space="preserve">на наличие </w:t>
      </w:r>
      <w:r w:rsidR="00F204BA">
        <w:t>блоков,</w:t>
      </w:r>
      <w:r>
        <w:t xml:space="preserve"> висящих в воздухе.</w:t>
      </w:r>
    </w:p>
    <w:p w14:paraId="094A6914" w14:textId="77777777" w:rsidR="00493117" w:rsidRDefault="00493117" w:rsidP="00493117">
      <w:r>
        <w:t>Блоки соединяются линиями, показывающими последовательность</w:t>
      </w:r>
      <w:r w:rsidR="00333AE1">
        <w:t xml:space="preserve"> </w:t>
      </w:r>
      <w:r>
        <w:t>действий. Поэтому линия, соединяющая блоки, должна быть со стрелкой,</w:t>
      </w:r>
      <w:r w:rsidR="00333AE1">
        <w:t xml:space="preserve"> </w:t>
      </w:r>
      <w:r>
        <w:t>показывающей откуда и куда переходит действие.</w:t>
      </w:r>
    </w:p>
    <w:p w14:paraId="06ADDBA4" w14:textId="77777777" w:rsidR="00493117" w:rsidRDefault="00493117" w:rsidP="00493117">
      <w:r>
        <w:t>Для начала вычислений нужно ввести исходные данные, а в конце</w:t>
      </w:r>
      <w:r w:rsidR="00333AE1">
        <w:t xml:space="preserve"> </w:t>
      </w:r>
      <w:r>
        <w:t>работы напечатать результат. Блоки ввода и вывода изображаются</w:t>
      </w:r>
      <w:r w:rsidR="00333AE1">
        <w:t xml:space="preserve"> </w:t>
      </w:r>
      <w:r>
        <w:t>параллелограммами.</w:t>
      </w:r>
    </w:p>
    <w:p w14:paraId="56CFDEF8" w14:textId="77777777" w:rsidR="00493117" w:rsidRDefault="00493117" w:rsidP="00333AE1">
      <w:r>
        <w:t>Наконец, в алгоритме бывают ветвления, то есть выполнение действий</w:t>
      </w:r>
      <w:r w:rsidR="00333AE1">
        <w:t xml:space="preserve"> </w:t>
      </w:r>
      <w:r>
        <w:t>может идти, например по двум путям (простое условие). Блок проверки</w:t>
      </w:r>
      <w:r w:rsidR="00333AE1">
        <w:t xml:space="preserve"> </w:t>
      </w:r>
      <w:r>
        <w:t>условия содержит описание проверки (что проверяется) и два выхода, которые</w:t>
      </w:r>
      <w:r w:rsidR="00333AE1">
        <w:t xml:space="preserve"> </w:t>
      </w:r>
      <w:r>
        <w:t>подписываются «ДА» и «НЕТ» и соответствуют результату проверки.</w:t>
      </w:r>
      <w:r w:rsidR="00CD4454">
        <w:tab/>
      </w:r>
      <w:r>
        <w:br w:type="page"/>
      </w:r>
    </w:p>
    <w:p w14:paraId="7FA9B95D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D392CDB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 xml:space="preserve">выбранного типа. Например А, В. С – имеют целочисленный тип со знаком </w:t>
      </w:r>
      <w:proofErr w:type="spellStart"/>
      <w:r>
        <w:t>int</w:t>
      </w:r>
      <w:proofErr w:type="spellEnd"/>
      <w:r>
        <w:t>.</w:t>
      </w:r>
    </w:p>
    <w:p w14:paraId="057AA202" w14:textId="77777777" w:rsidR="00493117" w:rsidRDefault="00493117">
      <w:pPr>
        <w:spacing w:line="259" w:lineRule="auto"/>
        <w:jc w:val="left"/>
      </w:pPr>
      <w:r>
        <w:br w:type="page"/>
      </w:r>
    </w:p>
    <w:p w14:paraId="4CA5CF0A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100481D6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7F5A1FF" w14:textId="77777777" w:rsidR="00D27944" w:rsidRDefault="00D27944">
      <w:pPr>
        <w:spacing w:line="259" w:lineRule="auto"/>
        <w:jc w:val="left"/>
      </w:pPr>
      <w:r>
        <w:br w:type="page"/>
      </w:r>
    </w:p>
    <w:p w14:paraId="45547067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369052B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</w:t>
      </w:r>
      <w:proofErr w:type="spellStart"/>
      <w:r>
        <w:t>cpp</w:t>
      </w:r>
      <w:proofErr w:type="spellEnd"/>
      <w:r>
        <w:t xml:space="preserve">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</w:t>
      </w:r>
      <w:proofErr w:type="spellStart"/>
      <w:r>
        <w:t>headers</w:t>
      </w:r>
      <w:proofErr w:type="spellEnd"/>
      <w:r>
        <w:t>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</w:t>
      </w:r>
      <w:proofErr w:type="spellStart"/>
      <w:r>
        <w:t>vcxproj</w:t>
      </w:r>
      <w:proofErr w:type="spellEnd"/>
      <w:r>
        <w:t xml:space="preserve"> от Visual C </w:t>
      </w:r>
      <w:proofErr w:type="spellStart"/>
      <w:r>
        <w:t>Extended</w:t>
      </w:r>
      <w:proofErr w:type="spellEnd"/>
      <w:r>
        <w:t xml:space="preserve"> Project. Этап сборки скомпилированных файлов и приводит в случае успеха к созданию исполняемого файла, с расширением .</w:t>
      </w:r>
      <w:proofErr w:type="spellStart"/>
      <w:r>
        <w:t>exe</w:t>
      </w:r>
      <w:proofErr w:type="spellEnd"/>
      <w:r>
        <w:t xml:space="preserve"> (</w:t>
      </w:r>
      <w:proofErr w:type="spellStart"/>
      <w:r>
        <w:t>executable</w:t>
      </w:r>
      <w:proofErr w:type="spellEnd"/>
      <w:r>
        <w:t>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7EF83615" w14:textId="77777777" w:rsidR="00AA14D6" w:rsidRDefault="00AA14D6">
      <w:pPr>
        <w:spacing w:line="259" w:lineRule="auto"/>
        <w:jc w:val="left"/>
      </w:pPr>
      <w:r>
        <w:br w:type="page"/>
      </w:r>
    </w:p>
    <w:p w14:paraId="133FC050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0FC17A22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C771F41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50F6BD3B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24C65840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68346497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D03F0CA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5B39397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3D5F74E2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7"/>
      <w:footerReference w:type="first" r:id="rId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9C2F" w14:textId="77777777" w:rsidR="00D037AA" w:rsidRDefault="00D037AA" w:rsidP="00C6358B">
      <w:pPr>
        <w:spacing w:after="0" w:line="240" w:lineRule="auto"/>
      </w:pPr>
      <w:r>
        <w:separator/>
      </w:r>
    </w:p>
    <w:p w14:paraId="28DAB136" w14:textId="77777777" w:rsidR="00D037AA" w:rsidRDefault="00D037AA"/>
  </w:endnote>
  <w:endnote w:type="continuationSeparator" w:id="0">
    <w:p w14:paraId="1F8F5D7A" w14:textId="77777777" w:rsidR="00D037AA" w:rsidRDefault="00D037AA" w:rsidP="00C6358B">
      <w:pPr>
        <w:spacing w:after="0" w:line="240" w:lineRule="auto"/>
      </w:pPr>
      <w:r>
        <w:continuationSeparator/>
      </w:r>
    </w:p>
    <w:p w14:paraId="5A01E790" w14:textId="77777777" w:rsidR="00D037AA" w:rsidRDefault="00D037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0D08C74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53AF" w14:textId="77777777" w:rsidR="0018288E" w:rsidRDefault="0018288E" w:rsidP="004B789A">
    <w:pPr>
      <w:pStyle w:val="a5"/>
      <w:ind w:firstLine="0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531DC" w14:textId="77777777" w:rsidR="00D037AA" w:rsidRDefault="00D037AA" w:rsidP="00C6358B">
      <w:pPr>
        <w:spacing w:after="0" w:line="240" w:lineRule="auto"/>
      </w:pPr>
      <w:r>
        <w:separator/>
      </w:r>
    </w:p>
    <w:p w14:paraId="4AC67BEB" w14:textId="77777777" w:rsidR="00D037AA" w:rsidRDefault="00D037AA"/>
  </w:footnote>
  <w:footnote w:type="continuationSeparator" w:id="0">
    <w:p w14:paraId="2393D3D3" w14:textId="77777777" w:rsidR="00D037AA" w:rsidRDefault="00D037AA" w:rsidP="00C6358B">
      <w:pPr>
        <w:spacing w:after="0" w:line="240" w:lineRule="auto"/>
      </w:pPr>
      <w:r>
        <w:continuationSeparator/>
      </w:r>
    </w:p>
    <w:p w14:paraId="7931FF1F" w14:textId="77777777" w:rsidR="00D037AA" w:rsidRDefault="00D037A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9A"/>
    <w:rsid w:val="000145C0"/>
    <w:rsid w:val="00040EB7"/>
    <w:rsid w:val="00046141"/>
    <w:rsid w:val="00096251"/>
    <w:rsid w:val="00142275"/>
    <w:rsid w:val="00175A79"/>
    <w:rsid w:val="0018288E"/>
    <w:rsid w:val="00203022"/>
    <w:rsid w:val="002204EA"/>
    <w:rsid w:val="002C1BAC"/>
    <w:rsid w:val="00333AE1"/>
    <w:rsid w:val="003B706B"/>
    <w:rsid w:val="003D0CCC"/>
    <w:rsid w:val="003E3E01"/>
    <w:rsid w:val="00462159"/>
    <w:rsid w:val="00493117"/>
    <w:rsid w:val="004A77A1"/>
    <w:rsid w:val="004B789A"/>
    <w:rsid w:val="004F6ED1"/>
    <w:rsid w:val="005F51A0"/>
    <w:rsid w:val="005F7F5A"/>
    <w:rsid w:val="00643E44"/>
    <w:rsid w:val="00644674"/>
    <w:rsid w:val="00676AAC"/>
    <w:rsid w:val="006A69AA"/>
    <w:rsid w:val="006B7DD7"/>
    <w:rsid w:val="00816244"/>
    <w:rsid w:val="008179E4"/>
    <w:rsid w:val="008A691F"/>
    <w:rsid w:val="00920D90"/>
    <w:rsid w:val="009A0E90"/>
    <w:rsid w:val="00A14DB4"/>
    <w:rsid w:val="00A67413"/>
    <w:rsid w:val="00AA0EC6"/>
    <w:rsid w:val="00AA14D6"/>
    <w:rsid w:val="00BB00B9"/>
    <w:rsid w:val="00C6358B"/>
    <w:rsid w:val="00C67A60"/>
    <w:rsid w:val="00CD4454"/>
    <w:rsid w:val="00D037AA"/>
    <w:rsid w:val="00D27944"/>
    <w:rsid w:val="00D41D2B"/>
    <w:rsid w:val="00D76F58"/>
    <w:rsid w:val="00D90093"/>
    <w:rsid w:val="00DF7256"/>
    <w:rsid w:val="00F204BA"/>
    <w:rsid w:val="00F72CDE"/>
    <w:rsid w:val="00F8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47C0"/>
  <w15:chartTrackingRefBased/>
  <w15:docId w15:val="{99740783-2533-4BD2-8929-60D76F8D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character" w:styleId="ad">
    <w:name w:val="Placeholder Text"/>
    <w:basedOn w:val="a0"/>
    <w:uiPriority w:val="99"/>
    <w:semiHidden/>
    <w:rsid w:val="004B7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7</TotalTime>
  <Pages>13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</cp:revision>
  <dcterms:created xsi:type="dcterms:W3CDTF">2021-12-08T16:12:00Z</dcterms:created>
  <dcterms:modified xsi:type="dcterms:W3CDTF">2021-12-08T16:19:00Z</dcterms:modified>
</cp:coreProperties>
</file>