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B581" w14:textId="77777777" w:rsidR="003E3E01" w:rsidRDefault="003E3E01">
      <w:pPr>
        <w:rPr>
          <w:szCs w:val="28"/>
        </w:rPr>
      </w:pPr>
    </w:p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10466"/>
      </w:tblGrid>
      <w:tr w:rsidR="003E3E01" w14:paraId="46B7DF0C" w14:textId="77777777" w:rsidTr="006A69AA">
        <w:trPr>
          <w:trHeight w:val="3152"/>
        </w:trPr>
        <w:tc>
          <w:tcPr>
            <w:tcW w:w="5000" w:type="pct"/>
          </w:tcPr>
          <w:p w14:paraId="7E8FE79B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71B52C07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4E66F929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5F717408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1E7D4474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4187CCA9" w14:textId="77777777" w:rsidTr="006A69AA">
        <w:trPr>
          <w:trHeight w:val="2686"/>
        </w:trPr>
        <w:tc>
          <w:tcPr>
            <w:tcW w:w="5000" w:type="pct"/>
          </w:tcPr>
          <w:p w14:paraId="16F49F16" w14:textId="323B77EF" w:rsidR="003E3E01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76638A">
              <w:rPr>
                <w:b/>
                <w:bCs/>
                <w:sz w:val="36"/>
                <w:szCs w:val="36"/>
              </w:rPr>
              <w:t>№3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76638A">
              <w:rPr>
                <w:b/>
                <w:bCs/>
                <w:sz w:val="36"/>
                <w:szCs w:val="36"/>
              </w:rPr>
              <w:t>«Автоматизация перевода чисел из десятичной системы счисления в двоичную с использованием поразрядных операций и фильтрацией входных данных»</w:t>
            </w:r>
          </w:p>
        </w:tc>
      </w:tr>
      <w:tr w:rsidR="003E3E01" w14:paraId="45936666" w14:textId="77777777" w:rsidTr="006A69AA">
        <w:trPr>
          <w:trHeight w:val="794"/>
        </w:trPr>
        <w:tc>
          <w:tcPr>
            <w:tcW w:w="5000" w:type="pct"/>
          </w:tcPr>
          <w:tbl>
            <w:tblPr>
              <w:tblStyle w:val="a9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011"/>
              <w:gridCol w:w="4012"/>
            </w:tblGrid>
            <w:tr w:rsidR="003E3E01" w14:paraId="57346385" w14:textId="77777777" w:rsidTr="0076638A">
              <w:trPr>
                <w:trHeight w:val="135"/>
                <w:jc w:val="center"/>
              </w:trPr>
              <w:tc>
                <w:tcPr>
                  <w:tcW w:w="40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335AE" w14:textId="77777777" w:rsidR="003E3E01" w:rsidRDefault="003E3E01" w:rsidP="003E3E01">
                  <w:pPr>
                    <w:jc w:val="lef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Студент гр. 1183</w:t>
                  </w:r>
                </w:p>
              </w:tc>
              <w:tc>
                <w:tcPr>
                  <w:tcW w:w="40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F163A" w14:textId="7D1D3BC7" w:rsidR="003E3E01" w:rsidRPr="0076638A" w:rsidRDefault="0076638A" w:rsidP="003E3E01">
                  <w:pPr>
                    <w:jc w:val="righ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Чаминов Д. А.</w:t>
                  </w:r>
                </w:p>
              </w:tc>
            </w:tr>
            <w:tr w:rsidR="003E3E01" w14:paraId="6B749AF8" w14:textId="77777777" w:rsidTr="0076638A">
              <w:trPr>
                <w:trHeight w:val="6719"/>
                <w:jc w:val="center"/>
              </w:trPr>
              <w:tc>
                <w:tcPr>
                  <w:tcW w:w="40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AC4DA" w14:textId="77777777" w:rsidR="003E3E01" w:rsidRDefault="003E3E01" w:rsidP="003E3E01">
                  <w:pPr>
                    <w:jc w:val="lef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Преподаватель</w:t>
                  </w:r>
                </w:p>
              </w:tc>
              <w:tc>
                <w:tcPr>
                  <w:tcW w:w="40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EA960" w14:textId="77777777" w:rsidR="003E3E01" w:rsidRDefault="003E3E01" w:rsidP="003E3E01">
                  <w:pPr>
                    <w:jc w:val="righ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Ситников И. Ю.</w:t>
                  </w:r>
                </w:p>
              </w:tc>
            </w:tr>
          </w:tbl>
          <w:p w14:paraId="736A06CA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  <w:tr w:rsidR="003E3E01" w14:paraId="5ACCF3BB" w14:textId="77777777" w:rsidTr="006A69AA">
        <w:trPr>
          <w:trHeight w:val="20"/>
        </w:trPr>
        <w:tc>
          <w:tcPr>
            <w:tcW w:w="5000" w:type="pct"/>
          </w:tcPr>
          <w:p w14:paraId="42CC2A00" w14:textId="77777777" w:rsidR="003E3E01" w:rsidRPr="00DF7256" w:rsidRDefault="003E3E01" w:rsidP="003E3E01">
            <w:pPr>
              <w:pStyle w:val="a5"/>
              <w:jc w:val="center"/>
              <w:rPr>
                <w:szCs w:val="28"/>
              </w:rPr>
            </w:pPr>
            <w:r w:rsidRPr="00DF7256">
              <w:rPr>
                <w:szCs w:val="28"/>
              </w:rPr>
              <w:t>Санкт-Петербург</w:t>
            </w:r>
          </w:p>
          <w:p w14:paraId="2D741EC3" w14:textId="77777777" w:rsidR="003E3E01" w:rsidRDefault="003E3E01" w:rsidP="003E3E01">
            <w:pPr>
              <w:pStyle w:val="a5"/>
              <w:jc w:val="center"/>
              <w:rPr>
                <w:szCs w:val="28"/>
              </w:rPr>
            </w:pPr>
            <w:r w:rsidRPr="00DF7256">
              <w:rPr>
                <w:szCs w:val="28"/>
              </w:rPr>
              <w:t>2021</w:t>
            </w:r>
          </w:p>
        </w:tc>
      </w:tr>
    </w:tbl>
    <w:p w14:paraId="03AF456C" w14:textId="77777777" w:rsidR="003B706B" w:rsidRPr="000145C0" w:rsidRDefault="000145C0" w:rsidP="000145C0">
      <w:pPr>
        <w:jc w:val="center"/>
        <w:rPr>
          <w:b/>
          <w:bCs/>
          <w:sz w:val="32"/>
          <w:szCs w:val="32"/>
        </w:rPr>
      </w:pPr>
      <w:r w:rsidRPr="000145C0">
        <w:rPr>
          <w:b/>
          <w:bCs/>
          <w:sz w:val="32"/>
          <w:szCs w:val="32"/>
        </w:rPr>
        <w:lastRenderedPageBreak/>
        <w:t>Содержание</w:t>
      </w:r>
    </w:p>
    <w:p w14:paraId="7606F6B4" w14:textId="77777777" w:rsidR="000145C0" w:rsidRDefault="000145C0">
      <w:pPr>
        <w:pStyle w:val="aa"/>
      </w:pPr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097D1" w14:textId="24F42763" w:rsidR="0018482C" w:rsidRDefault="000145C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50088" w:history="1">
            <w:r w:rsidR="0018482C" w:rsidRPr="00F565F3">
              <w:rPr>
                <w:rStyle w:val="ab"/>
                <w:noProof/>
              </w:rPr>
              <w:t>Спецификация задания</w:t>
            </w:r>
            <w:r w:rsidR="0018482C">
              <w:rPr>
                <w:noProof/>
                <w:webHidden/>
              </w:rPr>
              <w:tab/>
            </w:r>
            <w:r w:rsidR="0018482C">
              <w:rPr>
                <w:noProof/>
                <w:webHidden/>
              </w:rPr>
              <w:fldChar w:fldCharType="begin"/>
            </w:r>
            <w:r w:rsidR="0018482C">
              <w:rPr>
                <w:noProof/>
                <w:webHidden/>
              </w:rPr>
              <w:instrText xml:space="preserve"> PAGEREF _Toc85750088 \h </w:instrText>
            </w:r>
            <w:r w:rsidR="0018482C">
              <w:rPr>
                <w:noProof/>
                <w:webHidden/>
              </w:rPr>
            </w:r>
            <w:r w:rsidR="0018482C">
              <w:rPr>
                <w:noProof/>
                <w:webHidden/>
              </w:rPr>
              <w:fldChar w:fldCharType="separate"/>
            </w:r>
            <w:r w:rsidR="0018482C">
              <w:rPr>
                <w:noProof/>
                <w:webHidden/>
              </w:rPr>
              <w:t>3</w:t>
            </w:r>
            <w:r w:rsidR="0018482C">
              <w:rPr>
                <w:noProof/>
                <w:webHidden/>
              </w:rPr>
              <w:fldChar w:fldCharType="end"/>
            </w:r>
          </w:hyperlink>
        </w:p>
        <w:p w14:paraId="012D1408" w14:textId="2B99D2AA" w:rsidR="0018482C" w:rsidRDefault="00AF553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50089" w:history="1">
            <w:r w:rsidR="0018482C" w:rsidRPr="00F565F3">
              <w:rPr>
                <w:rStyle w:val="ab"/>
                <w:noProof/>
              </w:rPr>
              <w:t>Описание алгоритма</w:t>
            </w:r>
            <w:r w:rsidR="0018482C">
              <w:rPr>
                <w:noProof/>
                <w:webHidden/>
              </w:rPr>
              <w:tab/>
            </w:r>
            <w:r w:rsidR="0018482C">
              <w:rPr>
                <w:noProof/>
                <w:webHidden/>
              </w:rPr>
              <w:fldChar w:fldCharType="begin"/>
            </w:r>
            <w:r w:rsidR="0018482C">
              <w:rPr>
                <w:noProof/>
                <w:webHidden/>
              </w:rPr>
              <w:instrText xml:space="preserve"> PAGEREF _Toc85750089 \h </w:instrText>
            </w:r>
            <w:r w:rsidR="0018482C">
              <w:rPr>
                <w:noProof/>
                <w:webHidden/>
              </w:rPr>
            </w:r>
            <w:r w:rsidR="0018482C">
              <w:rPr>
                <w:noProof/>
                <w:webHidden/>
              </w:rPr>
              <w:fldChar w:fldCharType="separate"/>
            </w:r>
            <w:r w:rsidR="0018482C">
              <w:rPr>
                <w:noProof/>
                <w:webHidden/>
              </w:rPr>
              <w:t>4</w:t>
            </w:r>
            <w:r w:rsidR="0018482C">
              <w:rPr>
                <w:noProof/>
                <w:webHidden/>
              </w:rPr>
              <w:fldChar w:fldCharType="end"/>
            </w:r>
          </w:hyperlink>
        </w:p>
        <w:p w14:paraId="396627FC" w14:textId="631BD327" w:rsidR="0018482C" w:rsidRDefault="00AF553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50090" w:history="1">
            <w:r w:rsidR="0018482C" w:rsidRPr="00F565F3">
              <w:rPr>
                <w:rStyle w:val="ab"/>
                <w:noProof/>
              </w:rPr>
              <w:t>Блок-схема алгоритма</w:t>
            </w:r>
            <w:r w:rsidR="0018482C">
              <w:rPr>
                <w:noProof/>
                <w:webHidden/>
              </w:rPr>
              <w:tab/>
            </w:r>
            <w:r w:rsidR="0018482C">
              <w:rPr>
                <w:noProof/>
                <w:webHidden/>
              </w:rPr>
              <w:fldChar w:fldCharType="begin"/>
            </w:r>
            <w:r w:rsidR="0018482C">
              <w:rPr>
                <w:noProof/>
                <w:webHidden/>
              </w:rPr>
              <w:instrText xml:space="preserve"> PAGEREF _Toc85750090 \h </w:instrText>
            </w:r>
            <w:r w:rsidR="0018482C">
              <w:rPr>
                <w:noProof/>
                <w:webHidden/>
              </w:rPr>
            </w:r>
            <w:r w:rsidR="0018482C">
              <w:rPr>
                <w:noProof/>
                <w:webHidden/>
              </w:rPr>
              <w:fldChar w:fldCharType="separate"/>
            </w:r>
            <w:r w:rsidR="0018482C">
              <w:rPr>
                <w:noProof/>
                <w:webHidden/>
              </w:rPr>
              <w:t>5</w:t>
            </w:r>
            <w:r w:rsidR="0018482C">
              <w:rPr>
                <w:noProof/>
                <w:webHidden/>
              </w:rPr>
              <w:fldChar w:fldCharType="end"/>
            </w:r>
          </w:hyperlink>
        </w:p>
        <w:p w14:paraId="1F18C76A" w14:textId="3D2D8DD0" w:rsidR="0018482C" w:rsidRDefault="00AF553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50091" w:history="1">
            <w:r w:rsidR="0018482C" w:rsidRPr="00F565F3">
              <w:rPr>
                <w:rStyle w:val="ab"/>
                <w:noProof/>
              </w:rPr>
              <w:t>Выбор и обоснование типов переменных</w:t>
            </w:r>
            <w:r w:rsidR="0018482C">
              <w:rPr>
                <w:noProof/>
                <w:webHidden/>
              </w:rPr>
              <w:tab/>
            </w:r>
            <w:r w:rsidR="0018482C">
              <w:rPr>
                <w:noProof/>
                <w:webHidden/>
              </w:rPr>
              <w:fldChar w:fldCharType="begin"/>
            </w:r>
            <w:r w:rsidR="0018482C">
              <w:rPr>
                <w:noProof/>
                <w:webHidden/>
              </w:rPr>
              <w:instrText xml:space="preserve"> PAGEREF _Toc85750091 \h </w:instrText>
            </w:r>
            <w:r w:rsidR="0018482C">
              <w:rPr>
                <w:noProof/>
                <w:webHidden/>
              </w:rPr>
            </w:r>
            <w:r w:rsidR="0018482C">
              <w:rPr>
                <w:noProof/>
                <w:webHidden/>
              </w:rPr>
              <w:fldChar w:fldCharType="separate"/>
            </w:r>
            <w:r w:rsidR="0018482C">
              <w:rPr>
                <w:noProof/>
                <w:webHidden/>
              </w:rPr>
              <w:t>9</w:t>
            </w:r>
            <w:r w:rsidR="0018482C">
              <w:rPr>
                <w:noProof/>
                <w:webHidden/>
              </w:rPr>
              <w:fldChar w:fldCharType="end"/>
            </w:r>
          </w:hyperlink>
        </w:p>
        <w:p w14:paraId="14A6FCC9" w14:textId="04D8C5BD" w:rsidR="0018482C" w:rsidRDefault="00AF553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50092" w:history="1">
            <w:r w:rsidR="0018482C" w:rsidRPr="00F565F3">
              <w:rPr>
                <w:rStyle w:val="ab"/>
                <w:noProof/>
              </w:rPr>
              <w:t>Вводимые и выводимые параметры и их типы</w:t>
            </w:r>
            <w:r w:rsidR="0018482C">
              <w:rPr>
                <w:noProof/>
                <w:webHidden/>
              </w:rPr>
              <w:tab/>
            </w:r>
            <w:r w:rsidR="0018482C">
              <w:rPr>
                <w:noProof/>
                <w:webHidden/>
              </w:rPr>
              <w:fldChar w:fldCharType="begin"/>
            </w:r>
            <w:r w:rsidR="0018482C">
              <w:rPr>
                <w:noProof/>
                <w:webHidden/>
              </w:rPr>
              <w:instrText xml:space="preserve"> PAGEREF _Toc85750092 \h </w:instrText>
            </w:r>
            <w:r w:rsidR="0018482C">
              <w:rPr>
                <w:noProof/>
                <w:webHidden/>
              </w:rPr>
            </w:r>
            <w:r w:rsidR="0018482C">
              <w:rPr>
                <w:noProof/>
                <w:webHidden/>
              </w:rPr>
              <w:fldChar w:fldCharType="separate"/>
            </w:r>
            <w:r w:rsidR="0018482C">
              <w:rPr>
                <w:noProof/>
                <w:webHidden/>
              </w:rPr>
              <w:t>10</w:t>
            </w:r>
            <w:r w:rsidR="0018482C">
              <w:rPr>
                <w:noProof/>
                <w:webHidden/>
              </w:rPr>
              <w:fldChar w:fldCharType="end"/>
            </w:r>
          </w:hyperlink>
        </w:p>
        <w:p w14:paraId="653C653D" w14:textId="0B7413CF" w:rsidR="0018482C" w:rsidRDefault="00AF553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50093" w:history="1">
            <w:r w:rsidR="0018482C" w:rsidRPr="00F565F3">
              <w:rPr>
                <w:rStyle w:val="ab"/>
                <w:noProof/>
              </w:rPr>
              <w:t>Структура проекта</w:t>
            </w:r>
            <w:r w:rsidR="0018482C">
              <w:rPr>
                <w:noProof/>
                <w:webHidden/>
              </w:rPr>
              <w:tab/>
            </w:r>
            <w:r w:rsidR="0018482C">
              <w:rPr>
                <w:noProof/>
                <w:webHidden/>
              </w:rPr>
              <w:fldChar w:fldCharType="begin"/>
            </w:r>
            <w:r w:rsidR="0018482C">
              <w:rPr>
                <w:noProof/>
                <w:webHidden/>
              </w:rPr>
              <w:instrText xml:space="preserve"> PAGEREF _Toc85750093 \h </w:instrText>
            </w:r>
            <w:r w:rsidR="0018482C">
              <w:rPr>
                <w:noProof/>
                <w:webHidden/>
              </w:rPr>
            </w:r>
            <w:r w:rsidR="0018482C">
              <w:rPr>
                <w:noProof/>
                <w:webHidden/>
              </w:rPr>
              <w:fldChar w:fldCharType="separate"/>
            </w:r>
            <w:r w:rsidR="0018482C">
              <w:rPr>
                <w:noProof/>
                <w:webHidden/>
              </w:rPr>
              <w:t>11</w:t>
            </w:r>
            <w:r w:rsidR="0018482C">
              <w:rPr>
                <w:noProof/>
                <w:webHidden/>
              </w:rPr>
              <w:fldChar w:fldCharType="end"/>
            </w:r>
          </w:hyperlink>
        </w:p>
        <w:p w14:paraId="5904B42B" w14:textId="040CF0E4" w:rsidR="0018482C" w:rsidRDefault="00AF553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50094" w:history="1">
            <w:r w:rsidR="0018482C" w:rsidRPr="00F565F3">
              <w:rPr>
                <w:rStyle w:val="ab"/>
                <w:noProof/>
              </w:rPr>
              <w:t>Текст программы</w:t>
            </w:r>
            <w:r w:rsidR="0018482C">
              <w:rPr>
                <w:noProof/>
                <w:webHidden/>
              </w:rPr>
              <w:tab/>
            </w:r>
            <w:r w:rsidR="0018482C">
              <w:rPr>
                <w:noProof/>
                <w:webHidden/>
              </w:rPr>
              <w:fldChar w:fldCharType="begin"/>
            </w:r>
            <w:r w:rsidR="0018482C">
              <w:rPr>
                <w:noProof/>
                <w:webHidden/>
              </w:rPr>
              <w:instrText xml:space="preserve"> PAGEREF _Toc85750094 \h </w:instrText>
            </w:r>
            <w:r w:rsidR="0018482C">
              <w:rPr>
                <w:noProof/>
                <w:webHidden/>
              </w:rPr>
            </w:r>
            <w:r w:rsidR="0018482C">
              <w:rPr>
                <w:noProof/>
                <w:webHidden/>
              </w:rPr>
              <w:fldChar w:fldCharType="separate"/>
            </w:r>
            <w:r w:rsidR="0018482C">
              <w:rPr>
                <w:noProof/>
                <w:webHidden/>
              </w:rPr>
              <w:t>12</w:t>
            </w:r>
            <w:r w:rsidR="0018482C">
              <w:rPr>
                <w:noProof/>
                <w:webHidden/>
              </w:rPr>
              <w:fldChar w:fldCharType="end"/>
            </w:r>
          </w:hyperlink>
        </w:p>
        <w:p w14:paraId="2480BBC0" w14:textId="4AB9E431" w:rsidR="0018482C" w:rsidRDefault="00AF553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50095" w:history="1">
            <w:r w:rsidR="0018482C" w:rsidRPr="00F565F3">
              <w:rPr>
                <w:rStyle w:val="ab"/>
                <w:noProof/>
              </w:rPr>
              <w:t>Копии экрана при работе программы</w:t>
            </w:r>
            <w:r w:rsidR="0018482C">
              <w:rPr>
                <w:noProof/>
                <w:webHidden/>
              </w:rPr>
              <w:tab/>
            </w:r>
            <w:r w:rsidR="0018482C">
              <w:rPr>
                <w:noProof/>
                <w:webHidden/>
              </w:rPr>
              <w:fldChar w:fldCharType="begin"/>
            </w:r>
            <w:r w:rsidR="0018482C">
              <w:rPr>
                <w:noProof/>
                <w:webHidden/>
              </w:rPr>
              <w:instrText xml:space="preserve"> PAGEREF _Toc85750095 \h </w:instrText>
            </w:r>
            <w:r w:rsidR="0018482C">
              <w:rPr>
                <w:noProof/>
                <w:webHidden/>
              </w:rPr>
            </w:r>
            <w:r w:rsidR="0018482C">
              <w:rPr>
                <w:noProof/>
                <w:webHidden/>
              </w:rPr>
              <w:fldChar w:fldCharType="separate"/>
            </w:r>
            <w:r w:rsidR="0018482C">
              <w:rPr>
                <w:noProof/>
                <w:webHidden/>
              </w:rPr>
              <w:t>16</w:t>
            </w:r>
            <w:r w:rsidR="0018482C">
              <w:rPr>
                <w:noProof/>
                <w:webHidden/>
              </w:rPr>
              <w:fldChar w:fldCharType="end"/>
            </w:r>
          </w:hyperlink>
        </w:p>
        <w:p w14:paraId="79AF7E54" w14:textId="08D61275" w:rsidR="0018482C" w:rsidRDefault="00AF553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50096" w:history="1">
            <w:r w:rsidR="0018482C" w:rsidRPr="00F565F3">
              <w:rPr>
                <w:rStyle w:val="ab"/>
                <w:noProof/>
              </w:rPr>
              <w:t>Контрольный пример, сравнение с эталоном</w:t>
            </w:r>
            <w:r w:rsidR="0018482C">
              <w:rPr>
                <w:noProof/>
                <w:webHidden/>
              </w:rPr>
              <w:tab/>
            </w:r>
            <w:r w:rsidR="0018482C">
              <w:rPr>
                <w:noProof/>
                <w:webHidden/>
              </w:rPr>
              <w:fldChar w:fldCharType="begin"/>
            </w:r>
            <w:r w:rsidR="0018482C">
              <w:rPr>
                <w:noProof/>
                <w:webHidden/>
              </w:rPr>
              <w:instrText xml:space="preserve"> PAGEREF _Toc85750096 \h </w:instrText>
            </w:r>
            <w:r w:rsidR="0018482C">
              <w:rPr>
                <w:noProof/>
                <w:webHidden/>
              </w:rPr>
            </w:r>
            <w:r w:rsidR="0018482C">
              <w:rPr>
                <w:noProof/>
                <w:webHidden/>
              </w:rPr>
              <w:fldChar w:fldCharType="separate"/>
            </w:r>
            <w:r w:rsidR="0018482C">
              <w:rPr>
                <w:noProof/>
                <w:webHidden/>
              </w:rPr>
              <w:t>17</w:t>
            </w:r>
            <w:r w:rsidR="0018482C">
              <w:rPr>
                <w:noProof/>
                <w:webHidden/>
              </w:rPr>
              <w:fldChar w:fldCharType="end"/>
            </w:r>
          </w:hyperlink>
        </w:p>
        <w:p w14:paraId="5C8E4497" w14:textId="4515CE32" w:rsidR="0018482C" w:rsidRDefault="00AF553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750097" w:history="1">
            <w:r w:rsidR="0018482C" w:rsidRPr="00F565F3">
              <w:rPr>
                <w:rStyle w:val="ab"/>
                <w:noProof/>
              </w:rPr>
              <w:t>Результаты</w:t>
            </w:r>
            <w:r w:rsidR="0018482C">
              <w:rPr>
                <w:noProof/>
                <w:webHidden/>
              </w:rPr>
              <w:tab/>
            </w:r>
            <w:r w:rsidR="0018482C">
              <w:rPr>
                <w:noProof/>
                <w:webHidden/>
              </w:rPr>
              <w:fldChar w:fldCharType="begin"/>
            </w:r>
            <w:r w:rsidR="0018482C">
              <w:rPr>
                <w:noProof/>
                <w:webHidden/>
              </w:rPr>
              <w:instrText xml:space="preserve"> PAGEREF _Toc85750097 \h </w:instrText>
            </w:r>
            <w:r w:rsidR="0018482C">
              <w:rPr>
                <w:noProof/>
                <w:webHidden/>
              </w:rPr>
            </w:r>
            <w:r w:rsidR="0018482C">
              <w:rPr>
                <w:noProof/>
                <w:webHidden/>
              </w:rPr>
              <w:fldChar w:fldCharType="separate"/>
            </w:r>
            <w:r w:rsidR="0018482C">
              <w:rPr>
                <w:noProof/>
                <w:webHidden/>
              </w:rPr>
              <w:t>19</w:t>
            </w:r>
            <w:r w:rsidR="0018482C">
              <w:rPr>
                <w:noProof/>
                <w:webHidden/>
              </w:rPr>
              <w:fldChar w:fldCharType="end"/>
            </w:r>
          </w:hyperlink>
        </w:p>
        <w:p w14:paraId="124B5250" w14:textId="58EA3A3B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6EA188C6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4608F93C" w14:textId="1832A18B" w:rsidR="000145C0" w:rsidRDefault="00920D90" w:rsidP="00920D90">
      <w:pPr>
        <w:pStyle w:val="1"/>
      </w:pPr>
      <w:bookmarkStart w:id="0" w:name="_Toc85750088"/>
      <w:r>
        <w:lastRenderedPageBreak/>
        <w:t>Спецификация задания</w:t>
      </w:r>
      <w:bookmarkEnd w:id="0"/>
    </w:p>
    <w:p w14:paraId="696BFE00" w14:textId="69259257" w:rsidR="00E4227F" w:rsidRDefault="00E4227F" w:rsidP="00E4227F">
      <w:r>
        <w:t>Разрабатываемое приложение должно отвечать следующим требованиям:</w:t>
      </w:r>
    </w:p>
    <w:p w14:paraId="616C0E57" w14:textId="04FDA060" w:rsidR="00E4227F" w:rsidRDefault="00E4227F" w:rsidP="00E4227F">
      <w:pPr>
        <w:pStyle w:val="ad"/>
        <w:numPr>
          <w:ilvl w:val="0"/>
          <w:numId w:val="1"/>
        </w:numPr>
      </w:pPr>
      <w:r>
        <w:t xml:space="preserve">Работать в операционных системах </w:t>
      </w:r>
      <w:r>
        <w:rPr>
          <w:lang w:val="en-US"/>
        </w:rPr>
        <w:t>MS</w:t>
      </w:r>
      <w:r w:rsidRPr="00E4227F">
        <w:t xml:space="preserve"> </w:t>
      </w:r>
      <w:r>
        <w:rPr>
          <w:lang w:val="en-US"/>
        </w:rPr>
        <w:t>Windows</w:t>
      </w:r>
      <w:r w:rsidRPr="00E4227F">
        <w:t xml:space="preserve"> 7</w:t>
      </w:r>
      <w:r>
        <w:t xml:space="preserve"> и выше;</w:t>
      </w:r>
    </w:p>
    <w:p w14:paraId="3F082028" w14:textId="23E9D6EE" w:rsidR="00E4227F" w:rsidRPr="00E4227F" w:rsidRDefault="00E4227F" w:rsidP="00E4227F">
      <w:pPr>
        <w:pStyle w:val="ad"/>
        <w:numPr>
          <w:ilvl w:val="0"/>
          <w:numId w:val="1"/>
        </w:numPr>
      </w:pPr>
      <w:r>
        <w:t xml:space="preserve">Разрабатываться в среде </w:t>
      </w:r>
      <w:r>
        <w:rPr>
          <w:lang w:val="en-US"/>
        </w:rPr>
        <w:t>MS</w:t>
      </w:r>
      <w:r w:rsidRPr="00E4227F">
        <w:t xml:space="preserve"> </w:t>
      </w:r>
      <w:r>
        <w:rPr>
          <w:lang w:val="en-US"/>
        </w:rPr>
        <w:t>Visual</w:t>
      </w:r>
      <w:r w:rsidRPr="00E4227F">
        <w:t xml:space="preserve"> </w:t>
      </w:r>
      <w:r>
        <w:rPr>
          <w:lang w:val="en-US"/>
        </w:rPr>
        <w:t>Studio</w:t>
      </w:r>
      <w:r>
        <w:t xml:space="preserve"> на языке </w:t>
      </w:r>
      <w:r>
        <w:rPr>
          <w:lang w:val="en-US"/>
        </w:rPr>
        <w:t>C</w:t>
      </w:r>
      <w:r w:rsidRPr="00E4227F">
        <w:t xml:space="preserve"> (</w:t>
      </w:r>
      <w:r>
        <w:t>Си)</w:t>
      </w:r>
      <w:r w:rsidRPr="00E4227F">
        <w:t>;</w:t>
      </w:r>
    </w:p>
    <w:p w14:paraId="74302420" w14:textId="77777777" w:rsidR="00E012BF" w:rsidRDefault="00E4227F" w:rsidP="00E012BF">
      <w:pPr>
        <w:pStyle w:val="ad"/>
        <w:numPr>
          <w:ilvl w:val="0"/>
          <w:numId w:val="1"/>
        </w:numPr>
      </w:pPr>
      <w:r>
        <w:t>Принимать на вход не более 100 строк, содержащих различные символы, осуществлять фильтрацию этих строк (игнорировать символы</w:t>
      </w:r>
      <w:r w:rsidR="00B07F32">
        <w:t>,</w:t>
      </w:r>
      <w:r>
        <w:t xml:space="preserve"> не являющиеся цифрами</w:t>
      </w:r>
      <w:r w:rsidR="00B07F32">
        <w:t xml:space="preserve"> или знаком исходного числа</w:t>
      </w:r>
      <w:r>
        <w:t>), выводить 32 двоичных разряда (с использованием дополнительного двоичного кода) для каждого из введенных чисел (вывод должен осуществляться в виде таблицы</w:t>
      </w:r>
      <w:r w:rsidR="00E012BF">
        <w:t>);</w:t>
      </w:r>
    </w:p>
    <w:p w14:paraId="25ECB2AC" w14:textId="6DED1C33" w:rsidR="00493117" w:rsidRDefault="00E012BF" w:rsidP="00E012BF">
      <w:pPr>
        <w:pStyle w:val="ad"/>
        <w:numPr>
          <w:ilvl w:val="0"/>
          <w:numId w:val="1"/>
        </w:numPr>
      </w:pPr>
      <w:r>
        <w:t>Быть создано с использованием разработанной библиотеки, содержащей основные функции, необходимые для выполнения задачи.</w:t>
      </w:r>
      <w:r w:rsidR="00493117">
        <w:br w:type="page"/>
      </w:r>
    </w:p>
    <w:p w14:paraId="048F4648" w14:textId="77777777" w:rsidR="00493117" w:rsidRDefault="00493117" w:rsidP="00493117">
      <w:pPr>
        <w:pStyle w:val="1"/>
      </w:pPr>
      <w:bookmarkStart w:id="1" w:name="_Toc85750089"/>
      <w:r>
        <w:lastRenderedPageBreak/>
        <w:t>Описание алгоритма</w:t>
      </w:r>
      <w:bookmarkEnd w:id="1"/>
    </w:p>
    <w:p w14:paraId="1301896D" w14:textId="79A5DD2B" w:rsidR="00493117" w:rsidRDefault="00B07F32">
      <w:pPr>
        <w:spacing w:line="259" w:lineRule="auto"/>
        <w:jc w:val="left"/>
      </w:pPr>
      <w:r>
        <w:t xml:space="preserve">В программу подаются целые десятичные числа, которые она сохраняет в массиве. После завершения ввода и подтверждения выхода для каждого из исходных чисел вызывается функция </w:t>
      </w:r>
      <w:r w:rsidR="004B7619" w:rsidRPr="004B7619">
        <w:rPr>
          <w:lang w:val="en-US"/>
        </w:rPr>
        <w:t>represent</w:t>
      </w:r>
      <w:r w:rsidR="004B7619" w:rsidRPr="004B7619">
        <w:t>_</w:t>
      </w:r>
      <w:r w:rsidR="004B7619" w:rsidRPr="004B7619">
        <w:rPr>
          <w:lang w:val="en-US"/>
        </w:rPr>
        <w:t>as</w:t>
      </w:r>
      <w:r w:rsidR="004B7619" w:rsidRPr="004B7619">
        <w:t>_</w:t>
      </w:r>
      <w:r w:rsidR="004B7619" w:rsidRPr="004B7619">
        <w:rPr>
          <w:lang w:val="en-US"/>
        </w:rPr>
        <w:t>bin</w:t>
      </w:r>
      <w:r w:rsidRPr="008D44B2">
        <w:t>,</w:t>
      </w:r>
      <w:r>
        <w:t xml:space="preserve"> которая при помощи битовых операторов циклически вычисляет каждый бит числа (для проверки бита с номером </w:t>
      </w:r>
      <w:r>
        <w:rPr>
          <w:lang w:val="en-US"/>
        </w:rPr>
        <w:t>i</w:t>
      </w:r>
      <w:r>
        <w:t xml:space="preserve"> необходимо проверить результат поразрядной конъюнкции для исходного числа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>: если результат операции равен 0, то этот бит – 0, иначе – 1</w:t>
      </w:r>
      <w:r>
        <w:t>), записывает двоичное представление числа в переданную по указателю си-строку</w:t>
      </w:r>
      <w:r w:rsidR="00E012BF">
        <w:t xml:space="preserve">, которая выводится вместе с исходным числом и номером </w:t>
      </w:r>
      <w:commentRangeStart w:id="2"/>
      <w:r w:rsidR="00E012BF">
        <w:t>запроса</w:t>
      </w:r>
      <w:commentRangeEnd w:id="2"/>
      <w:r w:rsidR="00CC721A">
        <w:rPr>
          <w:rStyle w:val="ae"/>
        </w:rPr>
        <w:commentReference w:id="2"/>
      </w:r>
      <w:r>
        <w:t>.</w:t>
      </w:r>
      <w:r w:rsidR="00493117">
        <w:br w:type="page"/>
      </w:r>
    </w:p>
    <w:p w14:paraId="3D01E959" w14:textId="0CF24C29" w:rsidR="00493117" w:rsidRDefault="00493117" w:rsidP="00493117">
      <w:pPr>
        <w:pStyle w:val="1"/>
      </w:pPr>
      <w:bookmarkStart w:id="3" w:name="_Toc85750090"/>
      <w:r>
        <w:lastRenderedPageBreak/>
        <w:t>Блок-схема алгоритма</w:t>
      </w:r>
      <w:bookmarkEnd w:id="3"/>
    </w:p>
    <w:p w14:paraId="46606BE7" w14:textId="06ECE576" w:rsidR="00A103F2" w:rsidRPr="00A103F2" w:rsidRDefault="00A103F2" w:rsidP="00A103F2">
      <w:r>
        <w:t>Основной алгоритм:</w:t>
      </w:r>
    </w:p>
    <w:p w14:paraId="74E22105" w14:textId="0355CA00" w:rsidR="00A103F2" w:rsidRDefault="002807DC" w:rsidP="0018482C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330A9D" wp14:editId="2A6C8985">
                <wp:simplePos x="0" y="0"/>
                <wp:positionH relativeFrom="column">
                  <wp:posOffset>3114675</wp:posOffset>
                </wp:positionH>
                <wp:positionV relativeFrom="paragraph">
                  <wp:posOffset>6670675</wp:posOffset>
                </wp:positionV>
                <wp:extent cx="9525" cy="257175"/>
                <wp:effectExtent l="38100" t="0" r="66675" b="47625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EB4B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2" o:spid="_x0000_s1026" type="#_x0000_t32" style="position:absolute;margin-left:245.25pt;margin-top:525.25pt;width:.75pt;height:20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CAAF23" wp14:editId="5123E0E8">
                <wp:simplePos x="0" y="0"/>
                <wp:positionH relativeFrom="column">
                  <wp:posOffset>704850</wp:posOffset>
                </wp:positionH>
                <wp:positionV relativeFrom="paragraph">
                  <wp:posOffset>5984875</wp:posOffset>
                </wp:positionV>
                <wp:extent cx="2724150" cy="762000"/>
                <wp:effectExtent l="0" t="0" r="19050" b="19050"/>
                <wp:wrapNone/>
                <wp:docPr id="281" name="Прямоугольник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C5E3A" w14:textId="3802FA24" w:rsidR="002807DC" w:rsidRPr="002807DC" w:rsidRDefault="002807DC" w:rsidP="002807DC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2807DC">
                              <w:rPr>
                                <w:sz w:val="24"/>
                                <w:szCs w:val="20"/>
                                <w:lang w:val="en-US"/>
                              </w:rPr>
                              <w:t>char[33] res;</w:t>
                            </w:r>
                          </w:p>
                          <w:p w14:paraId="654304ED" w14:textId="6877FE45" w:rsidR="002807DC" w:rsidRPr="002807DC" w:rsidRDefault="002807DC" w:rsidP="002807DC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2807DC">
                              <w:rPr>
                                <w:sz w:val="24"/>
                                <w:szCs w:val="20"/>
                                <w:lang w:val="en-US"/>
                              </w:rPr>
                              <w:t>represent_as_bin(res, request[i])</w:t>
                            </w: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AAF23" id="Прямоугольник 281" o:spid="_x0000_s1026" style="position:absolute;left:0;text-align:left;margin-left:55.5pt;margin-top:471.25pt;width:214.5pt;height:6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" fillcolor="#4472c4 [3204]" strokecolor="#1f3763 [1604]" strokeweight="1pt">
                <v:textbox>
                  <w:txbxContent>
                    <w:p w14:paraId="787C5E3A" w14:textId="3802FA24" w:rsidR="002807DC" w:rsidRPr="002807DC" w:rsidRDefault="002807DC" w:rsidP="002807DC">
                      <w:pPr>
                        <w:jc w:val="center"/>
                        <w:rPr>
                          <w:sz w:val="24"/>
                          <w:szCs w:val="20"/>
                          <w:lang w:val="en-US"/>
                        </w:rPr>
                      </w:pPr>
                      <w:r w:rsidRPr="002807DC">
                        <w:rPr>
                          <w:sz w:val="24"/>
                          <w:szCs w:val="20"/>
                          <w:lang w:val="en-US"/>
                        </w:rPr>
                        <w:t>char[33] res;</w:t>
                      </w:r>
                    </w:p>
                    <w:p w14:paraId="654304ED" w14:textId="6877FE45" w:rsidR="002807DC" w:rsidRPr="002807DC" w:rsidRDefault="002807DC" w:rsidP="002807DC">
                      <w:pPr>
                        <w:jc w:val="center"/>
                        <w:rPr>
                          <w:sz w:val="24"/>
                          <w:szCs w:val="20"/>
                          <w:lang w:val="en-US"/>
                        </w:rPr>
                      </w:pPr>
                      <w:proofErr w:type="spellStart"/>
                      <w:r w:rsidRPr="002807DC">
                        <w:rPr>
                          <w:sz w:val="24"/>
                          <w:szCs w:val="20"/>
                          <w:lang w:val="en-US"/>
                        </w:rPr>
                        <w:t>represent_as_bin</w:t>
                      </w:r>
                      <w:proofErr w:type="spellEnd"/>
                      <w:r w:rsidRPr="002807DC">
                        <w:rPr>
                          <w:sz w:val="24"/>
                          <w:szCs w:val="20"/>
                          <w:lang w:val="en-US"/>
                        </w:rPr>
                        <w:t>(res, request[</w:t>
                      </w:r>
                      <w:proofErr w:type="spellStart"/>
                      <w:r w:rsidRPr="002807DC">
                        <w:rPr>
                          <w:sz w:val="24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2807DC">
                        <w:rPr>
                          <w:sz w:val="24"/>
                          <w:szCs w:val="20"/>
                          <w:lang w:val="en-US"/>
                        </w:rPr>
                        <w:t>])</w:t>
                      </w:r>
                      <w:r>
                        <w:rPr>
                          <w:sz w:val="24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C4DFCD" wp14:editId="079B581C">
                <wp:simplePos x="0" y="0"/>
                <wp:positionH relativeFrom="margin">
                  <wp:posOffset>2190750</wp:posOffset>
                </wp:positionH>
                <wp:positionV relativeFrom="paragraph">
                  <wp:posOffset>6918325</wp:posOffset>
                </wp:positionV>
                <wp:extent cx="1971675" cy="1009650"/>
                <wp:effectExtent l="19050" t="0" r="47625" b="19050"/>
                <wp:wrapNone/>
                <wp:docPr id="223" name="Параллелограмм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009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53E5E" w14:textId="3B9FC31B" w:rsidR="00873FA0" w:rsidRPr="002807DC" w:rsidRDefault="00873FA0" w:rsidP="00873F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 w:rsidR="002807DC">
                              <w:rPr>
                                <w:lang w:val="en-US"/>
                              </w:rPr>
                              <w:t xml:space="preserve"> i, request[i],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4DFC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23" o:spid="_x0000_s1027" type="#_x0000_t7" style="position:absolute;left:0;text-align:left;margin-left:172.5pt;margin-top:544.75pt;width:155.25pt;height:79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" adj="2765" fillcolor="#4472c4 [3204]" strokecolor="#1f3763 [1604]" strokeweight="1pt">
                <v:textbox>
                  <w:txbxContent>
                    <w:p w14:paraId="4A153E5E" w14:textId="3B9FC31B" w:rsidR="00873FA0" w:rsidRPr="002807DC" w:rsidRDefault="00873FA0" w:rsidP="00873F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 w:rsidR="002807D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807DC">
                        <w:rPr>
                          <w:lang w:val="en-US"/>
                        </w:rPr>
                        <w:t>i</w:t>
                      </w:r>
                      <w:proofErr w:type="spellEnd"/>
                      <w:r w:rsidR="002807DC">
                        <w:rPr>
                          <w:lang w:val="en-US"/>
                        </w:rPr>
                        <w:t>, request[</w:t>
                      </w:r>
                      <w:proofErr w:type="spellStart"/>
                      <w:r w:rsidR="002807DC">
                        <w:rPr>
                          <w:lang w:val="en-US"/>
                        </w:rPr>
                        <w:t>i</w:t>
                      </w:r>
                      <w:proofErr w:type="spellEnd"/>
                      <w:r w:rsidR="002807DC">
                        <w:rPr>
                          <w:lang w:val="en-US"/>
                        </w:rPr>
                        <w:t>], 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03F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7A9F061" wp14:editId="2EFCC6FF">
                <wp:simplePos x="0" y="0"/>
                <wp:positionH relativeFrom="column">
                  <wp:posOffset>1099457</wp:posOffset>
                </wp:positionH>
                <wp:positionV relativeFrom="paragraph">
                  <wp:posOffset>5614852</wp:posOffset>
                </wp:positionV>
                <wp:extent cx="463550" cy="336550"/>
                <wp:effectExtent l="0" t="0" r="0" b="6350"/>
                <wp:wrapSquare wrapText="bothSides"/>
                <wp:docPr id="2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859D3" w14:textId="43CF90C9" w:rsidR="00A103F2" w:rsidRPr="00A103F2" w:rsidRDefault="00A103F2" w:rsidP="00A103F2">
                            <w:pPr>
                              <w:rPr>
                                <w:lang w:val="en-US"/>
                              </w:rPr>
                            </w:pPr>
                            <w:r>
                              <w:t>нет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9F06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left:0;text-align:left;margin-left:86.55pt;margin-top:442.1pt;width:36.5pt;height:26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" filled="f" stroked="f">
                <v:textbox>
                  <w:txbxContent>
                    <w:p w14:paraId="4AE859D3" w14:textId="43CF90C9" w:rsidR="00A103F2" w:rsidRPr="00A103F2" w:rsidRDefault="00A103F2" w:rsidP="00A103F2">
                      <w:pPr>
                        <w:rPr>
                          <w:lang w:val="en-US"/>
                        </w:rPr>
                      </w:pPr>
                      <w:r>
                        <w:t>нет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3F2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1D0A6D" wp14:editId="4272D87F">
                <wp:simplePos x="0" y="0"/>
                <wp:positionH relativeFrom="margin">
                  <wp:align>left</wp:align>
                </wp:positionH>
                <wp:positionV relativeFrom="paragraph">
                  <wp:posOffset>4830717</wp:posOffset>
                </wp:positionV>
                <wp:extent cx="463550" cy="336550"/>
                <wp:effectExtent l="0" t="0" r="0" b="6350"/>
                <wp:wrapSquare wrapText="bothSides"/>
                <wp:docPr id="2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F2505" w14:textId="77777777" w:rsidR="00A103F2" w:rsidRPr="00F62D49" w:rsidRDefault="00A103F2" w:rsidP="00A103F2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D0A6D" id="_x0000_s1029" type="#_x0000_t202" style="position:absolute;left:0;text-align:left;margin-left:0;margin-top:380.35pt;width:36.5pt;height:26.5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" filled="f" stroked="f">
                <v:textbox>
                  <w:txbxContent>
                    <w:p w14:paraId="2D1F2505" w14:textId="77777777" w:rsidR="00A103F2" w:rsidRPr="00F62D49" w:rsidRDefault="00A103F2" w:rsidP="00A103F2">
                      <w:r>
                        <w:t>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03F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1A37DF" wp14:editId="23A3AD72">
                <wp:simplePos x="0" y="0"/>
                <wp:positionH relativeFrom="margin">
                  <wp:posOffset>3352419</wp:posOffset>
                </wp:positionH>
                <wp:positionV relativeFrom="paragraph">
                  <wp:posOffset>5186934</wp:posOffset>
                </wp:positionV>
                <wp:extent cx="45719" cy="45719"/>
                <wp:effectExtent l="0" t="0" r="12065" b="12065"/>
                <wp:wrapNone/>
                <wp:docPr id="231" name="Ова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B624F1" id="Овал 231" o:spid="_x0000_s1026" style="position:absolute;margin-left:263.95pt;margin-top:408.4pt;width:3.6pt;height:3.6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A103F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28DDC9" wp14:editId="2B34DE4C">
                <wp:simplePos x="0" y="0"/>
                <wp:positionH relativeFrom="column">
                  <wp:posOffset>3378200</wp:posOffset>
                </wp:positionH>
                <wp:positionV relativeFrom="paragraph">
                  <wp:posOffset>5243830</wp:posOffset>
                </wp:positionV>
                <wp:extent cx="0" cy="342900"/>
                <wp:effectExtent l="76200" t="38100" r="57150" b="1905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0F815" id="Прямая со стрелкой 230" o:spid="_x0000_s1026" type="#_x0000_t32" style="position:absolute;margin-left:266pt;margin-top:412.9pt;width:0;height:27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A103F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F54757" wp14:editId="063D92E8">
                <wp:simplePos x="0" y="0"/>
                <wp:positionH relativeFrom="column">
                  <wp:posOffset>3378200</wp:posOffset>
                </wp:positionH>
                <wp:positionV relativeFrom="paragraph">
                  <wp:posOffset>5586730</wp:posOffset>
                </wp:positionV>
                <wp:extent cx="2425700" cy="1873250"/>
                <wp:effectExtent l="0" t="0" r="355600" b="31750"/>
                <wp:wrapNone/>
                <wp:docPr id="228" name="Соединитель: уступ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5700" cy="1873250"/>
                        </a:xfrm>
                        <a:prstGeom prst="bentConnector3">
                          <a:avLst>
                            <a:gd name="adj1" fmla="val -138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2EF2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28" o:spid="_x0000_s1026" type="#_x0000_t34" style="position:absolute;margin-left:266pt;margin-top:439.9pt;width:191pt;height:147.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" adj="-2997" strokecolor="#4472c4 [3204]" strokeweight=".5pt"/>
            </w:pict>
          </mc:Fallback>
        </mc:AlternateContent>
      </w:r>
      <w:r w:rsidR="00A103F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71E803" wp14:editId="1B640D80">
                <wp:simplePos x="0" y="0"/>
                <wp:positionH relativeFrom="column">
                  <wp:posOffset>4864100</wp:posOffset>
                </wp:positionH>
                <wp:positionV relativeFrom="paragraph">
                  <wp:posOffset>7282180</wp:posOffset>
                </wp:positionV>
                <wp:extent cx="933450" cy="368300"/>
                <wp:effectExtent l="0" t="0" r="19050" b="12700"/>
                <wp:wrapNone/>
                <wp:docPr id="226" name="Прямоугольник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F4ECF" w14:textId="6DC9C52D" w:rsidR="00A103F2" w:rsidRPr="00A103F2" w:rsidRDefault="00A103F2" w:rsidP="00A103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1E803" id="Прямоугольник 226" o:spid="_x0000_s1030" style="position:absolute;left:0;text-align:left;margin-left:383pt;margin-top:573.4pt;width:73.5pt;height:2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" fillcolor="#4472c4 [3204]" strokecolor="#1f3763 [1604]" strokeweight="1pt">
                <v:textbox>
                  <w:txbxContent>
                    <w:p w14:paraId="288F4ECF" w14:textId="6DC9C52D" w:rsidR="00A103F2" w:rsidRPr="00A103F2" w:rsidRDefault="00A103F2" w:rsidP="00A103F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 w:rsidR="00A103F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881139" wp14:editId="29EB9B16">
                <wp:simplePos x="0" y="0"/>
                <wp:positionH relativeFrom="column">
                  <wp:posOffset>3981450</wp:posOffset>
                </wp:positionH>
                <wp:positionV relativeFrom="paragraph">
                  <wp:posOffset>7447280</wp:posOffset>
                </wp:positionV>
                <wp:extent cx="882650" cy="6350"/>
                <wp:effectExtent l="0" t="57150" r="31750" b="8890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4ECE5" id="Прямая со стрелкой 225" o:spid="_x0000_s1026" type="#_x0000_t32" style="position:absolute;margin-left:313.5pt;margin-top:586.4pt;width:69.5pt;height: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53BFB6" wp14:editId="537B4EA3">
                <wp:simplePos x="0" y="0"/>
                <wp:positionH relativeFrom="column">
                  <wp:posOffset>1619250</wp:posOffset>
                </wp:positionH>
                <wp:positionV relativeFrom="paragraph">
                  <wp:posOffset>5688330</wp:posOffset>
                </wp:positionV>
                <wp:extent cx="0" cy="304800"/>
                <wp:effectExtent l="76200" t="0" r="57150" b="571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FC2B9" id="Прямая со стрелкой 221" o:spid="_x0000_s1026" type="#_x0000_t32" style="position:absolute;margin-left:127.5pt;margin-top:447.9pt;width:0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3B9CE2" wp14:editId="4199D379">
                <wp:simplePos x="0" y="0"/>
                <wp:positionH relativeFrom="margin">
                  <wp:align>left</wp:align>
                </wp:positionH>
                <wp:positionV relativeFrom="paragraph">
                  <wp:posOffset>7783830</wp:posOffset>
                </wp:positionV>
                <wp:extent cx="1682750" cy="457200"/>
                <wp:effectExtent l="0" t="0" r="12700" b="19050"/>
                <wp:wrapNone/>
                <wp:docPr id="220" name="Овал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203FE" w14:textId="75B87AF3" w:rsidR="00F62D49" w:rsidRDefault="00F62D49" w:rsidP="00F62D49">
                            <w:pPr>
                              <w:jc w:val="center"/>
                            </w:pPr>
                            <w:r>
                              <w:t>Завершение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B9CE2" id="Овал 220" o:spid="_x0000_s1031" style="position:absolute;left:0;text-align:left;margin-left:0;margin-top:612.9pt;width:132.5pt;height:36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2C203FE" w14:textId="75B87AF3" w:rsidR="00F62D49" w:rsidRDefault="00F62D49" w:rsidP="00F62D49">
                      <w:pPr>
                        <w:jc w:val="center"/>
                      </w:pPr>
                      <w:r>
                        <w:t>Завершение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697A6B" wp14:editId="53200757">
                <wp:simplePos x="0" y="0"/>
                <wp:positionH relativeFrom="column">
                  <wp:posOffset>254000</wp:posOffset>
                </wp:positionH>
                <wp:positionV relativeFrom="paragraph">
                  <wp:posOffset>5231130</wp:posOffset>
                </wp:positionV>
                <wp:extent cx="6350" cy="2603500"/>
                <wp:effectExtent l="76200" t="0" r="69850" b="63500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0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C256A" id="Прямая со стрелкой 219" o:spid="_x0000_s1026" type="#_x0000_t32" style="position:absolute;margin-left:20pt;margin-top:411.9pt;width:.5pt;height:20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CC2A10" wp14:editId="5813DB9C">
                <wp:simplePos x="0" y="0"/>
                <wp:positionH relativeFrom="column">
                  <wp:posOffset>4006850</wp:posOffset>
                </wp:positionH>
                <wp:positionV relativeFrom="paragraph">
                  <wp:posOffset>5046980</wp:posOffset>
                </wp:positionV>
                <wp:extent cx="1130300" cy="355600"/>
                <wp:effectExtent l="0" t="0" r="12700" b="25400"/>
                <wp:wrapNone/>
                <wp:docPr id="215" name="Прямоугольник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11EF9" w14:textId="66E2972B" w:rsidR="00F62D49" w:rsidRPr="00F62D49" w:rsidRDefault="00F62D49" w:rsidP="00F62D4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i=</w:t>
                            </w:r>
                            <w:r>
                              <w:t>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2A10" id="Прямоугольник 215" o:spid="_x0000_s1032" style="position:absolute;left:0;text-align:left;margin-left:315.5pt;margin-top:397.4pt;width:89pt;height:2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" fillcolor="#4472c4 [3204]" strokecolor="#1f3763 [1604]" strokeweight="1pt">
                <v:textbox>
                  <w:txbxContent>
                    <w:p w14:paraId="1F811EF9" w14:textId="66E2972B" w:rsidR="00F62D49" w:rsidRPr="00F62D49" w:rsidRDefault="00F62D49" w:rsidP="00F62D49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r>
                        <w:t>0;</w:t>
                      </w:r>
                    </w:p>
                  </w:txbxContent>
                </v:textbox>
              </v:rect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9C0432" wp14:editId="3C667617">
                <wp:simplePos x="0" y="0"/>
                <wp:positionH relativeFrom="column">
                  <wp:posOffset>266700</wp:posOffset>
                </wp:positionH>
                <wp:positionV relativeFrom="paragraph">
                  <wp:posOffset>4761230</wp:posOffset>
                </wp:positionV>
                <wp:extent cx="2686050" cy="920750"/>
                <wp:effectExtent l="38100" t="19050" r="0" b="31750"/>
                <wp:wrapNone/>
                <wp:docPr id="206" name="Ромб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5A9D0" w14:textId="680405FF" w:rsidR="00F62D49" w:rsidRPr="00F62D49" w:rsidRDefault="00F62D49" w:rsidP="00F62D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requests[i]==0?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9C04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06" o:spid="_x0000_s1033" type="#_x0000_t4" style="position:absolute;left:0;text-align:left;margin-left:21pt;margin-top:374.9pt;width:211.5pt;height:7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" fillcolor="#4472c4 [3204]" strokecolor="#1f3763 [1604]" strokeweight="1pt">
                <v:textbox>
                  <w:txbxContent>
                    <w:p w14:paraId="4BE5A9D0" w14:textId="680405FF" w:rsidR="00F62D49" w:rsidRPr="00F62D49" w:rsidRDefault="00F62D49" w:rsidP="00F62D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]==0?</w:t>
                      </w:r>
                    </w:p>
                  </w:txbxContent>
                </v:textbox>
              </v:shape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25EC02" wp14:editId="2A4DFFBD">
                <wp:simplePos x="0" y="0"/>
                <wp:positionH relativeFrom="column">
                  <wp:posOffset>2959100</wp:posOffset>
                </wp:positionH>
                <wp:positionV relativeFrom="paragraph">
                  <wp:posOffset>5218430</wp:posOffset>
                </wp:positionV>
                <wp:extent cx="1212850" cy="12700"/>
                <wp:effectExtent l="38100" t="76200" r="0" b="8255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8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9CB65" id="Прямая со стрелкой 218" o:spid="_x0000_s1026" type="#_x0000_t32" style="position:absolute;margin-left:233pt;margin-top:410.9pt;width:95.5pt;height:1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ADBB7A" wp14:editId="5DE12195">
                <wp:simplePos x="0" y="0"/>
                <wp:positionH relativeFrom="column">
                  <wp:posOffset>4559300</wp:posOffset>
                </wp:positionH>
                <wp:positionV relativeFrom="paragraph">
                  <wp:posOffset>4716780</wp:posOffset>
                </wp:positionV>
                <wp:extent cx="6350" cy="317500"/>
                <wp:effectExtent l="76200" t="0" r="69850" b="6350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ED5EE" id="Прямая со стрелкой 216" o:spid="_x0000_s1026" type="#_x0000_t32" style="position:absolute;margin-left:359pt;margin-top:371.4pt;width:.5pt;height: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E43C98A" wp14:editId="64E9ADA2">
                <wp:simplePos x="0" y="0"/>
                <wp:positionH relativeFrom="column">
                  <wp:posOffset>4578350</wp:posOffset>
                </wp:positionH>
                <wp:positionV relativeFrom="paragraph">
                  <wp:posOffset>4723130</wp:posOffset>
                </wp:positionV>
                <wp:extent cx="463550" cy="336550"/>
                <wp:effectExtent l="0" t="0" r="0" b="6350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7764B" w14:textId="7E83301E" w:rsidR="00F62D49" w:rsidRPr="00F62D49" w:rsidRDefault="00F62D49" w:rsidP="00F62D49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C98A" id="_x0000_s1034" type="#_x0000_t202" style="position:absolute;left:0;text-align:left;margin-left:360.5pt;margin-top:371.9pt;width:36.5pt;height:26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" filled="f" stroked="f">
                <v:textbox>
                  <w:txbxContent>
                    <w:p w14:paraId="1017764B" w14:textId="7E83301E" w:rsidR="00F62D49" w:rsidRPr="00F62D49" w:rsidRDefault="00F62D49" w:rsidP="00F62D49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F2AFB9" wp14:editId="3B2B8844">
                <wp:simplePos x="0" y="0"/>
                <wp:positionH relativeFrom="column">
                  <wp:posOffset>2559050</wp:posOffset>
                </wp:positionH>
                <wp:positionV relativeFrom="paragraph">
                  <wp:posOffset>4011930</wp:posOffset>
                </wp:positionV>
                <wp:extent cx="463550" cy="336550"/>
                <wp:effectExtent l="0" t="0" r="0" b="6350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C6425" w14:textId="77777777" w:rsidR="00F62D49" w:rsidRPr="00F62D49" w:rsidRDefault="00F62D49" w:rsidP="00F62D49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2AFB9" id="_x0000_s1035" type="#_x0000_t202" style="position:absolute;left:0;text-align:left;margin-left:201.5pt;margin-top:315.9pt;width:36.5pt;height:26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" filled="f" stroked="f">
                <v:textbox>
                  <w:txbxContent>
                    <w:p w14:paraId="50CC6425" w14:textId="77777777" w:rsidR="00F62D49" w:rsidRPr="00F62D49" w:rsidRDefault="00F62D49" w:rsidP="00F62D49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8F0E4" wp14:editId="440E0070">
                <wp:simplePos x="0" y="0"/>
                <wp:positionH relativeFrom="column">
                  <wp:posOffset>2990850</wp:posOffset>
                </wp:positionH>
                <wp:positionV relativeFrom="paragraph">
                  <wp:posOffset>1776730</wp:posOffset>
                </wp:positionV>
                <wp:extent cx="45719" cy="45719"/>
                <wp:effectExtent l="0" t="0" r="12065" b="12065"/>
                <wp:wrapNone/>
                <wp:docPr id="212" name="Ова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CDB82" id="Овал 212" o:spid="_x0000_s1026" style="position:absolute;margin-left:235.5pt;margin-top:139.9pt;width:3.6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A1CC71" wp14:editId="5B7CF0A9">
                <wp:simplePos x="0" y="0"/>
                <wp:positionH relativeFrom="column">
                  <wp:posOffset>2990850</wp:posOffset>
                </wp:positionH>
                <wp:positionV relativeFrom="paragraph">
                  <wp:posOffset>1833880</wp:posOffset>
                </wp:positionV>
                <wp:extent cx="12700" cy="2559050"/>
                <wp:effectExtent l="57150" t="38100" r="63500" b="1270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55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3DC35" id="Прямая со стрелкой 211" o:spid="_x0000_s1026" type="#_x0000_t32" style="position:absolute;margin-left:235.5pt;margin-top:144.4pt;width:1pt;height:201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6BB361" wp14:editId="290752F3">
                <wp:simplePos x="0" y="0"/>
                <wp:positionH relativeFrom="column">
                  <wp:posOffset>4533900</wp:posOffset>
                </wp:positionH>
                <wp:positionV relativeFrom="paragraph">
                  <wp:posOffset>3237230</wp:posOffset>
                </wp:positionV>
                <wp:extent cx="0" cy="736600"/>
                <wp:effectExtent l="76200" t="0" r="57150" b="6350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CE9F5" id="Прямая со стрелкой 207" o:spid="_x0000_s1026" type="#_x0000_t32" style="position:absolute;margin-left:357pt;margin-top:254.9pt;width:0;height:5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C9519A" wp14:editId="4EC25417">
                <wp:simplePos x="0" y="0"/>
                <wp:positionH relativeFrom="column">
                  <wp:posOffset>3003550</wp:posOffset>
                </wp:positionH>
                <wp:positionV relativeFrom="paragraph">
                  <wp:posOffset>4005580</wp:posOffset>
                </wp:positionV>
                <wp:extent cx="3079750" cy="768350"/>
                <wp:effectExtent l="38100" t="19050" r="44450" b="31750"/>
                <wp:wrapNone/>
                <wp:docPr id="210" name="Ромб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768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AE69E" w14:textId="4BCAECF3" w:rsidR="00F62D49" w:rsidRPr="00F62D49" w:rsidRDefault="00F62D49" w:rsidP="00F62D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did_user_accept()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9519A" id="Ромб 210" o:spid="_x0000_s1036" type="#_x0000_t4" style="position:absolute;left:0;text-align:left;margin-left:236.5pt;margin-top:315.4pt;width:242.5pt;height:60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" fillcolor="#4472c4 [3204]" strokecolor="#1f3763 [1604]" strokeweight="1pt">
                <v:textbox>
                  <w:txbxContent>
                    <w:p w14:paraId="55DAE69E" w14:textId="4BCAECF3" w:rsidR="00F62D49" w:rsidRPr="00F62D49" w:rsidRDefault="00F62D49" w:rsidP="00F62D4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did_user_accept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C1CE79" wp14:editId="4D3A9AC0">
                <wp:simplePos x="0" y="0"/>
                <wp:positionH relativeFrom="column">
                  <wp:posOffset>4737100</wp:posOffset>
                </wp:positionH>
                <wp:positionV relativeFrom="paragraph">
                  <wp:posOffset>3516630</wp:posOffset>
                </wp:positionV>
                <wp:extent cx="463550" cy="336550"/>
                <wp:effectExtent l="0" t="0" r="0" b="6350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AFA3D" w14:textId="0C8DCFF4" w:rsidR="00F62D49" w:rsidRPr="00F62D49" w:rsidRDefault="00F62D49" w:rsidP="00F62D49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CE79" id="_x0000_s1037" type="#_x0000_t202" style="position:absolute;left:0;text-align:left;margin-left:373pt;margin-top:276.9pt;width:36.5pt;height:26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" filled="f" stroked="f">
                <v:textbox>
                  <w:txbxContent>
                    <w:p w14:paraId="3F7AFA3D" w14:textId="0C8DCFF4" w:rsidR="00F62D49" w:rsidRPr="00F62D49" w:rsidRDefault="00F62D49" w:rsidP="00F62D49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040E229" wp14:editId="02DDDD5D">
                <wp:simplePos x="0" y="0"/>
                <wp:positionH relativeFrom="column">
                  <wp:posOffset>5549900</wp:posOffset>
                </wp:positionH>
                <wp:positionV relativeFrom="paragraph">
                  <wp:posOffset>2887980</wp:posOffset>
                </wp:positionV>
                <wp:extent cx="463550" cy="336550"/>
                <wp:effectExtent l="0" t="0" r="0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30E7E" w14:textId="29A34121" w:rsidR="00F62D49" w:rsidRPr="00F62D49" w:rsidRDefault="00F62D49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0E229" id="_x0000_s1038" type="#_x0000_t202" style="position:absolute;left:0;text-align:left;margin-left:437pt;margin-top:227.4pt;width:36.5pt;height:26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" filled="f" stroked="f">
                <v:textbox>
                  <w:txbxContent>
                    <w:p w14:paraId="3D130E7E" w14:textId="29A34121" w:rsidR="00F62D49" w:rsidRPr="00F62D49" w:rsidRDefault="00F62D49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6C84B6" wp14:editId="72558CDF">
                <wp:simplePos x="0" y="0"/>
                <wp:positionH relativeFrom="column">
                  <wp:posOffset>972185</wp:posOffset>
                </wp:positionH>
                <wp:positionV relativeFrom="paragraph">
                  <wp:posOffset>1783080</wp:posOffset>
                </wp:positionV>
                <wp:extent cx="4235450" cy="6350"/>
                <wp:effectExtent l="38100" t="76200" r="0" b="8890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5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F5011" id="Прямая со стрелкой 58" o:spid="_x0000_s1026" type="#_x0000_t32" style="position:absolute;margin-left:76.55pt;margin-top:140.4pt;width:333.5pt;height: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00586" wp14:editId="01375EB3">
                <wp:simplePos x="0" y="0"/>
                <wp:positionH relativeFrom="column">
                  <wp:posOffset>927100</wp:posOffset>
                </wp:positionH>
                <wp:positionV relativeFrom="paragraph">
                  <wp:posOffset>1762760</wp:posOffset>
                </wp:positionV>
                <wp:extent cx="45719" cy="45719"/>
                <wp:effectExtent l="0" t="0" r="12065" b="12065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EA4EA" id="Овал 192" o:spid="_x0000_s1026" style="position:absolute;margin-left:73pt;margin-top:138.8pt;width:3.6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87959E" wp14:editId="342D7982">
                <wp:simplePos x="0" y="0"/>
                <wp:positionH relativeFrom="column">
                  <wp:posOffset>5194300</wp:posOffset>
                </wp:positionH>
                <wp:positionV relativeFrom="paragraph">
                  <wp:posOffset>1687830</wp:posOffset>
                </wp:positionV>
                <wp:extent cx="1638300" cy="762000"/>
                <wp:effectExtent l="0" t="0" r="19050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269BD" w14:textId="5FEF143F" w:rsidR="00F62D49" w:rsidRDefault="00F62D49" w:rsidP="00F62D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requests[i]=tmp;</w:t>
                            </w:r>
                          </w:p>
                          <w:p w14:paraId="71E8AA4C" w14:textId="38C6E62A" w:rsidR="00F62D49" w:rsidRPr="00F62D49" w:rsidRDefault="00F62D49" w:rsidP="00F62D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7959E" id="Прямоугольник 49" o:spid="_x0000_s1039" style="position:absolute;left:0;text-align:left;margin-left:409pt;margin-top:132.9pt;width:129pt;height:6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" fillcolor="#4472c4 [3204]" strokecolor="#1f3763 [1604]" strokeweight="1pt">
                <v:textbox>
                  <w:txbxContent>
                    <w:p w14:paraId="2AE269BD" w14:textId="5FEF143F" w:rsidR="00F62D49" w:rsidRDefault="00F62D49" w:rsidP="00F62D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</w:t>
                      </w: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71E8AA4C" w14:textId="38C6E62A" w:rsidR="00F62D49" w:rsidRPr="00F62D49" w:rsidRDefault="00F62D49" w:rsidP="00F62D4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AA97A" wp14:editId="66664EF1">
                <wp:simplePos x="0" y="0"/>
                <wp:positionH relativeFrom="margin">
                  <wp:align>left</wp:align>
                </wp:positionH>
                <wp:positionV relativeFrom="paragraph">
                  <wp:posOffset>951230</wp:posOffset>
                </wp:positionV>
                <wp:extent cx="1898650" cy="736600"/>
                <wp:effectExtent l="0" t="0" r="25400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008EC" w14:textId="1E9323A6" w:rsidR="004B7619" w:rsidRDefault="004B7619" w:rsidP="004B76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requests[100]={ 0 };</w:t>
                            </w:r>
                          </w:p>
                          <w:p w14:paraId="0DCB64DC" w14:textId="5D6A4F91" w:rsidR="00107BF0" w:rsidRPr="004B7619" w:rsidRDefault="00107BF0" w:rsidP="004B76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tmp</w:t>
                            </w:r>
                            <w:r w:rsidR="00F62D49">
                              <w:rPr>
                                <w:lang w:val="en-US"/>
                              </w:rPr>
                              <w:t>, i=0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AA97A" id="Прямоугольник 8" o:spid="_x0000_s1040" style="position:absolute;left:0;text-align:left;margin-left:0;margin-top:74.9pt;width:149.5pt;height:5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" fillcolor="#4472c4 [3204]" strokecolor="#1f3763 [1604]" strokeweight="1pt">
                <v:textbox>
                  <w:txbxContent>
                    <w:p w14:paraId="368008EC" w14:textId="1E9323A6" w:rsidR="004B7619" w:rsidRDefault="004B7619" w:rsidP="004B76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requests[100]={ 0 };</w:t>
                      </w:r>
                    </w:p>
                    <w:p w14:paraId="0DCB64DC" w14:textId="5D6A4F91" w:rsidR="00107BF0" w:rsidRPr="004B7619" w:rsidRDefault="00107BF0" w:rsidP="004B76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 w:rsidR="00F62D49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F62D49">
                        <w:rPr>
                          <w:lang w:val="en-US"/>
                        </w:rPr>
                        <w:t>i</w:t>
                      </w:r>
                      <w:proofErr w:type="spellEnd"/>
                      <w:r w:rsidR="00F62D49">
                        <w:rPr>
                          <w:lang w:val="en-US"/>
                        </w:rPr>
                        <w:t>=0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371C614" wp14:editId="75F9DE9D">
                <wp:simplePos x="0" y="0"/>
                <wp:positionH relativeFrom="column">
                  <wp:posOffset>4876800</wp:posOffset>
                </wp:positionH>
                <wp:positionV relativeFrom="paragraph">
                  <wp:posOffset>3180080</wp:posOffset>
                </wp:positionV>
                <wp:extent cx="1136650" cy="12700"/>
                <wp:effectExtent l="0" t="0" r="25400" b="2540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C8BC7" id="Прямая соединительная линия 37" o:spid="_x0000_s1026" style="position:absolute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50.4pt" to="473.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531FBF" wp14:editId="4AC1A2AE">
                <wp:simplePos x="0" y="0"/>
                <wp:positionH relativeFrom="column">
                  <wp:posOffset>6013450</wp:posOffset>
                </wp:positionH>
                <wp:positionV relativeFrom="paragraph">
                  <wp:posOffset>2475230</wp:posOffset>
                </wp:positionV>
                <wp:extent cx="0" cy="717550"/>
                <wp:effectExtent l="76200" t="38100" r="57150" b="254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FD4E7" id="Прямая со стрелкой 39" o:spid="_x0000_s1026" type="#_x0000_t32" style="position:absolute;margin-left:473.5pt;margin-top:194.9pt;width:0;height:56.5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AE2CE" wp14:editId="018ADA03">
                <wp:simplePos x="0" y="0"/>
                <wp:positionH relativeFrom="column">
                  <wp:posOffset>3594100</wp:posOffset>
                </wp:positionH>
                <wp:positionV relativeFrom="paragraph">
                  <wp:posOffset>2805430</wp:posOffset>
                </wp:positionV>
                <wp:extent cx="1917700" cy="762000"/>
                <wp:effectExtent l="19050" t="19050" r="44450" b="38100"/>
                <wp:wrapNone/>
                <wp:docPr id="34" name="Ром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8510D" w14:textId="26D89EE0" w:rsidR="00F62D49" w:rsidRPr="00F62D49" w:rsidRDefault="00F62D49" w:rsidP="00F62D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tmp==0?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AE2CE" id="Ромб 34" o:spid="_x0000_s1041" type="#_x0000_t4" style="position:absolute;left:0;text-align:left;margin-left:283pt;margin-top:220.9pt;width:151pt;height:6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" fillcolor="#4472c4 [3204]" strokecolor="#1f3763 [1604]" strokeweight="1pt">
                <v:textbox>
                  <w:txbxContent>
                    <w:p w14:paraId="6F88510D" w14:textId="26D89EE0" w:rsidR="00F62D49" w:rsidRPr="00F62D49" w:rsidRDefault="00F62D49" w:rsidP="00F62D4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>==0?</w:t>
                      </w:r>
                    </w:p>
                  </w:txbxContent>
                </v:textbox>
              </v:shape>
            </w:pict>
          </mc:Fallback>
        </mc:AlternateContent>
      </w:r>
      <w:r w:rsidR="00F62D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07140" wp14:editId="4F933893">
                <wp:simplePos x="0" y="0"/>
                <wp:positionH relativeFrom="column">
                  <wp:posOffset>1936750</wp:posOffset>
                </wp:positionH>
                <wp:positionV relativeFrom="paragraph">
                  <wp:posOffset>3148330</wp:posOffset>
                </wp:positionV>
                <wp:extent cx="1631950" cy="25400"/>
                <wp:effectExtent l="0" t="38100" r="44450" b="889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19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D7D19" id="Прямая со стрелкой 26" o:spid="_x0000_s1026" type="#_x0000_t32" style="position:absolute;margin-left:152.5pt;margin-top:247.9pt;width:128.5pt;height: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107B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50D60" wp14:editId="67C52B61">
                <wp:simplePos x="0" y="0"/>
                <wp:positionH relativeFrom="column">
                  <wp:posOffset>-127000</wp:posOffset>
                </wp:positionH>
                <wp:positionV relativeFrom="paragraph">
                  <wp:posOffset>1960880</wp:posOffset>
                </wp:positionV>
                <wp:extent cx="2133600" cy="412750"/>
                <wp:effectExtent l="19050" t="0" r="38100" b="25400"/>
                <wp:wrapNone/>
                <wp:docPr id="12" name="Параллелограм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12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FDAE0" w14:textId="189E0227" w:rsidR="00107BF0" w:rsidRPr="00107BF0" w:rsidRDefault="00107BF0" w:rsidP="00107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50D60" id="Параллелограмм 12" o:spid="_x0000_s1042" type="#_x0000_t7" style="position:absolute;left:0;text-align:left;margin-left:-10pt;margin-top:154.4pt;width:168pt;height:3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" adj="1045" fillcolor="#4472c4 [3204]" strokecolor="#1f3763 [1604]" strokeweight="1pt">
                <v:textbox>
                  <w:txbxContent>
                    <w:p w14:paraId="69FFDAE0" w14:textId="189E0227" w:rsidR="00107BF0" w:rsidRPr="00107BF0" w:rsidRDefault="00107BF0" w:rsidP="00107B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 w:rsidR="00107B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B3586" wp14:editId="770DCED8">
                <wp:simplePos x="0" y="0"/>
                <wp:positionH relativeFrom="column">
                  <wp:posOffset>939800</wp:posOffset>
                </wp:positionH>
                <wp:positionV relativeFrom="paragraph">
                  <wp:posOffset>1637030</wp:posOffset>
                </wp:positionV>
                <wp:extent cx="0" cy="311150"/>
                <wp:effectExtent l="76200" t="0" r="57150" b="508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BEC9F" id="Прямая со стрелкой 10" o:spid="_x0000_s1026" type="#_x0000_t32" style="position:absolute;margin-left:74pt;margin-top:128.9pt;width:0;height:2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107B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64CEE" wp14:editId="4B27ACD6">
                <wp:simplePos x="0" y="0"/>
                <wp:positionH relativeFrom="column">
                  <wp:posOffset>946150</wp:posOffset>
                </wp:positionH>
                <wp:positionV relativeFrom="paragraph">
                  <wp:posOffset>2424430</wp:posOffset>
                </wp:positionV>
                <wp:extent cx="0" cy="298450"/>
                <wp:effectExtent l="76200" t="0" r="57150" b="635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989F8" id="Прямая со стрелкой 22" o:spid="_x0000_s1026" type="#_x0000_t32" style="position:absolute;margin-left:74.5pt;margin-top:190.9pt;width:0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107B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7C0F6" wp14:editId="1CA6F538">
                <wp:simplePos x="0" y="0"/>
                <wp:positionH relativeFrom="column">
                  <wp:posOffset>-57150</wp:posOffset>
                </wp:positionH>
                <wp:positionV relativeFrom="paragraph">
                  <wp:posOffset>2748280</wp:posOffset>
                </wp:positionV>
                <wp:extent cx="1987550" cy="857250"/>
                <wp:effectExtent l="0" t="0" r="1270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F6598" w14:textId="0EA482DF" w:rsidR="00107BF0" w:rsidRDefault="00107BF0" w:rsidP="00107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filter(str);</w:t>
                            </w:r>
                          </w:p>
                          <w:p w14:paraId="583D6D2B" w14:textId="527B4830" w:rsidR="00107BF0" w:rsidRDefault="00107BF0" w:rsidP="00107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tmp=atoi(str)</w:t>
                            </w:r>
                            <w:r w:rsidR="00F62D4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F7FA607" w14:textId="77777777" w:rsidR="00107BF0" w:rsidRPr="00107BF0" w:rsidRDefault="00107BF0" w:rsidP="00107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7C0F6" id="Прямоугольник 14" o:spid="_x0000_s1043" style="position:absolute;left:0;text-align:left;margin-left:-4.5pt;margin-top:216.4pt;width:156.5pt;height:6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" fillcolor="#4472c4 [3204]" strokecolor="#1f3763 [1604]" strokeweight="1pt">
                <v:textbox>
                  <w:txbxContent>
                    <w:p w14:paraId="028F6598" w14:textId="0EA482DF" w:rsidR="00107BF0" w:rsidRDefault="00107BF0" w:rsidP="00107B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filter(str);</w:t>
                      </w:r>
                    </w:p>
                    <w:p w14:paraId="583D6D2B" w14:textId="527B4830" w:rsidR="00107BF0" w:rsidRDefault="00107BF0" w:rsidP="00107B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atoi</w:t>
                      </w:r>
                      <w:proofErr w:type="spellEnd"/>
                      <w:r>
                        <w:rPr>
                          <w:lang w:val="en-US"/>
                        </w:rPr>
                        <w:t>(str)</w:t>
                      </w:r>
                      <w:r w:rsidR="00F62D49">
                        <w:rPr>
                          <w:lang w:val="en-US"/>
                        </w:rPr>
                        <w:t>;</w:t>
                      </w:r>
                    </w:p>
                    <w:p w14:paraId="4F7FA607" w14:textId="77777777" w:rsidR="00107BF0" w:rsidRPr="00107BF0" w:rsidRDefault="00107BF0" w:rsidP="00107BF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7B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66287" wp14:editId="2B463A6A">
                <wp:simplePos x="0" y="0"/>
                <wp:positionH relativeFrom="column">
                  <wp:posOffset>952500</wp:posOffset>
                </wp:positionH>
                <wp:positionV relativeFrom="paragraph">
                  <wp:posOffset>621030</wp:posOffset>
                </wp:positionV>
                <wp:extent cx="0" cy="304800"/>
                <wp:effectExtent l="76200" t="0" r="571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37B18" id="Прямая со стрелкой 7" o:spid="_x0000_s1026" type="#_x0000_t32" style="position:absolute;margin-left:75pt;margin-top:48.9pt;width:0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107B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10A8B" wp14:editId="0D237693">
                <wp:simplePos x="0" y="0"/>
                <wp:positionH relativeFrom="column">
                  <wp:posOffset>247650</wp:posOffset>
                </wp:positionH>
                <wp:positionV relativeFrom="paragraph">
                  <wp:posOffset>132080</wp:posOffset>
                </wp:positionV>
                <wp:extent cx="1397000" cy="488950"/>
                <wp:effectExtent l="0" t="0" r="12700" b="254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3514E" w14:textId="0AE42A11" w:rsidR="004B7619" w:rsidRDefault="004B7619" w:rsidP="004B761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10A8B" id="Овал 6" o:spid="_x0000_s1044" style="position:absolute;left:0;text-align:left;margin-left:19.5pt;margin-top:10.4pt;width:110pt;height: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EF3514E" w14:textId="0AE42A11" w:rsidR="004B7619" w:rsidRDefault="004B7619" w:rsidP="004B761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4B7619">
        <w:br w:type="page"/>
      </w:r>
    </w:p>
    <w:p w14:paraId="51D3EAC9" w14:textId="2D09C5AF" w:rsidR="00A103F2" w:rsidRPr="0030326A" w:rsidRDefault="00A103F2" w:rsidP="00A103F2">
      <w:pPr>
        <w:rPr>
          <w:lang w:val="en-US"/>
        </w:rPr>
      </w:pPr>
      <w:r>
        <w:lastRenderedPageBreak/>
        <w:t>Алгоритм</w:t>
      </w:r>
      <w:r w:rsidRPr="0030326A">
        <w:rPr>
          <w:lang w:val="en-US"/>
        </w:rPr>
        <w:t xml:space="preserve"> </w:t>
      </w:r>
      <w:r>
        <w:rPr>
          <w:lang w:val="en-US"/>
        </w:rPr>
        <w:t>filter:</w:t>
      </w:r>
    </w:p>
    <w:p w14:paraId="6AF1932D" w14:textId="255C84D2" w:rsidR="00A103F2" w:rsidRPr="0030326A" w:rsidRDefault="0018482C">
      <w:pPr>
        <w:spacing w:line="259" w:lineRule="auto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6960247C" wp14:editId="17B83337">
                <wp:simplePos x="0" y="0"/>
                <wp:positionH relativeFrom="column">
                  <wp:posOffset>4357761</wp:posOffset>
                </wp:positionH>
                <wp:positionV relativeFrom="paragraph">
                  <wp:posOffset>2340268</wp:posOffset>
                </wp:positionV>
                <wp:extent cx="463550" cy="336550"/>
                <wp:effectExtent l="0" t="0" r="0" b="635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2F1BA" w14:textId="77777777" w:rsidR="0018482C" w:rsidRPr="00DA0209" w:rsidRDefault="0018482C" w:rsidP="0018482C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247C" id="_x0000_s1045" type="#_x0000_t202" style="position:absolute;margin-left:343.15pt;margin-top:184.25pt;width:36.5pt;height:26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" filled="f" stroked="f">
                <v:textbox>
                  <w:txbxContent>
                    <w:p w14:paraId="73C2F1BA" w14:textId="77777777" w:rsidR="0018482C" w:rsidRPr="00DA0209" w:rsidRDefault="0018482C" w:rsidP="0018482C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A38D50" wp14:editId="03545C5A">
                <wp:simplePos x="0" y="0"/>
                <wp:positionH relativeFrom="column">
                  <wp:posOffset>3175000</wp:posOffset>
                </wp:positionH>
                <wp:positionV relativeFrom="paragraph">
                  <wp:posOffset>6157595</wp:posOffset>
                </wp:positionV>
                <wp:extent cx="1644650" cy="508000"/>
                <wp:effectExtent l="0" t="0" r="12700" b="25400"/>
                <wp:wrapNone/>
                <wp:docPr id="258" name="Ова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12D80" w14:textId="36045088" w:rsidR="00DA0209" w:rsidRDefault="00DA0209" w:rsidP="00DA0209">
                            <w:pPr>
                              <w:jc w:val="center"/>
                            </w:pPr>
                            <w:r>
                              <w:t>завершение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38D50" id="Овал 258" o:spid="_x0000_s1046" style="position:absolute;margin-left:250pt;margin-top:484.85pt;width:129.5pt;height:4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DA12D80" w14:textId="36045088" w:rsidR="00DA0209" w:rsidRDefault="00DA0209" w:rsidP="00DA0209">
                      <w:pPr>
                        <w:jc w:val="center"/>
                      </w:pPr>
                      <w:r>
                        <w:t>завершение</w:t>
                      </w:r>
                    </w:p>
                  </w:txbxContent>
                </v:textbox>
              </v:oval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15772F" wp14:editId="0373F04B">
                <wp:simplePos x="0" y="0"/>
                <wp:positionH relativeFrom="column">
                  <wp:posOffset>4432299</wp:posOffset>
                </wp:positionH>
                <wp:positionV relativeFrom="paragraph">
                  <wp:posOffset>2614295</wp:posOffset>
                </wp:positionV>
                <wp:extent cx="414655" cy="3771900"/>
                <wp:effectExtent l="0" t="0" r="1833245" b="95250"/>
                <wp:wrapNone/>
                <wp:docPr id="257" name="Соединитель: усту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3771900"/>
                        </a:xfrm>
                        <a:prstGeom prst="bentConnector3">
                          <a:avLst>
                            <a:gd name="adj1" fmla="val 5368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A7D1C" id="Соединитель: уступ 257" o:spid="_x0000_s1026" type="#_x0000_t34" style="position:absolute;margin-left:349pt;margin-top:205.85pt;width:32.65pt;height:29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" adj="115967" strokecolor="#4472c4 [3204]" strokeweight=".5pt">
                <v:stroke endarrow="block"/>
              </v:shape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C73231" wp14:editId="65026B73">
                <wp:simplePos x="0" y="0"/>
                <wp:positionH relativeFrom="margin">
                  <wp:posOffset>3303173</wp:posOffset>
                </wp:positionH>
                <wp:positionV relativeFrom="paragraph">
                  <wp:posOffset>1974509</wp:posOffset>
                </wp:positionV>
                <wp:extent cx="45719" cy="45719"/>
                <wp:effectExtent l="0" t="0" r="12065" b="12065"/>
                <wp:wrapNone/>
                <wp:docPr id="247" name="Овал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5FD077" id="Овал 247" o:spid="_x0000_s1026" style="position:absolute;margin-left:260.1pt;margin-top:155.45pt;width:3.6pt;height:3.6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5D5926" wp14:editId="01E13AE3">
                <wp:simplePos x="0" y="0"/>
                <wp:positionH relativeFrom="column">
                  <wp:posOffset>3376246</wp:posOffset>
                </wp:positionH>
                <wp:positionV relativeFrom="paragraph">
                  <wp:posOffset>1989064</wp:posOffset>
                </wp:positionV>
                <wp:extent cx="2359172" cy="2209507"/>
                <wp:effectExtent l="38100" t="76200" r="384175" b="19685"/>
                <wp:wrapNone/>
                <wp:docPr id="246" name="Соединитель: уступ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9172" cy="2209507"/>
                        </a:xfrm>
                        <a:prstGeom prst="bentConnector3">
                          <a:avLst>
                            <a:gd name="adj1" fmla="val -146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C3811" id="Соединитель: уступ 246" o:spid="_x0000_s1026" type="#_x0000_t34" style="position:absolute;margin-left:265.85pt;margin-top:156.6pt;width:185.75pt;height:174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" adj="-3170" strokecolor="#4472c4 [3204]" strokeweight=".5pt">
                <v:stroke endarrow="block"/>
              </v:shape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4D8D2A9" wp14:editId="7AC9C425">
                <wp:simplePos x="0" y="0"/>
                <wp:positionH relativeFrom="column">
                  <wp:posOffset>1840230</wp:posOffset>
                </wp:positionH>
                <wp:positionV relativeFrom="paragraph">
                  <wp:posOffset>4766847</wp:posOffset>
                </wp:positionV>
                <wp:extent cx="463550" cy="336550"/>
                <wp:effectExtent l="0" t="0" r="0" b="6350"/>
                <wp:wrapSquare wrapText="bothSides"/>
                <wp:docPr id="2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E8624" w14:textId="5EA627FE" w:rsidR="00DA0209" w:rsidRPr="00DA0209" w:rsidRDefault="00DA0209" w:rsidP="00DA0209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D2A9" id="_x0000_s1047" type="#_x0000_t202" style="position:absolute;margin-left:144.9pt;margin-top:375.35pt;width:36.5pt;height:26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" filled="f" stroked="f">
                <v:textbox>
                  <w:txbxContent>
                    <w:p w14:paraId="4B4E8624" w14:textId="5EA627FE" w:rsidR="00DA0209" w:rsidRPr="00DA0209" w:rsidRDefault="00DA0209" w:rsidP="00DA0209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55174A7" wp14:editId="0EAE2F05">
                <wp:simplePos x="0" y="0"/>
                <wp:positionH relativeFrom="column">
                  <wp:posOffset>1764078</wp:posOffset>
                </wp:positionH>
                <wp:positionV relativeFrom="paragraph">
                  <wp:posOffset>2580689</wp:posOffset>
                </wp:positionV>
                <wp:extent cx="463550" cy="336550"/>
                <wp:effectExtent l="0" t="0" r="0" b="6350"/>
                <wp:wrapSquare wrapText="bothSides"/>
                <wp:docPr id="2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5101" w14:textId="77777777" w:rsidR="00DA0209" w:rsidRPr="00A103F2" w:rsidRDefault="00DA0209" w:rsidP="00DA0209">
                            <w:pPr>
                              <w:rPr>
                                <w:lang w:val="en-US"/>
                              </w:rPr>
                            </w:pPr>
                            <w:r>
                              <w:t>нет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74A7" id="_x0000_s1048" type="#_x0000_t202" style="position:absolute;margin-left:138.9pt;margin-top:203.2pt;width:36.5pt;height:26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" filled="f" stroked="f">
                <v:textbox>
                  <w:txbxContent>
                    <w:p w14:paraId="09F75101" w14:textId="77777777" w:rsidR="00DA0209" w:rsidRPr="00A103F2" w:rsidRDefault="00DA0209" w:rsidP="00DA0209">
                      <w:pPr>
                        <w:rPr>
                          <w:lang w:val="en-US"/>
                        </w:rPr>
                      </w:pPr>
                      <w:r>
                        <w:t>нет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680E640" wp14:editId="15341431">
                <wp:simplePos x="0" y="0"/>
                <wp:positionH relativeFrom="column">
                  <wp:posOffset>3920393</wp:posOffset>
                </wp:positionH>
                <wp:positionV relativeFrom="paragraph">
                  <wp:posOffset>3901635</wp:posOffset>
                </wp:positionV>
                <wp:extent cx="463550" cy="336550"/>
                <wp:effectExtent l="0" t="0" r="0" b="6350"/>
                <wp:wrapSquare wrapText="bothSides"/>
                <wp:docPr id="2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FA1A8" w14:textId="77777777" w:rsidR="00DA0209" w:rsidRPr="00A103F2" w:rsidRDefault="00DA0209" w:rsidP="00DA0209">
                            <w:pPr>
                              <w:rPr>
                                <w:lang w:val="en-US"/>
                              </w:rPr>
                            </w:pPr>
                            <w:r>
                              <w:t>нет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E640" id="_x0000_s1049" type="#_x0000_t202" style="position:absolute;margin-left:308.7pt;margin-top:307.2pt;width:36.5pt;height:26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" filled="f" stroked="f">
                <v:textbox>
                  <w:txbxContent>
                    <w:p w14:paraId="31EFA1A8" w14:textId="77777777" w:rsidR="00DA0209" w:rsidRPr="00A103F2" w:rsidRDefault="00DA0209" w:rsidP="00DA0209">
                      <w:pPr>
                        <w:rPr>
                          <w:lang w:val="en-US"/>
                        </w:rPr>
                      </w:pPr>
                      <w:r>
                        <w:t>нет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BCFB00" wp14:editId="15964229">
                <wp:simplePos x="0" y="0"/>
                <wp:positionH relativeFrom="column">
                  <wp:posOffset>4360398</wp:posOffset>
                </wp:positionH>
                <wp:positionV relativeFrom="paragraph">
                  <wp:posOffset>4153144</wp:posOffset>
                </wp:positionV>
                <wp:extent cx="45719" cy="45719"/>
                <wp:effectExtent l="0" t="0" r="12065" b="12065"/>
                <wp:wrapNone/>
                <wp:docPr id="252" name="Овал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55F2C" id="Овал 252" o:spid="_x0000_s1026" style="position:absolute;margin-left:343.35pt;margin-top:327pt;width:3.6pt;height:3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64CFA1" wp14:editId="5D34E231">
                <wp:simplePos x="0" y="0"/>
                <wp:positionH relativeFrom="column">
                  <wp:posOffset>4384431</wp:posOffset>
                </wp:positionH>
                <wp:positionV relativeFrom="paragraph">
                  <wp:posOffset>4216449</wp:posOffset>
                </wp:positionV>
                <wp:extent cx="0" cy="1184031"/>
                <wp:effectExtent l="76200" t="38100" r="57150" b="1651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4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4ECCD" id="Прямая со стрелкой 251" o:spid="_x0000_s1026" type="#_x0000_t32" style="position:absolute;margin-left:345.25pt;margin-top:332pt;width:0;height:93.2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077F18" wp14:editId="4C6C25B7">
                <wp:simplePos x="0" y="0"/>
                <wp:positionH relativeFrom="column">
                  <wp:posOffset>3012391</wp:posOffset>
                </wp:positionH>
                <wp:positionV relativeFrom="paragraph">
                  <wp:posOffset>5382749</wp:posOffset>
                </wp:positionV>
                <wp:extent cx="1371600" cy="11723"/>
                <wp:effectExtent l="0" t="0" r="19050" b="26670"/>
                <wp:wrapNone/>
                <wp:docPr id="250" name="Прямая соединительная линия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F39AD" id="Прямая соединительная линия 25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pt,423.85pt" to="345.2pt,4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561A34" wp14:editId="355C3BBD">
                <wp:simplePos x="0" y="0"/>
                <wp:positionH relativeFrom="column">
                  <wp:posOffset>1271368</wp:posOffset>
                </wp:positionH>
                <wp:positionV relativeFrom="paragraph">
                  <wp:posOffset>5154100</wp:posOffset>
                </wp:positionV>
                <wp:extent cx="1799492" cy="521677"/>
                <wp:effectExtent l="0" t="0" r="10795" b="12065"/>
                <wp:wrapNone/>
                <wp:docPr id="248" name="Прямоугольник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492" cy="521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65F84" w14:textId="4BAD206F" w:rsidR="00DA0209" w:rsidRPr="00DA0209" w:rsidRDefault="00DA0209" w:rsidP="00DA0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str[j++]=str[i];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61A34" id="Прямоугольник 248" o:spid="_x0000_s1050" style="position:absolute;margin-left:100.1pt;margin-top:405.85pt;width:141.7pt;height:41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" fillcolor="#4472c4 [3204]" strokecolor="#1f3763 [1604]" strokeweight="1pt">
                <v:textbox>
                  <w:txbxContent>
                    <w:p w14:paraId="37765F84" w14:textId="4BAD206F" w:rsidR="00DA0209" w:rsidRPr="00DA0209" w:rsidRDefault="00DA0209" w:rsidP="00DA02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str[</w:t>
                      </w:r>
                      <w:proofErr w:type="spellStart"/>
                      <w:r>
                        <w:rPr>
                          <w:lang w:val="en-US"/>
                        </w:rPr>
                        <w:t>j++</w:t>
                      </w:r>
                      <w:proofErr w:type="spellEnd"/>
                      <w:r>
                        <w:rPr>
                          <w:lang w:val="en-US"/>
                        </w:rPr>
                        <w:t>]=str[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];</w:t>
                      </w:r>
                    </w:p>
                  </w:txbxContent>
                </v:textbox>
              </v:rect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474A0D" wp14:editId="06CFCB08">
                <wp:simplePos x="0" y="0"/>
                <wp:positionH relativeFrom="column">
                  <wp:posOffset>2168769</wp:posOffset>
                </wp:positionH>
                <wp:positionV relativeFrom="paragraph">
                  <wp:posOffset>4743987</wp:posOffset>
                </wp:positionV>
                <wp:extent cx="5862" cy="381000"/>
                <wp:effectExtent l="76200" t="0" r="70485" b="5715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57320" id="Прямая со стрелкой 249" o:spid="_x0000_s1026" type="#_x0000_t32" style="position:absolute;margin-left:170.75pt;margin-top:373.55pt;width:.45pt;height:3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621017" wp14:editId="23BB06E5">
                <wp:simplePos x="0" y="0"/>
                <wp:positionH relativeFrom="column">
                  <wp:posOffset>4888523</wp:posOffset>
                </wp:positionH>
                <wp:positionV relativeFrom="paragraph">
                  <wp:posOffset>4023018</wp:posOffset>
                </wp:positionV>
                <wp:extent cx="844062" cy="351692"/>
                <wp:effectExtent l="0" t="0" r="13335" b="10795"/>
                <wp:wrapNone/>
                <wp:docPr id="245" name="Прямоугольник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2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88ECB" w14:textId="36BFC408" w:rsidR="00DA0209" w:rsidRPr="00DA0209" w:rsidRDefault="00DA0209" w:rsidP="00DA0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21017" id="Прямоугольник 245" o:spid="_x0000_s1051" style="position:absolute;margin-left:384.9pt;margin-top:316.75pt;width:66.45pt;height:27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" fillcolor="#4472c4 [3204]" strokecolor="#1f3763 [1604]" strokeweight="1pt">
                <v:textbox>
                  <w:txbxContent>
                    <w:p w14:paraId="7BE88ECB" w14:textId="36BFC408" w:rsidR="00DA0209" w:rsidRPr="00DA0209" w:rsidRDefault="00DA0209" w:rsidP="00DA020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++;</w:t>
                      </w:r>
                    </w:p>
                  </w:txbxContent>
                </v:textbox>
              </v:rect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2D2B77" wp14:editId="029EAB1C">
                <wp:simplePos x="0" y="0"/>
                <wp:positionH relativeFrom="column">
                  <wp:posOffset>3975344</wp:posOffset>
                </wp:positionH>
                <wp:positionV relativeFrom="paragraph">
                  <wp:posOffset>4175418</wp:posOffset>
                </wp:positionV>
                <wp:extent cx="872148" cy="0"/>
                <wp:effectExtent l="0" t="76200" r="23495" b="9525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1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38CC7" id="Прямая со стрелкой 244" o:spid="_x0000_s1026" type="#_x0000_t32" style="position:absolute;margin-left:313pt;margin-top:328.75pt;width:68.6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D0A17F" wp14:editId="5D3B98AF">
                <wp:simplePos x="0" y="0"/>
                <wp:positionH relativeFrom="margin">
                  <wp:posOffset>377190</wp:posOffset>
                </wp:positionH>
                <wp:positionV relativeFrom="paragraph">
                  <wp:posOffset>3561080</wp:posOffset>
                </wp:positionV>
                <wp:extent cx="3597519" cy="1229458"/>
                <wp:effectExtent l="38100" t="19050" r="60325" b="46990"/>
                <wp:wrapNone/>
                <wp:docPr id="243" name="Ромб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7519" cy="12294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1D3F4" w14:textId="2399875D" w:rsidR="00DA0209" w:rsidRPr="00DA0209" w:rsidRDefault="00DA0209" w:rsidP="00DA0209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DA0209">
                              <w:rPr>
                                <w:sz w:val="22"/>
                                <w:szCs w:val="18"/>
                                <w:lang w:val="en-US"/>
                              </w:rPr>
                              <w:t>str[i]&lt;=’9’ &amp;&amp; str[i] &gt;=’0’ || str[i]==’-‘ &amp;&amp; j==0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A17F" id="Ромб 243" o:spid="_x0000_s1052" type="#_x0000_t4" style="position:absolute;margin-left:29.7pt;margin-top:280.4pt;width:283.25pt;height:96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" fillcolor="#4472c4 [3204]" strokecolor="#1f3763 [1604]" strokeweight="1pt">
                <v:textbox>
                  <w:txbxContent>
                    <w:p w14:paraId="2321D3F4" w14:textId="2399875D" w:rsidR="00DA0209" w:rsidRPr="00DA0209" w:rsidRDefault="00DA0209" w:rsidP="00DA0209">
                      <w:pPr>
                        <w:jc w:val="center"/>
                        <w:rPr>
                          <w:sz w:val="22"/>
                          <w:szCs w:val="18"/>
                          <w:lang w:val="en-US"/>
                        </w:rPr>
                      </w:pPr>
                      <w:r w:rsidRPr="00DA0209">
                        <w:rPr>
                          <w:sz w:val="22"/>
                          <w:szCs w:val="18"/>
                          <w:lang w:val="en-US"/>
                        </w:rPr>
                        <w:t>str[</w:t>
                      </w:r>
                      <w:proofErr w:type="spellStart"/>
                      <w:r w:rsidRPr="00DA0209">
                        <w:rPr>
                          <w:sz w:val="22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DA0209">
                        <w:rPr>
                          <w:sz w:val="22"/>
                          <w:szCs w:val="18"/>
                          <w:lang w:val="en-US"/>
                        </w:rPr>
                        <w:t>]&lt;=’9’ &amp;&amp; str[</w:t>
                      </w:r>
                      <w:proofErr w:type="spellStart"/>
                      <w:r w:rsidRPr="00DA0209">
                        <w:rPr>
                          <w:sz w:val="22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DA0209">
                        <w:rPr>
                          <w:sz w:val="22"/>
                          <w:szCs w:val="18"/>
                          <w:lang w:val="en-US"/>
                        </w:rPr>
                        <w:t>] &gt;=’0’ || str[</w:t>
                      </w:r>
                      <w:proofErr w:type="spellStart"/>
                      <w:r w:rsidRPr="00DA0209">
                        <w:rPr>
                          <w:sz w:val="22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DA0209">
                        <w:rPr>
                          <w:sz w:val="22"/>
                          <w:szCs w:val="18"/>
                          <w:lang w:val="en-US"/>
                        </w:rPr>
                        <w:t>]==’-‘ &amp;&amp; j==0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B34755" wp14:editId="5E784E86">
                <wp:simplePos x="0" y="0"/>
                <wp:positionH relativeFrom="column">
                  <wp:posOffset>2168769</wp:posOffset>
                </wp:positionH>
                <wp:positionV relativeFrom="paragraph">
                  <wp:posOffset>2616248</wp:posOffset>
                </wp:positionV>
                <wp:extent cx="14654" cy="920261"/>
                <wp:effectExtent l="76200" t="0" r="61595" b="51435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54" cy="920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969D7" id="Прямая со стрелкой 242" o:spid="_x0000_s1026" type="#_x0000_t32" style="position:absolute;margin-left:170.75pt;margin-top:206pt;width:1.15pt;height:72.4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D35119" wp14:editId="2203270F">
                <wp:simplePos x="0" y="0"/>
                <wp:positionH relativeFrom="margin">
                  <wp:posOffset>2185307</wp:posOffset>
                </wp:positionH>
                <wp:positionV relativeFrom="paragraph">
                  <wp:posOffset>2277746</wp:posOffset>
                </wp:positionV>
                <wp:extent cx="2239645" cy="677636"/>
                <wp:effectExtent l="38100" t="19050" r="8255" b="46355"/>
                <wp:wrapNone/>
                <wp:docPr id="238" name="Ромб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645" cy="6776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852D1" w14:textId="232EEB95" w:rsidR="00DA0209" w:rsidRPr="00DA0209" w:rsidRDefault="00DA0209" w:rsidP="00DA0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str[i]==0?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35119" id="Ромб 238" o:spid="_x0000_s1053" type="#_x0000_t4" style="position:absolute;margin-left:172.05pt;margin-top:179.35pt;width:176.35pt;height:53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" fillcolor="#4472c4 [3204]" strokecolor="#1f3763 [1604]" strokeweight="1pt">
                <v:textbox>
                  <w:txbxContent>
                    <w:p w14:paraId="675852D1" w14:textId="232EEB95" w:rsidR="00DA0209" w:rsidRPr="00DA0209" w:rsidRDefault="00DA0209" w:rsidP="00DA02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]==0?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03F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9F2974" wp14:editId="76E10B80">
                <wp:simplePos x="0" y="0"/>
                <wp:positionH relativeFrom="column">
                  <wp:posOffset>3320143</wp:posOffset>
                </wp:positionH>
                <wp:positionV relativeFrom="paragraph">
                  <wp:posOffset>1692638</wp:posOffset>
                </wp:positionV>
                <wp:extent cx="10886" cy="544286"/>
                <wp:effectExtent l="57150" t="0" r="65405" b="65405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4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67E54" id="Прямая со стрелкой 241" o:spid="_x0000_s1026" type="#_x0000_t32" style="position:absolute;margin-left:261.45pt;margin-top:133.3pt;width:.85pt;height:42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A103F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285CC1" wp14:editId="31BB4C63">
                <wp:simplePos x="0" y="0"/>
                <wp:positionH relativeFrom="column">
                  <wp:posOffset>1937657</wp:posOffset>
                </wp:positionH>
                <wp:positionV relativeFrom="paragraph">
                  <wp:posOffset>1529352</wp:posOffset>
                </wp:positionV>
                <wp:extent cx="555172" cy="10886"/>
                <wp:effectExtent l="0" t="57150" r="35560" b="84455"/>
                <wp:wrapNone/>
                <wp:docPr id="240" name="Прямая со стрелко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172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9F479" id="Прямая со стрелкой 240" o:spid="_x0000_s1026" type="#_x0000_t32" style="position:absolute;margin-left:152.55pt;margin-top:120.4pt;width:43.7pt;height: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A103F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C8B65D" wp14:editId="542B2E75">
                <wp:simplePos x="0" y="0"/>
                <wp:positionH relativeFrom="margin">
                  <wp:align>center</wp:align>
                </wp:positionH>
                <wp:positionV relativeFrom="paragraph">
                  <wp:posOffset>1288778</wp:posOffset>
                </wp:positionV>
                <wp:extent cx="1643743" cy="457653"/>
                <wp:effectExtent l="0" t="0" r="13970" b="19050"/>
                <wp:wrapNone/>
                <wp:docPr id="236" name="Прямоугольник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743" cy="457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8E3DC" w14:textId="46627130" w:rsidR="00A103F2" w:rsidRPr="00A103F2" w:rsidRDefault="00A103F2" w:rsidP="00A103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i=j=0;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8B65D" id="Прямоугольник 236" o:spid="_x0000_s1054" style="position:absolute;margin-left:0;margin-top:101.5pt;width:129.45pt;height:36.0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" fillcolor="#4472c4 [3204]" strokecolor="#1f3763 [1604]" strokeweight="1pt">
                <v:textbox>
                  <w:txbxContent>
                    <w:p w14:paraId="4928E3DC" w14:textId="46627130" w:rsidR="00A103F2" w:rsidRPr="00A103F2" w:rsidRDefault="00A103F2" w:rsidP="00A103F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=j=0;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03F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E5F934" wp14:editId="60BA2CC1">
                <wp:simplePos x="0" y="0"/>
                <wp:positionH relativeFrom="column">
                  <wp:posOffset>-165826</wp:posOffset>
                </wp:positionH>
                <wp:positionV relativeFrom="paragraph">
                  <wp:posOffset>1082675</wp:posOffset>
                </wp:positionV>
                <wp:extent cx="2190750" cy="881743"/>
                <wp:effectExtent l="19050" t="0" r="38100" b="13970"/>
                <wp:wrapNone/>
                <wp:docPr id="239" name="Параллелограмм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8174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9DE8F" w14:textId="07897539" w:rsidR="00A103F2" w:rsidRPr="00A103F2" w:rsidRDefault="00A103F2" w:rsidP="00A103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Получение параметра </w:t>
                            </w:r>
                            <w:r>
                              <w:rPr>
                                <w:lang w:val="en-US"/>
                              </w:rP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5F934" id="Параллелограмм 239" o:spid="_x0000_s1055" type="#_x0000_t7" style="position:absolute;margin-left:-13.05pt;margin-top:85.25pt;width:172.5pt;height:69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" adj="2173" fillcolor="#4472c4 [3204]" strokecolor="#1f3763 [1604]" strokeweight="1pt">
                <v:textbox>
                  <w:txbxContent>
                    <w:p w14:paraId="31B9DE8F" w14:textId="07897539" w:rsidR="00A103F2" w:rsidRPr="00A103F2" w:rsidRDefault="00A103F2" w:rsidP="00A103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Получение параметра </w:t>
                      </w:r>
                      <w:r>
                        <w:rPr>
                          <w:lang w:val="en-US"/>
                        </w:rP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 w:rsidR="00A103F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379341" wp14:editId="618E208F">
                <wp:simplePos x="0" y="0"/>
                <wp:positionH relativeFrom="column">
                  <wp:posOffset>936171</wp:posOffset>
                </wp:positionH>
                <wp:positionV relativeFrom="paragraph">
                  <wp:posOffset>593181</wp:posOffset>
                </wp:positionV>
                <wp:extent cx="0" cy="435428"/>
                <wp:effectExtent l="76200" t="0" r="57150" b="60325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99CD0" id="Прямая со стрелкой 235" o:spid="_x0000_s1026" type="#_x0000_t32" style="position:absolute;margin-left:73.7pt;margin-top:46.7pt;width:0;height:34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A103F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263309" wp14:editId="32F2357C">
                <wp:simplePos x="0" y="0"/>
                <wp:positionH relativeFrom="column">
                  <wp:posOffset>97972</wp:posOffset>
                </wp:positionH>
                <wp:positionV relativeFrom="paragraph">
                  <wp:posOffset>80917</wp:posOffset>
                </wp:positionV>
                <wp:extent cx="1687286" cy="500743"/>
                <wp:effectExtent l="0" t="0" r="27305" b="13970"/>
                <wp:wrapNone/>
                <wp:docPr id="234" name="Овал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286" cy="5007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30576" w14:textId="47BEA842" w:rsidR="00A103F2" w:rsidRDefault="00A103F2" w:rsidP="00A103F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63309" id="Овал 234" o:spid="_x0000_s1056" style="position:absolute;margin-left:7.7pt;margin-top:6.35pt;width:132.85pt;height:39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E230576" w14:textId="47BEA842" w:rsidR="00A103F2" w:rsidRDefault="00A103F2" w:rsidP="00A103F2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A103F2" w:rsidRPr="0030326A">
        <w:rPr>
          <w:lang w:val="en-US"/>
        </w:rPr>
        <w:br w:type="page"/>
      </w:r>
    </w:p>
    <w:p w14:paraId="5E5B071E" w14:textId="45D80489" w:rsidR="00DA0209" w:rsidRPr="0030326A" w:rsidRDefault="00DA0209">
      <w:pPr>
        <w:spacing w:line="259" w:lineRule="auto"/>
        <w:jc w:val="left"/>
        <w:rPr>
          <w:lang w:val="en-US"/>
        </w:rPr>
      </w:pPr>
      <w:r>
        <w:lastRenderedPageBreak/>
        <w:t>Алгоритм</w:t>
      </w:r>
      <w:r w:rsidRPr="0030326A">
        <w:rPr>
          <w:lang w:val="en-US"/>
        </w:rPr>
        <w:t xml:space="preserve"> </w:t>
      </w:r>
      <w:r>
        <w:rPr>
          <w:lang w:val="en-US"/>
        </w:rPr>
        <w:t>did_user_accept:</w:t>
      </w:r>
    </w:p>
    <w:p w14:paraId="0B32D83C" w14:textId="76C46D9A" w:rsidR="00DA0209" w:rsidRPr="0030326A" w:rsidRDefault="0018482C">
      <w:pPr>
        <w:spacing w:line="259" w:lineRule="auto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68AD9146" wp14:editId="7DB97BF6">
                <wp:simplePos x="0" y="0"/>
                <wp:positionH relativeFrom="column">
                  <wp:posOffset>4859167</wp:posOffset>
                </wp:positionH>
                <wp:positionV relativeFrom="paragraph">
                  <wp:posOffset>4082610</wp:posOffset>
                </wp:positionV>
                <wp:extent cx="463550" cy="336550"/>
                <wp:effectExtent l="0" t="0" r="0" b="6350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8B32A" w14:textId="77777777" w:rsidR="0018482C" w:rsidRPr="00DA0209" w:rsidRDefault="0018482C" w:rsidP="0018482C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D9146" id="_x0000_s1057" type="#_x0000_t202" style="position:absolute;margin-left:382.6pt;margin-top:321.45pt;width:36.5pt;height:26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" filled="f" stroked="f">
                <v:textbox>
                  <w:txbxContent>
                    <w:p w14:paraId="3828B32A" w14:textId="77777777" w:rsidR="0018482C" w:rsidRPr="00DA0209" w:rsidRDefault="0018482C" w:rsidP="0018482C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1FE9944C" wp14:editId="50EA99E9">
                <wp:simplePos x="0" y="0"/>
                <wp:positionH relativeFrom="column">
                  <wp:posOffset>1500164</wp:posOffset>
                </wp:positionH>
                <wp:positionV relativeFrom="paragraph">
                  <wp:posOffset>4136829</wp:posOffset>
                </wp:positionV>
                <wp:extent cx="463550" cy="336550"/>
                <wp:effectExtent l="0" t="0" r="0" b="635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017EA" w14:textId="77777777" w:rsidR="0018482C" w:rsidRPr="00DA0209" w:rsidRDefault="0018482C" w:rsidP="0018482C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9944C" id="_x0000_s1058" type="#_x0000_t202" style="position:absolute;margin-left:118.1pt;margin-top:325.75pt;width:36.5pt;height:26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" filled="f" stroked="f">
                <v:textbox>
                  <w:txbxContent>
                    <w:p w14:paraId="7BD017EA" w14:textId="77777777" w:rsidR="0018482C" w:rsidRPr="00DA0209" w:rsidRDefault="0018482C" w:rsidP="0018482C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42F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640DE3" wp14:editId="25D19EF9">
                <wp:simplePos x="0" y="0"/>
                <wp:positionH relativeFrom="margin">
                  <wp:align>center</wp:align>
                </wp:positionH>
                <wp:positionV relativeFrom="paragraph">
                  <wp:posOffset>5926455</wp:posOffset>
                </wp:positionV>
                <wp:extent cx="1670050" cy="679450"/>
                <wp:effectExtent l="0" t="0" r="25400" b="25400"/>
                <wp:wrapNone/>
                <wp:docPr id="280" name="Овал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204A9" w14:textId="6AB2B216" w:rsidR="004642F4" w:rsidRDefault="004642F4" w:rsidP="004642F4">
                            <w:pPr>
                              <w:jc w:val="center"/>
                            </w:pPr>
                            <w:r>
                              <w:t>завершение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40DE3" id="Овал 280" o:spid="_x0000_s1059" style="position:absolute;margin-left:0;margin-top:466.65pt;width:131.5pt;height:53.5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F0204A9" w14:textId="6AB2B216" w:rsidR="004642F4" w:rsidRDefault="004642F4" w:rsidP="004642F4">
                      <w:pPr>
                        <w:jc w:val="center"/>
                      </w:pPr>
                      <w:r>
                        <w:t>завершение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42F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1757F1" wp14:editId="11F70716">
                <wp:simplePos x="0" y="0"/>
                <wp:positionH relativeFrom="column">
                  <wp:posOffset>3314700</wp:posOffset>
                </wp:positionH>
                <wp:positionV relativeFrom="paragraph">
                  <wp:posOffset>5126355</wp:posOffset>
                </wp:positionV>
                <wp:extent cx="12700" cy="774700"/>
                <wp:effectExtent l="57150" t="0" r="63500" b="6350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DC701" id="Прямая со стрелкой 279" o:spid="_x0000_s1026" type="#_x0000_t32" style="position:absolute;margin-left:261pt;margin-top:403.65pt;width:1pt;height:6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4642F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475E85" wp14:editId="4C98CD6A">
                <wp:simplePos x="0" y="0"/>
                <wp:positionH relativeFrom="margin">
                  <wp:align>center</wp:align>
                </wp:positionH>
                <wp:positionV relativeFrom="paragraph">
                  <wp:posOffset>5107305</wp:posOffset>
                </wp:positionV>
                <wp:extent cx="45719" cy="45719"/>
                <wp:effectExtent l="0" t="0" r="12065" b="12065"/>
                <wp:wrapNone/>
                <wp:docPr id="278" name="Овал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12456D" id="Овал 278" o:spid="_x0000_s1026" style="position:absolute;margin-left:0;margin-top:402.15pt;width:3.6pt;height:3.6pt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4642F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DA298E" wp14:editId="592AC6E2">
                <wp:simplePos x="0" y="0"/>
                <wp:positionH relativeFrom="column">
                  <wp:posOffset>2178050</wp:posOffset>
                </wp:positionH>
                <wp:positionV relativeFrom="paragraph">
                  <wp:posOffset>5126355</wp:posOffset>
                </wp:positionV>
                <wp:extent cx="2330450" cy="0"/>
                <wp:effectExtent l="0" t="0" r="0" b="0"/>
                <wp:wrapNone/>
                <wp:docPr id="277" name="Прямая соединительная лини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A4A26" id="Прямая соединительная линия 27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403.65pt" to="355pt,4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 w:rsidR="004642F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197CB0" wp14:editId="1708356F">
                <wp:simplePos x="0" y="0"/>
                <wp:positionH relativeFrom="column">
                  <wp:posOffset>406400</wp:posOffset>
                </wp:positionH>
                <wp:positionV relativeFrom="paragraph">
                  <wp:posOffset>4897755</wp:posOffset>
                </wp:positionV>
                <wp:extent cx="2108200" cy="419100"/>
                <wp:effectExtent l="19050" t="0" r="44450" b="19050"/>
                <wp:wrapNone/>
                <wp:docPr id="275" name="Параллелограмм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0AD5E" w14:textId="1E002EF3" w:rsidR="004642F4" w:rsidRPr="004642F4" w:rsidRDefault="004642F4" w:rsidP="004642F4">
                            <w:pPr>
                              <w:jc w:val="center"/>
                            </w:pPr>
                            <w:r>
                              <w:t>Вернуть «да»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97CB0" id="Параллелограмм 275" o:spid="_x0000_s1060" type="#_x0000_t7" style="position:absolute;margin-left:32pt;margin-top:385.65pt;width:166pt;height:3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" adj="1073" fillcolor="#4472c4 [3204]" strokecolor="#1f3763 [1604]" strokeweight="1pt">
                <v:textbox>
                  <w:txbxContent>
                    <w:p w14:paraId="46E0AD5E" w14:textId="1E002EF3" w:rsidR="004642F4" w:rsidRPr="004642F4" w:rsidRDefault="004642F4" w:rsidP="004642F4">
                      <w:pPr>
                        <w:jc w:val="center"/>
                      </w:pPr>
                      <w:r>
                        <w:t>Вернуть «да»</w:t>
                      </w:r>
                    </w:p>
                  </w:txbxContent>
                </v:textbox>
              </v:shape>
            </w:pict>
          </mc:Fallback>
        </mc:AlternateContent>
      </w:r>
      <w:r w:rsidR="004642F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989909" wp14:editId="443E7F24">
                <wp:simplePos x="0" y="0"/>
                <wp:positionH relativeFrom="column">
                  <wp:posOffset>4216400</wp:posOffset>
                </wp:positionH>
                <wp:positionV relativeFrom="paragraph">
                  <wp:posOffset>4891405</wp:posOffset>
                </wp:positionV>
                <wp:extent cx="2108200" cy="419100"/>
                <wp:effectExtent l="19050" t="0" r="44450" b="19050"/>
                <wp:wrapNone/>
                <wp:docPr id="276" name="Параллелограмм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896FC" w14:textId="04B6E55B" w:rsidR="004642F4" w:rsidRPr="004642F4" w:rsidRDefault="004642F4" w:rsidP="004642F4">
                            <w:pPr>
                              <w:jc w:val="center"/>
                            </w:pPr>
                            <w:r>
                              <w:t>Вернуть «нет»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89909" id="Параллелограмм 276" o:spid="_x0000_s1061" type="#_x0000_t7" style="position:absolute;margin-left:332pt;margin-top:385.15pt;width:166pt;height:3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" adj="1073" fillcolor="#4472c4 [3204]" strokecolor="#1f3763 [1604]" strokeweight="1pt">
                <v:textbox>
                  <w:txbxContent>
                    <w:p w14:paraId="11A896FC" w14:textId="04B6E55B" w:rsidR="004642F4" w:rsidRPr="004642F4" w:rsidRDefault="004642F4" w:rsidP="004642F4">
                      <w:pPr>
                        <w:jc w:val="center"/>
                      </w:pPr>
                      <w:r>
                        <w:t>Вернуть «нет»</w:t>
                      </w:r>
                    </w:p>
                  </w:txbxContent>
                </v:textbox>
              </v:shape>
            </w:pict>
          </mc:Fallback>
        </mc:AlternateContent>
      </w:r>
      <w:r w:rsidR="004642F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FC6BAA" wp14:editId="11AA8898">
                <wp:simplePos x="0" y="0"/>
                <wp:positionH relativeFrom="column">
                  <wp:posOffset>5251450</wp:posOffset>
                </wp:positionH>
                <wp:positionV relativeFrom="paragraph">
                  <wp:posOffset>4059555</wp:posOffset>
                </wp:positionV>
                <wp:extent cx="0" cy="800100"/>
                <wp:effectExtent l="76200" t="0" r="57150" b="57150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63929" id="Прямая со стрелкой 273" o:spid="_x0000_s1026" type="#_x0000_t32" style="position:absolute;margin-left:413.5pt;margin-top:319.65pt;width:0;height:6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4642F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233F88" wp14:editId="5181E7A4">
                <wp:simplePos x="0" y="0"/>
                <wp:positionH relativeFrom="column">
                  <wp:posOffset>1466850</wp:posOffset>
                </wp:positionH>
                <wp:positionV relativeFrom="paragraph">
                  <wp:posOffset>4059555</wp:posOffset>
                </wp:positionV>
                <wp:extent cx="0" cy="800100"/>
                <wp:effectExtent l="76200" t="0" r="57150" b="57150"/>
                <wp:wrapNone/>
                <wp:docPr id="272" name="Прямая со стрелко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30E39" id="Прямая со стрелкой 272" o:spid="_x0000_s1026" type="#_x0000_t32" style="position:absolute;margin-left:115.5pt;margin-top:319.65pt;width:0;height:6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4642F4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DC385E2" wp14:editId="76C51526">
                <wp:simplePos x="0" y="0"/>
                <wp:positionH relativeFrom="column">
                  <wp:posOffset>5270500</wp:posOffset>
                </wp:positionH>
                <wp:positionV relativeFrom="paragraph">
                  <wp:posOffset>2681605</wp:posOffset>
                </wp:positionV>
                <wp:extent cx="463550" cy="336550"/>
                <wp:effectExtent l="0" t="0" r="0" b="6350"/>
                <wp:wrapSquare wrapText="bothSides"/>
                <wp:docPr id="27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7797A" w14:textId="77777777" w:rsidR="004642F4" w:rsidRPr="00A103F2" w:rsidRDefault="004642F4" w:rsidP="004642F4">
                            <w:pPr>
                              <w:rPr>
                                <w:lang w:val="en-US"/>
                              </w:rPr>
                            </w:pPr>
                            <w:r>
                              <w:t>нет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385E2" id="_x0000_s1062" type="#_x0000_t202" style="position:absolute;margin-left:415pt;margin-top:211.15pt;width:36.5pt;height:26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" filled="f" stroked="f">
                <v:textbox>
                  <w:txbxContent>
                    <w:p w14:paraId="0E77797A" w14:textId="77777777" w:rsidR="004642F4" w:rsidRPr="00A103F2" w:rsidRDefault="004642F4" w:rsidP="004642F4">
                      <w:pPr>
                        <w:rPr>
                          <w:lang w:val="en-US"/>
                        </w:rPr>
                      </w:pPr>
                      <w:r>
                        <w:t>нет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42F4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4BE39EF" wp14:editId="25DC4608">
                <wp:simplePos x="0" y="0"/>
                <wp:positionH relativeFrom="column">
                  <wp:posOffset>2755900</wp:posOffset>
                </wp:positionH>
                <wp:positionV relativeFrom="paragraph">
                  <wp:posOffset>3144520</wp:posOffset>
                </wp:positionV>
                <wp:extent cx="463550" cy="336550"/>
                <wp:effectExtent l="0" t="0" r="0" b="6350"/>
                <wp:wrapSquare wrapText="bothSides"/>
                <wp:docPr id="2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05822" w14:textId="77777777" w:rsidR="004642F4" w:rsidRPr="00A103F2" w:rsidRDefault="004642F4" w:rsidP="004642F4">
                            <w:pPr>
                              <w:rPr>
                                <w:lang w:val="en-US"/>
                              </w:rPr>
                            </w:pPr>
                            <w:r>
                              <w:t>нет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E39EF" id="_x0000_s1063" type="#_x0000_t202" style="position:absolute;margin-left:217pt;margin-top:247.6pt;width:36.5pt;height:26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" filled="f" stroked="f">
                <v:textbox>
                  <w:txbxContent>
                    <w:p w14:paraId="06905822" w14:textId="77777777" w:rsidR="004642F4" w:rsidRPr="00A103F2" w:rsidRDefault="004642F4" w:rsidP="004642F4">
                      <w:pPr>
                        <w:rPr>
                          <w:lang w:val="en-US"/>
                        </w:rPr>
                      </w:pPr>
                      <w:r>
                        <w:t>нет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3581A9" wp14:editId="0D0817A1">
                <wp:simplePos x="0" y="0"/>
                <wp:positionH relativeFrom="margin">
                  <wp:posOffset>1162050</wp:posOffset>
                </wp:positionH>
                <wp:positionV relativeFrom="paragraph">
                  <wp:posOffset>876300</wp:posOffset>
                </wp:positionV>
                <wp:extent cx="45719" cy="45719"/>
                <wp:effectExtent l="0" t="0" r="12065" b="12065"/>
                <wp:wrapNone/>
                <wp:docPr id="269" name="Овал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325B0A" id="Овал 269" o:spid="_x0000_s1026" style="position:absolute;margin-left:91.5pt;margin-top:69pt;width:3.6pt;height:3.6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6B9DCD" wp14:editId="5F067B20">
                <wp:simplePos x="0" y="0"/>
                <wp:positionH relativeFrom="column">
                  <wp:posOffset>1200150</wp:posOffset>
                </wp:positionH>
                <wp:positionV relativeFrom="paragraph">
                  <wp:posOffset>903605</wp:posOffset>
                </wp:positionV>
                <wp:extent cx="4025900" cy="12700"/>
                <wp:effectExtent l="38100" t="76200" r="0" b="82550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5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F489F" id="Прямая со стрелкой 267" o:spid="_x0000_s1026" type="#_x0000_t32" style="position:absolute;margin-left:94.5pt;margin-top:71.15pt;width:317pt;height:1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77DE17" wp14:editId="057BA32F">
                <wp:simplePos x="0" y="0"/>
                <wp:positionH relativeFrom="column">
                  <wp:posOffset>5226050</wp:posOffset>
                </wp:positionH>
                <wp:positionV relativeFrom="paragraph">
                  <wp:posOffset>916305</wp:posOffset>
                </wp:positionV>
                <wp:extent cx="25400" cy="2216150"/>
                <wp:effectExtent l="0" t="0" r="31750" b="1270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221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60533" id="Прямая соединительная линия 266" o:spid="_x0000_s1026" style="position:absolute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5pt,72.15pt" to="413.5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" strokecolor="#4472c4 [3204]" strokeweight=".5pt">
                <v:stroke joinstyle="miter"/>
              </v:line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0A046F" wp14:editId="22E74F77">
                <wp:simplePos x="0" y="0"/>
                <wp:positionH relativeFrom="column">
                  <wp:posOffset>3670300</wp:posOffset>
                </wp:positionH>
                <wp:positionV relativeFrom="paragraph">
                  <wp:posOffset>3081655</wp:posOffset>
                </wp:positionV>
                <wp:extent cx="3168650" cy="1009650"/>
                <wp:effectExtent l="38100" t="19050" r="0" b="38100"/>
                <wp:wrapNone/>
                <wp:docPr id="265" name="Ромб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C5AC6" w14:textId="029B528D" w:rsidR="00DA0209" w:rsidRPr="00DA0209" w:rsidRDefault="00DA0209" w:rsidP="00DA0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</w:t>
                            </w:r>
                            <w:r>
                              <w:t xml:space="preserve">совпадает с </w:t>
                            </w:r>
                            <w:r>
                              <w:rPr>
                                <w:lang w:val="en-US"/>
                              </w:rPr>
                              <w:t>“n”?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0A046F" id="Ромб 265" o:spid="_x0000_s1064" type="#_x0000_t4" style="position:absolute;margin-left:289pt;margin-top:242.65pt;width:249.5pt;height:79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" fillcolor="#4472c4 [3204]" strokecolor="#1f3763 [1604]" strokeweight="1pt">
                <v:textbox>
                  <w:txbxContent>
                    <w:p w14:paraId="778C5AC6" w14:textId="029B528D" w:rsidR="00DA0209" w:rsidRPr="00DA0209" w:rsidRDefault="00DA0209" w:rsidP="00DA02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</w:t>
                      </w:r>
                      <w:r>
                        <w:t xml:space="preserve">совпадает с </w:t>
                      </w:r>
                      <w:r>
                        <w:rPr>
                          <w:lang w:val="en-US"/>
                        </w:rPr>
                        <w:t>“n”?</w:t>
                      </w:r>
                    </w:p>
                  </w:txbxContent>
                </v:textbox>
              </v:shape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BAD5D1" wp14:editId="40A2C6EF">
                <wp:simplePos x="0" y="0"/>
                <wp:positionH relativeFrom="column">
                  <wp:posOffset>3048000</wp:posOffset>
                </wp:positionH>
                <wp:positionV relativeFrom="paragraph">
                  <wp:posOffset>3589655</wp:posOffset>
                </wp:positionV>
                <wp:extent cx="603250" cy="6350"/>
                <wp:effectExtent l="0" t="57150" r="44450" b="8890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0D4B2" id="Прямая со стрелкой 264" o:spid="_x0000_s1026" type="#_x0000_t32" style="position:absolute;margin-left:240pt;margin-top:282.65pt;width:47.5pt;height: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9CE33F" wp14:editId="66D86F7B">
                <wp:simplePos x="0" y="0"/>
                <wp:positionH relativeFrom="column">
                  <wp:posOffset>1466850</wp:posOffset>
                </wp:positionH>
                <wp:positionV relativeFrom="paragraph">
                  <wp:posOffset>2351405</wp:posOffset>
                </wp:positionV>
                <wp:extent cx="0" cy="723900"/>
                <wp:effectExtent l="76200" t="0" r="57150" b="57150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ABD6C" id="Прямая со стрелкой 263" o:spid="_x0000_s1026" type="#_x0000_t32" style="position:absolute;margin-left:115.5pt;margin-top:185.15pt;width:0;height:5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A4366C" wp14:editId="3A79276A">
                <wp:simplePos x="0" y="0"/>
                <wp:positionH relativeFrom="column">
                  <wp:posOffset>-114300</wp:posOffset>
                </wp:positionH>
                <wp:positionV relativeFrom="paragraph">
                  <wp:posOffset>3075305</wp:posOffset>
                </wp:positionV>
                <wp:extent cx="3168650" cy="1009650"/>
                <wp:effectExtent l="38100" t="19050" r="0" b="38100"/>
                <wp:wrapNone/>
                <wp:docPr id="262" name="Ромб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D8BE2" w14:textId="2F74F9E9" w:rsidR="00DA0209" w:rsidRPr="00DA0209" w:rsidRDefault="00DA0209" w:rsidP="00DA0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</w:t>
                            </w:r>
                            <w:r>
                              <w:t xml:space="preserve">совпадает с </w:t>
                            </w:r>
                            <w:r>
                              <w:rPr>
                                <w:lang w:val="en-US"/>
                              </w:rPr>
                              <w:t>“y”?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4366C" id="Ромб 262" o:spid="_x0000_s1065" type="#_x0000_t4" style="position:absolute;margin-left:-9pt;margin-top:242.15pt;width:249.5pt;height:79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" fillcolor="#4472c4 [3204]" strokecolor="#1f3763 [1604]" strokeweight="1pt">
                <v:textbox>
                  <w:txbxContent>
                    <w:p w14:paraId="68ED8BE2" w14:textId="2F74F9E9" w:rsidR="00DA0209" w:rsidRPr="00DA0209" w:rsidRDefault="00DA0209" w:rsidP="00DA02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</w:t>
                      </w:r>
                      <w:r>
                        <w:t xml:space="preserve">совпадает с </w:t>
                      </w:r>
                      <w:r>
                        <w:rPr>
                          <w:lang w:val="en-US"/>
                        </w:rPr>
                        <w:t>“y”?</w:t>
                      </w:r>
                    </w:p>
                  </w:txbxContent>
                </v:textbox>
              </v:shape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F8166B" wp14:editId="574F81F1">
                <wp:simplePos x="0" y="0"/>
                <wp:positionH relativeFrom="column">
                  <wp:posOffset>1175385</wp:posOffset>
                </wp:positionH>
                <wp:positionV relativeFrom="paragraph">
                  <wp:posOffset>613410</wp:posOffset>
                </wp:positionV>
                <wp:extent cx="0" cy="435610"/>
                <wp:effectExtent l="76200" t="0" r="57150" b="5969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64F55" id="Прямая со стрелкой 260" o:spid="_x0000_s1026" type="#_x0000_t32" style="position:absolute;margin-left:92.55pt;margin-top:48.3pt;width:0;height:34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103EBF" wp14:editId="75C43053">
                <wp:simplePos x="0" y="0"/>
                <wp:positionH relativeFrom="column">
                  <wp:posOffset>456747</wp:posOffset>
                </wp:positionH>
                <wp:positionV relativeFrom="paragraph">
                  <wp:posOffset>178798</wp:posOffset>
                </wp:positionV>
                <wp:extent cx="1360714" cy="435429"/>
                <wp:effectExtent l="0" t="0" r="11430" b="22225"/>
                <wp:wrapNone/>
                <wp:docPr id="259" name="Овал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14" cy="435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6367D" w14:textId="18C51FBD" w:rsidR="00DA0209" w:rsidRDefault="00DA0209" w:rsidP="00DA020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03EBF" id="Овал 259" o:spid="_x0000_s1066" style="position:absolute;margin-left:35.95pt;margin-top:14.1pt;width:107.15pt;height:34.3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A86367D" w14:textId="18C51FBD" w:rsidR="00DA0209" w:rsidRDefault="00DA0209" w:rsidP="00DA020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DA020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426B6B" wp14:editId="6DBB08C4">
                <wp:simplePos x="0" y="0"/>
                <wp:positionH relativeFrom="column">
                  <wp:posOffset>-144145</wp:posOffset>
                </wp:positionH>
                <wp:positionV relativeFrom="paragraph">
                  <wp:posOffset>1103902</wp:posOffset>
                </wp:positionV>
                <wp:extent cx="2397579" cy="1393372"/>
                <wp:effectExtent l="19050" t="0" r="41275" b="16510"/>
                <wp:wrapNone/>
                <wp:docPr id="261" name="Параллелограмм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579" cy="139337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1F818" w14:textId="7C7AE509" w:rsidR="00DA0209" w:rsidRPr="00DA0209" w:rsidRDefault="00DA0209" w:rsidP="00DA0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 xml:space="preserve"> “</w:t>
                            </w:r>
                            <w:r w:rsidRPr="00DA0209">
                              <w:rPr>
                                <w:lang w:val="en-US"/>
                              </w:rPr>
                              <w:t>Are you sure (y/n):</w:t>
                            </w:r>
                            <w:r>
                              <w:rPr>
                                <w:lang w:val="en-US"/>
                              </w:rPr>
                              <w:t xml:space="preserve"> ”</w:t>
                            </w:r>
                            <w:r w:rsidRPr="00DA0209">
                              <w:rPr>
                                <w:lang w:val="en-US"/>
                              </w:rPr>
                              <w:br/>
                            </w:r>
                            <w:r>
                              <w:t>Ввод</w:t>
                            </w:r>
                            <w:r w:rsidRPr="00DA020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строки</w:t>
                            </w:r>
                            <w:r w:rsidRPr="00DA020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26B6B" id="Параллелограмм 261" o:spid="_x0000_s1067" type="#_x0000_t7" style="position:absolute;margin-left:-11.35pt;margin-top:86.9pt;width:188.8pt;height:109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" adj="3138" fillcolor="#4472c4 [3204]" strokecolor="#1f3763 [1604]" strokeweight="1pt">
                <v:textbox>
                  <w:txbxContent>
                    <w:p w14:paraId="5C21F818" w14:textId="7C7AE509" w:rsidR="00DA0209" w:rsidRPr="00DA0209" w:rsidRDefault="00DA0209" w:rsidP="00DA02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 xml:space="preserve"> “</w:t>
                      </w:r>
                      <w:r w:rsidRPr="00DA0209">
                        <w:rPr>
                          <w:lang w:val="en-US"/>
                        </w:rPr>
                        <w:t>Are you sure (y/n):</w:t>
                      </w:r>
                      <w:r>
                        <w:rPr>
                          <w:lang w:val="en-US"/>
                        </w:rPr>
                        <w:t xml:space="preserve"> ”</w:t>
                      </w:r>
                      <w:r w:rsidRPr="00DA0209">
                        <w:rPr>
                          <w:lang w:val="en-US"/>
                        </w:rPr>
                        <w:br/>
                      </w:r>
                      <w:r>
                        <w:t>Ввод</w:t>
                      </w:r>
                      <w:r w:rsidRPr="00DA0209">
                        <w:rPr>
                          <w:lang w:val="en-US"/>
                        </w:rPr>
                        <w:t xml:space="preserve"> </w:t>
                      </w:r>
                      <w:r>
                        <w:t>строки</w:t>
                      </w:r>
                      <w:r w:rsidRPr="00DA020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A0209" w:rsidRPr="0030326A">
        <w:rPr>
          <w:lang w:val="en-US"/>
        </w:rPr>
        <w:br w:type="page"/>
      </w:r>
    </w:p>
    <w:p w14:paraId="5407FA6B" w14:textId="23076807" w:rsidR="0030326A" w:rsidRPr="0030326A" w:rsidRDefault="0030326A">
      <w:pPr>
        <w:spacing w:line="259" w:lineRule="auto"/>
        <w:jc w:val="left"/>
      </w:pPr>
      <w:r>
        <w:lastRenderedPageBreak/>
        <w:t>Алгоритм</w:t>
      </w:r>
      <w:r w:rsidRPr="0030326A">
        <w:t xml:space="preserve"> </w:t>
      </w:r>
      <w:r>
        <w:rPr>
          <w:lang w:val="en-US"/>
        </w:rPr>
        <w:t>represent</w:t>
      </w:r>
      <w:r w:rsidRPr="0030326A">
        <w:t>_</w:t>
      </w:r>
      <w:r>
        <w:rPr>
          <w:lang w:val="en-US"/>
        </w:rPr>
        <w:t>as</w:t>
      </w:r>
      <w:r w:rsidRPr="0030326A">
        <w:t>_</w:t>
      </w:r>
      <w:r>
        <w:rPr>
          <w:lang w:val="en-US"/>
        </w:rPr>
        <w:t>bin</w:t>
      </w:r>
      <w:r w:rsidRPr="0030326A">
        <w:t>:</w:t>
      </w:r>
    </w:p>
    <w:p w14:paraId="15A40C65" w14:textId="679E6570" w:rsidR="0030326A" w:rsidRPr="0030326A" w:rsidRDefault="0030326A" w:rsidP="0018482C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878D67" wp14:editId="3FB1B652">
                <wp:simplePos x="0" y="0"/>
                <wp:positionH relativeFrom="column">
                  <wp:posOffset>1265555</wp:posOffset>
                </wp:positionH>
                <wp:positionV relativeFrom="paragraph">
                  <wp:posOffset>1710690</wp:posOffset>
                </wp:positionV>
                <wp:extent cx="0" cy="381000"/>
                <wp:effectExtent l="76200" t="0" r="9525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4F0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99.65pt;margin-top:134.7pt;width:0;height:30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683702" wp14:editId="44AF42F7">
                <wp:simplePos x="0" y="0"/>
                <wp:positionH relativeFrom="column">
                  <wp:posOffset>104140</wp:posOffset>
                </wp:positionH>
                <wp:positionV relativeFrom="paragraph">
                  <wp:posOffset>6513830</wp:posOffset>
                </wp:positionV>
                <wp:extent cx="1553796" cy="474345"/>
                <wp:effectExtent l="0" t="0" r="27940" b="2095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796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A40DF" w14:textId="77777777" w:rsidR="0030326A" w:rsidRPr="007D6C0C" w:rsidRDefault="0030326A" w:rsidP="0030326A">
                            <w:pPr>
                              <w:jc w:val="center"/>
                            </w:pPr>
                            <w:r>
                              <w:t>завершение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683702" id="Овал 4" o:spid="_x0000_s1068" style="position:absolute;left:0;text-align:left;margin-left:8.2pt;margin-top:512.9pt;width:122.35pt;height:37.3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60A40DF" w14:textId="77777777" w:rsidR="0030326A" w:rsidRPr="007D6C0C" w:rsidRDefault="0030326A" w:rsidP="0030326A">
                      <w:pPr>
                        <w:jc w:val="center"/>
                      </w:pPr>
                      <w:r>
                        <w:t>завершение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6C54BD" wp14:editId="2A1C5EEF">
                <wp:simplePos x="0" y="0"/>
                <wp:positionH relativeFrom="column">
                  <wp:posOffset>1343025</wp:posOffset>
                </wp:positionH>
                <wp:positionV relativeFrom="paragraph">
                  <wp:posOffset>516255</wp:posOffset>
                </wp:positionV>
                <wp:extent cx="0" cy="523875"/>
                <wp:effectExtent l="76200" t="0" r="5715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A991D" id="Прямая со стрелкой 2" o:spid="_x0000_s1026" type="#_x0000_t32" style="position:absolute;margin-left:105.75pt;margin-top:40.65pt;width:0;height:41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11ACB2D" wp14:editId="21679045">
                <wp:simplePos x="0" y="0"/>
                <wp:positionH relativeFrom="column">
                  <wp:posOffset>1685925</wp:posOffset>
                </wp:positionH>
                <wp:positionV relativeFrom="paragraph">
                  <wp:posOffset>2240915</wp:posOffset>
                </wp:positionV>
                <wp:extent cx="1924050" cy="27940"/>
                <wp:effectExtent l="0" t="38100" r="38100" b="8636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2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7E014" id="Прямая со стрелкой 47" o:spid="_x0000_s1026" type="#_x0000_t32" style="position:absolute;margin-left:132.75pt;margin-top:176.45pt;width:151.5pt;height:2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B93C11" wp14:editId="73BF4F8C">
                <wp:simplePos x="0" y="0"/>
                <wp:positionH relativeFrom="column">
                  <wp:posOffset>781685</wp:posOffset>
                </wp:positionH>
                <wp:positionV relativeFrom="paragraph">
                  <wp:posOffset>2084070</wp:posOffset>
                </wp:positionV>
                <wp:extent cx="890954" cy="387754"/>
                <wp:effectExtent l="0" t="0" r="23495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387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DD7AE" w14:textId="77777777" w:rsidR="0030326A" w:rsidRPr="00CC6AAC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i 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93C11" id="Прямоугольник 9" o:spid="_x0000_s1069" style="position:absolute;left:0;text-align:left;margin-left:61.55pt;margin-top:164.1pt;width:70.15pt;height:30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" fillcolor="#4472c4 [3204]" strokecolor="#1f3763 [1604]" strokeweight="1pt">
                <v:textbox>
                  <w:txbxContent>
                    <w:p w14:paraId="6A0DD7AE" w14:textId="77777777" w:rsidR="0030326A" w:rsidRPr="00CC6AAC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0CB61A" wp14:editId="436E29BC">
                <wp:simplePos x="0" y="0"/>
                <wp:positionH relativeFrom="margin">
                  <wp:posOffset>66675</wp:posOffset>
                </wp:positionH>
                <wp:positionV relativeFrom="paragraph">
                  <wp:posOffset>1059180</wp:posOffset>
                </wp:positionV>
                <wp:extent cx="2600326" cy="857250"/>
                <wp:effectExtent l="19050" t="0" r="47625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6" cy="857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AD03E" w14:textId="6C0D702A" w:rsidR="0030326A" w:rsidRPr="0030326A" w:rsidRDefault="0030326A" w:rsidP="0030326A">
                            <w:pPr>
                              <w:jc w:val="center"/>
                            </w:pPr>
                            <w:r>
                              <w:t>Получение параметров</w:t>
                            </w:r>
                            <w:r w:rsidRPr="0030326A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char</w:t>
                            </w:r>
                            <w:r w:rsidRPr="0030326A">
                              <w:t xml:space="preserve">* </w:t>
                            </w:r>
                            <w:r>
                              <w:rPr>
                                <w:lang w:val="en-US"/>
                              </w:rPr>
                              <w:t>result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Pr="0030326A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CB61A" id="Параллелограмм 3" o:spid="_x0000_s1070" type="#_x0000_t7" style="position:absolute;left:0;text-align:left;margin-left:5.25pt;margin-top:83.4pt;width:204.75pt;height:67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" adj="1780" fillcolor="#4472c4 [3204]" strokecolor="#1f3763 [1604]" strokeweight="1pt">
                <v:textbox>
                  <w:txbxContent>
                    <w:p w14:paraId="31EAD03E" w14:textId="6C0D702A" w:rsidR="0030326A" w:rsidRPr="0030326A" w:rsidRDefault="0030326A" w:rsidP="0030326A">
                      <w:pPr>
                        <w:jc w:val="center"/>
                      </w:pPr>
                      <w:r>
                        <w:t>Получение параметров</w:t>
                      </w:r>
                      <w:r w:rsidRPr="0030326A">
                        <w:t xml:space="preserve"> </w:t>
                      </w:r>
                      <w:r>
                        <w:rPr>
                          <w:lang w:val="en-US"/>
                        </w:rPr>
                        <w:t>char</w:t>
                      </w:r>
                      <w:r w:rsidRPr="0030326A">
                        <w:t xml:space="preserve">* </w:t>
                      </w:r>
                      <w:r>
                        <w:rPr>
                          <w:lang w:val="en-US"/>
                        </w:rPr>
                        <w:t>result</w:t>
                      </w:r>
                      <w:r>
                        <w:t xml:space="preserve">, </w:t>
                      </w:r>
                      <w:r>
                        <w:rPr>
                          <w:lang w:val="en-US"/>
                        </w:rPr>
                        <w:t>int</w:t>
                      </w:r>
                      <w:r w:rsidRPr="0030326A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AA8920" wp14:editId="0DC1B89F">
                <wp:simplePos x="0" y="0"/>
                <wp:positionH relativeFrom="column">
                  <wp:posOffset>400050</wp:posOffset>
                </wp:positionH>
                <wp:positionV relativeFrom="paragraph">
                  <wp:posOffset>194310</wp:posOffset>
                </wp:positionV>
                <wp:extent cx="1971675" cy="5905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FA9F0" w14:textId="34C818BF" w:rsidR="0030326A" w:rsidRDefault="0030326A" w:rsidP="0030326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A8920" id="Овал 1" o:spid="_x0000_s1071" style="position:absolute;left:0;text-align:left;margin-left:31.5pt;margin-top:15.3pt;width:155.25pt;height:46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17FA9F0" w14:textId="34C818BF" w:rsidR="0030326A" w:rsidRDefault="0030326A" w:rsidP="0030326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bookmarkStart w:id="4" w:name="_Toc85112422"/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7BF6936" wp14:editId="7EE924B9">
                <wp:simplePos x="0" y="0"/>
                <wp:positionH relativeFrom="column">
                  <wp:posOffset>3385185</wp:posOffset>
                </wp:positionH>
                <wp:positionV relativeFrom="paragraph">
                  <wp:posOffset>2205990</wp:posOffset>
                </wp:positionV>
                <wp:extent cx="105508" cy="105508"/>
                <wp:effectExtent l="0" t="0" r="27940" b="2794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8" cy="1055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C9388" id="Овал 31" o:spid="_x0000_s1026" style="position:absolute;margin-left:266.55pt;margin-top:173.7pt;width:8.3pt;height:8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E0C0FA" wp14:editId="18EFCE30">
                <wp:simplePos x="0" y="0"/>
                <wp:positionH relativeFrom="column">
                  <wp:posOffset>849923</wp:posOffset>
                </wp:positionH>
                <wp:positionV relativeFrom="paragraph">
                  <wp:posOffset>5931877</wp:posOffset>
                </wp:positionV>
                <wp:extent cx="11723" cy="504092"/>
                <wp:effectExtent l="38100" t="0" r="64770" b="4889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04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74233" id="Прямая со стрелкой 36" o:spid="_x0000_s1026" type="#_x0000_t32" style="position:absolute;margin-left:66.9pt;margin-top:467.1pt;width:.9pt;height:39.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960C894" wp14:editId="20FBB0F5">
                <wp:simplePos x="0" y="0"/>
                <wp:positionH relativeFrom="column">
                  <wp:posOffset>1606062</wp:posOffset>
                </wp:positionH>
                <wp:positionV relativeFrom="paragraph">
                  <wp:posOffset>2297723</wp:posOffset>
                </wp:positionV>
                <wp:extent cx="3420110" cy="3446585"/>
                <wp:effectExtent l="38100" t="0" r="1170940" b="97155"/>
                <wp:wrapNone/>
                <wp:docPr id="33" name="Соединитель: усту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0110" cy="3446585"/>
                        </a:xfrm>
                        <a:prstGeom prst="bentConnector3">
                          <a:avLst>
                            <a:gd name="adj1" fmla="val -336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295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3" o:spid="_x0000_s1026" type="#_x0000_t34" style="position:absolute;margin-left:126.45pt;margin-top:180.9pt;width:269.3pt;height:271.4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" adj="-726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C05CA6" wp14:editId="58AF4E9B">
                <wp:simplePos x="0" y="0"/>
                <wp:positionH relativeFrom="column">
                  <wp:posOffset>166614</wp:posOffset>
                </wp:positionH>
                <wp:positionV relativeFrom="paragraph">
                  <wp:posOffset>5527040</wp:posOffset>
                </wp:positionV>
                <wp:extent cx="1435735" cy="398145"/>
                <wp:effectExtent l="0" t="0" r="12065" b="2095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D6D92" w14:textId="77777777" w:rsidR="0030326A" w:rsidRPr="00C231BD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result[32]=’\0’</w:t>
                            </w:r>
                          </w:p>
                          <w:p w14:paraId="7811663B" w14:textId="77777777" w:rsidR="0030326A" w:rsidRPr="00C231BD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C05CA6" id="Прямоугольник 5" o:spid="_x0000_s1072" style="position:absolute;left:0;text-align:left;margin-left:13.1pt;margin-top:435.2pt;width:113.05pt;height:31.3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" fillcolor="#4472c4 [3204]" strokecolor="#1f3763 [1604]" strokeweight="1pt">
                <v:textbox>
                  <w:txbxContent>
                    <w:p w14:paraId="636D6D92" w14:textId="77777777" w:rsidR="0030326A" w:rsidRPr="00C231BD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result[32]=’\0’</w:t>
                      </w:r>
                    </w:p>
                    <w:p w14:paraId="7811663B" w14:textId="77777777" w:rsidR="0030326A" w:rsidRPr="00C231BD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67655A" wp14:editId="11A80DC2">
                <wp:simplePos x="0" y="0"/>
                <wp:positionH relativeFrom="column">
                  <wp:posOffset>4946894</wp:posOffset>
                </wp:positionH>
                <wp:positionV relativeFrom="paragraph">
                  <wp:posOffset>2284144</wp:posOffset>
                </wp:positionV>
                <wp:extent cx="914400" cy="351692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EDCD2" w14:textId="77777777" w:rsidR="0030326A" w:rsidRPr="00C231BD" w:rsidRDefault="0030326A" w:rsidP="0030326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655A" id="Надпись 32" o:spid="_x0000_s1073" type="#_x0000_t202" style="position:absolute;left:0;text-align:left;margin-left:389.5pt;margin-top:179.85pt;width:1in;height:27.7pt;z-index:251797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" filled="f" stroked="f" strokeweight=".5pt">
                <v:textbox>
                  <w:txbxContent>
                    <w:p w14:paraId="699EDCD2" w14:textId="77777777" w:rsidR="0030326A" w:rsidRPr="00C231BD" w:rsidRDefault="0030326A" w:rsidP="0030326A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72479B4" wp14:editId="4D5DF15D">
                <wp:simplePos x="0" y="0"/>
                <wp:positionH relativeFrom="column">
                  <wp:posOffset>3434862</wp:posOffset>
                </wp:positionH>
                <wp:positionV relativeFrom="paragraph">
                  <wp:posOffset>1834662</wp:posOffset>
                </wp:positionV>
                <wp:extent cx="0" cy="410307"/>
                <wp:effectExtent l="76200" t="0" r="57150" b="6604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CEE0B" id="Прямая со стрелкой 30" o:spid="_x0000_s1026" type="#_x0000_t32" style="position:absolute;margin-left:270.45pt;margin-top:144.45pt;width:0;height:32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C89A608" wp14:editId="0965C11C">
                <wp:simplePos x="0" y="0"/>
                <wp:positionH relativeFrom="column">
                  <wp:posOffset>2895600</wp:posOffset>
                </wp:positionH>
                <wp:positionV relativeFrom="paragraph">
                  <wp:posOffset>1834662</wp:posOffset>
                </wp:positionV>
                <wp:extent cx="533400" cy="2983523"/>
                <wp:effectExtent l="0" t="0" r="3009900" b="26670"/>
                <wp:wrapNone/>
                <wp:docPr id="28" name="Соединитель: усту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983523"/>
                        </a:xfrm>
                        <a:prstGeom prst="bentConnector3">
                          <a:avLst>
                            <a:gd name="adj1" fmla="val 65769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8360F" id="Соединитель: уступ 28" o:spid="_x0000_s1026" type="#_x0000_t34" style="position:absolute;margin-left:228pt;margin-top:144.45pt;width:42pt;height:234.9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" adj="142061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3F5825A" wp14:editId="2C96B64D">
                <wp:simplePos x="0" y="0"/>
                <wp:positionH relativeFrom="column">
                  <wp:posOffset>2284974</wp:posOffset>
                </wp:positionH>
                <wp:positionV relativeFrom="paragraph">
                  <wp:posOffset>4155440</wp:posOffset>
                </wp:positionV>
                <wp:extent cx="1359877" cy="0"/>
                <wp:effectExtent l="38100" t="76200" r="0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98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2336C" id="Прямая со стрелкой 25" o:spid="_x0000_s1026" type="#_x0000_t32" style="position:absolute;margin-left:179.9pt;margin-top:327.2pt;width:107.1pt;height:0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CDC6856" wp14:editId="1E9B8635">
                <wp:simplePos x="0" y="0"/>
                <wp:positionH relativeFrom="column">
                  <wp:posOffset>2156509</wp:posOffset>
                </wp:positionH>
                <wp:positionV relativeFrom="paragraph">
                  <wp:posOffset>4108743</wp:posOffset>
                </wp:positionV>
                <wp:extent cx="99451" cy="99451"/>
                <wp:effectExtent l="0" t="0" r="15240" b="1524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51" cy="994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B9586" id="Овал 27" o:spid="_x0000_s1026" style="position:absolute;margin-left:169.8pt;margin-top:323.5pt;width:7.85pt;height:7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78665C" wp14:editId="58FBBFB9">
                <wp:simplePos x="0" y="0"/>
                <wp:positionH relativeFrom="column">
                  <wp:posOffset>2180492</wp:posOffset>
                </wp:positionH>
                <wp:positionV relativeFrom="paragraph">
                  <wp:posOffset>3557954</wp:posOffset>
                </wp:positionV>
                <wp:extent cx="17585" cy="1019908"/>
                <wp:effectExtent l="57150" t="0" r="59055" b="4699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1019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0CF1F" id="Прямая со стрелкой 24" o:spid="_x0000_s1026" type="#_x0000_t32" style="position:absolute;margin-left:171.7pt;margin-top:280.15pt;width:1.4pt;height:80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F6F00D" wp14:editId="38640661">
                <wp:simplePos x="0" y="0"/>
                <wp:positionH relativeFrom="column">
                  <wp:posOffset>1547446</wp:posOffset>
                </wp:positionH>
                <wp:positionV relativeFrom="paragraph">
                  <wp:posOffset>4607169</wp:posOffset>
                </wp:positionV>
                <wp:extent cx="1342292" cy="439616"/>
                <wp:effectExtent l="0" t="0" r="10795" b="1778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292" cy="439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CC66E" w14:textId="77777777" w:rsidR="0030326A" w:rsidRPr="00C231BD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6F00D" id="Прямоугольник 23" o:spid="_x0000_s1074" style="position:absolute;left:0;text-align:left;margin-left:121.85pt;margin-top:362.75pt;width:105.7pt;height:34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" fillcolor="#4472c4 [3204]" strokecolor="#1f3763 [1604]" strokeweight="1pt">
                <v:textbox>
                  <w:txbxContent>
                    <w:p w14:paraId="2B0CC66E" w14:textId="77777777" w:rsidR="0030326A" w:rsidRPr="00C231BD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55810A" wp14:editId="1B44599E">
                <wp:simplePos x="0" y="0"/>
                <wp:positionH relativeFrom="column">
                  <wp:posOffset>4530383</wp:posOffset>
                </wp:positionH>
                <wp:positionV relativeFrom="paragraph">
                  <wp:posOffset>3616033</wp:posOffset>
                </wp:positionV>
                <wp:extent cx="914400" cy="351692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C098D" w14:textId="77777777" w:rsidR="0030326A" w:rsidRPr="00C231BD" w:rsidRDefault="0030326A" w:rsidP="0030326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810A" id="Надпись 11" o:spid="_x0000_s1075" type="#_x0000_t202" style="position:absolute;left:0;text-align:left;margin-left:356.7pt;margin-top:284.75pt;width:1in;height:27.7pt;z-index:251788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" filled="f" stroked="f" strokeweight=".5pt">
                <v:textbox>
                  <w:txbxContent>
                    <w:p w14:paraId="43EC098D" w14:textId="77777777" w:rsidR="0030326A" w:rsidRPr="00C231BD" w:rsidRDefault="0030326A" w:rsidP="0030326A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2EB4FA" wp14:editId="22E1A59A">
                <wp:simplePos x="0" y="0"/>
                <wp:positionH relativeFrom="column">
                  <wp:posOffset>2918557</wp:posOffset>
                </wp:positionH>
                <wp:positionV relativeFrom="paragraph">
                  <wp:posOffset>2942150</wp:posOffset>
                </wp:positionV>
                <wp:extent cx="914400" cy="351692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76596C" w14:textId="77777777" w:rsidR="0030326A" w:rsidRDefault="0030326A" w:rsidP="0030326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B4FA" id="Надпись 21" o:spid="_x0000_s1076" type="#_x0000_t202" style="position:absolute;left:0;text-align:left;margin-left:229.8pt;margin-top:231.65pt;width:1in;height:27.7pt;z-index:251787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" filled="f" stroked="f" strokeweight=".5pt">
                <v:textbox>
                  <w:txbxContent>
                    <w:p w14:paraId="4F76596C" w14:textId="77777777" w:rsidR="0030326A" w:rsidRDefault="0030326A" w:rsidP="0030326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9AC310" wp14:editId="5D3A068A">
                <wp:simplePos x="0" y="0"/>
                <wp:positionH relativeFrom="column">
                  <wp:posOffset>4325815</wp:posOffset>
                </wp:positionH>
                <wp:positionV relativeFrom="paragraph">
                  <wp:posOffset>3645877</wp:posOffset>
                </wp:positionV>
                <wp:extent cx="0" cy="322385"/>
                <wp:effectExtent l="76200" t="0" r="76200" b="5905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E229A" id="Прямая со стрелкой 20" o:spid="_x0000_s1026" type="#_x0000_t32" style="position:absolute;margin-left:340.6pt;margin-top:287.1pt;width:0;height:25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19D226" wp14:editId="779FB280">
                <wp:simplePos x="0" y="0"/>
                <wp:positionH relativeFrom="column">
                  <wp:posOffset>3569335</wp:posOffset>
                </wp:positionH>
                <wp:positionV relativeFrom="paragraph">
                  <wp:posOffset>3968164</wp:posOffset>
                </wp:positionV>
                <wp:extent cx="1435735" cy="398145"/>
                <wp:effectExtent l="0" t="0" r="12065" b="2095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548DE" w14:textId="77777777" w:rsidR="0030326A" w:rsidRPr="00C231BD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result[31-i]=’0’</w:t>
                            </w:r>
                          </w:p>
                          <w:p w14:paraId="4FC96D3A" w14:textId="77777777" w:rsidR="0030326A" w:rsidRPr="00C231BD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19D226" id="Прямоугольник 19" o:spid="_x0000_s1077" style="position:absolute;left:0;text-align:left;margin-left:281.05pt;margin-top:312.45pt;width:113.05pt;height:31.3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" fillcolor="#4472c4 [3204]" strokecolor="#1f3763 [1604]" strokeweight="1pt">
                <v:textbox>
                  <w:txbxContent>
                    <w:p w14:paraId="720548DE" w14:textId="77777777" w:rsidR="0030326A" w:rsidRPr="00C231BD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result[31-i]=’0’</w:t>
                      </w:r>
                    </w:p>
                    <w:p w14:paraId="4FC96D3A" w14:textId="77777777" w:rsidR="0030326A" w:rsidRPr="00C231BD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8FC944" wp14:editId="5B291DC7">
                <wp:simplePos x="0" y="0"/>
                <wp:positionH relativeFrom="column">
                  <wp:posOffset>1436077</wp:posOffset>
                </wp:positionH>
                <wp:positionV relativeFrom="paragraph">
                  <wp:posOffset>3153508</wp:posOffset>
                </wp:positionV>
                <wp:extent cx="1435735" cy="398145"/>
                <wp:effectExtent l="0" t="0" r="12065" b="2095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E077E" w14:textId="77777777" w:rsidR="0030326A" w:rsidRPr="00C231BD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result[31-i]=’1’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8FC944" id="Прямоугольник 17" o:spid="_x0000_s1078" style="position:absolute;left:0;text-align:left;margin-left:113.1pt;margin-top:248.3pt;width:113.05pt;height:31.3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" fillcolor="#4472c4 [3204]" strokecolor="#1f3763 [1604]" strokeweight="1pt">
                <v:textbox>
                  <w:txbxContent>
                    <w:p w14:paraId="505E077E" w14:textId="77777777" w:rsidR="0030326A" w:rsidRPr="00C231BD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result[31-i]=’1’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53A7D6" wp14:editId="63576D49">
                <wp:simplePos x="0" y="0"/>
                <wp:positionH relativeFrom="column">
                  <wp:posOffset>2878015</wp:posOffset>
                </wp:positionH>
                <wp:positionV relativeFrom="paragraph">
                  <wp:posOffset>3317631</wp:posOffset>
                </wp:positionV>
                <wp:extent cx="278423" cy="0"/>
                <wp:effectExtent l="38100" t="76200" r="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4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6C3C5" id="Прямая со стрелкой 16" o:spid="_x0000_s1026" type="#_x0000_t32" style="position:absolute;margin-left:226.6pt;margin-top:261.25pt;width:21.9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2914FE" wp14:editId="2016FA0A">
                <wp:simplePos x="0" y="0"/>
                <wp:positionH relativeFrom="column">
                  <wp:posOffset>3159125</wp:posOffset>
                </wp:positionH>
                <wp:positionV relativeFrom="paragraph">
                  <wp:posOffset>2960370</wp:posOffset>
                </wp:positionV>
                <wp:extent cx="2338705" cy="708660"/>
                <wp:effectExtent l="38100" t="19050" r="42545" b="34290"/>
                <wp:wrapThrough wrapText="bothSides">
                  <wp:wrapPolygon edited="0">
                    <wp:start x="10029" y="-581"/>
                    <wp:lineTo x="704" y="0"/>
                    <wp:lineTo x="704" y="9290"/>
                    <wp:lineTo x="-352" y="9290"/>
                    <wp:lineTo x="-352" y="11613"/>
                    <wp:lineTo x="9853" y="22065"/>
                    <wp:lineTo x="11788" y="22065"/>
                    <wp:lineTo x="11964" y="21484"/>
                    <wp:lineTo x="14603" y="18581"/>
                    <wp:lineTo x="21113" y="11613"/>
                    <wp:lineTo x="21817" y="9290"/>
                    <wp:lineTo x="11612" y="-581"/>
                    <wp:lineTo x="10029" y="-581"/>
                  </wp:wrapPolygon>
                </wp:wrapThrough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708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22AB6" w14:textId="77777777" w:rsidR="0030326A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a&amp;(1&lt;&lt;i)!=0</w:t>
                            </w:r>
                          </w:p>
                          <w:p w14:paraId="699D70A4" w14:textId="77777777" w:rsidR="0030326A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7F72C54" w14:textId="77777777" w:rsidR="0030326A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06C69CF" w14:textId="77777777" w:rsidR="0030326A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A23F521" w14:textId="77777777" w:rsidR="0030326A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07FBF0A" w14:textId="77777777" w:rsidR="0030326A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FD0CA7B" w14:textId="77777777" w:rsidR="0030326A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7F4C798" w14:textId="77777777" w:rsidR="0030326A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499F640" w14:textId="77777777" w:rsidR="0030326A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188BB88" w14:textId="77777777" w:rsidR="0030326A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58F38C8" w14:textId="77777777" w:rsidR="0030326A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2822B77" w14:textId="77777777" w:rsidR="0030326A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6CA7A22" w14:textId="77777777" w:rsidR="0030326A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0BC0E3F" w14:textId="77777777" w:rsidR="0030326A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97B3A96" w14:textId="77777777" w:rsidR="0030326A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7837312" w14:textId="77777777" w:rsidR="0030326A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8E24691" w14:textId="77777777" w:rsidR="0030326A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BB9F807" w14:textId="77777777" w:rsidR="0030326A" w:rsidRPr="00CC6AAC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914FE" id="Ромб 15" o:spid="_x0000_s1079" type="#_x0000_t4" style="position:absolute;left:0;text-align:left;margin-left:248.75pt;margin-top:233.1pt;width:184.15pt;height:55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" fillcolor="#4472c4 [3204]" strokecolor="#1f3763 [1604]" strokeweight="1pt">
                <v:textbox>
                  <w:txbxContent>
                    <w:p w14:paraId="52322AB6" w14:textId="77777777" w:rsidR="0030326A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a&amp;(1&lt;&lt;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)!=0</w:t>
                      </w:r>
                    </w:p>
                    <w:p w14:paraId="699D70A4" w14:textId="77777777" w:rsidR="0030326A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7F72C54" w14:textId="77777777" w:rsidR="0030326A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06C69CF" w14:textId="77777777" w:rsidR="0030326A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A23F521" w14:textId="77777777" w:rsidR="0030326A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07FBF0A" w14:textId="77777777" w:rsidR="0030326A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FD0CA7B" w14:textId="77777777" w:rsidR="0030326A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7F4C798" w14:textId="77777777" w:rsidR="0030326A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499F640" w14:textId="77777777" w:rsidR="0030326A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188BB88" w14:textId="77777777" w:rsidR="0030326A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58F38C8" w14:textId="77777777" w:rsidR="0030326A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2822B77" w14:textId="77777777" w:rsidR="0030326A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6CA7A22" w14:textId="77777777" w:rsidR="0030326A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0BC0E3F" w14:textId="77777777" w:rsidR="0030326A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97B3A96" w14:textId="77777777" w:rsidR="0030326A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7837312" w14:textId="77777777" w:rsidR="0030326A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8E24691" w14:textId="77777777" w:rsidR="0030326A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BB9F807" w14:textId="77777777" w:rsidR="0030326A" w:rsidRPr="00CC6AAC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831A17" wp14:editId="3C8CBC22">
                <wp:simplePos x="0" y="0"/>
                <wp:positionH relativeFrom="column">
                  <wp:posOffset>4325474</wp:posOffset>
                </wp:positionH>
                <wp:positionV relativeFrom="paragraph">
                  <wp:posOffset>2473032</wp:posOffset>
                </wp:positionV>
                <wp:extent cx="0" cy="515816"/>
                <wp:effectExtent l="76200" t="0" r="57150" b="5588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B938C" id="Прямая со стрелкой 40" o:spid="_x0000_s1026" type="#_x0000_t32" style="position:absolute;margin-left:340.6pt;margin-top:194.75pt;width:0;height:40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1A4964" wp14:editId="517E6C2D">
                <wp:simplePos x="0" y="0"/>
                <wp:positionH relativeFrom="column">
                  <wp:posOffset>3879850</wp:posOffset>
                </wp:positionH>
                <wp:positionV relativeFrom="paragraph">
                  <wp:posOffset>2578979</wp:posOffset>
                </wp:positionV>
                <wp:extent cx="914400" cy="351692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611D3" w14:textId="77777777" w:rsidR="0030326A" w:rsidRDefault="0030326A" w:rsidP="0030326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4964" id="Надпись 41" o:spid="_x0000_s1080" type="#_x0000_t202" style="position:absolute;left:0;text-align:left;margin-left:305.5pt;margin-top:203.05pt;width:1in;height:27.7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" filled="f" stroked="f" strokeweight=".5pt">
                <v:textbox>
                  <w:txbxContent>
                    <w:p w14:paraId="24B611D3" w14:textId="77777777" w:rsidR="0030326A" w:rsidRDefault="0030326A" w:rsidP="0030326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08D515" wp14:editId="387D7131">
                <wp:simplePos x="0" y="0"/>
                <wp:positionH relativeFrom="column">
                  <wp:posOffset>3621552</wp:posOffset>
                </wp:positionH>
                <wp:positionV relativeFrom="paragraph">
                  <wp:posOffset>1974655</wp:posOffset>
                </wp:positionV>
                <wp:extent cx="1412630" cy="650631"/>
                <wp:effectExtent l="19050" t="19050" r="35560" b="35560"/>
                <wp:wrapNone/>
                <wp:docPr id="42" name="Ром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630" cy="6506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DB0CD" w14:textId="77777777" w:rsidR="0030326A" w:rsidRPr="00CC6AAC" w:rsidRDefault="0030326A" w:rsidP="00303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8D515" id="Ромб 42" o:spid="_x0000_s1081" type="#_x0000_t4" style="position:absolute;left:0;text-align:left;margin-left:285.15pt;margin-top:155.5pt;width:111.25pt;height:51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" fillcolor="#4472c4 [3204]" strokecolor="#1f3763 [1604]" strokeweight="1pt">
                <v:textbox>
                  <w:txbxContent>
                    <w:p w14:paraId="7CBDB0CD" w14:textId="77777777" w:rsidR="0030326A" w:rsidRPr="00CC6AAC" w:rsidRDefault="0030326A" w:rsidP="0030326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&lt;32</w:t>
                      </w:r>
                    </w:p>
                  </w:txbxContent>
                </v:textbox>
              </v:shape>
            </w:pict>
          </mc:Fallback>
        </mc:AlternateContent>
      </w:r>
      <w:bookmarkEnd w:id="4"/>
      <w:r w:rsidRPr="0030326A">
        <w:t xml:space="preserve"> </w:t>
      </w:r>
      <w:r w:rsidRPr="0030326A">
        <w:br w:type="page"/>
      </w:r>
    </w:p>
    <w:p w14:paraId="07BE52BA" w14:textId="2219C62A" w:rsidR="00493117" w:rsidRDefault="00C67A60" w:rsidP="004B7619">
      <w:pPr>
        <w:pStyle w:val="1"/>
      </w:pPr>
      <w:bookmarkStart w:id="5" w:name="_Toc85750091"/>
      <w:r>
        <w:lastRenderedPageBreak/>
        <w:t>Выбор и обоснование типов переменных</w:t>
      </w:r>
      <w:bookmarkEnd w:id="5"/>
    </w:p>
    <w:p w14:paraId="5958D2C7" w14:textId="3607E5C9" w:rsidR="009E7AE4" w:rsidRPr="009E7AE4" w:rsidRDefault="009E7AE4" w:rsidP="009E7AE4">
      <w:r>
        <w:t>Так как программа должна выводит 32 разряда числа (с использованием дополнительного кода), то для этого будет достаточно 32-битного знакового целого числа (</w:t>
      </w:r>
      <w:r>
        <w:rPr>
          <w:lang w:val="en-US"/>
        </w:rPr>
        <w:t>int</w:t>
      </w:r>
      <w:r w:rsidRPr="00414ADB">
        <w:t>)</w:t>
      </w:r>
      <w:r>
        <w:t xml:space="preserve">. Для вывода результата удобнее всего использовать си-строку – массив символов </w:t>
      </w:r>
      <w:r w:rsidRPr="00414ADB">
        <w:t>(</w:t>
      </w:r>
      <w:r>
        <w:rPr>
          <w:lang w:val="en-US"/>
        </w:rPr>
        <w:t>char</w:t>
      </w:r>
      <w:r w:rsidRPr="00414ADB">
        <w:t xml:space="preserve"> [33])</w:t>
      </w:r>
      <w:r>
        <w:t xml:space="preserve"> 32 символа достаточно для двоичного представления числа, и еще 1 символ – конец строки </w:t>
      </w:r>
      <w:r w:rsidRPr="00414ADB">
        <w:t>‘\0’</w:t>
      </w:r>
      <w:r>
        <w:t>.</w:t>
      </w:r>
      <w:r w:rsidRPr="00414ADB">
        <w:t xml:space="preserve"> </w:t>
      </w:r>
      <w:r>
        <w:t>Поскольку количество исходных чисел не превышает 100, а каждое из них является целым и принадлежит промежутку</w:t>
      </w:r>
      <w:r w:rsidR="00167A00">
        <w:rPr>
          <w:rFonts w:eastAsiaTheme="minorEastAsia"/>
        </w:rPr>
        <w:t xml:space="preserve"> </w:t>
      </w:r>
      <w:r w:rsidR="00167A00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-2 147 483 648, +2 147 483 647</m:t>
            </m:r>
          </m:e>
        </m:d>
      </m:oMath>
      <w:r>
        <w:t xml:space="preserve">, то для их хранения будет достаточно </w:t>
      </w:r>
      <w:r>
        <w:rPr>
          <w:lang w:val="en-US"/>
        </w:rPr>
        <w:t>int</w:t>
      </w:r>
      <w:r w:rsidRPr="009E7AE4">
        <w:t xml:space="preserve"> [100].</w:t>
      </w:r>
      <w:r>
        <w:t xml:space="preserve"> Строки, используемые в программе, вводятся пользователем. Из расчета, что стандартная ширина окна консоли составляет 80 символов, то с небольшим запасом для их представления будет достаточно </w:t>
      </w:r>
      <w:r>
        <w:rPr>
          <w:lang w:val="en-US"/>
        </w:rPr>
        <w:t>char</w:t>
      </w:r>
      <w:r w:rsidRPr="009E7AE4">
        <w:t>[100]</w:t>
      </w:r>
      <w:r>
        <w:t xml:space="preserve">. Это значение задается макросом </w:t>
      </w:r>
      <w:r>
        <w:rPr>
          <w:lang w:val="en-US"/>
        </w:rPr>
        <w:t>MY</w:t>
      </w:r>
      <w:r w:rsidRPr="009E7AE4">
        <w:t>_</w:t>
      </w:r>
      <w:r>
        <w:rPr>
          <w:lang w:val="en-US"/>
        </w:rPr>
        <w:t>STR</w:t>
      </w:r>
      <w:r w:rsidRPr="009E7AE4">
        <w:t>_</w:t>
      </w:r>
      <w:r>
        <w:rPr>
          <w:lang w:val="en-US"/>
        </w:rPr>
        <w:t>SIZE</w:t>
      </w:r>
      <w:r>
        <w:t xml:space="preserve"> и может быть легко изменен при надобности.</w:t>
      </w:r>
    </w:p>
    <w:p w14:paraId="4F17C6F3" w14:textId="77777777" w:rsidR="00493117" w:rsidRDefault="00493117">
      <w:pPr>
        <w:spacing w:line="259" w:lineRule="auto"/>
        <w:jc w:val="left"/>
      </w:pPr>
      <w:r>
        <w:br w:type="page"/>
      </w:r>
    </w:p>
    <w:p w14:paraId="5E3835F0" w14:textId="77777777" w:rsidR="00D27944" w:rsidRDefault="00C67A60" w:rsidP="00D27944">
      <w:pPr>
        <w:pStyle w:val="1"/>
      </w:pPr>
      <w:bookmarkStart w:id="6" w:name="_Toc85750092"/>
      <w:r>
        <w:lastRenderedPageBreak/>
        <w:t>Вводимые и выводимые параметры и их типы</w:t>
      </w:r>
      <w:bookmarkEnd w:id="6"/>
    </w:p>
    <w:p w14:paraId="45FD36C6" w14:textId="2294060B" w:rsidR="00167A00" w:rsidRDefault="009E7AE4" w:rsidP="00D27944">
      <w:r>
        <w:t xml:space="preserve">Перед вводом пользователю выводится приглашение </w:t>
      </w:r>
      <w:r w:rsidRPr="009E7AE4">
        <w:t>(</w:t>
      </w:r>
      <w:r>
        <w:rPr>
          <w:lang w:val="en-US"/>
        </w:rPr>
        <w:t>const</w:t>
      </w:r>
      <w:r w:rsidRPr="009E7AE4">
        <w:t xml:space="preserve"> </w:t>
      </w:r>
      <w:r>
        <w:rPr>
          <w:lang w:val="en-US"/>
        </w:rPr>
        <w:t>char</w:t>
      </w:r>
      <w:r w:rsidRPr="009E7AE4">
        <w:t>[23]</w:t>
      </w:r>
      <w:r w:rsidR="0018482C">
        <w:t>)</w:t>
      </w:r>
      <w:r>
        <w:t xml:space="preserve"> для первого числа и в случае отмены выхода</w:t>
      </w:r>
      <w:r w:rsidR="00167A00">
        <w:t>,</w:t>
      </w:r>
      <w:r>
        <w:t xml:space="preserve"> </w:t>
      </w:r>
      <w:r>
        <w:rPr>
          <w:lang w:val="en-US"/>
        </w:rPr>
        <w:t>const</w:t>
      </w:r>
      <w:r w:rsidRPr="009E7AE4">
        <w:t xml:space="preserve"> </w:t>
      </w:r>
      <w:r>
        <w:rPr>
          <w:lang w:val="en-US"/>
        </w:rPr>
        <w:t>char</w:t>
      </w:r>
      <w:r w:rsidR="00167A00" w:rsidRPr="00167A00">
        <w:t xml:space="preserve">[3] </w:t>
      </w:r>
      <w:r w:rsidR="00167A00">
        <w:t>для всех остальных чисел</w:t>
      </w:r>
      <w:r w:rsidRPr="009E7AE4">
        <w:t>)</w:t>
      </w:r>
      <w:r w:rsidR="00167A00">
        <w:t>. После окончания ввода программа запрашивает подтверждение окончания ввода (</w:t>
      </w:r>
      <w:r w:rsidR="00167A00">
        <w:rPr>
          <w:lang w:val="en-US"/>
        </w:rPr>
        <w:t>const</w:t>
      </w:r>
      <w:r w:rsidR="00167A00" w:rsidRPr="00167A00">
        <w:t xml:space="preserve"> </w:t>
      </w:r>
      <w:r w:rsidR="00167A00">
        <w:rPr>
          <w:lang w:val="en-US"/>
        </w:rPr>
        <w:t>char</w:t>
      </w:r>
      <w:r w:rsidR="00167A00" w:rsidRPr="00167A00">
        <w:t>[</w:t>
      </w:r>
      <w:r w:rsidR="0018482C">
        <w:t>21</w:t>
      </w:r>
      <w:r w:rsidR="00167A00" w:rsidRPr="00167A00">
        <w:t>])</w:t>
      </w:r>
      <w:r w:rsidR="00167A00">
        <w:t>. После подтверждения завершения ввода программа выводит шапку таблицы (</w:t>
      </w:r>
      <w:r w:rsidR="00167A00">
        <w:rPr>
          <w:lang w:val="en-US"/>
        </w:rPr>
        <w:t>const</w:t>
      </w:r>
      <w:r w:rsidR="00167A00" w:rsidRPr="00167A00">
        <w:t xml:space="preserve"> </w:t>
      </w:r>
      <w:r w:rsidR="00167A00">
        <w:rPr>
          <w:lang w:val="en-US"/>
        </w:rPr>
        <w:t>char</w:t>
      </w:r>
      <w:r w:rsidR="00167A00" w:rsidRPr="00167A00">
        <w:t>[5</w:t>
      </w:r>
      <w:r w:rsidR="00332152">
        <w:t>2</w:t>
      </w:r>
      <w:r w:rsidR="00167A00" w:rsidRPr="00167A00">
        <w:t>])</w:t>
      </w:r>
      <w:r w:rsidR="00167A00">
        <w:t xml:space="preserve">, а затем для каждого введенного пользователем числа (кроме 0, являющегося сигналом конца ввода) программа выводит </w:t>
      </w:r>
      <w:r w:rsidR="00332152">
        <w:t>форматированную строку из 3х символов</w:t>
      </w:r>
      <w:r w:rsidR="00167A00">
        <w:t xml:space="preserve"> (выравнивание по </w:t>
      </w:r>
      <w:r w:rsidR="00332152">
        <w:t>центру</w:t>
      </w:r>
      <w:r w:rsidR="00167A00">
        <w:t xml:space="preserve">), разделитель из </w:t>
      </w:r>
      <w:r w:rsidR="00332152">
        <w:t>3х символов</w:t>
      </w:r>
      <w:r w:rsidR="00167A00">
        <w:t xml:space="preserve">, </w:t>
      </w:r>
      <w:r w:rsidR="00332152">
        <w:t>форматированную строку (14 символов, по правому краю), содержащую исходное</w:t>
      </w:r>
      <w:r w:rsidR="008F3991">
        <w:t xml:space="preserve"> число, </w:t>
      </w:r>
      <w:r w:rsidR="00167A00">
        <w:t xml:space="preserve">разделитель из </w:t>
      </w:r>
      <w:r w:rsidR="008F3991">
        <w:t>3х символов</w:t>
      </w:r>
      <w:r w:rsidR="00167A00">
        <w:t xml:space="preserve">, двоичное представление числа </w:t>
      </w:r>
      <w:r w:rsidR="00167A00" w:rsidRPr="00167A00">
        <w:t>(</w:t>
      </w:r>
      <w:r w:rsidR="00167A00">
        <w:rPr>
          <w:lang w:val="en-US"/>
        </w:rPr>
        <w:t>char</w:t>
      </w:r>
      <w:r w:rsidR="00167A00" w:rsidRPr="00167A00">
        <w:t xml:space="preserve">[33]), </w:t>
      </w:r>
      <w:r w:rsidR="00167A00">
        <w:t>и перевод каретки.</w:t>
      </w:r>
    </w:p>
    <w:p w14:paraId="243E78CA" w14:textId="62E0E8B7" w:rsidR="00167A00" w:rsidRPr="001D1A43" w:rsidRDefault="00167A00" w:rsidP="00D27944">
      <w:r>
        <w:t xml:space="preserve">На ввод программе подаются строки, длина которых не превышает </w:t>
      </w:r>
      <w:r>
        <w:rPr>
          <w:lang w:val="en-US"/>
        </w:rPr>
        <w:t>MY</w:t>
      </w:r>
      <w:r w:rsidRPr="00167A00">
        <w:t>_</w:t>
      </w:r>
      <w:r>
        <w:rPr>
          <w:lang w:val="en-US"/>
        </w:rPr>
        <w:t>STR</w:t>
      </w:r>
      <w:r w:rsidRPr="00167A00">
        <w:t>_</w:t>
      </w:r>
      <w:r>
        <w:rPr>
          <w:lang w:val="en-US"/>
        </w:rPr>
        <w:t>SIZE</w:t>
      </w:r>
      <w:r>
        <w:t>=100 символов,</w:t>
      </w:r>
      <w:r w:rsidR="001D1A43">
        <w:t xml:space="preserve"> каждая</w:t>
      </w:r>
      <w:r>
        <w:t xml:space="preserve"> </w:t>
      </w:r>
      <w:r w:rsidR="001D1A43">
        <w:t xml:space="preserve">из которых содержит в себе число </w:t>
      </w:r>
      <w:r>
        <w:t xml:space="preserve">в промежутке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-2 147 483 648, +2 147 483 647</m:t>
            </m:r>
          </m:e>
        </m:d>
      </m:oMath>
      <w:r w:rsidR="001D1A43">
        <w:rPr>
          <w:rFonts w:eastAsiaTheme="minorEastAsia"/>
        </w:rPr>
        <w:t xml:space="preserve"> (строки проходят фильтрацию, поэтому все символы, не являющиеся знаком числа или цифрой будут игнорироваться)</w:t>
      </w:r>
      <w:r>
        <w:t xml:space="preserve">. </w:t>
      </w:r>
      <w:r w:rsidR="001D1A43">
        <w:t xml:space="preserve">Количество строк не должно превышать 100, для завершения ввода следует ввести </w:t>
      </w:r>
      <w:r w:rsidR="001D1A43" w:rsidRPr="001D1A43">
        <w:t>“</w:t>
      </w:r>
      <w:r w:rsidR="001D1A43">
        <w:t>0</w:t>
      </w:r>
      <w:r w:rsidR="001D1A43" w:rsidRPr="001D1A43">
        <w:t>”</w:t>
      </w:r>
      <w:r w:rsidR="001D1A43">
        <w:t xml:space="preserve">. Затем пользователь вводит подтверждение – строку </w:t>
      </w:r>
      <w:r w:rsidR="001D1A43">
        <w:rPr>
          <w:lang w:val="en-US"/>
        </w:rPr>
        <w:t>char</w:t>
      </w:r>
      <w:r w:rsidR="001D1A43" w:rsidRPr="001D1A43">
        <w:t>[</w:t>
      </w:r>
      <w:r w:rsidR="001D1A43">
        <w:rPr>
          <w:lang w:val="en-US"/>
        </w:rPr>
        <w:t>MY</w:t>
      </w:r>
      <w:r w:rsidR="001D1A43" w:rsidRPr="001D1A43">
        <w:t>_</w:t>
      </w:r>
      <w:r w:rsidR="001D1A43">
        <w:rPr>
          <w:lang w:val="en-US"/>
        </w:rPr>
        <w:t>STR</w:t>
      </w:r>
      <w:r w:rsidR="001D1A43" w:rsidRPr="001D1A43">
        <w:t>_</w:t>
      </w:r>
      <w:r w:rsidR="001D1A43">
        <w:rPr>
          <w:lang w:val="en-US"/>
        </w:rPr>
        <w:t>SIZE</w:t>
      </w:r>
      <w:r w:rsidR="001D1A43" w:rsidRPr="001D1A43">
        <w:t xml:space="preserve">=100], </w:t>
      </w:r>
      <w:r w:rsidR="001D1A43">
        <w:t xml:space="preserve">которая должна быть </w:t>
      </w:r>
      <w:r w:rsidR="001D1A43" w:rsidRPr="001D1A43">
        <w:t>“</w:t>
      </w:r>
      <w:r w:rsidR="001D1A43">
        <w:rPr>
          <w:lang w:val="en-US"/>
        </w:rPr>
        <w:t>y</w:t>
      </w:r>
      <w:r w:rsidR="001D1A43" w:rsidRPr="001D1A43">
        <w:t xml:space="preserve">” </w:t>
      </w:r>
      <w:r w:rsidR="001D1A43">
        <w:t>(в случае если вы действительно хотели завершить ввод)</w:t>
      </w:r>
      <w:r w:rsidR="001D1A43" w:rsidRPr="001D1A43">
        <w:t xml:space="preserve"> </w:t>
      </w:r>
      <w:r w:rsidR="001D1A43">
        <w:t xml:space="preserve">или </w:t>
      </w:r>
      <w:r w:rsidR="001D1A43" w:rsidRPr="001D1A43">
        <w:t>“</w:t>
      </w:r>
      <w:r w:rsidR="001D1A43">
        <w:rPr>
          <w:lang w:val="en-US"/>
        </w:rPr>
        <w:t>n</w:t>
      </w:r>
      <w:r w:rsidR="001D1A43" w:rsidRPr="001D1A43">
        <w:t>”</w:t>
      </w:r>
      <w:r w:rsidR="001D1A43">
        <w:t xml:space="preserve"> (если вы хотите продолжить ввод чисел).</w:t>
      </w:r>
      <w:r w:rsidR="001D1A43" w:rsidRPr="001D1A43">
        <w:t xml:space="preserve"> </w:t>
      </w:r>
      <w:r w:rsidR="001D1A43">
        <w:t xml:space="preserve">В случае, если введенная строка не совпадает с вышеперечисленными, </w:t>
      </w:r>
      <w:r w:rsidR="00C41332">
        <w:t>подтверждение выхода будет запрошено еще раз.</w:t>
      </w:r>
    </w:p>
    <w:p w14:paraId="3F5D24DA" w14:textId="699C4F25" w:rsidR="00D27944" w:rsidRPr="00B34B3D" w:rsidRDefault="00D27944">
      <w:pPr>
        <w:spacing w:line="259" w:lineRule="auto"/>
        <w:jc w:val="left"/>
      </w:pPr>
      <w:r>
        <w:br w:type="page"/>
      </w:r>
    </w:p>
    <w:p w14:paraId="735BA086" w14:textId="77777777" w:rsidR="00D27944" w:rsidRDefault="00C67A60" w:rsidP="00D27944">
      <w:pPr>
        <w:pStyle w:val="1"/>
      </w:pPr>
      <w:bookmarkStart w:id="7" w:name="_Toc85750093"/>
      <w:r>
        <w:lastRenderedPageBreak/>
        <w:t>Структура проекта</w:t>
      </w:r>
      <w:bookmarkEnd w:id="7"/>
    </w:p>
    <w:p w14:paraId="12F2B498" w14:textId="4FBCD276" w:rsidR="0030326A" w:rsidRPr="0030326A" w:rsidRDefault="0030326A" w:rsidP="0030326A">
      <w:pPr>
        <w:spacing w:line="259" w:lineRule="auto"/>
        <w:jc w:val="left"/>
      </w:pPr>
      <w:r>
        <w:t>Папка проекта</w:t>
      </w:r>
      <w:r w:rsidR="00C41332">
        <w:t xml:space="preserve"> содержит </w:t>
      </w:r>
      <w:r w:rsidRPr="0030326A">
        <w:t>4</w:t>
      </w:r>
      <w:r w:rsidR="00C41332">
        <w:t xml:space="preserve"> файл</w:t>
      </w:r>
      <w:r>
        <w:t>а</w:t>
      </w:r>
      <w:r w:rsidR="00C41332">
        <w:t>:</w:t>
      </w:r>
      <w:r>
        <w:br/>
      </w:r>
      <w:r w:rsidRPr="0030326A">
        <w:t>21.10.2021  00:02             2</w:t>
      </w:r>
      <w:r w:rsidRPr="0030326A">
        <w:rPr>
          <w:lang w:val="en-US"/>
        </w:rPr>
        <w:t> </w:t>
      </w:r>
      <w:r w:rsidRPr="0030326A">
        <w:t xml:space="preserve">249 </w:t>
      </w:r>
      <w:r w:rsidRPr="0030326A">
        <w:rPr>
          <w:lang w:val="en-US"/>
        </w:rPr>
        <w:t>Lab</w:t>
      </w:r>
      <w:r w:rsidRPr="0030326A">
        <w:t>3.</w:t>
      </w:r>
      <w:r w:rsidRPr="0030326A">
        <w:rPr>
          <w:lang w:val="en-US"/>
        </w:rPr>
        <w:t>cpp</w:t>
      </w:r>
    </w:p>
    <w:p w14:paraId="0406EA63" w14:textId="77777777" w:rsidR="0030326A" w:rsidRPr="0018482C" w:rsidRDefault="0030326A" w:rsidP="0030326A">
      <w:pPr>
        <w:spacing w:line="259" w:lineRule="auto"/>
        <w:jc w:val="left"/>
        <w:rPr>
          <w:lang w:val="en-US"/>
        </w:rPr>
      </w:pPr>
      <w:r w:rsidRPr="0018482C">
        <w:rPr>
          <w:lang w:val="en-US"/>
        </w:rPr>
        <w:t>20.10.2021  12:44             7</w:t>
      </w:r>
      <w:r w:rsidRPr="0030326A">
        <w:rPr>
          <w:lang w:val="en-US"/>
        </w:rPr>
        <w:t> </w:t>
      </w:r>
      <w:r w:rsidRPr="0018482C">
        <w:rPr>
          <w:lang w:val="en-US"/>
        </w:rPr>
        <w:t xml:space="preserve">344 </w:t>
      </w:r>
      <w:r w:rsidRPr="0030326A">
        <w:rPr>
          <w:lang w:val="en-US"/>
        </w:rPr>
        <w:t>Lab</w:t>
      </w:r>
      <w:r w:rsidRPr="0018482C">
        <w:rPr>
          <w:lang w:val="en-US"/>
        </w:rPr>
        <w:t>3.</w:t>
      </w:r>
      <w:r w:rsidRPr="0030326A">
        <w:rPr>
          <w:lang w:val="en-US"/>
        </w:rPr>
        <w:t>vcxproj</w:t>
      </w:r>
    </w:p>
    <w:p w14:paraId="185A902A" w14:textId="77777777" w:rsidR="0030326A" w:rsidRPr="0030326A" w:rsidRDefault="0030326A" w:rsidP="0030326A">
      <w:pPr>
        <w:spacing w:line="259" w:lineRule="auto"/>
        <w:jc w:val="left"/>
        <w:rPr>
          <w:lang w:val="en-US"/>
        </w:rPr>
      </w:pPr>
      <w:r w:rsidRPr="0030326A">
        <w:rPr>
          <w:lang w:val="en-US"/>
        </w:rPr>
        <w:t>20.10.2021  12:44             1 336 Lab3.vcxproj.filters</w:t>
      </w:r>
    </w:p>
    <w:p w14:paraId="28860F8E" w14:textId="19E2E9B6" w:rsidR="00C41332" w:rsidRDefault="0030326A" w:rsidP="0030326A">
      <w:pPr>
        <w:spacing w:line="259" w:lineRule="auto"/>
        <w:jc w:val="left"/>
        <w:rPr>
          <w:lang w:val="en-US"/>
        </w:rPr>
      </w:pPr>
      <w:r w:rsidRPr="0030326A">
        <w:rPr>
          <w:lang w:val="en-US"/>
        </w:rPr>
        <w:t>20.10.2021  12:43               168 Lab3.vcxproj.user</w:t>
      </w:r>
    </w:p>
    <w:p w14:paraId="312CB3B9" w14:textId="2135C56E" w:rsidR="0030326A" w:rsidRDefault="0030326A" w:rsidP="0030326A">
      <w:pPr>
        <w:spacing w:line="259" w:lineRule="auto"/>
        <w:jc w:val="left"/>
      </w:pPr>
      <w:r>
        <w:t>Также в проекте задействованы  2 файла</w:t>
      </w:r>
      <w:r w:rsidR="00D44B07">
        <w:t xml:space="preserve"> из другой директории</w:t>
      </w:r>
      <w:r w:rsidR="00D44B07" w:rsidRPr="00D44B07">
        <w:t>:</w:t>
      </w:r>
    </w:p>
    <w:p w14:paraId="53258340" w14:textId="77777777" w:rsidR="00D44B07" w:rsidRDefault="00D44B07" w:rsidP="00D44B07">
      <w:pPr>
        <w:spacing w:line="259" w:lineRule="auto"/>
        <w:jc w:val="left"/>
      </w:pPr>
      <w:r>
        <w:t>21.10.2021  00:20             3 075 myDecToBinLibFunctions.cpp</w:t>
      </w:r>
    </w:p>
    <w:p w14:paraId="26E3D079" w14:textId="61290A69" w:rsidR="00D44B07" w:rsidRPr="00D44B07" w:rsidRDefault="00D44B07" w:rsidP="00D44B07">
      <w:pPr>
        <w:spacing w:line="259" w:lineRule="auto"/>
        <w:jc w:val="left"/>
      </w:pPr>
      <w:r>
        <w:t>21.10.2021  00:00             1 438 myDecToBinLibFunctions.h</w:t>
      </w:r>
    </w:p>
    <w:p w14:paraId="76F3B727" w14:textId="0776B350" w:rsidR="00AA14D6" w:rsidRPr="0030326A" w:rsidRDefault="00AA14D6" w:rsidP="00947EDB">
      <w:pPr>
        <w:spacing w:line="259" w:lineRule="auto"/>
        <w:jc w:val="left"/>
      </w:pPr>
      <w:r w:rsidRPr="0030326A">
        <w:br w:type="page"/>
      </w:r>
    </w:p>
    <w:p w14:paraId="7EC654CA" w14:textId="7B4AD24C" w:rsidR="00AA14D6" w:rsidRPr="0018482C" w:rsidRDefault="00AA14D6" w:rsidP="00AA14D6">
      <w:pPr>
        <w:pStyle w:val="1"/>
      </w:pPr>
      <w:bookmarkStart w:id="8" w:name="_Toc85750094"/>
      <w:r>
        <w:lastRenderedPageBreak/>
        <w:t>Текст</w:t>
      </w:r>
      <w:r w:rsidRPr="0018482C">
        <w:t xml:space="preserve"> </w:t>
      </w:r>
      <w:r>
        <w:t>программы</w:t>
      </w:r>
      <w:bookmarkEnd w:id="8"/>
    </w:p>
    <w:p w14:paraId="21AE5570" w14:textId="6A689E11" w:rsidR="00190CB0" w:rsidRPr="0030326A" w:rsidRDefault="00190CB0">
      <w:pPr>
        <w:spacing w:line="259" w:lineRule="auto"/>
        <w:jc w:val="left"/>
        <w:rPr>
          <w:lang w:val="en-US"/>
        </w:rPr>
      </w:pPr>
      <w:r>
        <w:rPr>
          <w:lang w:val="en-US"/>
        </w:rPr>
        <w:t>//</w:t>
      </w:r>
      <w:r w:rsidRPr="0030326A">
        <w:rPr>
          <w:lang w:val="en-US"/>
        </w:rPr>
        <w:t xml:space="preserve"> </w:t>
      </w:r>
      <w:r>
        <w:t>Файл</w:t>
      </w:r>
      <w:r w:rsidRPr="00190CB0">
        <w:rPr>
          <w:lang w:val="en-US"/>
        </w:rPr>
        <w:t xml:space="preserve"> </w:t>
      </w:r>
      <w:r w:rsidR="00BC5D94">
        <w:rPr>
          <w:lang w:val="en-US"/>
        </w:rPr>
        <w:t>Lab3.cpp</w:t>
      </w:r>
      <w:r w:rsidRPr="0030326A">
        <w:rPr>
          <w:lang w:val="en-US"/>
        </w:rPr>
        <w:t xml:space="preserve"> </w:t>
      </w:r>
    </w:p>
    <w:p w14:paraId="2F19681B" w14:textId="5D8B2A2F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D9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MS VS forbids unsafe functions like 'scanf'</w:t>
      </w:r>
    </w:p>
    <w:p w14:paraId="7CBB955E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E34E1" w14:textId="08B9526A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D9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standard input/output library</w:t>
      </w:r>
    </w:p>
    <w:p w14:paraId="101F6DCA" w14:textId="7CC33DD5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D94">
        <w:rPr>
          <w:rFonts w:ascii="Consolas" w:hAnsi="Consolas" w:cs="Consolas"/>
          <w:color w:val="A31515"/>
          <w:sz w:val="19"/>
          <w:szCs w:val="19"/>
          <w:lang w:val="en-US"/>
        </w:rPr>
        <w:t>"../libs/myDecToBinLibFunctions.h"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my library with my functions</w:t>
      </w:r>
    </w:p>
    <w:p w14:paraId="20C38DE4" w14:textId="3639D8CE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5D9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 atoi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and itoa </w:t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function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</w:p>
    <w:p w14:paraId="09271D74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19267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D7A5A27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E150BF" w14:textId="5F914DDD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BC5D94">
        <w:rPr>
          <w:rFonts w:ascii="Consolas" w:hAnsi="Consolas" w:cs="Consolas"/>
          <w:color w:val="6F008A"/>
          <w:sz w:val="19"/>
          <w:szCs w:val="19"/>
          <w:lang w:val="en-US"/>
        </w:rPr>
        <w:t>MY_STR_SIZE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>] = { 0 };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4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string for input </w:t>
      </w:r>
    </w:p>
    <w:p w14:paraId="53E3B3A2" w14:textId="6465008F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requests[100] = { 0 };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4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array for initial numbers</w:t>
      </w:r>
    </w:p>
    <w:p w14:paraId="616F3E9E" w14:textId="11D34FA9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4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just a counter</w:t>
      </w:r>
    </w:p>
    <w:p w14:paraId="03C21B67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1F664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876281B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C5D94">
        <w:rPr>
          <w:rFonts w:ascii="Consolas" w:hAnsi="Consolas" w:cs="Consolas"/>
          <w:color w:val="A31515"/>
          <w:sz w:val="19"/>
          <w:szCs w:val="19"/>
          <w:lang w:val="en-US"/>
        </w:rPr>
        <w:t>"Input your numbers\n&gt;&gt;&gt;"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//prompt for input</w:t>
      </w:r>
    </w:p>
    <w:p w14:paraId="37ED5C1D" w14:textId="0D4F7B00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BC5D94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get string</w:t>
      </w:r>
    </w:p>
    <w:p w14:paraId="27F3A93E" w14:textId="3D2E57FC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atoi(filter_string(A));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41A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//filter string and get number from it</w:t>
      </w:r>
    </w:p>
    <w:p w14:paraId="49B067CB" w14:textId="35F24619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(tmp) {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//while inputed not zero</w:t>
      </w:r>
    </w:p>
    <w:p w14:paraId="0F8AC066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>requests[i++] = tmp;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put this request into array</w:t>
      </w:r>
    </w:p>
    <w:p w14:paraId="5903C0E0" w14:textId="2A7807F9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C5D94">
        <w:rPr>
          <w:rFonts w:ascii="Consolas" w:hAnsi="Consolas" w:cs="Consolas"/>
          <w:color w:val="A31515"/>
          <w:sz w:val="19"/>
          <w:szCs w:val="19"/>
          <w:lang w:val="en-US"/>
        </w:rPr>
        <w:t>"&gt;&gt;&gt;"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prompt for input</w:t>
      </w:r>
    </w:p>
    <w:p w14:paraId="000B3795" w14:textId="191C02A5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BC5D94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get string</w:t>
      </w:r>
    </w:p>
    <w:p w14:paraId="495FF950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>tmp = atoi(filter_string(A));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//filter string and get number from it</w:t>
      </w:r>
    </w:p>
    <w:p w14:paraId="01EC5606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ACCAC4" w14:textId="7CC01A98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C5D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(!did_user_accept());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//while user </w:t>
      </w:r>
      <w:r w:rsidR="00341ACD"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="00843D94">
        <w:rPr>
          <w:rFonts w:ascii="Consolas" w:hAnsi="Consolas" w:cs="Consolas"/>
          <w:color w:val="008000"/>
          <w:sz w:val="19"/>
          <w:szCs w:val="19"/>
          <w:lang w:val="en-US"/>
        </w:rPr>
        <w:t>oes</w:t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n</w:t>
      </w:r>
      <w:r w:rsidR="00341ACD">
        <w:rPr>
          <w:rFonts w:ascii="Consolas" w:hAnsi="Consolas" w:cs="Consolas"/>
          <w:color w:val="008000"/>
          <w:sz w:val="19"/>
          <w:szCs w:val="19"/>
          <w:lang w:val="en-US"/>
        </w:rPr>
        <w:t>’</w:t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t accept exiting</w:t>
      </w:r>
    </w:p>
    <w:p w14:paraId="19EBAFF4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9D998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C5D94">
        <w:rPr>
          <w:rFonts w:ascii="Consolas" w:hAnsi="Consolas" w:cs="Consolas"/>
          <w:color w:val="A31515"/>
          <w:sz w:val="19"/>
          <w:szCs w:val="19"/>
          <w:lang w:val="en-US"/>
        </w:rPr>
        <w:t>"Output:\n #  |       decimal  |              binary\n"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table header</w:t>
      </w:r>
    </w:p>
    <w:p w14:paraId="37AD474E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14:paraId="0D953FD3" w14:textId="0E0F122E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(requests[i]) {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for each inputted number</w:t>
      </w:r>
    </w:p>
    <w:p w14:paraId="31BE4CE2" w14:textId="233D9F25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res[33];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c-string for binary representation</w:t>
      </w:r>
    </w:p>
    <w:p w14:paraId="7D96BB70" w14:textId="77777777" w:rsidR="00111815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>represent_as_bin(requests[i], res);</w:t>
      </w:r>
      <w:r w:rsidR="001118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represent as bin and write </w:t>
      </w:r>
    </w:p>
    <w:p w14:paraId="6C983BA9" w14:textId="5236A153" w:rsidR="00BC5D94" w:rsidRPr="00BC5D94" w:rsidRDefault="00111815" w:rsidP="00111815">
      <w:pPr>
        <w:autoSpaceDE w:val="0"/>
        <w:autoSpaceDN w:val="0"/>
        <w:adjustRightInd w:val="0"/>
        <w:spacing w:after="0" w:line="240" w:lineRule="auto"/>
        <w:ind w:left="4956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8D15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BC5D94" w:rsidRPr="00BC5D94">
        <w:rPr>
          <w:rFonts w:ascii="Consolas" w:hAnsi="Consolas" w:cs="Consolas"/>
          <w:color w:val="008000"/>
          <w:sz w:val="19"/>
          <w:szCs w:val="19"/>
          <w:lang w:val="en-US"/>
        </w:rPr>
        <w:t>representation in res</w:t>
      </w:r>
    </w:p>
    <w:p w14:paraId="2735C020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//printf("%-5d%-+16d%s\n", i + 1, requests[i], res);</w:t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ab/>
        <w:t>// print row of the table</w:t>
      </w:r>
    </w:p>
    <w:p w14:paraId="54185DAC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number_s[4] = { 0 }, </w:t>
      </w:r>
    </w:p>
    <w:p w14:paraId="45CE655A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>decimal_s[15] = { 0 };</w:t>
      </w:r>
    </w:p>
    <w:p w14:paraId="1A130DAE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>_itoa(i+1, number_s, 10);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make string with index + 1</w:t>
      </w:r>
    </w:p>
    <w:p w14:paraId="680099D6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>_itoa(requests[i], decimal_s, 10);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make string with requested number</w:t>
      </w:r>
    </w:p>
    <w:p w14:paraId="7A1A8779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inflate_string(number_s, 3, </w:t>
      </w:r>
      <w:r w:rsidRPr="00BC5D94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C5D94">
        <w:rPr>
          <w:rFonts w:ascii="Consolas" w:hAnsi="Consolas" w:cs="Consolas"/>
          <w:color w:val="2F4F4F"/>
          <w:sz w:val="19"/>
          <w:szCs w:val="19"/>
          <w:lang w:val="en-US"/>
        </w:rPr>
        <w:t>center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format string</w:t>
      </w:r>
    </w:p>
    <w:p w14:paraId="66CC19E7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inflate_string(decimal_s, 14, </w:t>
      </w:r>
      <w:r w:rsidRPr="00BC5D94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C5D94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//format string</w:t>
      </w:r>
    </w:p>
    <w:p w14:paraId="3F0A90F4" w14:textId="2BE83292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row[80] = { 0 };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string for the row of the table</w:t>
      </w:r>
    </w:p>
    <w:p w14:paraId="1367B8E9" w14:textId="721BB47E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>strcat(row, number_s);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add index + 1 string to the row</w:t>
      </w:r>
    </w:p>
    <w:p w14:paraId="0D2D7513" w14:textId="2F0F1EC2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strcat(row, </w:t>
      </w:r>
      <w:r w:rsidRPr="00BC5D94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add separator to the row</w:t>
      </w:r>
    </w:p>
    <w:p w14:paraId="23F116BF" w14:textId="2CDCD61F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>strcat(row, decimal_s);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add requested number string to the row</w:t>
      </w:r>
    </w:p>
    <w:p w14:paraId="730263BE" w14:textId="373AC4F8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strcat(row, </w:t>
      </w:r>
      <w:r w:rsidRPr="00BC5D94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add separator to the row</w:t>
      </w:r>
    </w:p>
    <w:p w14:paraId="3DB95F5E" w14:textId="64A3213A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>strcat(row, res);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add binary representation to the row</w:t>
      </w:r>
    </w:p>
    <w:p w14:paraId="0B8C6FFE" w14:textId="7A173903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C5D94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>, row);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print row</w:t>
      </w:r>
    </w:p>
    <w:p w14:paraId="25B12AC2" w14:textId="37BA1DD5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increase index</w:t>
      </w:r>
    </w:p>
    <w:p w14:paraId="18C212E5" w14:textId="77777777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5B9A6E" w14:textId="3CC912E1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  <w:t>do_pause();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do not close console, user shou</w:t>
      </w:r>
      <w:r w:rsidR="00FD63D1">
        <w:rPr>
          <w:rFonts w:ascii="Consolas" w:hAnsi="Consolas" w:cs="Consolas"/>
          <w:color w:val="008000"/>
          <w:sz w:val="19"/>
          <w:szCs w:val="19"/>
          <w:lang w:val="en-US"/>
        </w:rPr>
        <w:t>l</w:t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d be able to see result</w:t>
      </w:r>
    </w:p>
    <w:p w14:paraId="1D40537E" w14:textId="72D13FDB" w:rsidR="00BC5D94" w:rsidRPr="00BC5D94" w:rsidRDefault="00BC5D94" w:rsidP="00BC5D9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D94">
        <w:rPr>
          <w:rFonts w:ascii="Consolas" w:hAnsi="Consolas" w:cs="Consolas"/>
          <w:color w:val="008000"/>
          <w:sz w:val="19"/>
          <w:szCs w:val="19"/>
          <w:lang w:val="en-US"/>
        </w:rPr>
        <w:t>// EXIT_SUCCESS</w:t>
      </w:r>
    </w:p>
    <w:p w14:paraId="4C2D6367" w14:textId="082ACCC7" w:rsidR="00190CB0" w:rsidRDefault="00BC5D94" w:rsidP="00BC5D94">
      <w:pPr>
        <w:spacing w:line="259" w:lineRule="auto"/>
        <w:jc w:val="left"/>
        <w:rPr>
          <w:lang w:val="en-US"/>
        </w:rPr>
      </w:pPr>
      <w:r w:rsidRPr="00BC5D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90CB0">
        <w:rPr>
          <w:lang w:val="en-US"/>
        </w:rPr>
        <w:t xml:space="preserve"> </w:t>
      </w:r>
      <w:r w:rsidR="00AA14D6" w:rsidRPr="00190CB0">
        <w:rPr>
          <w:lang w:val="en-US"/>
        </w:rPr>
        <w:br w:type="page"/>
      </w:r>
      <w:r w:rsidR="00190CB0" w:rsidRPr="00190CB0">
        <w:rPr>
          <w:lang w:val="en-US"/>
        </w:rPr>
        <w:lastRenderedPageBreak/>
        <w:t>//</w:t>
      </w:r>
      <w:r w:rsidR="00190CB0">
        <w:t>Файл</w:t>
      </w:r>
      <w:r w:rsidR="00190CB0" w:rsidRPr="00190CB0">
        <w:rPr>
          <w:lang w:val="en-US"/>
        </w:rPr>
        <w:t xml:space="preserve"> </w:t>
      </w:r>
      <w:r w:rsidR="00190CB0" w:rsidRPr="00947EDB">
        <w:rPr>
          <w:lang w:val="en-US"/>
        </w:rPr>
        <w:t>myDecToBinLibFunctions.h</w:t>
      </w:r>
    </w:p>
    <w:p w14:paraId="36626DBE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myDecToBinLibFunctionsINCLUDED</w:t>
      </w:r>
    </w:p>
    <w:p w14:paraId="7918EF3B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F4C">
        <w:rPr>
          <w:rFonts w:ascii="Consolas" w:hAnsi="Consolas" w:cs="Consolas"/>
          <w:color w:val="6F008A"/>
          <w:sz w:val="19"/>
          <w:szCs w:val="19"/>
          <w:lang w:val="en-US"/>
        </w:rPr>
        <w:t>myDecToBinLibFunctionsINCLUDED</w:t>
      </w:r>
    </w:p>
    <w:p w14:paraId="4C9EA923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B838B" w14:textId="6A25469A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F4C">
        <w:rPr>
          <w:rFonts w:ascii="Consolas" w:hAnsi="Consolas" w:cs="Consolas"/>
          <w:color w:val="6F008A"/>
          <w:sz w:val="19"/>
          <w:szCs w:val="19"/>
          <w:lang w:val="en-US"/>
        </w:rPr>
        <w:t>MY_STR_SIZE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>// size of the string, that user will be input</w:t>
      </w:r>
    </w:p>
    <w:p w14:paraId="038277EA" w14:textId="5A8A7D4B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F4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>// MS VS do forbids unsafe functions like 'scanf'</w:t>
      </w:r>
    </w:p>
    <w:p w14:paraId="3F3F0EC5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66F55" w14:textId="0DF59239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F4C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>// standard bool type library</w:t>
      </w:r>
    </w:p>
    <w:p w14:paraId="6A8A12ED" w14:textId="20F73E5F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F4C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>// standard string functions library</w:t>
      </w:r>
    </w:p>
    <w:p w14:paraId="4E050276" w14:textId="482075B0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F4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>// standard input/output library</w:t>
      </w:r>
    </w:p>
    <w:p w14:paraId="313C4614" w14:textId="204FBD1A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F4C">
        <w:rPr>
          <w:rFonts w:ascii="Consolas" w:hAnsi="Consolas" w:cs="Consolas"/>
          <w:color w:val="A31515"/>
          <w:sz w:val="19"/>
          <w:szCs w:val="19"/>
          <w:lang w:val="en-US"/>
        </w:rPr>
        <w:t>&lt;process.h&gt;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>// library for system functions</w:t>
      </w:r>
    </w:p>
    <w:p w14:paraId="7059459A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02B12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10A68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>* filter_string(</w:t>
      </w:r>
      <w:r w:rsidRPr="00DD7F4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D7F4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C932D0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5AF394C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ab/>
        <w:t>removes all 'bad' characters (not digits or minus if it is first)</w:t>
      </w:r>
    </w:p>
    <w:p w14:paraId="7E35C304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ab/>
        <w:t>in the c-string</w:t>
      </w:r>
    </w:p>
    <w:p w14:paraId="6F87694F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ab/>
        <w:t>function is protected by limitation string size with MY_STR_SIZE</w:t>
      </w:r>
    </w:p>
    <w:p w14:paraId="38DFFB74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3BE5F72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044C6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represent_as_bin(</w:t>
      </w:r>
      <w:r w:rsidRPr="00DD7F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F4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F4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D7F4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3B27C9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21722B47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ab/>
        <w:t>Represents -2^16 &lt;= n &lt; 2^16 in binary notation and writes</w:t>
      </w:r>
    </w:p>
    <w:p w14:paraId="33F313CB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ab/>
        <w:t>result to the c-string b, that MUST BE AT LEAST 32 SYBLOS LENGTH</w:t>
      </w:r>
    </w:p>
    <w:p w14:paraId="0F4B13CA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E42D2F8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462D6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did_user_accept();</w:t>
      </w:r>
    </w:p>
    <w:p w14:paraId="6170976A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76D9819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ab/>
        <w:t>Asks user if he really want to exit</w:t>
      </w:r>
    </w:p>
    <w:p w14:paraId="0270C1B7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ab/>
        <w:t>returns true if it's true else returns false</w:t>
      </w:r>
    </w:p>
    <w:p w14:paraId="3AC439A9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4E4DA5F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A2E0D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do_pause(</w:t>
      </w:r>
      <w:r w:rsidRPr="00DD7F4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F4C">
        <w:rPr>
          <w:rFonts w:ascii="Consolas" w:hAnsi="Consolas" w:cs="Consolas"/>
          <w:color w:val="808080"/>
          <w:sz w:val="19"/>
          <w:szCs w:val="19"/>
          <w:lang w:val="en-US"/>
        </w:rPr>
        <w:t>print_dir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14:paraId="77E583C2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AFC9DEA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ab/>
        <w:t>Do not close console,</w:t>
      </w:r>
    </w:p>
    <w:p w14:paraId="0842FE57" w14:textId="2AF3301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if print_dir is not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0</w:t>
      </w: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 xml:space="preserve"> - uses dir </w:t>
      </w:r>
      <w:r w:rsidR="003411CD"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</w:p>
    <w:p w14:paraId="0D240B67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ab/>
        <w:t>function is safe</w:t>
      </w:r>
    </w:p>
    <w:p w14:paraId="3AD61FF2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394633A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F7985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F4C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D7F4C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F4C">
        <w:rPr>
          <w:rFonts w:ascii="Consolas" w:hAnsi="Consolas" w:cs="Consolas"/>
          <w:color w:val="2F4F4F"/>
          <w:sz w:val="19"/>
          <w:szCs w:val="19"/>
          <w:lang w:val="en-US"/>
        </w:rPr>
        <w:t>center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F4C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>// types of the string align for inflate_string function</w:t>
      </w:r>
    </w:p>
    <w:p w14:paraId="1CD5A7CE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>* inflate_string(</w:t>
      </w:r>
      <w:r w:rsidRPr="00DD7F4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D7F4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F4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F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F4C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F4C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F4C">
        <w:rPr>
          <w:rFonts w:ascii="Consolas" w:hAnsi="Consolas" w:cs="Consolas"/>
          <w:color w:val="808080"/>
          <w:sz w:val="19"/>
          <w:szCs w:val="19"/>
          <w:lang w:val="en-US"/>
        </w:rPr>
        <w:t>align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7F4C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D7F4C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7F4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F4C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7F4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D7F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933E10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6AC0B670" w14:textId="77777777" w:rsidR="00DD7F4C" w:rsidRPr="00DD7F4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F4C">
        <w:rPr>
          <w:rFonts w:ascii="Consolas" w:hAnsi="Consolas" w:cs="Consolas"/>
          <w:color w:val="008000"/>
          <w:sz w:val="19"/>
          <w:szCs w:val="19"/>
          <w:lang w:val="en-US"/>
        </w:rPr>
        <w:tab/>
        <w:t>Increases string size with adding filler symbols according to align parameter</w:t>
      </w:r>
    </w:p>
    <w:p w14:paraId="7E23E397" w14:textId="77777777" w:rsidR="00DD7F4C" w:rsidRPr="0018482C" w:rsidRDefault="00DD7F4C" w:rsidP="00DD7F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82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C261D54" w14:textId="257CF6DA" w:rsidR="00190CB0" w:rsidRDefault="00DD7F4C" w:rsidP="00DD7F4C">
      <w:pPr>
        <w:spacing w:line="259" w:lineRule="auto"/>
        <w:jc w:val="left"/>
        <w:rPr>
          <w:lang w:val="en-US"/>
        </w:rPr>
      </w:pPr>
      <w:r w:rsidRPr="0018482C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>
        <w:rPr>
          <w:lang w:val="en-US"/>
        </w:rPr>
        <w:t xml:space="preserve"> </w:t>
      </w:r>
      <w:r w:rsidR="00190CB0">
        <w:rPr>
          <w:lang w:val="en-US"/>
        </w:rPr>
        <w:br w:type="page"/>
      </w:r>
    </w:p>
    <w:p w14:paraId="0BD1722A" w14:textId="393D94F3" w:rsidR="00190CB0" w:rsidRPr="00190CB0" w:rsidRDefault="00190CB0" w:rsidP="00190CB0">
      <w:pPr>
        <w:spacing w:line="259" w:lineRule="auto"/>
        <w:jc w:val="left"/>
        <w:rPr>
          <w:lang w:val="en-US"/>
        </w:rPr>
      </w:pPr>
      <w:r w:rsidRPr="00190CB0">
        <w:rPr>
          <w:lang w:val="en-US"/>
        </w:rPr>
        <w:lastRenderedPageBreak/>
        <w:t>//</w:t>
      </w:r>
      <w:r>
        <w:t>Файл</w:t>
      </w:r>
      <w:r w:rsidRPr="00190CB0">
        <w:rPr>
          <w:lang w:val="en-US"/>
        </w:rPr>
        <w:t xml:space="preserve"> </w:t>
      </w:r>
      <w:r w:rsidRPr="00947EDB">
        <w:rPr>
          <w:lang w:val="en-US"/>
        </w:rPr>
        <w:t>myDecToBinLibFunctions.</w:t>
      </w:r>
      <w:r>
        <w:rPr>
          <w:lang w:val="en-US"/>
        </w:rPr>
        <w:t>cpp</w:t>
      </w:r>
    </w:p>
    <w:p w14:paraId="38D103BD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8D">
        <w:rPr>
          <w:rFonts w:ascii="Consolas" w:hAnsi="Consolas" w:cs="Consolas"/>
          <w:color w:val="A31515"/>
          <w:sz w:val="19"/>
          <w:szCs w:val="19"/>
          <w:lang w:val="en-US"/>
        </w:rPr>
        <w:t>"myDecToBinLibFunctions.h"</w:t>
      </w:r>
    </w:p>
    <w:p w14:paraId="458928F9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5C4F4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* filter_string(</w:t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919F15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0190A553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  <w:t>removes all 'bad' characters (not digits or minus if it is first)</w:t>
      </w:r>
    </w:p>
    <w:p w14:paraId="25231993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  <w:t>in the c-string</w:t>
      </w:r>
    </w:p>
    <w:p w14:paraId="4E98EDA0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  <w:t>function is protected by limitation string size with MY_STR_SIZE</w:t>
      </w:r>
    </w:p>
    <w:p w14:paraId="5BE0F491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60135450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index of the char that we read from the string</w:t>
      </w:r>
    </w:p>
    <w:p w14:paraId="609661A5" w14:textId="4DA5F48D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j;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index of the char that we write to the string</w:t>
      </w:r>
    </w:p>
    <w:p w14:paraId="042CD5F4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j = 0; i &lt; MY_STR_SIZE &amp;&amp;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 w:rsidRPr="00186C8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for each char in the string</w:t>
      </w:r>
    </w:p>
    <w:p w14:paraId="4718B168" w14:textId="72A3A7D3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86C8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&amp;&amp;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</w:t>
      </w:r>
      <w:r w:rsidRPr="00186C8D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(j == 0 &amp;&amp;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186C8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if char is not bad</w:t>
      </w:r>
    </w:p>
    <w:p w14:paraId="195AAC5D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[j++] =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we write it</w:t>
      </w:r>
    </w:p>
    <w:p w14:paraId="46932D7F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454671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AC26B4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186C8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end of c-string</w:t>
      </w:r>
    </w:p>
    <w:p w14:paraId="0255B670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44A182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F4C242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D3A24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represent_as_bin(</w:t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3C3A97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A07F95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454B50F8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  <w:t>Represents -2^16 &lt;= n &lt; 2^16 in binary notation and writes</w:t>
      </w:r>
    </w:p>
    <w:p w14:paraId="756E0BC3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  <w:t>result to the c-string b, that MUST BE AT LEAST 32 SYBLOS LENGTH</w:t>
      </w:r>
    </w:p>
    <w:p w14:paraId="19C63798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644F9084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                                          </w:t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bit index</w:t>
      </w:r>
    </w:p>
    <w:p w14:paraId="5B681109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32; i++) {                      </w:t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i reaches from 0 to 32 increasing by 1</w:t>
      </w:r>
    </w:p>
    <w:p w14:paraId="4262747D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(1 &lt;&lt; (31 - i)))) {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if this bit is 1</w:t>
      </w:r>
    </w:p>
    <w:p w14:paraId="561BC0AB" w14:textId="2AC0F898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</w:t>
      </w:r>
      <w:r w:rsidR="0090261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^ use mask</w:t>
      </w:r>
    </w:p>
    <w:p w14:paraId="01BB311F" w14:textId="3F93D1B4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 </w:t>
      </w:r>
      <w:r w:rsidR="00902612" w:rsidRPr="00EF63F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 xml:space="preserve">  ^ set mask to 0...1...0, where 1 is at (31-i) bit</w:t>
      </w:r>
    </w:p>
    <w:p w14:paraId="0558334E" w14:textId="6E8EDB12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186C8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//set current char in c-string to '1'</w:t>
      </w:r>
    </w:p>
    <w:p w14:paraId="23B4DDEE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B2AC78" w14:textId="79773A3F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186C8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set current char in c-string to '0'</w:t>
      </w:r>
    </w:p>
    <w:p w14:paraId="1D8F7151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58C050" w14:textId="4DE9B908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C1E323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186C8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</w:t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end of c-string</w:t>
      </w:r>
    </w:p>
    <w:p w14:paraId="63335482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3DF22B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03E87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commentRangeStart w:id="9"/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do_pause(</w:t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print_dir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EB91E3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48B14B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4BC65F70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  <w:t>Do not close console,</w:t>
      </w:r>
    </w:p>
    <w:p w14:paraId="144839AF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  <w:t>if print_dir is not 0 - uses dir command</w:t>
      </w:r>
    </w:p>
    <w:p w14:paraId="31D9BAED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  <w:t>function is safe</w:t>
      </w:r>
    </w:p>
    <w:p w14:paraId="08E4F376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525CB5C8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(system(</w:t>
      </w:r>
      <w:r w:rsidRPr="00186C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9B6912C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print_dir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EC24D0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86C8D">
        <w:rPr>
          <w:rFonts w:ascii="Consolas" w:hAnsi="Consolas" w:cs="Consolas"/>
          <w:color w:val="A31515"/>
          <w:sz w:val="19"/>
          <w:szCs w:val="19"/>
          <w:lang w:val="en-US"/>
        </w:rPr>
        <w:t>"DIR"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4D4BFB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689EF3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86C8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A67DB0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07F43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8EFB44" w14:textId="5866103C" w:rsidR="00183C37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89A9E2" w14:textId="77777777" w:rsidR="00183C37" w:rsidRDefault="00183C37">
      <w:pPr>
        <w:spacing w:line="259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  <w:commentRangeEnd w:id="9"/>
      <w:r w:rsidR="00605EED">
        <w:rPr>
          <w:rStyle w:val="ae"/>
        </w:rPr>
        <w:commentReference w:id="9"/>
      </w:r>
    </w:p>
    <w:p w14:paraId="5FE1116B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A35F2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* inflate_string(</w:t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8D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align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046161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187F42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9D6E996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  <w:t>Increases string size with adding filler symbols according to align parameter</w:t>
      </w:r>
    </w:p>
    <w:p w14:paraId="64CBD477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7AA2C32D" w14:textId="5C4A4B0C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strlen(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6007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get length</w:t>
      </w:r>
    </w:p>
    <w:p w14:paraId="51268F68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align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for the different aligns</w:t>
      </w:r>
    </w:p>
    <w:p w14:paraId="4F585E93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8D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86C8D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31066C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D0089E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7AE775C1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n; i &lt;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C9D5D95" w14:textId="2B559C06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just add fillers after end of </w:t>
      </w:r>
    </w:p>
    <w:p w14:paraId="5C1BE954" w14:textId="4E5BE89B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D31A29" w:rsidRPr="001848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string until thehy reach width</w:t>
      </w:r>
    </w:p>
    <w:p w14:paraId="35D3314E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17457F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1D1C98A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D9A02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7A3EA2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8D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86C8D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C182B9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C0E40D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68F98F53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&gt;= 0; i--) {</w:t>
      </w:r>
    </w:p>
    <w:p w14:paraId="48FC63BB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&lt;= n ?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[n - (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i)] :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ACB16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copy symbols to the end string if we have symbols left</w:t>
      </w:r>
    </w:p>
    <w:p w14:paraId="089DCFC8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else just put fillers</w:t>
      </w:r>
    </w:p>
    <w:p w14:paraId="2938D565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5F3DD7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D412C8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E16CE7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8D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86C8D">
        <w:rPr>
          <w:rFonts w:ascii="Consolas" w:hAnsi="Consolas" w:cs="Consolas"/>
          <w:color w:val="2F4F4F"/>
          <w:sz w:val="19"/>
          <w:szCs w:val="19"/>
          <w:lang w:val="en-US"/>
        </w:rPr>
        <w:t>center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1BC97C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C9D543" w14:textId="77777777" w:rsidR="002D6698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inflate_string(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n, </w:t>
      </w:r>
      <w:r w:rsidRPr="00186C8D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86C8D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20D85A5" w14:textId="33CA7A7D" w:rsidR="00186C8D" w:rsidRPr="00186C8D" w:rsidRDefault="00186C8D" w:rsidP="002D6698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add fillers to the left</w:t>
      </w:r>
    </w:p>
    <w:p w14:paraId="6BD21883" w14:textId="77777777" w:rsidR="002D6698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inflate_string(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8D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86C8D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BCCDE7C" w14:textId="4F0772F6" w:rsidR="00186C8D" w:rsidRPr="00186C8D" w:rsidRDefault="00186C8D" w:rsidP="002D6698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add fillers to the right</w:t>
      </w:r>
    </w:p>
    <w:p w14:paraId="2D802931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B9173E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BD6237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6DB6C3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86C8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end of string</w:t>
      </w:r>
    </w:p>
    <w:p w14:paraId="2F094E6D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6C8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12818B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007216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did_user_accept()</w:t>
      </w:r>
    </w:p>
    <w:p w14:paraId="54257F7F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D990C3F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  <w:t>Asks user if he really want to exit</w:t>
      </w:r>
    </w:p>
    <w:p w14:paraId="33778FF3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  <w:t>returns true if it's true else returns false</w:t>
      </w:r>
    </w:p>
    <w:p w14:paraId="0CDA2690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28060827" w14:textId="2CD9382B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186C8D">
        <w:rPr>
          <w:rFonts w:ascii="Consolas" w:hAnsi="Consolas" w:cs="Consolas"/>
          <w:color w:val="6F008A"/>
          <w:sz w:val="19"/>
          <w:szCs w:val="19"/>
          <w:lang w:val="en-US"/>
        </w:rPr>
        <w:t>MY_STR_SIZE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86C8D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c-string for answer</w:t>
      </w:r>
    </w:p>
    <w:p w14:paraId="0A738F98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E588261" w14:textId="244C8D35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86C8D">
        <w:rPr>
          <w:rFonts w:ascii="Consolas" w:hAnsi="Consolas" w:cs="Consolas"/>
          <w:color w:val="A31515"/>
          <w:sz w:val="19"/>
          <w:szCs w:val="19"/>
          <w:lang w:val="en-US"/>
        </w:rPr>
        <w:t>"Are you sure (y/n): "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//prompt for input</w:t>
      </w:r>
    </w:p>
    <w:p w14:paraId="748E73A4" w14:textId="067B61ED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186C8D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get answer</w:t>
      </w:r>
    </w:p>
    <w:p w14:paraId="17F74175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while answer is neither 'y' nor 'n'</w:t>
      </w:r>
    </w:p>
    <w:p w14:paraId="0396E81F" w14:textId="77777777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(!(!strncmp(a, </w:t>
      </w:r>
      <w:r w:rsidRPr="00186C8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8D">
        <w:rPr>
          <w:rFonts w:ascii="Consolas" w:hAnsi="Consolas" w:cs="Consolas"/>
          <w:color w:val="6F008A"/>
          <w:sz w:val="19"/>
          <w:szCs w:val="19"/>
          <w:lang w:val="en-US"/>
        </w:rPr>
        <w:t>MY_STR_SIZE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!strncmp(a, </w:t>
      </w:r>
      <w:r w:rsidRPr="00186C8D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6C8D">
        <w:rPr>
          <w:rFonts w:ascii="Consolas" w:hAnsi="Consolas" w:cs="Consolas"/>
          <w:color w:val="6F008A"/>
          <w:sz w:val="19"/>
          <w:szCs w:val="19"/>
          <w:lang w:val="en-US"/>
        </w:rPr>
        <w:t>MY_STR_SIZE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4F538CBB" w14:textId="3329FC19" w:rsidR="00186C8D" w:rsidRP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!strcmp(a, </w:t>
      </w:r>
      <w:r w:rsidRPr="00186C8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6C8D">
        <w:rPr>
          <w:rFonts w:ascii="Consolas" w:hAnsi="Consolas" w:cs="Consolas"/>
          <w:color w:val="008000"/>
          <w:sz w:val="19"/>
          <w:szCs w:val="19"/>
          <w:lang w:val="en-US"/>
        </w:rPr>
        <w:t>// return if user want to exit</w:t>
      </w:r>
    </w:p>
    <w:p w14:paraId="534AC6DC" w14:textId="77777777" w:rsidR="00186C8D" w:rsidRDefault="00186C8D" w:rsidP="00186C8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AFD2E1" w14:textId="2DE1D7F2" w:rsidR="00190CB0" w:rsidRPr="00481F60" w:rsidRDefault="00190CB0">
      <w:pPr>
        <w:spacing w:line="259" w:lineRule="auto"/>
        <w:jc w:val="left"/>
      </w:pPr>
      <w:r w:rsidRPr="00481F60">
        <w:br w:type="page"/>
      </w:r>
    </w:p>
    <w:p w14:paraId="48BBEFCC" w14:textId="77777777" w:rsidR="00AA14D6" w:rsidRPr="00481F60" w:rsidRDefault="00AA14D6" w:rsidP="00190CB0">
      <w:pPr>
        <w:spacing w:line="259" w:lineRule="auto"/>
        <w:jc w:val="left"/>
      </w:pPr>
    </w:p>
    <w:p w14:paraId="0939C135" w14:textId="77777777" w:rsidR="00AA14D6" w:rsidRDefault="00AA14D6" w:rsidP="00AA14D6">
      <w:pPr>
        <w:pStyle w:val="1"/>
      </w:pPr>
      <w:bookmarkStart w:id="10" w:name="_Toc85750095"/>
      <w:r>
        <w:t>Копии экрана при работе программы</w:t>
      </w:r>
      <w:bookmarkEnd w:id="10"/>
    </w:p>
    <w:p w14:paraId="07B5BBF7" w14:textId="5589CD00" w:rsidR="00AA14D6" w:rsidRDefault="00481F60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 w:rsidRPr="00481F60">
        <w:rPr>
          <w:noProof/>
        </w:rPr>
        <w:drawing>
          <wp:inline distT="0" distB="0" distL="0" distR="0" wp14:anchorId="686678F3" wp14:editId="3E3AE110">
            <wp:extent cx="6645910" cy="3846830"/>
            <wp:effectExtent l="0" t="0" r="2540" b="1270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F60">
        <w:t xml:space="preserve"> </w:t>
      </w:r>
      <w:r w:rsidRPr="00481F60">
        <w:rPr>
          <w:noProof/>
        </w:rPr>
        <w:drawing>
          <wp:inline distT="0" distB="0" distL="0" distR="0" wp14:anchorId="38EC3A5F" wp14:editId="59881B3D">
            <wp:extent cx="6645910" cy="3846830"/>
            <wp:effectExtent l="0" t="0" r="2540" b="1270"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F60">
        <w:t xml:space="preserve"> </w:t>
      </w:r>
      <w:r w:rsidR="00AA14D6">
        <w:br w:type="page"/>
      </w:r>
    </w:p>
    <w:p w14:paraId="61F89E90" w14:textId="77777777" w:rsidR="00AA14D6" w:rsidRDefault="00AA14D6" w:rsidP="00AA14D6">
      <w:pPr>
        <w:pStyle w:val="1"/>
      </w:pPr>
      <w:bookmarkStart w:id="11" w:name="_Toc85750096"/>
      <w:r>
        <w:lastRenderedPageBreak/>
        <w:t>Контрольный пример, сравнение с эталоном</w:t>
      </w:r>
      <w:bookmarkEnd w:id="11"/>
    </w:p>
    <w:p w14:paraId="01E64548" w14:textId="1EBD5EBE" w:rsidR="00E40139" w:rsidRDefault="00E40139" w:rsidP="00AA14D6">
      <w:pPr>
        <w:spacing w:line="259" w:lineRule="auto"/>
        <w:jc w:val="left"/>
      </w:pPr>
      <w:r>
        <w:t>Для проверки алгоритма будут использоваться следующие входные данные:</w:t>
      </w:r>
    </w:p>
    <w:p w14:paraId="0E3950C2" w14:textId="34AD30AC" w:rsidR="00481F60" w:rsidRDefault="00481F60" w:rsidP="00481F60">
      <w:pPr>
        <w:tabs>
          <w:tab w:val="left" w:pos="7680"/>
        </w:tabs>
        <w:spacing w:line="259" w:lineRule="auto"/>
        <w:ind w:left="708"/>
        <w:jc w:val="left"/>
      </w:pPr>
      <w:r>
        <w:t>qwe2qwe0qwe2qwe1</w:t>
      </w:r>
    </w:p>
    <w:p w14:paraId="47DBE0BE" w14:textId="733110FF" w:rsidR="00481F60" w:rsidRDefault="00481F60" w:rsidP="00481F60">
      <w:pPr>
        <w:tabs>
          <w:tab w:val="left" w:pos="7680"/>
        </w:tabs>
        <w:spacing w:line="259" w:lineRule="auto"/>
        <w:ind w:left="708"/>
        <w:jc w:val="left"/>
      </w:pPr>
      <w:r>
        <w:t>qwe-qwe2qwe0qwe2qwe1</w:t>
      </w:r>
    </w:p>
    <w:p w14:paraId="5949B0B0" w14:textId="3C65F0A9" w:rsidR="00481F60" w:rsidRDefault="00481F60" w:rsidP="00481F60">
      <w:pPr>
        <w:tabs>
          <w:tab w:val="left" w:pos="7680"/>
        </w:tabs>
        <w:spacing w:line="259" w:lineRule="auto"/>
        <w:ind w:left="708"/>
        <w:jc w:val="left"/>
      </w:pPr>
      <w:r>
        <w:t>qwe2qwe-qwe1</w:t>
      </w:r>
    </w:p>
    <w:p w14:paraId="7B0C3DB4" w14:textId="2DCE5E22" w:rsidR="00481F60" w:rsidRDefault="00481F60" w:rsidP="00481F60">
      <w:pPr>
        <w:tabs>
          <w:tab w:val="left" w:pos="7680"/>
        </w:tabs>
        <w:spacing w:line="259" w:lineRule="auto"/>
        <w:ind w:left="708"/>
        <w:jc w:val="left"/>
      </w:pPr>
      <w:r>
        <w:t>0</w:t>
      </w:r>
    </w:p>
    <w:p w14:paraId="1FA82691" w14:textId="55DFE4F5" w:rsidR="00481F60" w:rsidRPr="00481F60" w:rsidRDefault="00481F60" w:rsidP="00481F60">
      <w:pPr>
        <w:tabs>
          <w:tab w:val="left" w:pos="7680"/>
        </w:tabs>
        <w:spacing w:line="259" w:lineRule="auto"/>
        <w:ind w:left="708"/>
        <w:jc w:val="left"/>
      </w:pPr>
      <w:r w:rsidRPr="00481F60">
        <w:rPr>
          <w:lang w:val="en-US"/>
        </w:rPr>
        <w:t>m</w:t>
      </w:r>
    </w:p>
    <w:p w14:paraId="10DC4C0A" w14:textId="095F7269" w:rsidR="00481F60" w:rsidRPr="00481F60" w:rsidRDefault="00481F60" w:rsidP="00481F60">
      <w:pPr>
        <w:tabs>
          <w:tab w:val="left" w:pos="7680"/>
        </w:tabs>
        <w:spacing w:line="259" w:lineRule="auto"/>
        <w:ind w:left="708"/>
        <w:jc w:val="left"/>
      </w:pPr>
      <w:r w:rsidRPr="00481F60">
        <w:rPr>
          <w:lang w:val="en-US"/>
        </w:rPr>
        <w:t>n</w:t>
      </w:r>
    </w:p>
    <w:p w14:paraId="21914351" w14:textId="60FE16EA" w:rsidR="00481F60" w:rsidRDefault="00481F60" w:rsidP="00481F60">
      <w:pPr>
        <w:tabs>
          <w:tab w:val="left" w:pos="7680"/>
        </w:tabs>
        <w:spacing w:line="259" w:lineRule="auto"/>
        <w:ind w:left="708"/>
        <w:jc w:val="left"/>
      </w:pPr>
      <w:r>
        <w:t>-1</w:t>
      </w:r>
    </w:p>
    <w:p w14:paraId="5CD04B6C" w14:textId="0EC203AD" w:rsidR="00481F60" w:rsidRDefault="00481F60" w:rsidP="00481F60">
      <w:pPr>
        <w:tabs>
          <w:tab w:val="left" w:pos="7680"/>
        </w:tabs>
        <w:spacing w:line="259" w:lineRule="auto"/>
        <w:ind w:left="708"/>
        <w:jc w:val="left"/>
      </w:pPr>
      <w:r>
        <w:t>7</w:t>
      </w:r>
    </w:p>
    <w:p w14:paraId="3DEA55A3" w14:textId="4413B035" w:rsidR="00481F60" w:rsidRDefault="00481F60" w:rsidP="00481F60">
      <w:pPr>
        <w:tabs>
          <w:tab w:val="left" w:pos="7680"/>
        </w:tabs>
        <w:spacing w:line="259" w:lineRule="auto"/>
        <w:ind w:left="708"/>
        <w:jc w:val="left"/>
      </w:pPr>
      <w:r>
        <w:t>15</w:t>
      </w:r>
    </w:p>
    <w:p w14:paraId="61E41B2A" w14:textId="425BA91C" w:rsidR="00481F60" w:rsidRDefault="00481F60" w:rsidP="00481F60">
      <w:pPr>
        <w:tabs>
          <w:tab w:val="left" w:pos="7680"/>
        </w:tabs>
        <w:spacing w:line="259" w:lineRule="auto"/>
        <w:ind w:left="708"/>
        <w:jc w:val="left"/>
      </w:pPr>
      <w:r>
        <w:t>-15</w:t>
      </w:r>
    </w:p>
    <w:p w14:paraId="0D52AAFE" w14:textId="77777777" w:rsidR="00481F60" w:rsidRDefault="00481F60" w:rsidP="00481F60">
      <w:pPr>
        <w:tabs>
          <w:tab w:val="left" w:pos="7680"/>
        </w:tabs>
        <w:spacing w:line="259" w:lineRule="auto"/>
        <w:ind w:left="708"/>
        <w:jc w:val="left"/>
      </w:pPr>
      <w:r>
        <w:t>0</w:t>
      </w:r>
      <w:r>
        <w:br/>
      </w:r>
      <w:r>
        <w:rPr>
          <w:lang w:val="en-US"/>
        </w:rPr>
        <w:t>y</w:t>
      </w:r>
    </w:p>
    <w:p w14:paraId="5C0EB6E2" w14:textId="3A205DF6" w:rsidR="00481F60" w:rsidRDefault="00481F60" w:rsidP="00481F60">
      <w:r>
        <w:t>Ожидаемый результат:</w:t>
      </w:r>
    </w:p>
    <w:p w14:paraId="06C177D1" w14:textId="31A513A4" w:rsidR="00481F60" w:rsidRDefault="00481F60" w:rsidP="00481F60">
      <w:r w:rsidRPr="00481F60">
        <w:t>00000000000000000000011111100101</w:t>
      </w:r>
    </w:p>
    <w:p w14:paraId="24EF4C8D" w14:textId="2596F150" w:rsidR="00481F60" w:rsidRDefault="00481F60" w:rsidP="00481F60">
      <w:r w:rsidRPr="00481F60">
        <w:t>11111111111111111111100000011011</w:t>
      </w:r>
    </w:p>
    <w:p w14:paraId="2AB43EE3" w14:textId="5FCC3701" w:rsidR="00481F60" w:rsidRDefault="00481F60" w:rsidP="00481F60">
      <w:r w:rsidRPr="00481F60">
        <w:t>00000000000000000000000000010101</w:t>
      </w:r>
    </w:p>
    <w:p w14:paraId="3866FA14" w14:textId="188CB19E" w:rsidR="00481F60" w:rsidRDefault="00481F60" w:rsidP="00481F60">
      <w:r w:rsidRPr="00481F60">
        <w:t>11111111111111111111111111111111</w:t>
      </w:r>
    </w:p>
    <w:p w14:paraId="6886C88C" w14:textId="09E8E1F0" w:rsidR="00481F60" w:rsidRDefault="00481F60" w:rsidP="00481F60">
      <w:r w:rsidRPr="00481F60">
        <w:t>00000000000000000000000000000111</w:t>
      </w:r>
    </w:p>
    <w:p w14:paraId="46307826" w14:textId="54076BAA" w:rsidR="00481F60" w:rsidRDefault="00481F60" w:rsidP="00481F60">
      <w:r w:rsidRPr="00481F60">
        <w:t>00000000000000000000000000001111</w:t>
      </w:r>
    </w:p>
    <w:p w14:paraId="3BBA44CE" w14:textId="0FFF9B47" w:rsidR="00481F60" w:rsidRDefault="00481F60" w:rsidP="00481F60">
      <w:r w:rsidRPr="00481F60">
        <w:t>11111111111111111111111111110001</w:t>
      </w:r>
    </w:p>
    <w:p w14:paraId="5BF4AB10" w14:textId="276C95D7" w:rsidR="00481F60" w:rsidRPr="00481F60" w:rsidRDefault="00481F60" w:rsidP="00481F60">
      <w:pPr>
        <w:jc w:val="left"/>
      </w:pPr>
      <w:r>
        <w:lastRenderedPageBreak/>
        <w:t>Полученный результат:</w:t>
      </w:r>
      <w:r>
        <w:br/>
      </w:r>
      <w:r w:rsidRPr="00481F60">
        <w:rPr>
          <w:noProof/>
        </w:rPr>
        <w:t xml:space="preserve"> </w:t>
      </w:r>
      <w:r w:rsidRPr="00481F60">
        <w:rPr>
          <w:noProof/>
        </w:rPr>
        <w:drawing>
          <wp:inline distT="0" distB="0" distL="0" distR="0" wp14:anchorId="41614FEF" wp14:editId="4D44642E">
            <wp:extent cx="4753638" cy="1991003"/>
            <wp:effectExtent l="0" t="0" r="0" b="9525"/>
            <wp:docPr id="51" name="Рисунок 5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FF54" w14:textId="77777777" w:rsidR="0093037B" w:rsidRDefault="0093037B">
      <w:pPr>
        <w:spacing w:line="259" w:lineRule="auto"/>
        <w:jc w:val="left"/>
      </w:pPr>
      <w:r>
        <w:br w:type="page"/>
      </w:r>
    </w:p>
    <w:p w14:paraId="63B3EAC2" w14:textId="77777777" w:rsidR="0093037B" w:rsidRDefault="0093037B" w:rsidP="0093037B">
      <w:pPr>
        <w:tabs>
          <w:tab w:val="left" w:pos="7680"/>
        </w:tabs>
        <w:spacing w:line="259" w:lineRule="auto"/>
        <w:jc w:val="left"/>
      </w:pPr>
    </w:p>
    <w:p w14:paraId="6F40FCA3" w14:textId="723F2C4F" w:rsidR="00D27944" w:rsidRPr="0093037B" w:rsidRDefault="00C67A60" w:rsidP="0093037B">
      <w:pPr>
        <w:pStyle w:val="1"/>
        <w:rPr>
          <w:rFonts w:cs="Times New Roman"/>
        </w:rPr>
      </w:pPr>
      <w:bookmarkStart w:id="12" w:name="_Toc85750097"/>
      <w:r>
        <w:t>Результаты</w:t>
      </w:r>
      <w:bookmarkEnd w:id="12"/>
    </w:p>
    <w:p w14:paraId="3C4C9668" w14:textId="1CE5F608" w:rsidR="0093037B" w:rsidRDefault="0093037B" w:rsidP="0093037B">
      <w:pPr>
        <w:pStyle w:val="ad"/>
        <w:numPr>
          <w:ilvl w:val="0"/>
          <w:numId w:val="2"/>
        </w:numPr>
      </w:pPr>
      <w:r>
        <w:t xml:space="preserve">Разработанная программа работает на операционных системах </w:t>
      </w:r>
      <w:r w:rsidRPr="0093037B">
        <w:rPr>
          <w:lang w:val="en-US"/>
        </w:rPr>
        <w:t>MS</w:t>
      </w:r>
      <w:r w:rsidRPr="0093037B">
        <w:t xml:space="preserve"> </w:t>
      </w:r>
      <w:r w:rsidRPr="0093037B">
        <w:rPr>
          <w:lang w:val="en-US"/>
        </w:rPr>
        <w:t>Windows</w:t>
      </w:r>
      <w:r w:rsidRPr="0093037B">
        <w:t xml:space="preserve"> 7</w:t>
      </w:r>
      <w:r>
        <w:t xml:space="preserve"> и выше.</w:t>
      </w:r>
    </w:p>
    <w:p w14:paraId="3D1C5DDC" w14:textId="02F50EE8" w:rsidR="0093037B" w:rsidRDefault="0093037B" w:rsidP="0093037B">
      <w:pPr>
        <w:pStyle w:val="ad"/>
        <w:numPr>
          <w:ilvl w:val="0"/>
          <w:numId w:val="2"/>
        </w:numPr>
      </w:pPr>
      <w:r>
        <w:t>Приложение является консольным.</w:t>
      </w:r>
    </w:p>
    <w:p w14:paraId="0E499EFE" w14:textId="5AC9F688" w:rsidR="0093037B" w:rsidRDefault="0093037B" w:rsidP="0093037B">
      <w:pPr>
        <w:pStyle w:val="ad"/>
        <w:numPr>
          <w:ilvl w:val="0"/>
          <w:numId w:val="2"/>
        </w:numPr>
      </w:pPr>
      <w:r>
        <w:t>Файл</w:t>
      </w:r>
      <w:r w:rsidRPr="0093037B">
        <w:t xml:space="preserve"> </w:t>
      </w:r>
      <w:r w:rsidR="00481F60">
        <w:rPr>
          <w:lang w:val="en-US"/>
        </w:rPr>
        <w:t>Lab</w:t>
      </w:r>
      <w:r w:rsidR="00481F60" w:rsidRPr="00481F60">
        <w:t>3</w:t>
      </w:r>
      <w:r w:rsidRPr="0093037B">
        <w:t>.</w:t>
      </w:r>
      <w:r w:rsidRPr="0093037B">
        <w:rPr>
          <w:lang w:val="en-US"/>
        </w:rPr>
        <w:t>exe</w:t>
      </w:r>
      <w:r w:rsidRPr="0093037B">
        <w:t xml:space="preserve"> </w:t>
      </w:r>
      <w:r>
        <w:t>имеет размер 11 кб.</w:t>
      </w:r>
    </w:p>
    <w:p w14:paraId="4F9AEA7B" w14:textId="45407F71" w:rsidR="0093037B" w:rsidRPr="0093037B" w:rsidRDefault="0093037B" w:rsidP="0093037B">
      <w:pPr>
        <w:pStyle w:val="ad"/>
        <w:numPr>
          <w:ilvl w:val="0"/>
          <w:numId w:val="2"/>
        </w:numPr>
      </w:pPr>
      <w:r>
        <w:t>Программа работает с не более чем 100 строками, содержащими целые числа (последовательности всех символов кроме цифр и знака «-»</w:t>
      </w:r>
      <w:r w:rsidR="00A93C83">
        <w:t xml:space="preserve"> </w:t>
      </w:r>
      <w:r>
        <w:t xml:space="preserve">игнорируются) в промежутке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-2 147 483 648, +2 147 483 647</m:t>
            </m:r>
          </m:e>
        </m:d>
      </m:oMath>
      <w:r>
        <w:rPr>
          <w:rFonts w:eastAsiaTheme="minorEastAsia"/>
        </w:rPr>
        <w:t>.</w:t>
      </w:r>
    </w:p>
    <w:p w14:paraId="47A01F30" w14:textId="0E782D14" w:rsidR="0093037B" w:rsidRDefault="0093037B" w:rsidP="0093037B">
      <w:pPr>
        <w:pStyle w:val="ad"/>
        <w:numPr>
          <w:ilvl w:val="0"/>
          <w:numId w:val="2"/>
        </w:numPr>
      </w:pPr>
      <w:r>
        <w:t>Проверка показала корректность работы алгоритма.</w:t>
      </w:r>
    </w:p>
    <w:p w14:paraId="33661EC6" w14:textId="382D9ACA" w:rsidR="0093037B" w:rsidRDefault="0093037B" w:rsidP="0093037B">
      <w:pPr>
        <w:pStyle w:val="ad"/>
        <w:numPr>
          <w:ilvl w:val="0"/>
          <w:numId w:val="2"/>
        </w:numPr>
      </w:pPr>
      <w:r>
        <w:t>Достоинства:</w:t>
      </w:r>
    </w:p>
    <w:p w14:paraId="489818B7" w14:textId="0A500ACD" w:rsidR="0093037B" w:rsidRDefault="0093037B" w:rsidP="0093037B">
      <w:pPr>
        <w:pStyle w:val="ad"/>
        <w:numPr>
          <w:ilvl w:val="1"/>
          <w:numId w:val="2"/>
        </w:numPr>
      </w:pPr>
      <w:r>
        <w:t>Быстрый (по сравнению с алгоритмом деления) перевод чисел;</w:t>
      </w:r>
    </w:p>
    <w:p w14:paraId="3BBB1D29" w14:textId="68417084" w:rsidR="0093037B" w:rsidRDefault="0093037B" w:rsidP="0093037B">
      <w:pPr>
        <w:pStyle w:val="ad"/>
        <w:numPr>
          <w:ilvl w:val="1"/>
          <w:numId w:val="2"/>
        </w:numPr>
      </w:pPr>
      <w:r>
        <w:t>Возможность работать с несколькими числами не перезапуская программу;</w:t>
      </w:r>
    </w:p>
    <w:p w14:paraId="543FD3BD" w14:textId="0C54C4B3" w:rsidR="0093037B" w:rsidRDefault="0093037B" w:rsidP="0093037B">
      <w:pPr>
        <w:pStyle w:val="ad"/>
        <w:numPr>
          <w:ilvl w:val="1"/>
          <w:numId w:val="2"/>
        </w:numPr>
      </w:pPr>
      <w:r>
        <w:t>Удобный формат вывода;</w:t>
      </w:r>
    </w:p>
    <w:p w14:paraId="2B0AC31F" w14:textId="11039EA5" w:rsidR="0093037B" w:rsidRDefault="0093037B" w:rsidP="0093037B">
      <w:pPr>
        <w:pStyle w:val="ad"/>
        <w:numPr>
          <w:ilvl w:val="1"/>
          <w:numId w:val="2"/>
        </w:numPr>
      </w:pPr>
      <w:r>
        <w:t>Защита от случайных нажатий клавиш;</w:t>
      </w:r>
    </w:p>
    <w:p w14:paraId="52E9CE3F" w14:textId="0F85F405" w:rsidR="00481F60" w:rsidRDefault="00481F60" w:rsidP="0093037B">
      <w:pPr>
        <w:pStyle w:val="ad"/>
        <w:numPr>
          <w:ilvl w:val="1"/>
          <w:numId w:val="2"/>
        </w:numPr>
      </w:pPr>
      <w:r>
        <w:t xml:space="preserve">Использование библиотеки, что дает возможность для повторного использования кода, </w:t>
      </w:r>
      <w:r w:rsidR="00DA4B62">
        <w:t xml:space="preserve">его </w:t>
      </w:r>
      <w:r>
        <w:t>поддержки</w:t>
      </w:r>
      <w:r w:rsidR="00814422">
        <w:t>;</w:t>
      </w:r>
    </w:p>
    <w:p w14:paraId="611D6240" w14:textId="32AB770A" w:rsidR="0093037B" w:rsidRDefault="0093037B" w:rsidP="0093037B">
      <w:pPr>
        <w:pStyle w:val="ad"/>
        <w:numPr>
          <w:ilvl w:val="1"/>
          <w:numId w:val="2"/>
        </w:numPr>
      </w:pPr>
      <w:r>
        <w:t>Понятный интерфейс.</w:t>
      </w:r>
    </w:p>
    <w:p w14:paraId="77028E79" w14:textId="04626CFB" w:rsidR="0093037B" w:rsidRDefault="0093037B" w:rsidP="0093037B">
      <w:pPr>
        <w:pStyle w:val="ad"/>
        <w:numPr>
          <w:ilvl w:val="0"/>
          <w:numId w:val="2"/>
        </w:numPr>
      </w:pPr>
      <w:r>
        <w:t>Недостатки:</w:t>
      </w:r>
    </w:p>
    <w:p w14:paraId="4EFB9F17" w14:textId="1063551B" w:rsidR="0093037B" w:rsidRDefault="0093037B" w:rsidP="0093037B">
      <w:pPr>
        <w:pStyle w:val="ad"/>
        <w:numPr>
          <w:ilvl w:val="1"/>
          <w:numId w:val="2"/>
        </w:numPr>
      </w:pPr>
      <w:r>
        <w:t>Ограничения на длину вводимых строк, их количество, диапазон чисел;</w:t>
      </w:r>
    </w:p>
    <w:p w14:paraId="5C3D837A" w14:textId="22340836" w:rsidR="00493117" w:rsidRPr="00493117" w:rsidRDefault="0093037B" w:rsidP="0093037B">
      <w:pPr>
        <w:pStyle w:val="ad"/>
        <w:numPr>
          <w:ilvl w:val="1"/>
          <w:numId w:val="2"/>
        </w:numPr>
      </w:pPr>
      <w:r>
        <w:t>Интерфейс программы доступен только на английском языке.</w:t>
      </w:r>
    </w:p>
    <w:sectPr w:rsidR="00493117" w:rsidRPr="00493117" w:rsidSect="006A69AA">
      <w:footerReference w:type="defaul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van Sitnikov" w:date="2021-10-30T22:46:00Z" w:initials="ИС">
    <w:p w14:paraId="159FC465" w14:textId="239E5D96" w:rsidR="00CC721A" w:rsidRDefault="00CC721A">
      <w:pPr>
        <w:pStyle w:val="af"/>
      </w:pPr>
      <w:r>
        <w:rPr>
          <w:rStyle w:val="ae"/>
        </w:rPr>
        <w:annotationRef/>
      </w:r>
      <w:r w:rsidR="00AC3F7A">
        <w:t>добавьте про таблицу</w:t>
      </w:r>
    </w:p>
  </w:comment>
  <w:comment w:id="9" w:author="Ivan Sitnikov" w:date="2021-10-30T22:51:00Z" w:initials="ИС">
    <w:p w14:paraId="6D7B1A3B" w14:textId="256E9F4B" w:rsidR="00605EED" w:rsidRDefault="00605EED">
      <w:pPr>
        <w:pStyle w:val="af"/>
      </w:pPr>
      <w:r>
        <w:rPr>
          <w:rStyle w:val="ae"/>
        </w:rPr>
        <w:annotationRef/>
      </w:r>
      <w:r>
        <w:t>комментарии?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9FC465" w15:done="0"/>
  <w15:commentEx w15:paraId="6D7B1A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849C7" w16cex:dateUtc="2021-10-30T19:46:00Z"/>
  <w16cex:commentExtensible w16cex:durableId="25284AEE" w16cex:dateUtc="2021-10-30T1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9FC465" w16cid:durableId="252849C7"/>
  <w16cid:commentId w16cid:paraId="6D7B1A3B" w16cid:durableId="25284A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1065B" w14:textId="77777777" w:rsidR="00AF5535" w:rsidRDefault="00AF5535" w:rsidP="00C6358B">
      <w:pPr>
        <w:spacing w:after="0" w:line="240" w:lineRule="auto"/>
      </w:pPr>
      <w:r>
        <w:separator/>
      </w:r>
    </w:p>
    <w:p w14:paraId="098D8211" w14:textId="77777777" w:rsidR="00AF5535" w:rsidRDefault="00AF5535"/>
  </w:endnote>
  <w:endnote w:type="continuationSeparator" w:id="0">
    <w:p w14:paraId="28EE1B0D" w14:textId="77777777" w:rsidR="00AF5535" w:rsidRDefault="00AF5535" w:rsidP="00C6358B">
      <w:pPr>
        <w:spacing w:after="0" w:line="240" w:lineRule="auto"/>
      </w:pPr>
      <w:r>
        <w:continuationSeparator/>
      </w:r>
    </w:p>
    <w:p w14:paraId="51908395" w14:textId="77777777" w:rsidR="00AF5535" w:rsidRDefault="00AF55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5C5EB22B" w14:textId="77777777" w:rsidR="006A69AA" w:rsidRDefault="006A69A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606B2" w14:textId="77777777" w:rsidR="006A69AA" w:rsidRDefault="006A69AA">
    <w:pPr>
      <w:pStyle w:val="a5"/>
    </w:pPr>
  </w:p>
  <w:p w14:paraId="0E9BA3CC" w14:textId="77777777" w:rsidR="00462159" w:rsidRDefault="004621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4ECBB" w14:textId="77777777" w:rsidR="00AF5535" w:rsidRDefault="00AF5535" w:rsidP="00C6358B">
      <w:pPr>
        <w:spacing w:after="0" w:line="240" w:lineRule="auto"/>
      </w:pPr>
      <w:r>
        <w:separator/>
      </w:r>
    </w:p>
    <w:p w14:paraId="2E5A6EE4" w14:textId="77777777" w:rsidR="00AF5535" w:rsidRDefault="00AF5535"/>
  </w:footnote>
  <w:footnote w:type="continuationSeparator" w:id="0">
    <w:p w14:paraId="2FF244D4" w14:textId="77777777" w:rsidR="00AF5535" w:rsidRDefault="00AF5535" w:rsidP="00C6358B">
      <w:pPr>
        <w:spacing w:after="0" w:line="240" w:lineRule="auto"/>
      </w:pPr>
      <w:r>
        <w:continuationSeparator/>
      </w:r>
    </w:p>
    <w:p w14:paraId="7C474D02" w14:textId="77777777" w:rsidR="00AF5535" w:rsidRDefault="00AF55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F8E"/>
    <w:multiLevelType w:val="hybridMultilevel"/>
    <w:tmpl w:val="80C2F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A2FF5"/>
    <w:multiLevelType w:val="hybridMultilevel"/>
    <w:tmpl w:val="2588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n Sitnikov">
    <w15:presenceInfo w15:providerId="Windows Live" w15:userId="bae6b88cd70af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8A"/>
    <w:rsid w:val="00005E97"/>
    <w:rsid w:val="000145C0"/>
    <w:rsid w:val="00107BF0"/>
    <w:rsid w:val="00111815"/>
    <w:rsid w:val="00167A00"/>
    <w:rsid w:val="0017347C"/>
    <w:rsid w:val="00183C37"/>
    <w:rsid w:val="0018482C"/>
    <w:rsid w:val="00186C8D"/>
    <w:rsid w:val="00190CB0"/>
    <w:rsid w:val="001D1A43"/>
    <w:rsid w:val="00203022"/>
    <w:rsid w:val="00203A7D"/>
    <w:rsid w:val="002204EA"/>
    <w:rsid w:val="00267521"/>
    <w:rsid w:val="002807DC"/>
    <w:rsid w:val="002C1BAC"/>
    <w:rsid w:val="002D6698"/>
    <w:rsid w:val="0030326A"/>
    <w:rsid w:val="00332152"/>
    <w:rsid w:val="003411CD"/>
    <w:rsid w:val="00341ACD"/>
    <w:rsid w:val="003A3687"/>
    <w:rsid w:val="003B706B"/>
    <w:rsid w:val="003E3E01"/>
    <w:rsid w:val="00434C1C"/>
    <w:rsid w:val="00462159"/>
    <w:rsid w:val="004642F4"/>
    <w:rsid w:val="00481F60"/>
    <w:rsid w:val="00493117"/>
    <w:rsid w:val="004A77A1"/>
    <w:rsid w:val="004B7619"/>
    <w:rsid w:val="004C1EDB"/>
    <w:rsid w:val="004F6ED1"/>
    <w:rsid w:val="005A4EFE"/>
    <w:rsid w:val="0060071F"/>
    <w:rsid w:val="00605EED"/>
    <w:rsid w:val="00621A38"/>
    <w:rsid w:val="00643E44"/>
    <w:rsid w:val="00676AAC"/>
    <w:rsid w:val="006A69A8"/>
    <w:rsid w:val="006A69AA"/>
    <w:rsid w:val="006B7DD7"/>
    <w:rsid w:val="0076638A"/>
    <w:rsid w:val="00814422"/>
    <w:rsid w:val="008179E4"/>
    <w:rsid w:val="00843D94"/>
    <w:rsid w:val="00873FA0"/>
    <w:rsid w:val="008D155A"/>
    <w:rsid w:val="008F046B"/>
    <w:rsid w:val="008F1ADD"/>
    <w:rsid w:val="008F3991"/>
    <w:rsid w:val="00902612"/>
    <w:rsid w:val="00920D90"/>
    <w:rsid w:val="0093037B"/>
    <w:rsid w:val="00947EDB"/>
    <w:rsid w:val="009B30FD"/>
    <w:rsid w:val="009C3E65"/>
    <w:rsid w:val="009E7AE4"/>
    <w:rsid w:val="00A103F2"/>
    <w:rsid w:val="00A14DB4"/>
    <w:rsid w:val="00A67413"/>
    <w:rsid w:val="00A93C83"/>
    <w:rsid w:val="00AA0EC6"/>
    <w:rsid w:val="00AA14D6"/>
    <w:rsid w:val="00AC3F7A"/>
    <w:rsid w:val="00AF5535"/>
    <w:rsid w:val="00B07F32"/>
    <w:rsid w:val="00B34B3D"/>
    <w:rsid w:val="00BC5D94"/>
    <w:rsid w:val="00C11A7C"/>
    <w:rsid w:val="00C41332"/>
    <w:rsid w:val="00C6358B"/>
    <w:rsid w:val="00C67A60"/>
    <w:rsid w:val="00CC32D0"/>
    <w:rsid w:val="00CC4CF3"/>
    <w:rsid w:val="00CC721A"/>
    <w:rsid w:val="00D27944"/>
    <w:rsid w:val="00D31A29"/>
    <w:rsid w:val="00D366BC"/>
    <w:rsid w:val="00D41D2B"/>
    <w:rsid w:val="00D44B07"/>
    <w:rsid w:val="00DA0209"/>
    <w:rsid w:val="00DA4B62"/>
    <w:rsid w:val="00DD7F4C"/>
    <w:rsid w:val="00DF7256"/>
    <w:rsid w:val="00E012BF"/>
    <w:rsid w:val="00E40139"/>
    <w:rsid w:val="00E4227F"/>
    <w:rsid w:val="00E46FFE"/>
    <w:rsid w:val="00E7209F"/>
    <w:rsid w:val="00ED5FED"/>
    <w:rsid w:val="00EF63F4"/>
    <w:rsid w:val="00F204BA"/>
    <w:rsid w:val="00F36451"/>
    <w:rsid w:val="00F62D49"/>
    <w:rsid w:val="00FD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6F7BA"/>
  <w15:chartTrackingRefBased/>
  <w15:docId w15:val="{8A5D4E88-7F8D-443D-83A0-83D57114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CF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31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93117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E4227F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CC721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C721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C721A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C721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C721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Лаба_Инфа.dotx</Template>
  <TotalTime>339</TotalTime>
  <Pages>19</Pages>
  <Words>2009</Words>
  <Characters>11454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Иван Ситников</cp:lastModifiedBy>
  <cp:revision>51</cp:revision>
  <dcterms:created xsi:type="dcterms:W3CDTF">2021-10-18T15:04:00Z</dcterms:created>
  <dcterms:modified xsi:type="dcterms:W3CDTF">2021-10-30T19:51:00Z</dcterms:modified>
</cp:coreProperties>
</file>