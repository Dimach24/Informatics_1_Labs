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BF08E" w14:textId="77777777" w:rsidR="003E3E01" w:rsidRDefault="003E3E01">
      <w:pPr>
        <w:rPr>
          <w:szCs w:val="28"/>
        </w:rPr>
      </w:pPr>
    </w:p>
    <w:tbl>
      <w:tblPr>
        <w:tblStyle w:val="3"/>
        <w:tblW w:w="5000" w:type="pct"/>
        <w:tblLook w:val="0600" w:firstRow="0" w:lastRow="0" w:firstColumn="0" w:lastColumn="0" w:noHBand="1" w:noVBand="1"/>
      </w:tblPr>
      <w:tblGrid>
        <w:gridCol w:w="10466"/>
      </w:tblGrid>
      <w:tr w:rsidR="003E3E01" w14:paraId="0B534435" w14:textId="77777777" w:rsidTr="006A69AA">
        <w:trPr>
          <w:trHeight w:val="3152"/>
        </w:trPr>
        <w:tc>
          <w:tcPr>
            <w:tcW w:w="5000" w:type="pct"/>
          </w:tcPr>
          <w:p w14:paraId="63C83147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МИНОБРНАУКИ РОССИИ</w:t>
            </w:r>
          </w:p>
          <w:p w14:paraId="12176BC1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САНКТ-ПЕТЕРБУРГСКИЙ ГОСУДАРСТВЕННЫЙ</w:t>
            </w:r>
          </w:p>
          <w:p w14:paraId="278D815D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ЭЛЕКТРОТЕХНИЧЕСКИЙ УНИВЕРСИТЕТ</w:t>
            </w:r>
          </w:p>
          <w:p w14:paraId="7AA893BD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«ЛЭТИ» ИМ. В. И. УЛЬЯНОВА (ЛЕНИНА)</w:t>
            </w:r>
          </w:p>
          <w:p w14:paraId="3038BA63" w14:textId="77777777" w:rsidR="003E3E01" w:rsidRPr="003E3E01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Кафедра РЭС</w:t>
            </w:r>
          </w:p>
        </w:tc>
      </w:tr>
      <w:tr w:rsidR="003E3E01" w14:paraId="19478A1F" w14:textId="77777777" w:rsidTr="006A69AA">
        <w:trPr>
          <w:trHeight w:val="2686"/>
        </w:trPr>
        <w:tc>
          <w:tcPr>
            <w:tcW w:w="5000" w:type="pct"/>
          </w:tcPr>
          <w:p w14:paraId="146C495F" w14:textId="22632AE0" w:rsidR="003E3E01" w:rsidRDefault="003E3E01" w:rsidP="003E3E01">
            <w:pPr>
              <w:jc w:val="center"/>
              <w:rPr>
                <w:szCs w:val="28"/>
              </w:rPr>
            </w:pPr>
            <w:r w:rsidRPr="00C6358B">
              <w:rPr>
                <w:b/>
                <w:bCs/>
                <w:sz w:val="36"/>
                <w:szCs w:val="36"/>
              </w:rPr>
              <w:t>ОТЧЕТ</w:t>
            </w:r>
            <w:r w:rsidRPr="00C6358B">
              <w:rPr>
                <w:b/>
                <w:bCs/>
                <w:sz w:val="36"/>
                <w:szCs w:val="36"/>
              </w:rPr>
              <w:br/>
              <w:t>по лабораторной работе</w:t>
            </w:r>
            <w:r>
              <w:rPr>
                <w:b/>
                <w:bCs/>
                <w:sz w:val="36"/>
                <w:szCs w:val="36"/>
              </w:rPr>
              <w:t xml:space="preserve"> №</w:t>
            </w:r>
            <w:r w:rsidR="00DC13C1">
              <w:rPr>
                <w:b/>
                <w:bCs/>
                <w:sz w:val="36"/>
                <w:szCs w:val="36"/>
              </w:rPr>
              <w:t>1</w:t>
            </w:r>
            <w:r>
              <w:rPr>
                <w:b/>
                <w:bCs/>
                <w:sz w:val="36"/>
                <w:szCs w:val="36"/>
              </w:rPr>
              <w:br/>
              <w:t>по дисциплине «Информатика»</w:t>
            </w:r>
            <w:r>
              <w:rPr>
                <w:b/>
                <w:bCs/>
                <w:sz w:val="36"/>
                <w:szCs w:val="36"/>
              </w:rPr>
              <w:br/>
              <w:t>Тема:</w:t>
            </w:r>
            <w:r w:rsidRPr="003B706B">
              <w:rPr>
                <w:b/>
                <w:bCs/>
                <w:sz w:val="36"/>
                <w:szCs w:val="36"/>
              </w:rPr>
              <w:t xml:space="preserve"> </w:t>
            </w:r>
            <w:r w:rsidR="00C81BE6">
              <w:rPr>
                <w:b/>
                <w:bCs/>
                <w:sz w:val="36"/>
                <w:szCs w:val="36"/>
              </w:rPr>
              <w:t>Автоматизация перевода чисел из двоичной системы счисления в десятичную</w:t>
            </w:r>
            <w:r w:rsidR="008207B0">
              <w:rPr>
                <w:b/>
                <w:bCs/>
                <w:sz w:val="36"/>
                <w:szCs w:val="36"/>
              </w:rPr>
              <w:t>.</w:t>
            </w:r>
          </w:p>
        </w:tc>
      </w:tr>
      <w:tr w:rsidR="003E3E01" w14:paraId="43FAF286" w14:textId="77777777" w:rsidTr="006A69AA">
        <w:trPr>
          <w:trHeight w:val="794"/>
        </w:trPr>
        <w:tc>
          <w:tcPr>
            <w:tcW w:w="5000" w:type="pct"/>
          </w:tcPr>
          <w:tbl>
            <w:tblPr>
              <w:tblStyle w:val="a9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875"/>
              <w:gridCol w:w="3876"/>
            </w:tblGrid>
            <w:tr w:rsidR="003E3E01" w14:paraId="128F85BA" w14:textId="77777777" w:rsidTr="009108AC">
              <w:trPr>
                <w:trHeight w:val="147"/>
                <w:jc w:val="center"/>
              </w:trPr>
              <w:tc>
                <w:tcPr>
                  <w:tcW w:w="38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8A7B1C" w14:textId="77777777" w:rsidR="003E3E01" w:rsidRDefault="003E3E01" w:rsidP="003E3E01">
                  <w:pPr>
                    <w:jc w:val="left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Студент гр. 1183</w:t>
                  </w:r>
                </w:p>
              </w:tc>
              <w:tc>
                <w:tcPr>
                  <w:tcW w:w="38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A1D5B0" w14:textId="6465F684" w:rsidR="003E3E01" w:rsidRPr="00AA0EC6" w:rsidRDefault="00DC13C1" w:rsidP="003E3E01">
                  <w:pPr>
                    <w:jc w:val="right"/>
                    <w:rPr>
                      <w:szCs w:val="28"/>
                      <w:lang w:val="en-US"/>
                    </w:rPr>
                  </w:pPr>
                  <w:proofErr w:type="spellStart"/>
                  <w:r>
                    <w:rPr>
                      <w:szCs w:val="28"/>
                      <w:lang w:val="en-US"/>
                    </w:rPr>
                    <w:t>Чаминов</w:t>
                  </w:r>
                  <w:proofErr w:type="spellEnd"/>
                  <w:r>
                    <w:rPr>
                      <w:szCs w:val="28"/>
                      <w:lang w:val="en-US"/>
                    </w:rPr>
                    <w:t> Д. А.</w:t>
                  </w:r>
                </w:p>
              </w:tc>
            </w:tr>
            <w:tr w:rsidR="003E3E01" w14:paraId="2B27B083" w14:textId="77777777" w:rsidTr="009108AC">
              <w:trPr>
                <w:trHeight w:val="7232"/>
                <w:jc w:val="center"/>
              </w:trPr>
              <w:tc>
                <w:tcPr>
                  <w:tcW w:w="38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09DA4F" w14:textId="77777777" w:rsidR="003E3E01" w:rsidRDefault="003E3E01" w:rsidP="003E3E01">
                  <w:pPr>
                    <w:jc w:val="left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Преподаватель</w:t>
                  </w:r>
                </w:p>
              </w:tc>
              <w:tc>
                <w:tcPr>
                  <w:tcW w:w="38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08C2D8" w14:textId="77777777" w:rsidR="003E3E01" w:rsidRDefault="003E3E01" w:rsidP="003E3E01">
                  <w:pPr>
                    <w:jc w:val="right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Ситников И. Ю.</w:t>
                  </w:r>
                </w:p>
              </w:tc>
            </w:tr>
          </w:tbl>
          <w:p w14:paraId="2CAB557A" w14:textId="77777777" w:rsidR="003E3E01" w:rsidRDefault="003E3E01" w:rsidP="003E3E01">
            <w:pPr>
              <w:jc w:val="center"/>
              <w:rPr>
                <w:szCs w:val="28"/>
              </w:rPr>
            </w:pPr>
          </w:p>
        </w:tc>
      </w:tr>
      <w:tr w:rsidR="003E3E01" w14:paraId="6F29C662" w14:textId="77777777" w:rsidTr="006A69AA">
        <w:trPr>
          <w:trHeight w:val="20"/>
        </w:trPr>
        <w:tc>
          <w:tcPr>
            <w:tcW w:w="5000" w:type="pct"/>
          </w:tcPr>
          <w:p w14:paraId="0D36EA48" w14:textId="77777777" w:rsidR="003E3E01" w:rsidRPr="00DF7256" w:rsidRDefault="003E3E01" w:rsidP="003E3E01">
            <w:pPr>
              <w:pStyle w:val="a5"/>
              <w:jc w:val="center"/>
              <w:rPr>
                <w:szCs w:val="28"/>
              </w:rPr>
            </w:pPr>
            <w:r w:rsidRPr="00DF7256">
              <w:rPr>
                <w:szCs w:val="28"/>
              </w:rPr>
              <w:t>Санкт-Петербург</w:t>
            </w:r>
          </w:p>
          <w:p w14:paraId="0EC67957" w14:textId="77777777" w:rsidR="003E3E01" w:rsidRDefault="003E3E01" w:rsidP="003E3E01">
            <w:pPr>
              <w:pStyle w:val="a5"/>
              <w:jc w:val="center"/>
              <w:rPr>
                <w:szCs w:val="28"/>
              </w:rPr>
            </w:pPr>
            <w:r w:rsidRPr="00DF7256">
              <w:rPr>
                <w:szCs w:val="28"/>
              </w:rPr>
              <w:t>2021</w:t>
            </w:r>
          </w:p>
        </w:tc>
      </w:tr>
    </w:tbl>
    <w:p w14:paraId="30AC9E41" w14:textId="77777777" w:rsidR="003B706B" w:rsidRPr="000145C0" w:rsidRDefault="000145C0" w:rsidP="000145C0">
      <w:pPr>
        <w:jc w:val="center"/>
        <w:rPr>
          <w:b/>
          <w:bCs/>
          <w:sz w:val="32"/>
          <w:szCs w:val="32"/>
        </w:rPr>
      </w:pPr>
      <w:r w:rsidRPr="000145C0">
        <w:rPr>
          <w:b/>
          <w:bCs/>
          <w:sz w:val="32"/>
          <w:szCs w:val="32"/>
        </w:rPr>
        <w:lastRenderedPageBreak/>
        <w:t>Содержание</w:t>
      </w:r>
    </w:p>
    <w:p w14:paraId="693FF8CE" w14:textId="77777777" w:rsidR="000145C0" w:rsidRDefault="000145C0">
      <w:pPr>
        <w:pStyle w:val="aa"/>
      </w:pPr>
    </w:p>
    <w:sdt>
      <w:sdtPr>
        <w:id w:val="327720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A61A9C" w14:textId="7FFE2E2E" w:rsidR="00F572FA" w:rsidRDefault="000145C0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611679" w:history="1">
            <w:r w:rsidR="00F572FA" w:rsidRPr="00026EAE">
              <w:rPr>
                <w:rStyle w:val="ab"/>
                <w:noProof/>
              </w:rPr>
              <w:t>Спецификация задания</w:t>
            </w:r>
            <w:r w:rsidR="00F572FA">
              <w:rPr>
                <w:noProof/>
                <w:webHidden/>
              </w:rPr>
              <w:tab/>
            </w:r>
            <w:r w:rsidR="00F572FA">
              <w:rPr>
                <w:noProof/>
                <w:webHidden/>
              </w:rPr>
              <w:fldChar w:fldCharType="begin"/>
            </w:r>
            <w:r w:rsidR="00F572FA">
              <w:rPr>
                <w:noProof/>
                <w:webHidden/>
              </w:rPr>
              <w:instrText xml:space="preserve"> PAGEREF _Toc84611679 \h </w:instrText>
            </w:r>
            <w:r w:rsidR="00F572FA">
              <w:rPr>
                <w:noProof/>
                <w:webHidden/>
              </w:rPr>
            </w:r>
            <w:r w:rsidR="00F572FA">
              <w:rPr>
                <w:noProof/>
                <w:webHidden/>
              </w:rPr>
              <w:fldChar w:fldCharType="separate"/>
            </w:r>
            <w:r w:rsidR="00F572FA">
              <w:rPr>
                <w:noProof/>
                <w:webHidden/>
              </w:rPr>
              <w:t>3</w:t>
            </w:r>
            <w:r w:rsidR="00F572FA">
              <w:rPr>
                <w:noProof/>
                <w:webHidden/>
              </w:rPr>
              <w:fldChar w:fldCharType="end"/>
            </w:r>
          </w:hyperlink>
        </w:p>
        <w:p w14:paraId="395776B7" w14:textId="2EC20958" w:rsidR="00F572FA" w:rsidRDefault="008F2CAC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611680" w:history="1">
            <w:r w:rsidR="00F572FA" w:rsidRPr="00026EAE">
              <w:rPr>
                <w:rStyle w:val="ab"/>
                <w:noProof/>
              </w:rPr>
              <w:t>Описание алгоритма</w:t>
            </w:r>
            <w:r w:rsidR="00F572FA">
              <w:rPr>
                <w:noProof/>
                <w:webHidden/>
              </w:rPr>
              <w:tab/>
            </w:r>
            <w:r w:rsidR="00F572FA">
              <w:rPr>
                <w:noProof/>
                <w:webHidden/>
              </w:rPr>
              <w:fldChar w:fldCharType="begin"/>
            </w:r>
            <w:r w:rsidR="00F572FA">
              <w:rPr>
                <w:noProof/>
                <w:webHidden/>
              </w:rPr>
              <w:instrText xml:space="preserve"> PAGEREF _Toc84611680 \h </w:instrText>
            </w:r>
            <w:r w:rsidR="00F572FA">
              <w:rPr>
                <w:noProof/>
                <w:webHidden/>
              </w:rPr>
            </w:r>
            <w:r w:rsidR="00F572FA">
              <w:rPr>
                <w:noProof/>
                <w:webHidden/>
              </w:rPr>
              <w:fldChar w:fldCharType="separate"/>
            </w:r>
            <w:r w:rsidR="00F572FA">
              <w:rPr>
                <w:noProof/>
                <w:webHidden/>
              </w:rPr>
              <w:t>4</w:t>
            </w:r>
            <w:r w:rsidR="00F572FA">
              <w:rPr>
                <w:noProof/>
                <w:webHidden/>
              </w:rPr>
              <w:fldChar w:fldCharType="end"/>
            </w:r>
          </w:hyperlink>
        </w:p>
        <w:p w14:paraId="6B720C1E" w14:textId="2365022E" w:rsidR="00F572FA" w:rsidRDefault="008F2CAC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611681" w:history="1">
            <w:r w:rsidR="00F572FA" w:rsidRPr="00026EAE">
              <w:rPr>
                <w:rStyle w:val="ab"/>
                <w:noProof/>
              </w:rPr>
              <w:t>Блок-схема алгоритма</w:t>
            </w:r>
            <w:r w:rsidR="00F572FA">
              <w:rPr>
                <w:noProof/>
                <w:webHidden/>
              </w:rPr>
              <w:tab/>
            </w:r>
            <w:r w:rsidR="00F572FA">
              <w:rPr>
                <w:noProof/>
                <w:webHidden/>
              </w:rPr>
              <w:fldChar w:fldCharType="begin"/>
            </w:r>
            <w:r w:rsidR="00F572FA">
              <w:rPr>
                <w:noProof/>
                <w:webHidden/>
              </w:rPr>
              <w:instrText xml:space="preserve"> PAGEREF _Toc84611681 \h </w:instrText>
            </w:r>
            <w:r w:rsidR="00F572FA">
              <w:rPr>
                <w:noProof/>
                <w:webHidden/>
              </w:rPr>
            </w:r>
            <w:r w:rsidR="00F572FA">
              <w:rPr>
                <w:noProof/>
                <w:webHidden/>
              </w:rPr>
              <w:fldChar w:fldCharType="separate"/>
            </w:r>
            <w:r w:rsidR="00F572FA">
              <w:rPr>
                <w:noProof/>
                <w:webHidden/>
              </w:rPr>
              <w:t>5</w:t>
            </w:r>
            <w:r w:rsidR="00F572FA">
              <w:rPr>
                <w:noProof/>
                <w:webHidden/>
              </w:rPr>
              <w:fldChar w:fldCharType="end"/>
            </w:r>
          </w:hyperlink>
        </w:p>
        <w:p w14:paraId="1147D03D" w14:textId="00D8DC88" w:rsidR="00F572FA" w:rsidRDefault="008F2CAC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611682" w:history="1">
            <w:r w:rsidR="00F572FA" w:rsidRPr="00026EAE">
              <w:rPr>
                <w:rStyle w:val="ab"/>
                <w:noProof/>
              </w:rPr>
              <w:t>Выбор и обоснование типов переменных</w:t>
            </w:r>
            <w:r w:rsidR="00F572FA">
              <w:rPr>
                <w:noProof/>
                <w:webHidden/>
              </w:rPr>
              <w:tab/>
            </w:r>
            <w:r w:rsidR="00F572FA">
              <w:rPr>
                <w:noProof/>
                <w:webHidden/>
              </w:rPr>
              <w:fldChar w:fldCharType="begin"/>
            </w:r>
            <w:r w:rsidR="00F572FA">
              <w:rPr>
                <w:noProof/>
                <w:webHidden/>
              </w:rPr>
              <w:instrText xml:space="preserve"> PAGEREF _Toc84611682 \h </w:instrText>
            </w:r>
            <w:r w:rsidR="00F572FA">
              <w:rPr>
                <w:noProof/>
                <w:webHidden/>
              </w:rPr>
            </w:r>
            <w:r w:rsidR="00F572FA">
              <w:rPr>
                <w:noProof/>
                <w:webHidden/>
              </w:rPr>
              <w:fldChar w:fldCharType="separate"/>
            </w:r>
            <w:r w:rsidR="00F572FA">
              <w:rPr>
                <w:noProof/>
                <w:webHidden/>
              </w:rPr>
              <w:t>6</w:t>
            </w:r>
            <w:r w:rsidR="00F572FA">
              <w:rPr>
                <w:noProof/>
                <w:webHidden/>
              </w:rPr>
              <w:fldChar w:fldCharType="end"/>
            </w:r>
          </w:hyperlink>
        </w:p>
        <w:p w14:paraId="0B0C7906" w14:textId="211B64F4" w:rsidR="00F572FA" w:rsidRDefault="008F2CAC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611683" w:history="1">
            <w:r w:rsidR="00F572FA" w:rsidRPr="00026EAE">
              <w:rPr>
                <w:rStyle w:val="ab"/>
                <w:noProof/>
              </w:rPr>
              <w:t>Вводимые и выводимые параметры и их типы</w:t>
            </w:r>
            <w:r w:rsidR="00F572FA">
              <w:rPr>
                <w:noProof/>
                <w:webHidden/>
              </w:rPr>
              <w:tab/>
            </w:r>
            <w:r w:rsidR="00F572FA">
              <w:rPr>
                <w:noProof/>
                <w:webHidden/>
              </w:rPr>
              <w:fldChar w:fldCharType="begin"/>
            </w:r>
            <w:r w:rsidR="00F572FA">
              <w:rPr>
                <w:noProof/>
                <w:webHidden/>
              </w:rPr>
              <w:instrText xml:space="preserve"> PAGEREF _Toc84611683 \h </w:instrText>
            </w:r>
            <w:r w:rsidR="00F572FA">
              <w:rPr>
                <w:noProof/>
                <w:webHidden/>
              </w:rPr>
            </w:r>
            <w:r w:rsidR="00F572FA">
              <w:rPr>
                <w:noProof/>
                <w:webHidden/>
              </w:rPr>
              <w:fldChar w:fldCharType="separate"/>
            </w:r>
            <w:r w:rsidR="00F572FA">
              <w:rPr>
                <w:noProof/>
                <w:webHidden/>
              </w:rPr>
              <w:t>7</w:t>
            </w:r>
            <w:r w:rsidR="00F572FA">
              <w:rPr>
                <w:noProof/>
                <w:webHidden/>
              </w:rPr>
              <w:fldChar w:fldCharType="end"/>
            </w:r>
          </w:hyperlink>
        </w:p>
        <w:p w14:paraId="788B8BE1" w14:textId="2F22C784" w:rsidR="00F572FA" w:rsidRDefault="008F2CAC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611684" w:history="1">
            <w:r w:rsidR="00F572FA" w:rsidRPr="00026EAE">
              <w:rPr>
                <w:rStyle w:val="ab"/>
                <w:noProof/>
              </w:rPr>
              <w:t>Структура проекта</w:t>
            </w:r>
            <w:r w:rsidR="00F572FA">
              <w:rPr>
                <w:noProof/>
                <w:webHidden/>
              </w:rPr>
              <w:tab/>
            </w:r>
            <w:r w:rsidR="00F572FA">
              <w:rPr>
                <w:noProof/>
                <w:webHidden/>
              </w:rPr>
              <w:fldChar w:fldCharType="begin"/>
            </w:r>
            <w:r w:rsidR="00F572FA">
              <w:rPr>
                <w:noProof/>
                <w:webHidden/>
              </w:rPr>
              <w:instrText xml:space="preserve"> PAGEREF _Toc84611684 \h </w:instrText>
            </w:r>
            <w:r w:rsidR="00F572FA">
              <w:rPr>
                <w:noProof/>
                <w:webHidden/>
              </w:rPr>
            </w:r>
            <w:r w:rsidR="00F572FA">
              <w:rPr>
                <w:noProof/>
                <w:webHidden/>
              </w:rPr>
              <w:fldChar w:fldCharType="separate"/>
            </w:r>
            <w:r w:rsidR="00F572FA">
              <w:rPr>
                <w:noProof/>
                <w:webHidden/>
              </w:rPr>
              <w:t>8</w:t>
            </w:r>
            <w:r w:rsidR="00F572FA">
              <w:rPr>
                <w:noProof/>
                <w:webHidden/>
              </w:rPr>
              <w:fldChar w:fldCharType="end"/>
            </w:r>
          </w:hyperlink>
        </w:p>
        <w:p w14:paraId="1C82397E" w14:textId="016A3548" w:rsidR="00F572FA" w:rsidRDefault="008F2CAC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611685" w:history="1">
            <w:r w:rsidR="00F572FA" w:rsidRPr="00026EAE">
              <w:rPr>
                <w:rStyle w:val="ab"/>
                <w:noProof/>
              </w:rPr>
              <w:t>Текст программы</w:t>
            </w:r>
            <w:r w:rsidR="00F572FA">
              <w:rPr>
                <w:noProof/>
                <w:webHidden/>
              </w:rPr>
              <w:tab/>
            </w:r>
            <w:r w:rsidR="00F572FA">
              <w:rPr>
                <w:noProof/>
                <w:webHidden/>
              </w:rPr>
              <w:fldChar w:fldCharType="begin"/>
            </w:r>
            <w:r w:rsidR="00F572FA">
              <w:rPr>
                <w:noProof/>
                <w:webHidden/>
              </w:rPr>
              <w:instrText xml:space="preserve"> PAGEREF _Toc84611685 \h </w:instrText>
            </w:r>
            <w:r w:rsidR="00F572FA">
              <w:rPr>
                <w:noProof/>
                <w:webHidden/>
              </w:rPr>
            </w:r>
            <w:r w:rsidR="00F572FA">
              <w:rPr>
                <w:noProof/>
                <w:webHidden/>
              </w:rPr>
              <w:fldChar w:fldCharType="separate"/>
            </w:r>
            <w:r w:rsidR="00F572FA">
              <w:rPr>
                <w:noProof/>
                <w:webHidden/>
              </w:rPr>
              <w:t>9</w:t>
            </w:r>
            <w:r w:rsidR="00F572FA">
              <w:rPr>
                <w:noProof/>
                <w:webHidden/>
              </w:rPr>
              <w:fldChar w:fldCharType="end"/>
            </w:r>
          </w:hyperlink>
        </w:p>
        <w:p w14:paraId="4AE448E6" w14:textId="5CC92B28" w:rsidR="00F572FA" w:rsidRDefault="008F2CAC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611686" w:history="1">
            <w:r w:rsidR="00F572FA" w:rsidRPr="00026EAE">
              <w:rPr>
                <w:rStyle w:val="ab"/>
                <w:noProof/>
              </w:rPr>
              <w:t>Копии экрана при работе программы</w:t>
            </w:r>
            <w:r w:rsidR="00F572FA">
              <w:rPr>
                <w:noProof/>
                <w:webHidden/>
              </w:rPr>
              <w:tab/>
            </w:r>
            <w:r w:rsidR="00F572FA">
              <w:rPr>
                <w:noProof/>
                <w:webHidden/>
              </w:rPr>
              <w:fldChar w:fldCharType="begin"/>
            </w:r>
            <w:r w:rsidR="00F572FA">
              <w:rPr>
                <w:noProof/>
                <w:webHidden/>
              </w:rPr>
              <w:instrText xml:space="preserve"> PAGEREF _Toc84611686 \h </w:instrText>
            </w:r>
            <w:r w:rsidR="00F572FA">
              <w:rPr>
                <w:noProof/>
                <w:webHidden/>
              </w:rPr>
            </w:r>
            <w:r w:rsidR="00F572FA">
              <w:rPr>
                <w:noProof/>
                <w:webHidden/>
              </w:rPr>
              <w:fldChar w:fldCharType="separate"/>
            </w:r>
            <w:r w:rsidR="00F572FA">
              <w:rPr>
                <w:noProof/>
                <w:webHidden/>
              </w:rPr>
              <w:t>10</w:t>
            </w:r>
            <w:r w:rsidR="00F572FA">
              <w:rPr>
                <w:noProof/>
                <w:webHidden/>
              </w:rPr>
              <w:fldChar w:fldCharType="end"/>
            </w:r>
          </w:hyperlink>
        </w:p>
        <w:p w14:paraId="32CD8D40" w14:textId="1F61AB7D" w:rsidR="00F572FA" w:rsidRDefault="008F2CAC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611687" w:history="1">
            <w:r w:rsidR="00F572FA" w:rsidRPr="00026EAE">
              <w:rPr>
                <w:rStyle w:val="ab"/>
                <w:noProof/>
              </w:rPr>
              <w:t>Сравнение с эталоном</w:t>
            </w:r>
            <w:r w:rsidR="00F572FA">
              <w:rPr>
                <w:noProof/>
                <w:webHidden/>
              </w:rPr>
              <w:tab/>
            </w:r>
            <w:r w:rsidR="00F572FA">
              <w:rPr>
                <w:noProof/>
                <w:webHidden/>
              </w:rPr>
              <w:fldChar w:fldCharType="begin"/>
            </w:r>
            <w:r w:rsidR="00F572FA">
              <w:rPr>
                <w:noProof/>
                <w:webHidden/>
              </w:rPr>
              <w:instrText xml:space="preserve"> PAGEREF _Toc84611687 \h </w:instrText>
            </w:r>
            <w:r w:rsidR="00F572FA">
              <w:rPr>
                <w:noProof/>
                <w:webHidden/>
              </w:rPr>
            </w:r>
            <w:r w:rsidR="00F572FA">
              <w:rPr>
                <w:noProof/>
                <w:webHidden/>
              </w:rPr>
              <w:fldChar w:fldCharType="separate"/>
            </w:r>
            <w:r w:rsidR="00F572FA">
              <w:rPr>
                <w:noProof/>
                <w:webHidden/>
              </w:rPr>
              <w:t>11</w:t>
            </w:r>
            <w:r w:rsidR="00F572FA">
              <w:rPr>
                <w:noProof/>
                <w:webHidden/>
              </w:rPr>
              <w:fldChar w:fldCharType="end"/>
            </w:r>
          </w:hyperlink>
        </w:p>
        <w:p w14:paraId="12B0A718" w14:textId="4B13EF00" w:rsidR="00F572FA" w:rsidRDefault="008F2CAC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611688" w:history="1">
            <w:r w:rsidR="00F572FA" w:rsidRPr="00026EAE">
              <w:rPr>
                <w:rStyle w:val="ab"/>
                <w:noProof/>
              </w:rPr>
              <w:t>Результаты</w:t>
            </w:r>
            <w:r w:rsidR="00F572FA">
              <w:rPr>
                <w:noProof/>
                <w:webHidden/>
              </w:rPr>
              <w:tab/>
            </w:r>
            <w:r w:rsidR="00F572FA">
              <w:rPr>
                <w:noProof/>
                <w:webHidden/>
              </w:rPr>
              <w:fldChar w:fldCharType="begin"/>
            </w:r>
            <w:r w:rsidR="00F572FA">
              <w:rPr>
                <w:noProof/>
                <w:webHidden/>
              </w:rPr>
              <w:instrText xml:space="preserve"> PAGEREF _Toc84611688 \h </w:instrText>
            </w:r>
            <w:r w:rsidR="00F572FA">
              <w:rPr>
                <w:noProof/>
                <w:webHidden/>
              </w:rPr>
            </w:r>
            <w:r w:rsidR="00F572FA">
              <w:rPr>
                <w:noProof/>
                <w:webHidden/>
              </w:rPr>
              <w:fldChar w:fldCharType="separate"/>
            </w:r>
            <w:r w:rsidR="00F572FA">
              <w:rPr>
                <w:noProof/>
                <w:webHidden/>
              </w:rPr>
              <w:t>13</w:t>
            </w:r>
            <w:r w:rsidR="00F572FA">
              <w:rPr>
                <w:noProof/>
                <w:webHidden/>
              </w:rPr>
              <w:fldChar w:fldCharType="end"/>
            </w:r>
          </w:hyperlink>
        </w:p>
        <w:p w14:paraId="518CFCE0" w14:textId="1E070B34" w:rsidR="000145C0" w:rsidRDefault="000145C0">
          <w:r>
            <w:rPr>
              <w:b/>
              <w:bCs/>
            </w:rPr>
            <w:fldChar w:fldCharType="end"/>
          </w:r>
        </w:p>
      </w:sdtContent>
    </w:sdt>
    <w:p w14:paraId="28CE024E" w14:textId="77777777" w:rsidR="000145C0" w:rsidRDefault="000145C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  <w:br w:type="page"/>
      </w:r>
    </w:p>
    <w:p w14:paraId="57B4BF31" w14:textId="212C4CB7" w:rsidR="00DC13C1" w:rsidRDefault="00920D90" w:rsidP="00DC13C1">
      <w:pPr>
        <w:pStyle w:val="1"/>
      </w:pPr>
      <w:bookmarkStart w:id="0" w:name="_Toc84611679"/>
      <w:r>
        <w:lastRenderedPageBreak/>
        <w:t>Спецификация задания</w:t>
      </w:r>
      <w:bookmarkEnd w:id="0"/>
    </w:p>
    <w:p w14:paraId="3B87BB0F" w14:textId="3CF05566" w:rsidR="00DC13C1" w:rsidRDefault="00DC13C1" w:rsidP="00DC13C1">
      <w:r>
        <w:t>Разработанная программа должна отвечать следующим требованиям:</w:t>
      </w:r>
    </w:p>
    <w:p w14:paraId="6B090AA3" w14:textId="76500E2F" w:rsidR="00DC13C1" w:rsidRDefault="00DC13C1" w:rsidP="00DC13C1">
      <w:pPr>
        <w:pStyle w:val="ad"/>
        <w:numPr>
          <w:ilvl w:val="0"/>
          <w:numId w:val="2"/>
        </w:numPr>
      </w:pPr>
      <w:r>
        <w:t xml:space="preserve">Работать в операционной системе </w:t>
      </w:r>
      <w:r>
        <w:rPr>
          <w:lang w:val="en-US"/>
        </w:rPr>
        <w:t>Windows</w:t>
      </w:r>
    </w:p>
    <w:p w14:paraId="783D1057" w14:textId="2B7C86B3" w:rsidR="00DC13C1" w:rsidRDefault="00DC13C1" w:rsidP="00DC13C1">
      <w:pPr>
        <w:pStyle w:val="ad"/>
        <w:numPr>
          <w:ilvl w:val="0"/>
          <w:numId w:val="2"/>
        </w:numPr>
      </w:pPr>
      <w:r>
        <w:t xml:space="preserve">Разрабатываться в среде </w:t>
      </w:r>
      <w:r>
        <w:rPr>
          <w:lang w:val="en-US"/>
        </w:rPr>
        <w:t>MS</w:t>
      </w:r>
      <w:r w:rsidRPr="00DC13C1">
        <w:t xml:space="preserve"> </w:t>
      </w:r>
      <w:r>
        <w:rPr>
          <w:lang w:val="en-US"/>
        </w:rPr>
        <w:t>Visual</w:t>
      </w:r>
      <w:r w:rsidRPr="00DC13C1">
        <w:t xml:space="preserve"> </w:t>
      </w:r>
      <w:r>
        <w:rPr>
          <w:lang w:val="en-US"/>
        </w:rPr>
        <w:t>Studio</w:t>
      </w:r>
      <w:r>
        <w:t xml:space="preserve"> на языке программирования </w:t>
      </w:r>
      <w:r>
        <w:rPr>
          <w:lang w:val="en-US"/>
        </w:rPr>
        <w:t>C</w:t>
      </w:r>
      <w:r>
        <w:t xml:space="preserve"> (Си)</w:t>
      </w:r>
    </w:p>
    <w:p w14:paraId="03DFC661" w14:textId="46AEA8DF" w:rsidR="00493117" w:rsidRDefault="00DC13C1" w:rsidP="00DC13C1">
      <w:pPr>
        <w:pStyle w:val="ad"/>
        <w:numPr>
          <w:ilvl w:val="0"/>
          <w:numId w:val="2"/>
        </w:numPr>
      </w:pPr>
      <w:r>
        <w:t>Программа должна по введённому пользователем десятичному числу</w:t>
      </w:r>
      <w:r w:rsidR="00AB63AD">
        <w:t xml:space="preserve"> (</w:t>
      </w:r>
      <w:r w:rsidR="00B903A0">
        <w:t xml:space="preserve">оно </w:t>
      </w:r>
      <w:r w:rsidR="00AB63AD">
        <w:t xml:space="preserve">должно быть меньше, чем </w:t>
      </w:r>
      <m:oMath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2</m:t>
            </m:r>
          </m:e>
          <m:sup>
            <m:r>
              <w:rPr>
                <w:rFonts w:ascii="Cambria Math" w:hAnsi="Cambria Math"/>
                <w:highlight w:val="yellow"/>
              </w:rPr>
              <m:t>32</m:t>
            </m:r>
          </m:sup>
        </m:sSup>
      </m:oMath>
      <w:r w:rsidR="00AB63AD">
        <w:t>)</w:t>
      </w:r>
      <w:r>
        <w:t xml:space="preserve"> построить и вывести пользователю </w:t>
      </w:r>
      <w:r w:rsidR="00B61D56">
        <w:t xml:space="preserve">32 двоичных разряда </w:t>
      </w:r>
      <w:r>
        <w:t>этого числа</w:t>
      </w:r>
      <w:r w:rsidR="00993D0B">
        <w:t xml:space="preserve"> с </w:t>
      </w:r>
      <w:commentRangeStart w:id="1"/>
      <w:commentRangeStart w:id="2"/>
      <w:r w:rsidR="00993D0B">
        <w:t>ведущими нулями</w:t>
      </w:r>
      <w:commentRangeEnd w:id="1"/>
      <w:r w:rsidR="00CC496F">
        <w:rPr>
          <w:rStyle w:val="af1"/>
        </w:rPr>
        <w:commentReference w:id="1"/>
      </w:r>
      <w:commentRangeEnd w:id="2"/>
      <w:r w:rsidR="00F21458">
        <w:rPr>
          <w:rStyle w:val="af1"/>
        </w:rPr>
        <w:commentReference w:id="2"/>
      </w:r>
      <w:r w:rsidR="00B61D56">
        <w:t>.</w:t>
      </w:r>
      <w:r w:rsidR="00493117">
        <w:br w:type="page"/>
      </w:r>
    </w:p>
    <w:p w14:paraId="3ACA252C" w14:textId="318F10D9" w:rsidR="00493117" w:rsidRDefault="00493117" w:rsidP="00493117">
      <w:pPr>
        <w:pStyle w:val="1"/>
      </w:pPr>
      <w:bookmarkStart w:id="3" w:name="_Toc84611680"/>
      <w:r>
        <w:lastRenderedPageBreak/>
        <w:t>Описание алгоритма</w:t>
      </w:r>
      <w:bookmarkEnd w:id="3"/>
    </w:p>
    <w:p w14:paraId="3E554E67" w14:textId="467517DD" w:rsidR="00302822" w:rsidRDefault="00AB63AD" w:rsidP="00AB63AD">
      <w:r>
        <w:t>На вход программе с клавиатуры подается целое неотрицательное десятичное число</w:t>
      </w:r>
      <w:r w:rsidR="001733CF">
        <w:t xml:space="preserve">, не превышающее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32</m:t>
            </m:r>
          </m:sup>
        </m:sSup>
        <m:r>
          <w:rPr>
            <w:rFonts w:ascii="Cambria Math" w:hAnsi="Cambria Math"/>
          </w:rPr>
          <m:t>-1</m:t>
        </m:r>
      </m:oMath>
      <w:r w:rsidR="000B7413">
        <w:t xml:space="preserve">. </w:t>
      </w:r>
    </w:p>
    <w:p w14:paraId="588610EC" w14:textId="7E4FF645" w:rsidR="00AB63AD" w:rsidRDefault="000B7413" w:rsidP="00AB63AD">
      <w:pPr>
        <w:rPr>
          <w:rFonts w:eastAsiaTheme="minorEastAsia"/>
        </w:rPr>
      </w:pPr>
      <w:r>
        <w:t>Программа</w:t>
      </w:r>
      <w:r w:rsidR="00D9627A">
        <w:t xml:space="preserve"> вычисляет каждый </w:t>
      </w:r>
      <w:commentRangeStart w:id="4"/>
      <w:commentRangeStart w:id="5"/>
      <w:r w:rsidR="00D9627A">
        <w:t>двоичный разряд</w:t>
      </w:r>
      <w:commentRangeEnd w:id="4"/>
      <w:r w:rsidR="0028167D">
        <w:rPr>
          <w:rStyle w:val="af1"/>
        </w:rPr>
        <w:commentReference w:id="4"/>
      </w:r>
      <w:commentRangeEnd w:id="5"/>
      <w:r w:rsidR="00F21458">
        <w:rPr>
          <w:rStyle w:val="af1"/>
        </w:rPr>
        <w:commentReference w:id="5"/>
      </w:r>
      <w:r w:rsidR="00B61D56">
        <w:t xml:space="preserve">: если число </w:t>
      </w:r>
      <w:commentRangeStart w:id="6"/>
      <w:r w:rsidR="00B61D56" w:rsidRPr="00A222EF">
        <w:rPr>
          <w:highlight w:val="yellow"/>
        </w:rPr>
        <w:t>больше</w:t>
      </w:r>
      <w:commentRangeEnd w:id="6"/>
      <w:r w:rsidR="00A222EF">
        <w:rPr>
          <w:rStyle w:val="af1"/>
        </w:rPr>
        <w:commentReference w:id="6"/>
      </w:r>
      <w:r w:rsidR="00B61D56" w:rsidRPr="00A222EF">
        <w:rPr>
          <w:highlight w:val="yellow"/>
        </w:rPr>
        <w:t xml:space="preserve">, чем </w:t>
      </w:r>
      <m:oMath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2</m:t>
            </m:r>
          </m:e>
          <m:sup>
            <m:r>
              <w:rPr>
                <w:rFonts w:ascii="Cambria Math" w:hAnsi="Cambria Math"/>
                <w:highlight w:val="yellow"/>
              </w:rPr>
              <m:t>n</m:t>
            </m:r>
          </m:sup>
        </m:sSup>
      </m:oMath>
      <w:r w:rsidR="00B61D56">
        <w:rPr>
          <w:rFonts w:eastAsiaTheme="minorEastAsia"/>
        </w:rPr>
        <w:t xml:space="preserve">, и меньше, чем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</m:oMath>
      <w:r w:rsidR="00B61D56">
        <w:rPr>
          <w:rFonts w:eastAsiaTheme="minorEastAsia"/>
        </w:rPr>
        <w:t xml:space="preserve">, то двоичный разряд </w:t>
      </w:r>
      <w:r w:rsidR="00B61D56">
        <w:rPr>
          <w:rFonts w:eastAsiaTheme="minorEastAsia"/>
          <w:lang w:val="en-US"/>
        </w:rPr>
        <w:t>n</w:t>
      </w:r>
      <w:r w:rsidR="00B61D56">
        <w:rPr>
          <w:rFonts w:eastAsiaTheme="minorEastAsia"/>
        </w:rPr>
        <w:t xml:space="preserve"> этого числа равен 1, в противном случае – 0. Для корректности работы такой проверки необходимо</w:t>
      </w:r>
      <w:r w:rsidR="00F21458">
        <w:rPr>
          <w:rFonts w:eastAsiaTheme="minorEastAsia"/>
        </w:rPr>
        <w:t xml:space="preserve"> начинать со старшего разряда и</w:t>
      </w:r>
      <w:r w:rsidR="00B61D56">
        <w:rPr>
          <w:rFonts w:eastAsiaTheme="minorEastAsia"/>
        </w:rPr>
        <w:t xml:space="preserve"> обнулять проверенны</w:t>
      </w:r>
      <w:r w:rsidR="00F21458">
        <w:rPr>
          <w:rFonts w:eastAsiaTheme="minorEastAsia"/>
        </w:rPr>
        <w:t>е</w:t>
      </w:r>
      <w:r w:rsidR="00CD4CE2">
        <w:rPr>
          <w:rFonts w:eastAsiaTheme="minorEastAsia"/>
        </w:rPr>
        <w:t xml:space="preserve"> (э</w:t>
      </w:r>
      <w:r w:rsidR="00B61D56">
        <w:rPr>
          <w:rFonts w:eastAsiaTheme="minorEastAsia"/>
        </w:rPr>
        <w:t xml:space="preserve">то можно сделать при помощи взятия остатка от деления на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B61D56">
        <w:rPr>
          <w:rFonts w:eastAsiaTheme="minorEastAsia"/>
        </w:rPr>
        <w:t xml:space="preserve"> или же вычитанием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CD4CE2">
        <w:rPr>
          <w:rFonts w:eastAsiaTheme="minorEastAsia"/>
        </w:rPr>
        <w:t>)</w:t>
      </w:r>
      <w:r w:rsidR="00B61D56">
        <w:rPr>
          <w:rFonts w:eastAsiaTheme="minorEastAsia"/>
        </w:rPr>
        <w:t xml:space="preserve">. </w:t>
      </w:r>
      <w:r w:rsidR="00D9627A">
        <w:t xml:space="preserve">Таким образом, программа использует </w:t>
      </w:r>
      <w:commentRangeStart w:id="7"/>
      <w:r w:rsidR="00D9627A">
        <w:t>жадный</w:t>
      </w:r>
      <w:commentRangeEnd w:id="7"/>
      <w:r w:rsidR="004D2422">
        <w:rPr>
          <w:rStyle w:val="af1"/>
        </w:rPr>
        <w:commentReference w:id="7"/>
      </w:r>
      <w:r w:rsidR="00D9627A">
        <w:t xml:space="preserve"> алгоритм для представления исходного числа</w:t>
      </w:r>
      <w:r w:rsidR="00302822" w:rsidRPr="00302822">
        <w:t xml:space="preserve"> </w:t>
      </w:r>
      <m:oMath>
        <m:r>
          <w:rPr>
            <w:rFonts w:ascii="Cambria Math" w:hAnsi="Cambria Math"/>
          </w:rPr>
          <m:t>n</m:t>
        </m:r>
      </m:oMath>
      <w:r w:rsidR="00D9627A">
        <w:t xml:space="preserve"> в виде суммы степеней </w:t>
      </w:r>
      <w:r w:rsidR="00D9627A" w:rsidRPr="00D9627A">
        <w:t>2</w:t>
      </w:r>
      <w:r w:rsidR="00D9627A">
        <w:t xml:space="preserve">: </w:t>
      </w:r>
      <w:r w:rsidR="00CD4CE2"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n=a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31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30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30</m:t>
            </m:r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D9627A">
        <w:rPr>
          <w:rFonts w:eastAsiaTheme="minorEastAsia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302822">
        <w:rPr>
          <w:rFonts w:eastAsiaTheme="minorEastAsia"/>
        </w:rPr>
        <w:t xml:space="preserve"> равно двоичному разряду с номером </w:t>
      </w:r>
      <m:oMath>
        <m:r>
          <w:rPr>
            <w:rFonts w:ascii="Cambria Math" w:eastAsiaTheme="minorEastAsia" w:hAnsi="Cambria Math"/>
          </w:rPr>
          <m:t>i</m:t>
        </m:r>
      </m:oMath>
      <w:r w:rsidR="00302822">
        <w:rPr>
          <w:rFonts w:eastAsiaTheme="minorEastAsia"/>
        </w:rPr>
        <w:t xml:space="preserve"> (самый правый разряд имеет номер </w:t>
      </w:r>
      <m:oMath>
        <m:r>
          <w:rPr>
            <w:rFonts w:ascii="Cambria Math" w:eastAsiaTheme="minorEastAsia" w:hAnsi="Cambria Math"/>
          </w:rPr>
          <m:t>0</m:t>
        </m:r>
      </m:oMath>
      <w:r w:rsidR="00302822">
        <w:rPr>
          <w:rFonts w:eastAsiaTheme="minorEastAsia"/>
        </w:rPr>
        <w:t xml:space="preserve">). </w:t>
      </w:r>
    </w:p>
    <w:p w14:paraId="40E4B80A" w14:textId="3EB15201" w:rsidR="00493117" w:rsidRPr="002432A5" w:rsidRDefault="00302822" w:rsidP="002432A5">
      <w:pPr>
        <w:rPr>
          <w:rFonts w:eastAsiaTheme="minorEastAsia"/>
        </w:rPr>
      </w:pPr>
      <w:r>
        <w:rPr>
          <w:rFonts w:eastAsiaTheme="minorEastAsia"/>
        </w:rPr>
        <w:t xml:space="preserve">При распечатке коэффициентов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при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от 31 до 0 получается двоичная запись числа с 32 разрядами, что и требуется от программы.</w:t>
      </w:r>
      <w:r w:rsidR="00493117">
        <w:br w:type="page"/>
      </w:r>
    </w:p>
    <w:p w14:paraId="21751FF1" w14:textId="33A3D059" w:rsidR="00493117" w:rsidRDefault="00493117" w:rsidP="00493117">
      <w:pPr>
        <w:pStyle w:val="1"/>
      </w:pPr>
      <w:bookmarkStart w:id="8" w:name="_Toc84611681"/>
      <w:r>
        <w:lastRenderedPageBreak/>
        <w:t>Блок-схема алгоритма</w:t>
      </w:r>
      <w:bookmarkEnd w:id="8"/>
    </w:p>
    <w:p w14:paraId="75A67F3D" w14:textId="4895D116" w:rsidR="002432A5" w:rsidRDefault="002432A5" w:rsidP="0049311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831FF2" wp14:editId="7A2AA066">
                <wp:simplePos x="0" y="0"/>
                <wp:positionH relativeFrom="column">
                  <wp:posOffset>182880</wp:posOffset>
                </wp:positionH>
                <wp:positionV relativeFrom="paragraph">
                  <wp:posOffset>160020</wp:posOffset>
                </wp:positionV>
                <wp:extent cx="1508760" cy="845820"/>
                <wp:effectExtent l="0" t="0" r="15240" b="11430"/>
                <wp:wrapNone/>
                <wp:docPr id="1" name="Прямоугольник: скругленны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845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03F9B4" w14:textId="114EA5ED" w:rsidR="002432A5" w:rsidRDefault="002432A5" w:rsidP="002432A5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6831FF2" id="Прямоугольник: скругленные углы 1" o:spid="_x0000_s1026" style="position:absolute;left:0;text-align:left;margin-left:14.4pt;margin-top:12.6pt;width:118.8pt;height:66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" fillcolor="#4472c4 [3204]" strokecolor="#1f3763 [1604]" strokeweight="1pt">
                <v:stroke joinstyle="miter"/>
                <v:textbox>
                  <w:txbxContent>
                    <w:p w14:paraId="2003F9B4" w14:textId="114EA5ED" w:rsidR="002432A5" w:rsidRDefault="002432A5" w:rsidP="002432A5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578600A" w14:textId="527EDDC9" w:rsidR="002432A5" w:rsidRDefault="00A81AD8">
      <w:pPr>
        <w:spacing w:line="259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D4662F1" wp14:editId="23B08114">
                <wp:simplePos x="0" y="0"/>
                <wp:positionH relativeFrom="column">
                  <wp:posOffset>891540</wp:posOffset>
                </wp:positionH>
                <wp:positionV relativeFrom="paragraph">
                  <wp:posOffset>3180715</wp:posOffset>
                </wp:positionV>
                <wp:extent cx="4366260" cy="2727960"/>
                <wp:effectExtent l="38100" t="76200" r="358140" b="34290"/>
                <wp:wrapNone/>
                <wp:docPr id="34" name="Соединитель: уступ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66260" cy="2727960"/>
                        </a:xfrm>
                        <a:prstGeom prst="bentConnector3">
                          <a:avLst>
                            <a:gd name="adj1" fmla="val -77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7EFE1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34" o:spid="_x0000_s1026" type="#_x0000_t34" style="position:absolute;margin-left:70.2pt;margin-top:250.45pt;width:343.8pt;height:214.8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" adj="-1677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14BCEA" wp14:editId="62CFFC2E">
                <wp:simplePos x="0" y="0"/>
                <wp:positionH relativeFrom="column">
                  <wp:posOffset>3642360</wp:posOffset>
                </wp:positionH>
                <wp:positionV relativeFrom="paragraph">
                  <wp:posOffset>4834255</wp:posOffset>
                </wp:positionV>
                <wp:extent cx="7620" cy="1032510"/>
                <wp:effectExtent l="76200" t="0" r="68580" b="5334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032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FD49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3" o:spid="_x0000_s1026" type="#_x0000_t32" style="position:absolute;margin-left:286.8pt;margin-top:380.65pt;width:.6pt;height:81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837E5B" wp14:editId="7A5DD3E6">
                <wp:simplePos x="0" y="0"/>
                <wp:positionH relativeFrom="column">
                  <wp:posOffset>3162300</wp:posOffset>
                </wp:positionH>
                <wp:positionV relativeFrom="paragraph">
                  <wp:posOffset>4826635</wp:posOffset>
                </wp:positionV>
                <wp:extent cx="495300" cy="0"/>
                <wp:effectExtent l="0" t="0" r="0" b="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D31420" id="Прямая соединительная линия 32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pt,380.05pt" to="4in,3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3138AF" wp14:editId="7F379B37">
                <wp:simplePos x="0" y="0"/>
                <wp:positionH relativeFrom="column">
                  <wp:posOffset>3192780</wp:posOffset>
                </wp:positionH>
                <wp:positionV relativeFrom="paragraph">
                  <wp:posOffset>5862955</wp:posOffset>
                </wp:positionV>
                <wp:extent cx="868680" cy="7620"/>
                <wp:effectExtent l="0" t="57150" r="26670" b="8763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EBF0A6" id="Прямая со стрелкой 30" o:spid="_x0000_s1026" type="#_x0000_t32" style="position:absolute;margin-left:251.4pt;margin-top:461.65pt;width:68.4pt;height: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D17E5F" wp14:editId="2463DB70">
                <wp:simplePos x="0" y="0"/>
                <wp:positionH relativeFrom="column">
                  <wp:posOffset>4069080</wp:posOffset>
                </wp:positionH>
                <wp:positionV relativeFrom="paragraph">
                  <wp:posOffset>5634355</wp:posOffset>
                </wp:positionV>
                <wp:extent cx="1188720" cy="541020"/>
                <wp:effectExtent l="0" t="0" r="11430" b="1143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358CB5" w14:textId="5186A184" w:rsidR="00A81AD8" w:rsidRPr="00A81AD8" w:rsidRDefault="00A81AD8" w:rsidP="00A81A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 = p /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D17E5F" id="Прямоугольник 29" o:spid="_x0000_s1027" style="position:absolute;margin-left:320.4pt;margin-top:443.65pt;width:93.6pt;height:42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" fillcolor="#4472c4 [3204]" strokecolor="#1f3763 [1604]" strokeweight="1pt">
                <v:textbox>
                  <w:txbxContent>
                    <w:p w14:paraId="5F358CB5" w14:textId="5186A184" w:rsidR="00A81AD8" w:rsidRPr="00A81AD8" w:rsidRDefault="00A81AD8" w:rsidP="00A81AD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 = p / 2</w:t>
                      </w:r>
                    </w:p>
                  </w:txbxContent>
                </v:textbox>
              </v:rect>
            </w:pict>
          </mc:Fallback>
        </mc:AlternateContent>
      </w:r>
      <w:r w:rsidR="003D6FA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157959" wp14:editId="7FE459CA">
                <wp:simplePos x="0" y="0"/>
                <wp:positionH relativeFrom="column">
                  <wp:posOffset>1706880</wp:posOffset>
                </wp:positionH>
                <wp:positionV relativeFrom="paragraph">
                  <wp:posOffset>3378835</wp:posOffset>
                </wp:positionV>
                <wp:extent cx="525780" cy="304800"/>
                <wp:effectExtent l="0" t="0" r="7620" b="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A0EDFB" w14:textId="5475A31D" w:rsidR="003D6FAF" w:rsidRDefault="003D6FAF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8157959" id="_x0000_t202" coordsize="21600,21600" o:spt="202" path="m,l,21600r21600,l21600,xe">
                <v:stroke joinstyle="miter"/>
                <v:path gradientshapeok="t" o:connecttype="rect"/>
              </v:shapetype>
              <v:shape id="Надпись 28" o:spid="_x0000_s1028" type="#_x0000_t202" style="position:absolute;margin-left:134.4pt;margin-top:266.05pt;width:41.4pt;height:24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" fillcolor="white [3201]" stroked="f" strokeweight=".5pt">
                <v:textbox>
                  <w:txbxContent>
                    <w:p w14:paraId="1FA0EDFB" w14:textId="5475A31D" w:rsidR="003D6FAF" w:rsidRDefault="003D6FAF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3D6FA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0A0D33" wp14:editId="0CB68B5A">
                <wp:simplePos x="0" y="0"/>
                <wp:positionH relativeFrom="column">
                  <wp:posOffset>1592580</wp:posOffset>
                </wp:positionH>
                <wp:positionV relativeFrom="paragraph">
                  <wp:posOffset>3706495</wp:posOffset>
                </wp:positionV>
                <wp:extent cx="45719" cy="3406140"/>
                <wp:effectExtent l="38100" t="0" r="4545965" b="99060"/>
                <wp:wrapNone/>
                <wp:docPr id="27" name="Соединитель: усту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406140"/>
                        </a:xfrm>
                        <a:prstGeom prst="bentConnector3">
                          <a:avLst>
                            <a:gd name="adj1" fmla="val 101376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57781" id="Соединитель: уступ 27" o:spid="_x0000_s1026" type="#_x0000_t34" style="position:absolute;margin-left:125.4pt;margin-top:291.85pt;width:3.6pt;height:268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" adj="2189730" strokecolor="#4472c4 [3204]" strokeweight=".5pt">
                <v:stroke endarrow="block"/>
              </v:shape>
            </w:pict>
          </mc:Fallback>
        </mc:AlternateContent>
      </w:r>
      <w:r w:rsidR="003D6FA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4E7E3F" wp14:editId="2B41D366">
                <wp:simplePos x="0" y="0"/>
                <wp:positionH relativeFrom="column">
                  <wp:posOffset>179070</wp:posOffset>
                </wp:positionH>
                <wp:positionV relativeFrom="paragraph">
                  <wp:posOffset>6647815</wp:posOffset>
                </wp:positionV>
                <wp:extent cx="1443990" cy="883920"/>
                <wp:effectExtent l="0" t="0" r="22860" b="11430"/>
                <wp:wrapNone/>
                <wp:docPr id="26" name="Прямоугольник: скругленные углы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990" cy="8839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815135" w14:textId="0DA4FD38" w:rsidR="003D6FAF" w:rsidRPr="003D6FAF" w:rsidRDefault="003D6FAF" w:rsidP="003D6FAF">
                            <w:pPr>
                              <w:jc w:val="center"/>
                            </w:pPr>
                            <w:r>
                              <w:t>Завершение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4E7E3F" id="Прямоугольник: скругленные углы 26" o:spid="_x0000_s1029" style="position:absolute;margin-left:14.1pt;margin-top:523.45pt;width:113.7pt;height:69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" fillcolor="#4472c4 [3204]" strokecolor="#1f3763 [1604]" strokeweight="1pt">
                <v:stroke joinstyle="miter"/>
                <v:textbox>
                  <w:txbxContent>
                    <w:p w14:paraId="46815135" w14:textId="0DA4FD38" w:rsidR="003D6FAF" w:rsidRPr="003D6FAF" w:rsidRDefault="003D6FAF" w:rsidP="003D6FAF">
                      <w:pPr>
                        <w:jc w:val="center"/>
                      </w:pPr>
                      <w:r>
                        <w:t>Завершение</w:t>
                      </w:r>
                    </w:p>
                  </w:txbxContent>
                </v:textbox>
              </v:roundrect>
            </w:pict>
          </mc:Fallback>
        </mc:AlternateContent>
      </w:r>
      <w:r w:rsidR="003D6FA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FA2A2A" wp14:editId="0C843B1E">
                <wp:simplePos x="0" y="0"/>
                <wp:positionH relativeFrom="column">
                  <wp:posOffset>1981200</wp:posOffset>
                </wp:positionH>
                <wp:positionV relativeFrom="paragraph">
                  <wp:posOffset>5626735</wp:posOffset>
                </wp:positionV>
                <wp:extent cx="1219200" cy="579120"/>
                <wp:effectExtent l="0" t="0" r="19050" b="1143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79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9C3E70" w14:textId="23FB6446" w:rsidR="003D6FAF" w:rsidRPr="003D6FAF" w:rsidRDefault="003D6FAF" w:rsidP="003D6FA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 = a -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FA2A2A" id="Прямоугольник 23" o:spid="_x0000_s1030" style="position:absolute;margin-left:156pt;margin-top:443.05pt;width:96pt;height:45.6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" fillcolor="#4472c4 [3204]" strokecolor="#1f3763 [1604]" strokeweight="1pt">
                <v:textbox>
                  <w:txbxContent>
                    <w:p w14:paraId="749C3E70" w14:textId="23FB6446" w:rsidR="003D6FAF" w:rsidRPr="003D6FAF" w:rsidRDefault="003D6FAF" w:rsidP="003D6FA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 = a - p</w:t>
                      </w:r>
                    </w:p>
                  </w:txbxContent>
                </v:textbox>
              </v:rect>
            </w:pict>
          </mc:Fallback>
        </mc:AlternateContent>
      </w:r>
      <w:r w:rsidR="003D6FA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3F2EA0" wp14:editId="40BD77F3">
                <wp:simplePos x="0" y="0"/>
                <wp:positionH relativeFrom="column">
                  <wp:posOffset>1249680</wp:posOffset>
                </wp:positionH>
                <wp:positionV relativeFrom="paragraph">
                  <wp:posOffset>5885815</wp:posOffset>
                </wp:positionV>
                <wp:extent cx="723900" cy="0"/>
                <wp:effectExtent l="0" t="76200" r="19050" b="952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142383" id="Прямая со стрелкой 22" o:spid="_x0000_s1026" type="#_x0000_t32" style="position:absolute;margin-left:98.4pt;margin-top:463.45pt;width:57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 w:rsidR="005F3B1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55C218" wp14:editId="465ED6BC">
                <wp:simplePos x="0" y="0"/>
                <wp:positionH relativeFrom="column">
                  <wp:posOffset>2068830</wp:posOffset>
                </wp:positionH>
                <wp:positionV relativeFrom="paragraph">
                  <wp:posOffset>4537075</wp:posOffset>
                </wp:positionV>
                <wp:extent cx="1177290" cy="586740"/>
                <wp:effectExtent l="19050" t="0" r="41910" b="22860"/>
                <wp:wrapNone/>
                <wp:docPr id="21" name="Параллелограмм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5867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1A83AE" w14:textId="1D6171A1" w:rsidR="005F3B13" w:rsidRDefault="005F3B13" w:rsidP="005F3B13">
                            <w:pPr>
                              <w:jc w:val="center"/>
                            </w:pPr>
                            <w:r>
                              <w:t>Вывод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755C21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1" o:spid="_x0000_s1031" type="#_x0000_t7" style="position:absolute;margin-left:162.9pt;margin-top:357.25pt;width:92.7pt;height:46.2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" adj="2691" fillcolor="#4472c4 [3204]" strokecolor="#1f3763 [1604]" strokeweight="1pt">
                <v:textbox>
                  <w:txbxContent>
                    <w:p w14:paraId="0A1A83AE" w14:textId="1D6171A1" w:rsidR="005F3B13" w:rsidRDefault="005F3B13" w:rsidP="005F3B13">
                      <w:pPr>
                        <w:jc w:val="center"/>
                      </w:pPr>
                      <w:r>
                        <w:t>Вывод 0</w:t>
                      </w:r>
                    </w:p>
                  </w:txbxContent>
                </v:textbox>
              </v:shape>
            </w:pict>
          </mc:Fallback>
        </mc:AlternateContent>
      </w:r>
      <w:r w:rsidR="005F3B1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EF00B0" wp14:editId="2BF3CF74">
                <wp:simplePos x="0" y="0"/>
                <wp:positionH relativeFrom="column">
                  <wp:posOffset>1684020</wp:posOffset>
                </wp:positionH>
                <wp:positionV relativeFrom="paragraph">
                  <wp:posOffset>4506595</wp:posOffset>
                </wp:positionV>
                <wp:extent cx="472440" cy="281940"/>
                <wp:effectExtent l="0" t="0" r="3810" b="381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A48142" w14:textId="6EE1FBCB" w:rsidR="005F3B13" w:rsidRDefault="005F3B13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F00B0" id="Надпись 20" o:spid="_x0000_s1032" type="#_x0000_t202" style="position:absolute;margin-left:132.6pt;margin-top:354.85pt;width:37.2pt;height:22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" fillcolor="white [3201]" stroked="f" strokeweight=".5pt">
                <v:textbox>
                  <w:txbxContent>
                    <w:p w14:paraId="28A48142" w14:textId="6EE1FBCB" w:rsidR="005F3B13" w:rsidRDefault="005F3B13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5F3B1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110340" wp14:editId="784A9090">
                <wp:simplePos x="0" y="0"/>
                <wp:positionH relativeFrom="column">
                  <wp:posOffset>1539240</wp:posOffset>
                </wp:positionH>
                <wp:positionV relativeFrom="paragraph">
                  <wp:posOffset>4811395</wp:posOffset>
                </wp:positionV>
                <wp:extent cx="594360" cy="0"/>
                <wp:effectExtent l="0" t="76200" r="15240" b="952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B28B52" id="Прямая со стрелкой 19" o:spid="_x0000_s1026" type="#_x0000_t32" style="position:absolute;margin-left:121.2pt;margin-top:378.85pt;width:46.8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 w:rsidR="005F3B1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EF4EA9" wp14:editId="6732C9FB">
                <wp:simplePos x="0" y="0"/>
                <wp:positionH relativeFrom="column">
                  <wp:posOffset>944880</wp:posOffset>
                </wp:positionH>
                <wp:positionV relativeFrom="paragraph">
                  <wp:posOffset>589915</wp:posOffset>
                </wp:positionV>
                <wp:extent cx="0" cy="411480"/>
                <wp:effectExtent l="76200" t="0" r="57150" b="6477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68FB4E" id="Прямая со стрелкой 2" o:spid="_x0000_s1026" type="#_x0000_t32" style="position:absolute;margin-left:74.4pt;margin-top:46.45pt;width:0;height:32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 w:rsidR="005F3B1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765E82" wp14:editId="2B3DF6AC">
                <wp:simplePos x="0" y="0"/>
                <wp:positionH relativeFrom="column">
                  <wp:posOffset>179070</wp:posOffset>
                </wp:positionH>
                <wp:positionV relativeFrom="paragraph">
                  <wp:posOffset>1024255</wp:posOffset>
                </wp:positionV>
                <wp:extent cx="1459230" cy="883920"/>
                <wp:effectExtent l="19050" t="0" r="45720" b="11430"/>
                <wp:wrapNone/>
                <wp:docPr id="4" name="Параллелограмм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230" cy="8839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C39CA" w14:textId="5C0CFA45" w:rsidR="005F3B13" w:rsidRPr="005F3B13" w:rsidRDefault="005F3B13" w:rsidP="005F3B13">
                            <w:pPr>
                              <w:jc w:val="center"/>
                            </w:pPr>
                            <w:r>
                              <w:t xml:space="preserve">Ввод числа в 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765E82" id="Параллелограмм 4" o:spid="_x0000_s1033" type="#_x0000_t7" style="position:absolute;margin-left:14.1pt;margin-top:80.65pt;width:114.9pt;height:69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" adj="3271" fillcolor="#4472c4 [3204]" strokecolor="#1f3763 [1604]" strokeweight="1pt">
                <v:textbox>
                  <w:txbxContent>
                    <w:p w14:paraId="046C39CA" w14:textId="5C0CFA45" w:rsidR="005F3B13" w:rsidRPr="005F3B13" w:rsidRDefault="005F3B13" w:rsidP="005F3B13">
                      <w:pPr>
                        <w:jc w:val="center"/>
                      </w:pPr>
                      <w:r>
                        <w:t xml:space="preserve">Ввод числа в </w:t>
                      </w: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5F3B1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AE3F2D" wp14:editId="07ED914B">
                <wp:simplePos x="0" y="0"/>
                <wp:positionH relativeFrom="column">
                  <wp:posOffset>906780</wp:posOffset>
                </wp:positionH>
                <wp:positionV relativeFrom="paragraph">
                  <wp:posOffset>1969135</wp:posOffset>
                </wp:positionV>
                <wp:extent cx="0" cy="358140"/>
                <wp:effectExtent l="76200" t="0" r="76200" b="6096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AF24A4" id="Прямая со стрелкой 5" o:spid="_x0000_s1026" type="#_x0000_t32" style="position:absolute;margin-left:71.4pt;margin-top:155.05pt;width:0;height:28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="005F3B1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3AEDF3" wp14:editId="06172232">
                <wp:simplePos x="0" y="0"/>
                <wp:positionH relativeFrom="column">
                  <wp:posOffset>144780</wp:posOffset>
                </wp:positionH>
                <wp:positionV relativeFrom="paragraph">
                  <wp:posOffset>2319655</wp:posOffset>
                </wp:positionV>
                <wp:extent cx="1485900" cy="647700"/>
                <wp:effectExtent l="0" t="0" r="19050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1150A5" w14:textId="03BB3023" w:rsidR="005F3B13" w:rsidRPr="005F3B13" w:rsidRDefault="005F3B13" w:rsidP="005F3B1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 = 2^31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3AEDF3" id="Прямоугольник 6" o:spid="_x0000_s1034" style="position:absolute;margin-left:11.4pt;margin-top:182.65pt;width:117pt;height:5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" fillcolor="#4472c4 [3204]" strokecolor="#1f3763 [1604]" strokeweight="1pt">
                <v:textbox>
                  <w:txbxContent>
                    <w:p w14:paraId="1F1150A5" w14:textId="03BB3023" w:rsidR="005F3B13" w:rsidRPr="005F3B13" w:rsidRDefault="005F3B13" w:rsidP="005F3B1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 = 2^31</w:t>
                      </w:r>
                    </w:p>
                  </w:txbxContent>
                </v:textbox>
              </v:rect>
            </w:pict>
          </mc:Fallback>
        </mc:AlternateContent>
      </w:r>
      <w:r w:rsidR="005F3B1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A764D7" wp14:editId="66E11C0F">
                <wp:simplePos x="0" y="0"/>
                <wp:positionH relativeFrom="column">
                  <wp:posOffset>883920</wp:posOffset>
                </wp:positionH>
                <wp:positionV relativeFrom="paragraph">
                  <wp:posOffset>3005455</wp:posOffset>
                </wp:positionV>
                <wp:extent cx="7620" cy="381000"/>
                <wp:effectExtent l="38100" t="0" r="68580" b="5715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E063D3" id="Прямая со стрелкой 7" o:spid="_x0000_s1026" type="#_x0000_t32" style="position:absolute;margin-left:69.6pt;margin-top:236.65pt;width:.6pt;height:3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 w:rsidR="005F3B13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F94D958" wp14:editId="4BC4BB31">
                <wp:simplePos x="0" y="0"/>
                <wp:positionH relativeFrom="column">
                  <wp:posOffset>990600</wp:posOffset>
                </wp:positionH>
                <wp:positionV relativeFrom="paragraph">
                  <wp:posOffset>4148455</wp:posOffset>
                </wp:positionV>
                <wp:extent cx="457200" cy="38862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6EC42A" w14:textId="3228E72E" w:rsidR="005F3B13" w:rsidRDefault="005F3B13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4D958" id="_x0000_s1035" type="#_x0000_t202" style="position:absolute;margin-left:78pt;margin-top:326.65pt;width:36pt;height:30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" stroked="f">
                <v:textbox>
                  <w:txbxContent>
                    <w:p w14:paraId="636EC42A" w14:textId="3228E72E" w:rsidR="005F3B13" w:rsidRDefault="005F3B13">
                      <w: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3B1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4687AF" wp14:editId="24D5B042">
                <wp:simplePos x="0" y="0"/>
                <wp:positionH relativeFrom="column">
                  <wp:posOffset>906780</wp:posOffset>
                </wp:positionH>
                <wp:positionV relativeFrom="paragraph">
                  <wp:posOffset>4064635</wp:posOffset>
                </wp:positionV>
                <wp:extent cx="7620" cy="403860"/>
                <wp:effectExtent l="76200" t="0" r="68580" b="5334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BC17A1" id="Прямая со стрелкой 9" o:spid="_x0000_s1026" type="#_x0000_t32" style="position:absolute;margin-left:71.4pt;margin-top:320.05pt;width:.6pt;height:31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 w:rsidR="005F3B1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B786D7" wp14:editId="637BC64E">
                <wp:simplePos x="0" y="0"/>
                <wp:positionH relativeFrom="column">
                  <wp:posOffset>160020</wp:posOffset>
                </wp:positionH>
                <wp:positionV relativeFrom="paragraph">
                  <wp:posOffset>3367405</wp:posOffset>
                </wp:positionV>
                <wp:extent cx="1440180" cy="678180"/>
                <wp:effectExtent l="19050" t="19050" r="26670" b="45720"/>
                <wp:wrapNone/>
                <wp:docPr id="8" name="Ром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6781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677785" w14:textId="370EDE48" w:rsidR="005F3B13" w:rsidRPr="005F3B13" w:rsidRDefault="005F3B13" w:rsidP="005F3B13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 p &gt;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DB786D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8" o:spid="_x0000_s1036" type="#_x0000_t4" style="position:absolute;margin-left:12.6pt;margin-top:265.15pt;width:113.4pt;height:53.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" fillcolor="#4472c4 [3204]" strokecolor="#1f3763 [1604]" strokeweight="1pt">
                <v:textbox>
                  <w:txbxContent>
                    <w:p w14:paraId="2E677785" w14:textId="370EDE48" w:rsidR="005F3B13" w:rsidRPr="005F3B13" w:rsidRDefault="005F3B13" w:rsidP="005F3B13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 p &gt; 0</w:t>
                      </w:r>
                    </w:p>
                  </w:txbxContent>
                </v:textbox>
              </v:shape>
            </w:pict>
          </mc:Fallback>
        </mc:AlternateContent>
      </w:r>
      <w:r w:rsidR="005F3B13" w:rsidRPr="005F3B1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E13462" wp14:editId="1E738F55">
                <wp:simplePos x="0" y="0"/>
                <wp:positionH relativeFrom="column">
                  <wp:posOffset>842010</wp:posOffset>
                </wp:positionH>
                <wp:positionV relativeFrom="paragraph">
                  <wp:posOffset>5142865</wp:posOffset>
                </wp:positionV>
                <wp:extent cx="7620" cy="403860"/>
                <wp:effectExtent l="76200" t="0" r="68580" b="5334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23EFA3" id="Прямая со стрелкой 16" o:spid="_x0000_s1026" type="#_x0000_t32" style="position:absolute;margin-left:66.3pt;margin-top:404.95pt;width:.6pt;height:31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 w:rsidR="005F3B13" w:rsidRPr="005F3B13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067E5AD" wp14:editId="524E600F">
                <wp:simplePos x="0" y="0"/>
                <wp:positionH relativeFrom="column">
                  <wp:posOffset>910590</wp:posOffset>
                </wp:positionH>
                <wp:positionV relativeFrom="paragraph">
                  <wp:posOffset>5241925</wp:posOffset>
                </wp:positionV>
                <wp:extent cx="457200" cy="388620"/>
                <wp:effectExtent l="0" t="0" r="0" b="0"/>
                <wp:wrapSquare wrapText="bothSides"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D896A" w14:textId="77777777" w:rsidR="005F3B13" w:rsidRDefault="005F3B13" w:rsidP="005F3B13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7E5AD" id="_x0000_s1037" type="#_x0000_t202" style="position:absolute;margin-left:71.7pt;margin-top:412.75pt;width:36pt;height:30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" stroked="f">
                <v:textbox>
                  <w:txbxContent>
                    <w:p w14:paraId="1E5D896A" w14:textId="77777777" w:rsidR="005F3B13" w:rsidRDefault="005F3B13" w:rsidP="005F3B13">
                      <w: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3B13" w:rsidRPr="005F3B1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28519F" wp14:editId="23C7F16C">
                <wp:simplePos x="0" y="0"/>
                <wp:positionH relativeFrom="column">
                  <wp:posOffset>152400</wp:posOffset>
                </wp:positionH>
                <wp:positionV relativeFrom="paragraph">
                  <wp:posOffset>4464685</wp:posOffset>
                </wp:positionV>
                <wp:extent cx="1432560" cy="678180"/>
                <wp:effectExtent l="19050" t="19050" r="15240" b="45720"/>
                <wp:wrapNone/>
                <wp:docPr id="15" name="Ромб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6781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52D260" w14:textId="1D6AE28E" w:rsidR="005F3B13" w:rsidRPr="005F3B13" w:rsidRDefault="005F3B13" w:rsidP="005F3B1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a &gt;=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28519F" id="Ромб 15" o:spid="_x0000_s1038" type="#_x0000_t4" style="position:absolute;margin-left:12pt;margin-top:351.55pt;width:112.8pt;height:53.4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" fillcolor="#4472c4 [3204]" strokecolor="#1f3763 [1604]" strokeweight="1pt">
                <v:textbox>
                  <w:txbxContent>
                    <w:p w14:paraId="6252D260" w14:textId="1D6AE28E" w:rsidR="005F3B13" w:rsidRPr="005F3B13" w:rsidRDefault="005F3B13" w:rsidP="005F3B1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a &gt;= p</w:t>
                      </w:r>
                    </w:p>
                  </w:txbxContent>
                </v:textbox>
              </v:shape>
            </w:pict>
          </mc:Fallback>
        </mc:AlternateContent>
      </w:r>
      <w:r w:rsidR="005F3B1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03C923" wp14:editId="1C3AC1B2">
                <wp:simplePos x="0" y="0"/>
                <wp:positionH relativeFrom="column">
                  <wp:posOffset>125730</wp:posOffset>
                </wp:positionH>
                <wp:positionV relativeFrom="paragraph">
                  <wp:posOffset>5550535</wp:posOffset>
                </wp:positionV>
                <wp:extent cx="1200150" cy="647700"/>
                <wp:effectExtent l="19050" t="0" r="38100" b="19050"/>
                <wp:wrapNone/>
                <wp:docPr id="18" name="Параллелограмм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477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9DF8DA" w14:textId="22CC5F36" w:rsidR="005F3B13" w:rsidRPr="005F3B13" w:rsidRDefault="005F3B13" w:rsidP="005F3B13">
                            <w:pPr>
                              <w:jc w:val="center"/>
                            </w:pPr>
                            <w:r>
                              <w:t>Вывод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03C923" id="Параллелограмм 18" o:spid="_x0000_s1039" type="#_x0000_t7" style="position:absolute;margin-left:9.9pt;margin-top:437.05pt;width:94.5pt;height:51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" adj="2914" fillcolor="#4472c4 [3204]" strokecolor="#1f3763 [1604]" strokeweight="1pt">
                <v:textbox>
                  <w:txbxContent>
                    <w:p w14:paraId="4F9DF8DA" w14:textId="22CC5F36" w:rsidR="005F3B13" w:rsidRPr="005F3B13" w:rsidRDefault="005F3B13" w:rsidP="005F3B13">
                      <w:pPr>
                        <w:jc w:val="center"/>
                      </w:pPr>
                      <w:r>
                        <w:t>Вывод 1</w:t>
                      </w:r>
                    </w:p>
                  </w:txbxContent>
                </v:textbox>
              </v:shape>
            </w:pict>
          </mc:Fallback>
        </mc:AlternateContent>
      </w:r>
      <w:r w:rsidR="002432A5">
        <w:br w:type="page"/>
      </w:r>
    </w:p>
    <w:p w14:paraId="49A76D44" w14:textId="520CAF78" w:rsidR="00493117" w:rsidRDefault="00C67A60" w:rsidP="00493117">
      <w:pPr>
        <w:pStyle w:val="1"/>
      </w:pPr>
      <w:bookmarkStart w:id="9" w:name="_Toc84611682"/>
      <w:r>
        <w:lastRenderedPageBreak/>
        <w:t>Выбор и обоснование типов переменных</w:t>
      </w:r>
      <w:bookmarkEnd w:id="9"/>
    </w:p>
    <w:p w14:paraId="48B3F554" w14:textId="7C84D3C4" w:rsidR="00EA3C7B" w:rsidRDefault="006B7FEF" w:rsidP="006B7FEF">
      <w:r>
        <w:t xml:space="preserve">Поскольку пользователь вводит целое неотрицательное число, которое представляется 32 двоичными разрядами, то для это числа достаточно 32 битного беззнакового целого </w:t>
      </w:r>
    </w:p>
    <w:p w14:paraId="3A38B76E" w14:textId="1900D991" w:rsidR="00EA3C7B" w:rsidRDefault="00EA3C7B" w:rsidP="006B7FEF">
      <w:pPr>
        <w:rPr>
          <w:rFonts w:eastAsiaTheme="minorEastAsia"/>
        </w:rPr>
      </w:pPr>
      <w:r>
        <w:t xml:space="preserve">Поскольку максимальным значением </w:t>
      </w:r>
      <w:r>
        <w:rPr>
          <w:lang w:val="en-US"/>
        </w:rPr>
        <w:t>p</w:t>
      </w:r>
      <w:r>
        <w:t xml:space="preserve"> является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31</m:t>
            </m:r>
          </m:sup>
        </m:sSup>
      </m:oMath>
      <w:r>
        <w:rPr>
          <w:rFonts w:eastAsiaTheme="minorEastAsia"/>
        </w:rPr>
        <w:t xml:space="preserve">, а минимальным – 0, для него подойдет тип </w:t>
      </w:r>
      <w:r w:rsidR="00AB2DFE">
        <w:rPr>
          <w:rFonts w:eastAsiaTheme="minorEastAsia"/>
          <w:lang w:val="en-US"/>
        </w:rPr>
        <w:t>unsigned</w:t>
      </w:r>
      <w:r w:rsidR="00AB2DFE" w:rsidRPr="00AB2DFE">
        <w:rPr>
          <w:rFonts w:eastAsiaTheme="minorEastAsia"/>
        </w:rPr>
        <w:t xml:space="preserve"> </w:t>
      </w:r>
      <w:r w:rsidR="00AB2DFE">
        <w:rPr>
          <w:rFonts w:eastAsiaTheme="minorEastAsia"/>
          <w:lang w:val="en-US"/>
        </w:rPr>
        <w:t>int</w:t>
      </w:r>
      <w:commentRangeStart w:id="10"/>
      <w:commentRangeStart w:id="11"/>
      <w:commentRangeEnd w:id="10"/>
      <w:r w:rsidR="0014702F">
        <w:rPr>
          <w:rStyle w:val="af1"/>
        </w:rPr>
        <w:commentReference w:id="10"/>
      </w:r>
      <w:commentRangeEnd w:id="11"/>
      <w:r w:rsidR="00F21458">
        <w:rPr>
          <w:rStyle w:val="af1"/>
        </w:rPr>
        <w:commentReference w:id="11"/>
      </w:r>
      <w:r>
        <w:rPr>
          <w:rFonts w:eastAsiaTheme="minorEastAsia"/>
        </w:rPr>
        <w:t>.</w:t>
      </w:r>
    </w:p>
    <w:p w14:paraId="718677D4" w14:textId="1F125C18" w:rsidR="00493117" w:rsidRDefault="00EA3C7B" w:rsidP="00EA3C7B">
      <w:r>
        <w:rPr>
          <w:rFonts w:eastAsiaTheme="minorEastAsia"/>
        </w:rPr>
        <w:t>В программе присутствует вычитание беззнаковых, однако проверка, определяющее значение разряда исключает вероятность ошибки выхода значения за границы беззнаковых чисел. Умножения и сложения в программе нет, поэтому вероятность переполнения отсутствует.</w:t>
      </w:r>
      <w:r w:rsidR="00493117">
        <w:br w:type="page"/>
      </w:r>
    </w:p>
    <w:p w14:paraId="4EAFFFC5" w14:textId="77777777" w:rsidR="00D27944" w:rsidRDefault="00C67A60" w:rsidP="00D27944">
      <w:pPr>
        <w:pStyle w:val="1"/>
      </w:pPr>
      <w:bookmarkStart w:id="12" w:name="_Toc84611683"/>
      <w:r>
        <w:lastRenderedPageBreak/>
        <w:t>Вводимые и выводимые параметры и их типы</w:t>
      </w:r>
      <w:bookmarkEnd w:id="12"/>
    </w:p>
    <w:p w14:paraId="7917CB14" w14:textId="32A22C68" w:rsidR="007F29DE" w:rsidRPr="007F29DE" w:rsidRDefault="007F29DE" w:rsidP="00D27944">
      <w:pPr>
        <w:rPr>
          <w:i/>
        </w:rPr>
      </w:pPr>
      <w:r>
        <w:t xml:space="preserve">В программу с клавиатуры поступает единственное целое десятичное число, не превышающее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32</m:t>
            </m:r>
          </m:sup>
        </m:sSup>
        <m:r>
          <w:rPr>
            <w:rFonts w:ascii="Cambria Math" w:hAnsi="Cambria Math"/>
          </w:rPr>
          <m:t>-1</m:t>
        </m:r>
      </m:oMath>
      <w:r>
        <w:rPr>
          <w:rFonts w:eastAsiaTheme="minorEastAsia"/>
        </w:rPr>
        <w:t>.</w:t>
      </w:r>
    </w:p>
    <w:p w14:paraId="50F3F6DE" w14:textId="04D9CED2" w:rsidR="00D27944" w:rsidRPr="007F29DE" w:rsidRDefault="00EA3C7B" w:rsidP="00D27944">
      <w:r>
        <w:t>Программ</w:t>
      </w:r>
      <w:r w:rsidR="00721EC7">
        <w:t>а</w:t>
      </w:r>
      <w:r>
        <w:t xml:space="preserve"> выводит строку</w:t>
      </w:r>
      <w:r w:rsidR="007F29DE">
        <w:t xml:space="preserve"> – </w:t>
      </w:r>
      <w:r>
        <w:t>приглашение ко вводу (</w:t>
      </w:r>
      <w:r>
        <w:rPr>
          <w:lang w:val="en-US"/>
        </w:rPr>
        <w:t>const</w:t>
      </w:r>
      <w:r w:rsidRPr="00EA3C7B">
        <w:t xml:space="preserve"> </w:t>
      </w:r>
      <w:proofErr w:type="gramStart"/>
      <w:r>
        <w:rPr>
          <w:lang w:val="en-US"/>
        </w:rPr>
        <w:t>char</w:t>
      </w:r>
      <w:r w:rsidRPr="00EA3C7B">
        <w:t>[</w:t>
      </w:r>
      <w:proofErr w:type="gramEnd"/>
      <w:r>
        <w:t>2</w:t>
      </w:r>
      <w:r w:rsidRPr="00EA3C7B">
        <w:t>2]</w:t>
      </w:r>
      <w:r>
        <w:t>)</w:t>
      </w:r>
      <w:r w:rsidR="00721EC7">
        <w:t>,</w:t>
      </w:r>
      <w:r w:rsidR="007F29DE">
        <w:t xml:space="preserve"> результат, содержащий строку – пояснение </w:t>
      </w:r>
      <w:r w:rsidR="007F29DE" w:rsidRPr="007F29DE">
        <w:t>(</w:t>
      </w:r>
      <w:r w:rsidR="007F29DE">
        <w:rPr>
          <w:lang w:val="en-US"/>
        </w:rPr>
        <w:t>const</w:t>
      </w:r>
      <w:r w:rsidR="007F29DE" w:rsidRPr="007F29DE">
        <w:t xml:space="preserve"> </w:t>
      </w:r>
      <w:r w:rsidR="007F29DE">
        <w:rPr>
          <w:lang w:val="en-US"/>
        </w:rPr>
        <w:t>char</w:t>
      </w:r>
      <w:r w:rsidR="007F29DE" w:rsidRPr="007F29DE">
        <w:t>[41])</w:t>
      </w:r>
      <w:r w:rsidR="007F29DE">
        <w:t xml:space="preserve"> и 32 символа </w:t>
      </w:r>
      <w:r w:rsidR="00284F94">
        <w:rPr>
          <w:lang w:val="en-US"/>
        </w:rPr>
        <w:t>const</w:t>
      </w:r>
      <w:r w:rsidR="00284F94" w:rsidRPr="00284F94">
        <w:t xml:space="preserve"> </w:t>
      </w:r>
      <w:r w:rsidR="007F29DE">
        <w:rPr>
          <w:lang w:val="en-US"/>
        </w:rPr>
        <w:t>char</w:t>
      </w:r>
      <w:r w:rsidR="00284F94" w:rsidRPr="00284F94">
        <w:t>,</w:t>
      </w:r>
      <w:r w:rsidR="00284F94">
        <w:t xml:space="preserve"> которые равны  </w:t>
      </w:r>
      <w:r w:rsidR="00284F94" w:rsidRPr="00284F94">
        <w:t>‘0’</w:t>
      </w:r>
      <w:r w:rsidR="00284F94">
        <w:t xml:space="preserve"> или </w:t>
      </w:r>
      <w:r w:rsidR="00284F94" w:rsidRPr="00284F94">
        <w:t>‘1’</w:t>
      </w:r>
      <w:r w:rsidR="00284F94">
        <w:t xml:space="preserve"> </w:t>
      </w:r>
      <w:r w:rsidR="007F29DE" w:rsidRPr="007F29DE">
        <w:t>–</w:t>
      </w:r>
      <w:r w:rsidR="007F29DE">
        <w:t xml:space="preserve"> двоичное представление исходного числа. Затем программа выводит символ перевода каретки </w:t>
      </w:r>
      <w:r w:rsidR="007F29DE" w:rsidRPr="007F29DE">
        <w:t>’\</w:t>
      </w:r>
      <w:r w:rsidR="007F29DE">
        <w:rPr>
          <w:lang w:val="en-US"/>
        </w:rPr>
        <w:t>n</w:t>
      </w:r>
      <w:r w:rsidR="007F29DE" w:rsidRPr="007F29DE">
        <w:t>’</w:t>
      </w:r>
      <w:r w:rsidR="002C5B93" w:rsidRPr="002C5B93">
        <w:t xml:space="preserve"> (</w:t>
      </w:r>
      <w:r w:rsidR="002C5B93">
        <w:rPr>
          <w:lang w:val="en-US"/>
        </w:rPr>
        <w:t>const</w:t>
      </w:r>
      <w:r w:rsidR="002C5B93" w:rsidRPr="002C5B93">
        <w:t xml:space="preserve"> </w:t>
      </w:r>
      <w:r w:rsidR="002C5B93">
        <w:rPr>
          <w:lang w:val="en-US"/>
        </w:rPr>
        <w:t>char</w:t>
      </w:r>
      <w:r w:rsidR="002C5B93" w:rsidRPr="00A01744">
        <w:t>)</w:t>
      </w:r>
      <w:r w:rsidR="007F29DE">
        <w:t>.</w:t>
      </w:r>
    </w:p>
    <w:p w14:paraId="3A52755F" w14:textId="77777777" w:rsidR="00D27944" w:rsidRDefault="00D27944">
      <w:pPr>
        <w:spacing w:line="259" w:lineRule="auto"/>
        <w:jc w:val="left"/>
      </w:pPr>
      <w:r>
        <w:br w:type="page"/>
      </w:r>
    </w:p>
    <w:p w14:paraId="086D855F" w14:textId="77777777" w:rsidR="00D27944" w:rsidRDefault="00C67A60" w:rsidP="00D27944">
      <w:pPr>
        <w:pStyle w:val="1"/>
      </w:pPr>
      <w:bookmarkStart w:id="13" w:name="_Toc84611684"/>
      <w:r>
        <w:lastRenderedPageBreak/>
        <w:t>Структура проекта</w:t>
      </w:r>
      <w:bookmarkEnd w:id="13"/>
    </w:p>
    <w:p w14:paraId="35831FC2" w14:textId="02662BDF" w:rsidR="00A30E06" w:rsidRDefault="009D4088" w:rsidP="00D27944">
      <w:r>
        <w:t xml:space="preserve">Программа состоит из файла </w:t>
      </w:r>
      <w:r>
        <w:rPr>
          <w:lang w:val="en-US"/>
        </w:rPr>
        <w:t>main</w:t>
      </w:r>
      <w:r w:rsidRPr="009D4088">
        <w:t>.</w:t>
      </w:r>
      <w:r>
        <w:rPr>
          <w:lang w:val="en-US"/>
        </w:rPr>
        <w:t>c</w:t>
      </w:r>
      <w:r>
        <w:t>, к которому подключа</w:t>
      </w:r>
      <w:r w:rsidR="00A30E06">
        <w:t>ются</w:t>
      </w:r>
      <w:r>
        <w:t xml:space="preserve"> заголовочны</w:t>
      </w:r>
      <w:r w:rsidR="00A30E06">
        <w:t>е</w:t>
      </w:r>
      <w:r>
        <w:t xml:space="preserve"> файл</w:t>
      </w:r>
      <w:r w:rsidR="00A30E06">
        <w:t>ы</w:t>
      </w:r>
      <w:r>
        <w:t xml:space="preserve"> </w:t>
      </w:r>
      <w:r w:rsidRPr="009D4088">
        <w:t>&lt;</w:t>
      </w:r>
      <w:proofErr w:type="spellStart"/>
      <w:r>
        <w:rPr>
          <w:lang w:val="en-US"/>
        </w:rPr>
        <w:t>stdio</w:t>
      </w:r>
      <w:proofErr w:type="spellEnd"/>
      <w:r w:rsidRPr="009D4088">
        <w:t>.</w:t>
      </w:r>
      <w:r>
        <w:rPr>
          <w:lang w:val="en-US"/>
        </w:rPr>
        <w:t>h</w:t>
      </w:r>
      <w:r w:rsidRPr="009D4088">
        <w:t>&gt;</w:t>
      </w:r>
      <w:r>
        <w:t>, отвечающий за функции стандартного ввода-вывода (</w:t>
      </w:r>
      <w:proofErr w:type="spellStart"/>
      <w:r>
        <w:rPr>
          <w:lang w:val="en-US"/>
        </w:rPr>
        <w:t>scanf</w:t>
      </w:r>
      <w:proofErr w:type="spellEnd"/>
      <w:r>
        <w:t xml:space="preserve"> и </w:t>
      </w:r>
      <w:proofErr w:type="spellStart"/>
      <w:r>
        <w:rPr>
          <w:lang w:val="en-US"/>
        </w:rPr>
        <w:t>printf</w:t>
      </w:r>
      <w:proofErr w:type="spellEnd"/>
      <w:r>
        <w:t>)</w:t>
      </w:r>
      <w:r w:rsidR="00A30E06" w:rsidRPr="00A30E06">
        <w:t>, &lt;</w:t>
      </w:r>
      <w:proofErr w:type="spellStart"/>
      <w:r w:rsidR="00A30E06" w:rsidRPr="00A30E06">
        <w:t>stdlib.h</w:t>
      </w:r>
      <w:proofErr w:type="spellEnd"/>
      <w:r w:rsidR="00A30E06" w:rsidRPr="00A30E06">
        <w:t>&gt;</w:t>
      </w:r>
      <w:r w:rsidR="00A30E06">
        <w:t xml:space="preserve">, отвечающий за функцию </w:t>
      </w:r>
      <w:r w:rsidR="00A30E06">
        <w:rPr>
          <w:lang w:val="en-US"/>
        </w:rPr>
        <w:t>system</w:t>
      </w:r>
      <w:r w:rsidR="00A30E06">
        <w:t>, используемую в программе.</w:t>
      </w:r>
    </w:p>
    <w:p w14:paraId="7F7946C8" w14:textId="77777777" w:rsidR="0062725E" w:rsidRDefault="00A30E06" w:rsidP="0062725E">
      <w:r>
        <w:br/>
      </w:r>
      <w:commentRangeStart w:id="14"/>
      <w:r w:rsidR="0062725E">
        <w:t xml:space="preserve">Структура каталога решения (вывод утилиты </w:t>
      </w:r>
      <w:r w:rsidR="0062725E" w:rsidRPr="0062725E">
        <w:t>‘</w:t>
      </w:r>
      <w:r w:rsidR="0062725E">
        <w:rPr>
          <w:lang w:val="en-US"/>
        </w:rPr>
        <w:t>tree</w:t>
      </w:r>
      <w:r w:rsidR="0062725E" w:rsidRPr="0062725E">
        <w:t>’</w:t>
      </w:r>
      <w:r w:rsidR="0062725E">
        <w:t xml:space="preserve"> с параметром </w:t>
      </w:r>
      <w:r w:rsidR="0062725E" w:rsidRPr="0062725E">
        <w:t>‘/</w:t>
      </w:r>
      <w:r w:rsidR="0062725E">
        <w:rPr>
          <w:lang w:val="en-US"/>
        </w:rPr>
        <w:t>F</w:t>
      </w:r>
      <w:r w:rsidR="0062725E" w:rsidRPr="0062725E">
        <w:t>’)</w:t>
      </w:r>
      <w:r w:rsidR="0062725E">
        <w:t>:</w:t>
      </w:r>
    </w:p>
    <w:p w14:paraId="4CE14664" w14:textId="231DEAD3" w:rsidR="0062725E" w:rsidRPr="007676E7" w:rsidRDefault="0062725E" w:rsidP="0062725E">
      <w:pPr>
        <w:pStyle w:val="mono"/>
      </w:pPr>
      <w:r w:rsidRPr="007676E7">
        <w:t>───</w:t>
      </w:r>
      <w:proofErr w:type="spellStart"/>
      <w:r w:rsidR="00294AE1">
        <w:rPr>
          <w:lang w:val="en-US"/>
        </w:rPr>
        <w:t>FromDecimalToBinary</w:t>
      </w:r>
      <w:proofErr w:type="spellEnd"/>
    </w:p>
    <w:p w14:paraId="79565326" w14:textId="77777777" w:rsidR="0062725E" w:rsidRPr="007676E7" w:rsidRDefault="0062725E" w:rsidP="0062725E">
      <w:pPr>
        <w:pStyle w:val="mono"/>
      </w:pPr>
      <w:r w:rsidRPr="007676E7">
        <w:t xml:space="preserve">        </w:t>
      </w:r>
      <w:r w:rsidRPr="0062725E">
        <w:rPr>
          <w:lang w:val="en-US"/>
        </w:rPr>
        <w:t>main</w:t>
      </w:r>
      <w:r w:rsidRPr="007676E7">
        <w:t>.</w:t>
      </w:r>
      <w:r w:rsidRPr="0062725E">
        <w:rPr>
          <w:lang w:val="en-US"/>
        </w:rPr>
        <w:t>c</w:t>
      </w:r>
    </w:p>
    <w:p w14:paraId="7FC0DD6D" w14:textId="140CC521" w:rsidR="0062725E" w:rsidRPr="007676E7" w:rsidRDefault="0062725E" w:rsidP="0062725E">
      <w:pPr>
        <w:pStyle w:val="mono"/>
      </w:pPr>
      <w:r w:rsidRPr="007676E7">
        <w:t xml:space="preserve">        </w:t>
      </w:r>
      <w:proofErr w:type="spellStart"/>
      <w:r w:rsidR="00294AE1">
        <w:rPr>
          <w:lang w:val="en-US"/>
        </w:rPr>
        <w:t>FromDecimalToBinary</w:t>
      </w:r>
      <w:proofErr w:type="spellEnd"/>
      <w:r w:rsidRPr="007676E7">
        <w:t>.</w:t>
      </w:r>
      <w:proofErr w:type="spellStart"/>
      <w:r w:rsidRPr="0062725E">
        <w:rPr>
          <w:lang w:val="en-US"/>
        </w:rPr>
        <w:t>vcxproj</w:t>
      </w:r>
      <w:proofErr w:type="spellEnd"/>
    </w:p>
    <w:p w14:paraId="24FB8BEC" w14:textId="3709F30E" w:rsidR="0062725E" w:rsidRPr="007676E7" w:rsidRDefault="0062725E" w:rsidP="0062725E">
      <w:pPr>
        <w:pStyle w:val="mono"/>
      </w:pPr>
      <w:r w:rsidRPr="007676E7">
        <w:t xml:space="preserve">        </w:t>
      </w:r>
      <w:proofErr w:type="spellStart"/>
      <w:proofErr w:type="gramStart"/>
      <w:r w:rsidR="00294AE1">
        <w:rPr>
          <w:lang w:val="en-US"/>
        </w:rPr>
        <w:t>FromDecimalToBinary</w:t>
      </w:r>
      <w:proofErr w:type="spellEnd"/>
      <w:r w:rsidRPr="007676E7">
        <w:t>.</w:t>
      </w:r>
      <w:proofErr w:type="spellStart"/>
      <w:r w:rsidRPr="0062725E">
        <w:rPr>
          <w:lang w:val="en-US"/>
        </w:rPr>
        <w:t>vcxproj</w:t>
      </w:r>
      <w:proofErr w:type="spellEnd"/>
      <w:r w:rsidRPr="007676E7">
        <w:t>.</w:t>
      </w:r>
      <w:r w:rsidRPr="0062725E">
        <w:rPr>
          <w:lang w:val="en-US"/>
        </w:rPr>
        <w:t>filters</w:t>
      </w:r>
      <w:proofErr w:type="gramEnd"/>
    </w:p>
    <w:p w14:paraId="6CA24867" w14:textId="04B27FE9" w:rsidR="00D27944" w:rsidRPr="007676E7" w:rsidRDefault="0062725E" w:rsidP="0062725E">
      <w:pPr>
        <w:pStyle w:val="mono"/>
      </w:pPr>
      <w:r w:rsidRPr="007676E7">
        <w:t xml:space="preserve">        </w:t>
      </w:r>
      <w:proofErr w:type="spellStart"/>
      <w:r w:rsidR="00294AE1" w:rsidRPr="00294AE1">
        <w:rPr>
          <w:lang w:val="en-US"/>
        </w:rPr>
        <w:t>FromDecimalToBinary</w:t>
      </w:r>
      <w:proofErr w:type="spellEnd"/>
      <w:r w:rsidRPr="007676E7">
        <w:t>.</w:t>
      </w:r>
      <w:proofErr w:type="spellStart"/>
      <w:r w:rsidRPr="00294AE1">
        <w:rPr>
          <w:lang w:val="en-US"/>
        </w:rPr>
        <w:t>vcxproj</w:t>
      </w:r>
      <w:proofErr w:type="spellEnd"/>
      <w:r w:rsidRPr="007676E7">
        <w:t>.</w:t>
      </w:r>
      <w:r w:rsidRPr="00294AE1">
        <w:rPr>
          <w:lang w:val="en-US"/>
        </w:rPr>
        <w:t>user</w:t>
      </w:r>
      <w:commentRangeEnd w:id="14"/>
      <w:r>
        <w:rPr>
          <w:rStyle w:val="af1"/>
          <w:color w:val="auto"/>
        </w:rPr>
        <w:commentReference w:id="14"/>
      </w:r>
    </w:p>
    <w:p w14:paraId="28C08EC8" w14:textId="202E60DC" w:rsidR="00D27944" w:rsidRPr="007676E7" w:rsidRDefault="00D27944">
      <w:pPr>
        <w:spacing w:line="259" w:lineRule="auto"/>
        <w:jc w:val="left"/>
      </w:pPr>
      <w:r w:rsidRPr="007676E7">
        <w:br w:type="page"/>
      </w:r>
    </w:p>
    <w:p w14:paraId="2E468E06" w14:textId="274D7D83" w:rsidR="00580A9E" w:rsidRDefault="00343C2D" w:rsidP="00343C2D">
      <w:pPr>
        <w:pStyle w:val="1"/>
      </w:pPr>
      <w:bookmarkStart w:id="15" w:name="_Toc84611685"/>
      <w:r>
        <w:lastRenderedPageBreak/>
        <w:t xml:space="preserve">Текст </w:t>
      </w:r>
      <w:commentRangeStart w:id="16"/>
      <w:commentRangeStart w:id="17"/>
      <w:commentRangeStart w:id="18"/>
      <w:commentRangeStart w:id="19"/>
      <w:r>
        <w:t>программы</w:t>
      </w:r>
      <w:commentRangeEnd w:id="16"/>
      <w:r w:rsidR="00ED63C8">
        <w:rPr>
          <w:rStyle w:val="af1"/>
          <w:rFonts w:eastAsiaTheme="minorHAnsi" w:cstheme="minorBidi"/>
          <w:b w:val="0"/>
          <w:caps w:val="0"/>
        </w:rPr>
        <w:commentReference w:id="16"/>
      </w:r>
      <w:commentRangeEnd w:id="17"/>
      <w:r w:rsidR="00294AE1">
        <w:rPr>
          <w:rStyle w:val="af1"/>
          <w:rFonts w:eastAsiaTheme="minorHAnsi" w:cstheme="minorBidi"/>
          <w:b w:val="0"/>
          <w:caps w:val="0"/>
        </w:rPr>
        <w:commentReference w:id="17"/>
      </w:r>
      <w:commentRangeEnd w:id="18"/>
      <w:r w:rsidR="00294AE1">
        <w:rPr>
          <w:rStyle w:val="af1"/>
          <w:rFonts w:eastAsiaTheme="minorHAnsi" w:cstheme="minorBidi"/>
          <w:b w:val="0"/>
          <w:caps w:val="0"/>
        </w:rPr>
        <w:commentReference w:id="18"/>
      </w:r>
      <w:bookmarkEnd w:id="15"/>
      <w:commentRangeEnd w:id="19"/>
      <w:r w:rsidR="00E82CC2">
        <w:rPr>
          <w:rStyle w:val="af1"/>
          <w:rFonts w:eastAsiaTheme="minorHAnsi" w:cstheme="minorBidi"/>
          <w:b w:val="0"/>
          <w:caps w:val="0"/>
        </w:rPr>
        <w:commentReference w:id="19"/>
      </w:r>
    </w:p>
    <w:p w14:paraId="62D4BF6A" w14:textId="3D814308" w:rsidR="00580A9E" w:rsidRDefault="00580A9E">
      <w:pPr>
        <w:spacing w:line="259" w:lineRule="auto"/>
        <w:jc w:val="left"/>
        <w:rPr>
          <w:rFonts w:eastAsiaTheme="majorEastAsia" w:cstheme="majorBidi"/>
          <w:b/>
          <w:cap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8394679" wp14:editId="79492C50">
                <wp:simplePos x="0" y="0"/>
                <wp:positionH relativeFrom="margin">
                  <wp:posOffset>-190500</wp:posOffset>
                </wp:positionH>
                <wp:positionV relativeFrom="paragraph">
                  <wp:posOffset>373380</wp:posOffset>
                </wp:positionV>
                <wp:extent cx="7194550" cy="1404620"/>
                <wp:effectExtent l="0" t="0" r="6350" b="889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F8E75" w14:textId="63398B2B" w:rsidR="00580A9E" w:rsidRPr="00580A9E" w:rsidRDefault="00580A9E" w:rsidP="00580A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80A9E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</w:t>
                            </w:r>
                            <w:proofErr w:type="gramStart"/>
                            <w:r w:rsidRPr="00580A9E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define</w:t>
                            </w:r>
                            <w:proofErr w:type="gramEnd"/>
                            <w:r w:rsidRPr="00580A9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580A9E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_CRT_SECURE_NO_WARNINGS</w:t>
                            </w:r>
                            <w:r w:rsidRPr="00580A9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</w:t>
                            </w:r>
                            <w:r w:rsidRPr="00580A9E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MS Visual Studio </w:t>
                            </w:r>
                            <w:r w:rsidR="000A0BD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forbids</w:t>
                            </w:r>
                            <w:r w:rsidRPr="00580A9E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using </w:t>
                            </w:r>
                          </w:p>
                          <w:p w14:paraId="6BA8C564" w14:textId="22D6D300" w:rsidR="00580A9E" w:rsidRPr="00580A9E" w:rsidRDefault="00F57A4F" w:rsidP="00F57A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              </w:t>
                            </w:r>
                            <w:r w:rsidR="007B02F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     </w:t>
                            </w:r>
                            <w:r w:rsidR="00580A9E" w:rsidRPr="00580A9E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"unsafe" functions "</w:t>
                            </w:r>
                            <w:proofErr w:type="spellStart"/>
                            <w:r w:rsidR="00580A9E" w:rsidRPr="00580A9E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scanf</w:t>
                            </w:r>
                            <w:proofErr w:type="spellEnd"/>
                            <w:r w:rsidR="00580A9E" w:rsidRPr="00580A9E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" and "</w:t>
                            </w:r>
                            <w:proofErr w:type="spellStart"/>
                            <w:r w:rsidR="00580A9E" w:rsidRPr="00580A9E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="00580A9E" w:rsidRPr="00580A9E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</w:p>
                          <w:p w14:paraId="44A97195" w14:textId="56A21293" w:rsidR="00580A9E" w:rsidRDefault="00580A9E" w:rsidP="00580A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22AF7549" w14:textId="05D9F3E8" w:rsidR="00294AE1" w:rsidRPr="00294AE1" w:rsidRDefault="00294AE1" w:rsidP="00580A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94AE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294AE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294AE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294AE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stdlib.h</w:t>
                            </w:r>
                            <w:proofErr w:type="spellEnd"/>
                            <w:r w:rsidRPr="00294AE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&gt;</w:t>
                            </w:r>
                            <w:r w:rsidRPr="00294AE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 </w:t>
                            </w:r>
                            <w:r w:rsidRPr="00294AE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for 'system' requests</w:t>
                            </w:r>
                          </w:p>
                          <w:p w14:paraId="5B549F6A" w14:textId="77777777" w:rsidR="00580A9E" w:rsidRPr="00580A9E" w:rsidRDefault="00580A9E" w:rsidP="00580A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80A9E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580A9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580A9E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580A9E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stdio.h</w:t>
                            </w:r>
                            <w:proofErr w:type="spellEnd"/>
                            <w:r w:rsidRPr="00580A9E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&gt;</w:t>
                            </w:r>
                            <w:r w:rsidRPr="00580A9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  </w:t>
                            </w:r>
                            <w:r w:rsidRPr="00580A9E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input-output library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Pr="00580A9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580A9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580A9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580A9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587497C6" w14:textId="77777777" w:rsidR="00580A9E" w:rsidRPr="00580A9E" w:rsidRDefault="00580A9E" w:rsidP="00580A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80A9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14:paraId="0BEF60D9" w14:textId="73B1C71F" w:rsidR="00580A9E" w:rsidRPr="00580A9E" w:rsidRDefault="00580A9E" w:rsidP="00580A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80A9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580A9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unsigned</w:t>
                            </w:r>
                            <w:r w:rsidRPr="00580A9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580A9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580A9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580A9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a;   </w:t>
                            </w:r>
                            <w:proofErr w:type="gramEnd"/>
                            <w:r w:rsidRPr="00580A9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</w:t>
                            </w:r>
                            <w:r w:rsidRPr="00580A9E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number that we should represent as binary</w:t>
                            </w:r>
                          </w:p>
                          <w:p w14:paraId="7963171B" w14:textId="77777777" w:rsidR="00580A9E" w:rsidRPr="00580A9E" w:rsidRDefault="00580A9E" w:rsidP="00580A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80A9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80A9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580A9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80A9E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"Enter your number\n&gt;&gt;&gt;"</w:t>
                            </w:r>
                            <w:r w:rsidRPr="00580A9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);   </w:t>
                            </w:r>
                            <w:r w:rsidRPr="00580A9E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prompt for input</w:t>
                            </w:r>
                          </w:p>
                          <w:p w14:paraId="697A6270" w14:textId="77777777" w:rsidR="00580A9E" w:rsidRPr="00580A9E" w:rsidRDefault="00580A9E" w:rsidP="00580A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80A9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80A9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scanf</w:t>
                            </w:r>
                            <w:proofErr w:type="spellEnd"/>
                            <w:r w:rsidRPr="00580A9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80A9E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"%d"</w:t>
                            </w:r>
                            <w:r w:rsidRPr="00580A9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&amp;a);                    </w:t>
                            </w:r>
                            <w:r w:rsidRPr="00580A9E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getting 'a' value</w:t>
                            </w:r>
                          </w:p>
                          <w:p w14:paraId="171F57CE" w14:textId="77777777" w:rsidR="00580A9E" w:rsidRPr="00580A9E" w:rsidRDefault="00580A9E" w:rsidP="00580A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287829A4" w14:textId="03678B19" w:rsidR="00580A9E" w:rsidRPr="00580A9E" w:rsidRDefault="00580A9E" w:rsidP="00580A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80A9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580A9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unsigned</w:t>
                            </w:r>
                            <w:r w:rsidRPr="00580A9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580A9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580A9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p = 0x</w:t>
                            </w:r>
                            <w:proofErr w:type="gramStart"/>
                            <w:r w:rsidRPr="00580A9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80000000;   </w:t>
                            </w:r>
                            <w:proofErr w:type="gramEnd"/>
                            <w:r w:rsidRPr="00580A9E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2^n, n=31 the highest bit in number</w:t>
                            </w:r>
                          </w:p>
                          <w:p w14:paraId="24E24E13" w14:textId="77777777" w:rsidR="00580A9E" w:rsidRPr="00580A9E" w:rsidRDefault="00580A9E" w:rsidP="00580A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18D9EC0C" w14:textId="20C1457F" w:rsidR="00580A9E" w:rsidRPr="00580A9E" w:rsidRDefault="00580A9E" w:rsidP="00580A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80A9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80A9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580A9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80A9E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"Your number in binary representation is "</w:t>
                            </w:r>
                            <w:r w:rsidRPr="00580A9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); </w:t>
                            </w:r>
                            <w:r w:rsidRPr="00580A9E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 w:rsidR="00344C37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puts</w:t>
                            </w:r>
                            <w:r w:rsidRPr="00580A9E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some beauty</w:t>
                            </w:r>
                          </w:p>
                          <w:p w14:paraId="7B414439" w14:textId="77777777" w:rsidR="00580A9E" w:rsidRPr="00580A9E" w:rsidRDefault="00580A9E" w:rsidP="00580A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80A9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580A9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while</w:t>
                            </w:r>
                            <w:r w:rsidRPr="00580A9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(p) </w:t>
                            </w:r>
                            <w:proofErr w:type="gramStart"/>
                            <w:r w:rsidRPr="00580A9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{  </w:t>
                            </w:r>
                            <w:proofErr w:type="gramEnd"/>
                            <w:r w:rsidRPr="00580A9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    </w:t>
                            </w:r>
                            <w:r w:rsidRPr="00580A9E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while (p&gt;=2^0), 2^0 - the lowest bit</w:t>
                            </w:r>
                          </w:p>
                          <w:p w14:paraId="11E343EF" w14:textId="77777777" w:rsidR="00580A9E" w:rsidRPr="00580A9E" w:rsidRDefault="00580A9E" w:rsidP="00580A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80A9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580A9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580A9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(a / p) </w:t>
                            </w:r>
                            <w:proofErr w:type="gramStart"/>
                            <w:r w:rsidRPr="00580A9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{  </w:t>
                            </w:r>
                            <w:proofErr w:type="gramEnd"/>
                            <w:r w:rsidRPr="00580A9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</w:t>
                            </w:r>
                            <w:r w:rsidRPr="00580A9E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checking current bit                </w:t>
                            </w:r>
                          </w:p>
                          <w:p w14:paraId="56B1D9CD" w14:textId="7A527DAF" w:rsidR="00580A9E" w:rsidRPr="007B02F1" w:rsidRDefault="00580A9E" w:rsidP="00580A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80A9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580A9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580A9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80A9E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"1"</w:t>
                            </w:r>
                            <w:r w:rsidRPr="00580A9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  <w:r w:rsidR="007B02F1" w:rsidRPr="007B02F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="007B02F1" w:rsidRPr="007B02F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print this '1' bit</w:t>
                            </w:r>
                          </w:p>
                          <w:p w14:paraId="7FFD6D3A" w14:textId="77777777" w:rsidR="00580A9E" w:rsidRPr="00580A9E" w:rsidRDefault="00580A9E" w:rsidP="00580A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80A9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a %= </w:t>
                            </w:r>
                            <w:proofErr w:type="gramStart"/>
                            <w:r w:rsidRPr="00580A9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p;   </w:t>
                            </w:r>
                            <w:proofErr w:type="gramEnd"/>
                            <w:r w:rsidRPr="00580A9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</w:t>
                            </w:r>
                            <w:r w:rsidRPr="00580A9E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excludes this bit from a ( a &amp;= !p ), p = 00...00100...0000</w:t>
                            </w:r>
                          </w:p>
                          <w:p w14:paraId="38544F85" w14:textId="77777777" w:rsidR="00580A9E" w:rsidRPr="00580A9E" w:rsidRDefault="00580A9E" w:rsidP="00580A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80A9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157B6820" w14:textId="77777777" w:rsidR="00580A9E" w:rsidRPr="00580A9E" w:rsidRDefault="00580A9E" w:rsidP="00580A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80A9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580A9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  <w:r w:rsidRPr="00580A9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CD4CE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14:paraId="3A56600D" w14:textId="6AE76E31" w:rsidR="00580A9E" w:rsidRPr="00580A9E" w:rsidRDefault="00580A9E" w:rsidP="00580A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80A9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580A9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580A9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80A9E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"0"</w:t>
                            </w:r>
                            <w:r w:rsidRPr="00580A9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  <w:r w:rsidR="007B02F1" w:rsidRPr="007B02F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="007B02F1" w:rsidRPr="007B02F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print this '</w:t>
                            </w:r>
                            <w:r w:rsidR="007B02F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0</w:t>
                            </w:r>
                            <w:r w:rsidR="007B02F1" w:rsidRPr="007B02F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' bit</w:t>
                            </w:r>
                          </w:p>
                          <w:p w14:paraId="1EAFB70E" w14:textId="77777777" w:rsidR="00580A9E" w:rsidRPr="00580A9E" w:rsidRDefault="00580A9E" w:rsidP="00580A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80A9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CD4CE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14:paraId="560E4FE1" w14:textId="77777777" w:rsidR="00580A9E" w:rsidRPr="00580A9E" w:rsidRDefault="00580A9E" w:rsidP="00580A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80A9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p /= </w:t>
                            </w:r>
                            <w:proofErr w:type="gramStart"/>
                            <w:r w:rsidRPr="00580A9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2;   </w:t>
                            </w:r>
                            <w:proofErr w:type="gramEnd"/>
                            <w:r w:rsidRPr="00580A9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  </w:t>
                            </w:r>
                            <w:r w:rsidRPr="00580A9E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decreasing </w:t>
                            </w:r>
                            <w:proofErr w:type="spellStart"/>
                            <w:r w:rsidRPr="00580A9E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p</w:t>
                            </w:r>
                            <w:proofErr w:type="spellEnd"/>
                            <w:r w:rsidRPr="00580A9E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from 2^n to 2^(n-1)</w:t>
                            </w:r>
                          </w:p>
                          <w:p w14:paraId="7E1B42A0" w14:textId="77777777" w:rsidR="00580A9E" w:rsidRPr="00580A9E" w:rsidRDefault="00580A9E" w:rsidP="00580A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80A9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}</w:t>
                            </w:r>
                          </w:p>
                          <w:p w14:paraId="76D7F6CC" w14:textId="39A259A8" w:rsidR="00580A9E" w:rsidRPr="00580A9E" w:rsidRDefault="00580A9E" w:rsidP="00580A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80A9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580A9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putchar</w:t>
                            </w:r>
                            <w:proofErr w:type="spellEnd"/>
                            <w:r w:rsidRPr="00580A9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580A9E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'\n'</w:t>
                            </w:r>
                            <w:proofErr w:type="gramStart"/>
                            <w:r w:rsidRPr="00580A9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);   </w:t>
                            </w:r>
                            <w:proofErr w:type="gramEnd"/>
                            <w:r w:rsidRPr="00580A9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</w:t>
                            </w:r>
                            <w:r w:rsidRPr="00580A9E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end of </w:t>
                            </w:r>
                            <w:r w:rsidR="00754DF9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line </w:t>
                            </w:r>
                            <w:r w:rsidR="00D94F87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="00754DF9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and </w:t>
                            </w:r>
                            <w:r w:rsidRPr="00580A9E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output</w:t>
                            </w:r>
                            <w:r w:rsidR="00D94F87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5623E7EB" w14:textId="77777777" w:rsidR="00580A9E" w:rsidRPr="00580A9E" w:rsidRDefault="00580A9E" w:rsidP="00580A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80A9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system(</w:t>
                            </w:r>
                            <w:r w:rsidRPr="00580A9E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"pause"</w:t>
                            </w:r>
                            <w:proofErr w:type="gramStart"/>
                            <w:r w:rsidRPr="00580A9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);   </w:t>
                            </w:r>
                            <w:proofErr w:type="gramEnd"/>
                            <w:r w:rsidRPr="00580A9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</w:t>
                            </w:r>
                            <w:r w:rsidRPr="00580A9E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do not close console, user should be able to see result</w:t>
                            </w:r>
                          </w:p>
                          <w:p w14:paraId="3A850D4B" w14:textId="77777777" w:rsidR="00580A9E" w:rsidRDefault="00580A9E" w:rsidP="00580A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580A9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0;   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EXIT_SUCCESS</w:t>
                            </w:r>
                          </w:p>
                          <w:p w14:paraId="54B07DEE" w14:textId="1D5BD7CE" w:rsidR="00580A9E" w:rsidRPr="00580A9E" w:rsidRDefault="00580A9E" w:rsidP="00580A9E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394679" id="_x0000_t202" coordsize="21600,21600" o:spt="202" path="m,l,21600r21600,l21600,xe">
                <v:stroke joinstyle="miter"/>
                <v:path gradientshapeok="t" o:connecttype="rect"/>
              </v:shapetype>
              <v:shape id="_x0000_s1040" type="#_x0000_t202" style="position:absolute;margin-left:-15pt;margin-top:29.4pt;width:566.5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" stroked="f">
                <v:textbox style="mso-fit-shape-to-text:t">
                  <w:txbxContent>
                    <w:p w14:paraId="0E1F8E75" w14:textId="63398B2B" w:rsidR="00580A9E" w:rsidRPr="00580A9E" w:rsidRDefault="00580A9E" w:rsidP="00580A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80A9E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#define</w:t>
                      </w:r>
                      <w:r w:rsidRPr="00580A9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580A9E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_CRT_SECURE_NO_WARNINGS</w:t>
                      </w:r>
                      <w:r w:rsidRPr="00580A9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</w:t>
                      </w:r>
                      <w:r w:rsidRPr="00580A9E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MS Visual Studio </w:t>
                      </w:r>
                      <w:r w:rsidR="000A0BD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forbids</w:t>
                      </w:r>
                      <w:r w:rsidRPr="00580A9E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using </w:t>
                      </w:r>
                    </w:p>
                    <w:p w14:paraId="6BA8C564" w14:textId="22D6D300" w:rsidR="00580A9E" w:rsidRPr="00580A9E" w:rsidRDefault="00F57A4F" w:rsidP="00F57A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                                 </w:t>
                      </w:r>
                      <w:r w:rsidR="007B02F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     </w:t>
                      </w:r>
                      <w:r w:rsidR="00580A9E" w:rsidRPr="00580A9E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"unsafe" functions "scanf" and "printf"</w:t>
                      </w:r>
                    </w:p>
                    <w:p w14:paraId="44A97195" w14:textId="56A21293" w:rsidR="00580A9E" w:rsidRDefault="00580A9E" w:rsidP="00580A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22AF7549" w14:textId="05D9F3E8" w:rsidR="00294AE1" w:rsidRPr="00294AE1" w:rsidRDefault="00294AE1" w:rsidP="00580A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94AE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#include</w:t>
                      </w:r>
                      <w:r w:rsidRPr="00294AE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294AE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&lt;stdlib.h&gt;</w:t>
                      </w:r>
                      <w:r w:rsidRPr="00294AE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 </w:t>
                      </w:r>
                      <w:r w:rsidRPr="00294AE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for 'system' requests</w:t>
                      </w:r>
                    </w:p>
                    <w:p w14:paraId="5B549F6A" w14:textId="77777777" w:rsidR="00580A9E" w:rsidRPr="00580A9E" w:rsidRDefault="00580A9E" w:rsidP="00580A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80A9E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#include</w:t>
                      </w:r>
                      <w:r w:rsidRPr="00580A9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580A9E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&lt;stdio.h&gt;</w:t>
                      </w:r>
                      <w:r w:rsidRPr="00580A9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  </w:t>
                      </w:r>
                      <w:r w:rsidRPr="00580A9E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input-output library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br/>
                      </w:r>
                      <w:r w:rsidRPr="00580A9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580A9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main()</w:t>
                      </w:r>
                    </w:p>
                    <w:p w14:paraId="587497C6" w14:textId="77777777" w:rsidR="00580A9E" w:rsidRPr="00580A9E" w:rsidRDefault="00580A9E" w:rsidP="00580A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80A9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14:paraId="0BEF60D9" w14:textId="73B1C71F" w:rsidR="00580A9E" w:rsidRPr="00580A9E" w:rsidRDefault="00580A9E" w:rsidP="00580A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80A9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580A9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unsigned</w:t>
                      </w:r>
                      <w:r w:rsidRPr="00580A9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580A9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580A9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a;                </w:t>
                      </w:r>
                      <w:r w:rsidRPr="00580A9E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number that we should represent as binary</w:t>
                      </w:r>
                    </w:p>
                    <w:p w14:paraId="7963171B" w14:textId="77777777" w:rsidR="00580A9E" w:rsidRPr="00580A9E" w:rsidRDefault="00580A9E" w:rsidP="00580A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80A9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printf(</w:t>
                      </w:r>
                      <w:r w:rsidRPr="00580A9E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"Enter your number\n&gt;&gt;&gt;"</w:t>
                      </w:r>
                      <w:r w:rsidRPr="00580A9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);   </w:t>
                      </w:r>
                      <w:r w:rsidRPr="00580A9E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prompt for input</w:t>
                      </w:r>
                    </w:p>
                    <w:p w14:paraId="697A6270" w14:textId="77777777" w:rsidR="00580A9E" w:rsidRPr="00580A9E" w:rsidRDefault="00580A9E" w:rsidP="00580A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80A9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scanf(</w:t>
                      </w:r>
                      <w:r w:rsidRPr="00580A9E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"%d"</w:t>
                      </w:r>
                      <w:r w:rsidRPr="00580A9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&amp;a);                    </w:t>
                      </w:r>
                      <w:r w:rsidRPr="00580A9E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getting 'a' value</w:t>
                      </w:r>
                    </w:p>
                    <w:p w14:paraId="171F57CE" w14:textId="77777777" w:rsidR="00580A9E" w:rsidRPr="00580A9E" w:rsidRDefault="00580A9E" w:rsidP="00580A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287829A4" w14:textId="03678B19" w:rsidR="00580A9E" w:rsidRPr="00580A9E" w:rsidRDefault="00580A9E" w:rsidP="00580A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80A9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580A9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unsigned</w:t>
                      </w:r>
                      <w:r w:rsidRPr="00580A9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580A9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580A9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p = 0x80000000;   </w:t>
                      </w:r>
                      <w:r w:rsidRPr="00580A9E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2^n, n=31 the highest bit in number</w:t>
                      </w:r>
                    </w:p>
                    <w:p w14:paraId="24E24E13" w14:textId="77777777" w:rsidR="00580A9E" w:rsidRPr="00580A9E" w:rsidRDefault="00580A9E" w:rsidP="00580A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18D9EC0C" w14:textId="20C1457F" w:rsidR="00580A9E" w:rsidRPr="00580A9E" w:rsidRDefault="00580A9E" w:rsidP="00580A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80A9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printf(</w:t>
                      </w:r>
                      <w:r w:rsidRPr="00580A9E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"Your number in binary representation is "</w:t>
                      </w:r>
                      <w:r w:rsidRPr="00580A9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); </w:t>
                      </w:r>
                      <w:r w:rsidRPr="00580A9E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</w:t>
                      </w:r>
                      <w:r w:rsidR="00344C37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puts</w:t>
                      </w:r>
                      <w:r w:rsidRPr="00580A9E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some beauty</w:t>
                      </w:r>
                    </w:p>
                    <w:p w14:paraId="7B414439" w14:textId="77777777" w:rsidR="00580A9E" w:rsidRPr="00580A9E" w:rsidRDefault="00580A9E" w:rsidP="00580A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80A9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580A9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while</w:t>
                      </w:r>
                      <w:r w:rsidRPr="00580A9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(p) {                          </w:t>
                      </w:r>
                      <w:r w:rsidRPr="00580A9E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while (p&gt;=2^0), 2^0 - the lowest bit</w:t>
                      </w:r>
                    </w:p>
                    <w:p w14:paraId="11E343EF" w14:textId="77777777" w:rsidR="00580A9E" w:rsidRPr="00580A9E" w:rsidRDefault="00580A9E" w:rsidP="00580A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80A9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580A9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580A9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(a / p) {                    </w:t>
                      </w:r>
                      <w:r w:rsidRPr="00580A9E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checking current bit                </w:t>
                      </w:r>
                    </w:p>
                    <w:p w14:paraId="56B1D9CD" w14:textId="7A527DAF" w:rsidR="00580A9E" w:rsidRPr="007B02F1" w:rsidRDefault="00580A9E" w:rsidP="00580A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80A9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printf(</w:t>
                      </w:r>
                      <w:r w:rsidRPr="00580A9E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"1"</w:t>
                      </w:r>
                      <w:r w:rsidRPr="00580A9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  <w:r w:rsidR="007B02F1" w:rsidRPr="007B02F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="007B02F1" w:rsidRPr="007B02F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print this '1' bit</w:t>
                      </w:r>
                    </w:p>
                    <w:p w14:paraId="7FFD6D3A" w14:textId="77777777" w:rsidR="00580A9E" w:rsidRPr="00580A9E" w:rsidRDefault="00580A9E" w:rsidP="00580A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80A9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a %= p;                     </w:t>
                      </w:r>
                      <w:r w:rsidRPr="00580A9E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excludes this bit from a ( a &amp;= !p ), p = 00...00100...0000</w:t>
                      </w:r>
                    </w:p>
                    <w:p w14:paraId="38544F85" w14:textId="77777777" w:rsidR="00580A9E" w:rsidRPr="00580A9E" w:rsidRDefault="00580A9E" w:rsidP="00580A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80A9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157B6820" w14:textId="77777777" w:rsidR="00580A9E" w:rsidRPr="00580A9E" w:rsidRDefault="00580A9E" w:rsidP="00580A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80A9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580A9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else</w:t>
                      </w:r>
                      <w:r w:rsidRPr="00580A9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CD4CE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14:paraId="3A56600D" w14:textId="6AE76E31" w:rsidR="00580A9E" w:rsidRPr="00580A9E" w:rsidRDefault="00580A9E" w:rsidP="00580A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80A9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printf(</w:t>
                      </w:r>
                      <w:r w:rsidRPr="00580A9E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"0"</w:t>
                      </w:r>
                      <w:r w:rsidRPr="00580A9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  <w:r w:rsidR="007B02F1" w:rsidRPr="007B02F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="007B02F1" w:rsidRPr="007B02F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print this '</w:t>
                      </w:r>
                      <w:r w:rsidR="007B02F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0</w:t>
                      </w:r>
                      <w:r w:rsidR="007B02F1" w:rsidRPr="007B02F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' bit</w:t>
                      </w:r>
                    </w:p>
                    <w:p w14:paraId="1EAFB70E" w14:textId="77777777" w:rsidR="00580A9E" w:rsidRPr="00580A9E" w:rsidRDefault="00580A9E" w:rsidP="00580A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80A9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CD4CE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  <w:p w14:paraId="560E4FE1" w14:textId="77777777" w:rsidR="00580A9E" w:rsidRPr="00580A9E" w:rsidRDefault="00580A9E" w:rsidP="00580A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80A9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p /= 2;                         </w:t>
                      </w:r>
                      <w:r w:rsidRPr="00580A9E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decreasing p from 2^n to 2^(n-1)</w:t>
                      </w:r>
                    </w:p>
                    <w:p w14:paraId="7E1B42A0" w14:textId="77777777" w:rsidR="00580A9E" w:rsidRPr="00580A9E" w:rsidRDefault="00580A9E" w:rsidP="00580A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80A9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}</w:t>
                      </w:r>
                    </w:p>
                    <w:p w14:paraId="76D7F6CC" w14:textId="39A259A8" w:rsidR="00580A9E" w:rsidRPr="00580A9E" w:rsidRDefault="00580A9E" w:rsidP="00580A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80A9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putchar(</w:t>
                      </w:r>
                      <w:r w:rsidRPr="00580A9E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'\n'</w:t>
                      </w:r>
                      <w:r w:rsidRPr="00580A9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);                      </w:t>
                      </w:r>
                      <w:r w:rsidRPr="00580A9E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end of </w:t>
                      </w:r>
                      <w:r w:rsidR="00754DF9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line </w:t>
                      </w:r>
                      <w:r w:rsidR="00D94F87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="00754DF9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and </w:t>
                      </w:r>
                      <w:r w:rsidRPr="00580A9E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output</w:t>
                      </w:r>
                      <w:r w:rsidR="00D94F87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5623E7EB" w14:textId="77777777" w:rsidR="00580A9E" w:rsidRPr="00580A9E" w:rsidRDefault="00580A9E" w:rsidP="00580A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80A9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system(</w:t>
                      </w:r>
                      <w:r w:rsidRPr="00580A9E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"pause"</w:t>
                      </w:r>
                      <w:r w:rsidRPr="00580A9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);                    </w:t>
                      </w:r>
                      <w:r w:rsidRPr="00580A9E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do not close console, user should be able to see result</w:t>
                      </w:r>
                    </w:p>
                    <w:p w14:paraId="3A850D4B" w14:textId="77777777" w:rsidR="00580A9E" w:rsidRDefault="00580A9E" w:rsidP="00580A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580A9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0;                   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EXIT_SUCCESS</w:t>
                      </w:r>
                    </w:p>
                    <w:p w14:paraId="54B07DEE" w14:textId="1D5BD7CE" w:rsidR="00580A9E" w:rsidRPr="00580A9E" w:rsidRDefault="00580A9E" w:rsidP="00580A9E">
                      <w:pPr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14:paraId="6B14DF08" w14:textId="44F70F82" w:rsidR="00C0633F" w:rsidRDefault="005642FF" w:rsidP="005642FF">
      <w:pPr>
        <w:pStyle w:val="1"/>
      </w:pPr>
      <w:bookmarkStart w:id="20" w:name="_Toc84611686"/>
      <w:r>
        <w:lastRenderedPageBreak/>
        <w:t>Копии экрана при работе программы</w:t>
      </w:r>
      <w:bookmarkEnd w:id="20"/>
    </w:p>
    <w:p w14:paraId="303F26EB" w14:textId="6173F070" w:rsidR="009E45AD" w:rsidRPr="009108AC" w:rsidRDefault="00CD4CE2" w:rsidP="009108AC">
      <w:r w:rsidRPr="00C0633F">
        <w:rPr>
          <w:noProof/>
        </w:rPr>
        <w:drawing>
          <wp:inline distT="0" distB="0" distL="0" distR="0" wp14:anchorId="37DBE3C3" wp14:editId="5D60FEC8">
            <wp:extent cx="6645910" cy="3850005"/>
            <wp:effectExtent l="0" t="0" r="2540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08AC" w:rsidRPr="00C0633F">
        <w:rPr>
          <w:noProof/>
        </w:rPr>
        <w:drawing>
          <wp:inline distT="0" distB="0" distL="0" distR="0" wp14:anchorId="705D939B" wp14:editId="5F49CF30">
            <wp:extent cx="6645910" cy="3850005"/>
            <wp:effectExtent l="0" t="0" r="254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11291" w14:textId="77777777" w:rsidR="009E45AD" w:rsidRDefault="009E45AD">
      <w:pPr>
        <w:spacing w:line="259" w:lineRule="auto"/>
        <w:jc w:val="left"/>
        <w:rPr>
          <w:rFonts w:eastAsiaTheme="majorEastAsia" w:cstheme="majorBidi"/>
          <w:b/>
          <w:caps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630A410" w14:textId="37FCA8F9" w:rsidR="009E45AD" w:rsidRDefault="009E45AD" w:rsidP="00D27944">
      <w:pPr>
        <w:pStyle w:val="1"/>
      </w:pPr>
      <w:bookmarkStart w:id="21" w:name="_Toc84611687"/>
      <w:r>
        <w:lastRenderedPageBreak/>
        <w:t>Сравнение с эталоном</w:t>
      </w:r>
      <w:bookmarkEnd w:id="21"/>
    </w:p>
    <w:p w14:paraId="2756C762" w14:textId="77777777" w:rsidR="00294AE1" w:rsidRDefault="00294AE1" w:rsidP="009E45AD">
      <w:r>
        <w:t>Для проверки надежности а</w:t>
      </w:r>
      <w:r w:rsidR="009E45AD">
        <w:t xml:space="preserve">лгоритм был проверен на 1048576 случайных тестах (не исключено повторение некоторых из них). </w:t>
      </w:r>
    </w:p>
    <w:p w14:paraId="5E358503" w14:textId="77777777" w:rsidR="005560CD" w:rsidRPr="005560CD" w:rsidRDefault="009E45AD" w:rsidP="005560CD">
      <w:pPr>
        <w:rPr>
          <w:lang w:val="en-US"/>
        </w:rPr>
      </w:pPr>
      <w:r>
        <w:t xml:space="preserve">Каждый </w:t>
      </w:r>
      <w:commentRangeStart w:id="22"/>
      <w:commentRangeStart w:id="23"/>
      <w:r>
        <w:t xml:space="preserve">тест </w:t>
      </w:r>
      <w:commentRangeEnd w:id="22"/>
      <w:r w:rsidR="00D048A7">
        <w:rPr>
          <w:rStyle w:val="af1"/>
        </w:rPr>
        <w:commentReference w:id="22"/>
      </w:r>
      <w:commentRangeEnd w:id="23"/>
      <w:r w:rsidR="005560CD">
        <w:rPr>
          <w:rStyle w:val="af1"/>
        </w:rPr>
        <w:commentReference w:id="23"/>
      </w:r>
      <w:r>
        <w:t xml:space="preserve">был сгенерирован с использованием функции </w:t>
      </w:r>
      <w:r>
        <w:rPr>
          <w:lang w:val="en-US"/>
        </w:rPr>
        <w:t>bin</w:t>
      </w:r>
      <w:r>
        <w:t xml:space="preserve"> в языке программирования </w:t>
      </w:r>
      <w:r>
        <w:rPr>
          <w:lang w:val="en-US"/>
        </w:rPr>
        <w:t>python</w:t>
      </w:r>
      <w:r w:rsidRPr="009E45AD">
        <w:t>3</w:t>
      </w:r>
      <w:r>
        <w:t xml:space="preserve">. Файл с тестами расположен </w:t>
      </w:r>
      <w:r w:rsidR="003F315A">
        <w:t xml:space="preserve">в </w:t>
      </w:r>
      <w:commentRangeStart w:id="24"/>
      <w:commentRangeStart w:id="25"/>
      <w:r w:rsidR="00920211">
        <w:fldChar w:fldCharType="begin"/>
      </w:r>
      <w:r w:rsidR="00920211">
        <w:instrText xml:space="preserve"> HYPERLINK "https://drive.google.com/file/d/16S_gAy2GYiHgb0iiDewAmTU6o8xpPTLc/view?usp=sharing" </w:instrText>
      </w:r>
      <w:r w:rsidR="00920211">
        <w:fldChar w:fldCharType="separate"/>
      </w:r>
      <w:r w:rsidR="003F315A" w:rsidRPr="003F315A">
        <w:rPr>
          <w:rStyle w:val="ab"/>
        </w:rPr>
        <w:t xml:space="preserve">моем хранилище </w:t>
      </w:r>
      <w:r w:rsidR="003F315A" w:rsidRPr="003F315A">
        <w:rPr>
          <w:rStyle w:val="ab"/>
          <w:lang w:val="en-US"/>
        </w:rPr>
        <w:t>google</w:t>
      </w:r>
      <w:r w:rsidR="003F315A" w:rsidRPr="003F315A">
        <w:rPr>
          <w:rStyle w:val="ab"/>
        </w:rPr>
        <w:t xml:space="preserve"> </w:t>
      </w:r>
      <w:r w:rsidR="003F315A" w:rsidRPr="003F315A">
        <w:rPr>
          <w:rStyle w:val="ab"/>
          <w:lang w:val="en-US"/>
        </w:rPr>
        <w:t>drive</w:t>
      </w:r>
      <w:r w:rsidR="00920211">
        <w:rPr>
          <w:rStyle w:val="ab"/>
          <w:lang w:val="en-US"/>
        </w:rPr>
        <w:fldChar w:fldCharType="end"/>
      </w:r>
      <w:r w:rsidR="000F04B6">
        <w:t xml:space="preserve"> (гиперссылка)</w:t>
      </w:r>
      <w:commentRangeEnd w:id="24"/>
      <w:r w:rsidR="00A25F4E">
        <w:rPr>
          <w:rStyle w:val="af1"/>
        </w:rPr>
        <w:commentReference w:id="24"/>
      </w:r>
      <w:commentRangeEnd w:id="25"/>
      <w:r w:rsidR="005560CD">
        <w:rPr>
          <w:rStyle w:val="af1"/>
        </w:rPr>
        <w:commentReference w:id="25"/>
      </w:r>
      <w:r w:rsidR="003F315A">
        <w:t xml:space="preserve">, под именем </w:t>
      </w:r>
      <w:r w:rsidR="003F315A" w:rsidRPr="003F315A">
        <w:t>“</w:t>
      </w:r>
      <w:r w:rsidR="003F315A">
        <w:rPr>
          <w:lang w:val="en-US"/>
        </w:rPr>
        <w:t>TEST</w:t>
      </w:r>
      <w:r w:rsidR="00917DDA">
        <w:rPr>
          <w:lang w:val="en-US"/>
        </w:rPr>
        <w:t>S</w:t>
      </w:r>
      <w:r w:rsidR="003F315A" w:rsidRPr="003F315A">
        <w:t>”</w:t>
      </w:r>
      <w:r w:rsidR="00FB1BD1">
        <w:t>.</w:t>
      </w:r>
      <w:r w:rsidR="003F315A">
        <w:t xml:space="preserve"> </w:t>
      </w:r>
      <w:r w:rsidR="00FB1BD1">
        <w:t>В</w:t>
      </w:r>
      <w:r w:rsidR="003F315A">
        <w:t xml:space="preserve"> файле через пробел в каждой строке записан</w:t>
      </w:r>
      <w:r w:rsidR="00917DDA">
        <w:t>а пара – входные и ожидаемые выходные данные</w:t>
      </w:r>
      <w:r w:rsidR="00FB1BD1">
        <w:t xml:space="preserve"> для программы.</w:t>
      </w:r>
      <w:r w:rsidR="00294AE1">
        <w:t xml:space="preserve"> Для </w:t>
      </w:r>
      <w:r w:rsidR="00706200">
        <w:t xml:space="preserve">удобства </w:t>
      </w:r>
      <w:r w:rsidR="00294AE1">
        <w:t>тестирования код программы был выведен в отдельную функцию</w:t>
      </w:r>
      <w:r w:rsidR="00706200">
        <w:t xml:space="preserve">, была написана </w:t>
      </w:r>
      <w:r w:rsidR="005560CD">
        <w:t>программа</w:t>
      </w:r>
      <w:r w:rsidR="00706200">
        <w:t>, использующая эту функцию и проверяющая результат. Код программы</w:t>
      </w:r>
      <w:r w:rsidR="005560CD">
        <w:t xml:space="preserve"> приведен ниже.</w:t>
      </w:r>
    </w:p>
    <w:p w14:paraId="381FD35F" w14:textId="463CABA4" w:rsidR="009E45AD" w:rsidRPr="005560CD" w:rsidRDefault="005560CD" w:rsidP="005560CD">
      <w:r>
        <w:rPr>
          <w:noProof/>
        </w:rPr>
        <w:lastRenderedPageBreak/>
        <mc:AlternateContent>
          <mc:Choice Requires="wps">
            <w:drawing>
              <wp:inline distT="0" distB="0" distL="0" distR="0" wp14:anchorId="025161F8" wp14:editId="18FE84F4">
                <wp:extent cx="7094855" cy="6150429"/>
                <wp:effectExtent l="0" t="0" r="10795" b="22225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4855" cy="61504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BE7877" w14:textId="77777777" w:rsidR="00706200" w:rsidRPr="00706200" w:rsidRDefault="00706200" w:rsidP="007062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06200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70620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70620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fstream</w:t>
                            </w:r>
                            <w:proofErr w:type="spellEnd"/>
                            <w:r w:rsidRPr="0070620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14:paraId="492067BD" w14:textId="77777777" w:rsidR="00706200" w:rsidRPr="00706200" w:rsidRDefault="00706200" w:rsidP="007062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06200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70620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&lt;iostream&gt;</w:t>
                            </w:r>
                          </w:p>
                          <w:p w14:paraId="7B3896E5" w14:textId="77777777" w:rsidR="00706200" w:rsidRPr="00706200" w:rsidRDefault="00706200" w:rsidP="007062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4501DC35" w14:textId="77777777" w:rsidR="00706200" w:rsidRPr="00706200" w:rsidRDefault="00706200" w:rsidP="007062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0620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representAsBin</w:t>
                            </w:r>
                            <w:proofErr w:type="spellEnd"/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0620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unsigned</w:t>
                            </w:r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70620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706200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a</w:t>
                            </w:r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70620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char</w:t>
                            </w:r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* </w:t>
                            </w:r>
                            <w:r w:rsidRPr="00706200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r</w:t>
                            </w:r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7369B165" w14:textId="77777777" w:rsidR="00706200" w:rsidRPr="00706200" w:rsidRDefault="00706200" w:rsidP="007062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14:paraId="38C76F38" w14:textId="77777777" w:rsidR="00706200" w:rsidRPr="00706200" w:rsidRDefault="00706200" w:rsidP="007062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70620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unsigned</w:t>
                            </w:r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70620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p = 0x</w:t>
                            </w:r>
                            <w:proofErr w:type="gramStart"/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80000000;   </w:t>
                            </w:r>
                            <w:proofErr w:type="gramEnd"/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70620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2^n, n=31 the highest bit in number</w:t>
                            </w:r>
                          </w:p>
                          <w:p w14:paraId="5602972D" w14:textId="09CCC8A8" w:rsidR="00706200" w:rsidRPr="00706200" w:rsidRDefault="00706200" w:rsidP="007062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70620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char</w:t>
                            </w:r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0;   </w:t>
                            </w:r>
                            <w:proofErr w:type="gramEnd"/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70620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result index</w:t>
                            </w:r>
                          </w:p>
                          <w:p w14:paraId="3C6E7F67" w14:textId="77777777" w:rsidR="00706200" w:rsidRPr="00706200" w:rsidRDefault="00706200" w:rsidP="007062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761A5507" w14:textId="306E5695" w:rsidR="00706200" w:rsidRPr="00706200" w:rsidRDefault="00706200" w:rsidP="007062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70620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while</w:t>
                            </w:r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(p) </w:t>
                            </w:r>
                            <w:proofErr w:type="gramStart"/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{  </w:t>
                            </w:r>
                            <w:proofErr w:type="gramEnd"/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70620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while (p&gt;=2^0), 2^0 - the lowest bit</w:t>
                            </w:r>
                          </w:p>
                          <w:p w14:paraId="6B3CD9BD" w14:textId="523D6381" w:rsidR="00706200" w:rsidRPr="00706200" w:rsidRDefault="00706200" w:rsidP="007062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70620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706200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a</w:t>
                            </w:r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/ p) </w:t>
                            </w:r>
                            <w:proofErr w:type="gramStart"/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{  </w:t>
                            </w:r>
                            <w:proofErr w:type="gramEnd"/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70620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checking current bit</w:t>
                            </w:r>
                          </w:p>
                          <w:p w14:paraId="187A0C97" w14:textId="77777777" w:rsidR="00706200" w:rsidRPr="00706200" w:rsidRDefault="00706200" w:rsidP="007062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706200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r</w:t>
                            </w:r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++] = </w:t>
                            </w:r>
                            <w:r w:rsidRPr="0070620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'1</w:t>
                            </w:r>
                            <w:proofErr w:type="gramStart"/>
                            <w:r w:rsidRPr="0070620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1D41CA1C" w14:textId="3AACC9FA" w:rsidR="00706200" w:rsidRPr="00706200" w:rsidRDefault="00706200" w:rsidP="007062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706200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a</w:t>
                            </w:r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%= </w:t>
                            </w:r>
                            <w:proofErr w:type="gramStart"/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p;   </w:t>
                            </w:r>
                            <w:proofErr w:type="gramEnd"/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70620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excludes this bit from a ( a &amp;= !p ), p = 00...00100...0000</w:t>
                            </w:r>
                          </w:p>
                          <w:p w14:paraId="7FF3520F" w14:textId="77777777" w:rsidR="00706200" w:rsidRPr="00706200" w:rsidRDefault="00706200" w:rsidP="007062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34A00B00" w14:textId="77777777" w:rsidR="00706200" w:rsidRPr="00706200" w:rsidRDefault="00706200" w:rsidP="007062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70620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{</w:t>
                            </w:r>
                          </w:p>
                          <w:p w14:paraId="7AD2DB15" w14:textId="77777777" w:rsidR="00706200" w:rsidRPr="00706200" w:rsidRDefault="00706200" w:rsidP="007062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706200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r</w:t>
                            </w:r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++] = </w:t>
                            </w:r>
                            <w:r w:rsidRPr="0070620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'0</w:t>
                            </w:r>
                            <w:proofErr w:type="gramStart"/>
                            <w:r w:rsidRPr="0070620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062BBDE7" w14:textId="77777777" w:rsidR="00706200" w:rsidRPr="00706200" w:rsidRDefault="00706200" w:rsidP="007062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5720F167" w14:textId="0A202B51" w:rsidR="00706200" w:rsidRPr="00706200" w:rsidRDefault="00706200" w:rsidP="007062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p /= </w:t>
                            </w:r>
                            <w:proofErr w:type="gramStart"/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2;   </w:t>
                            </w:r>
                            <w:proofErr w:type="gramEnd"/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70620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decreasing </w:t>
                            </w:r>
                            <w:proofErr w:type="spellStart"/>
                            <w:r w:rsidRPr="0070620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p</w:t>
                            </w:r>
                            <w:proofErr w:type="spellEnd"/>
                            <w:r w:rsidRPr="0070620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from 2^n to 2^(n-1)</w:t>
                            </w:r>
                          </w:p>
                          <w:p w14:paraId="25D9D5E2" w14:textId="77777777" w:rsidR="00706200" w:rsidRPr="00706200" w:rsidRDefault="00706200" w:rsidP="007062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}</w:t>
                            </w:r>
                          </w:p>
                          <w:p w14:paraId="30EF144C" w14:textId="77777777" w:rsidR="00706200" w:rsidRPr="00706200" w:rsidRDefault="00706200" w:rsidP="007062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14:paraId="5EEA6F3D" w14:textId="77777777" w:rsidR="00706200" w:rsidRPr="00706200" w:rsidRDefault="00706200" w:rsidP="007062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2BA69E0" w14:textId="77777777" w:rsidR="00706200" w:rsidRPr="00706200" w:rsidRDefault="00706200" w:rsidP="007062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0620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247C93BD" w14:textId="77777777" w:rsidR="00706200" w:rsidRPr="00706200" w:rsidRDefault="00706200" w:rsidP="007062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14:paraId="5A3C7993" w14:textId="77777777" w:rsidR="00706200" w:rsidRPr="00706200" w:rsidRDefault="00706200" w:rsidP="007062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706200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ifstream</w:t>
                            </w:r>
                            <w:proofErr w:type="spellEnd"/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fin(</w:t>
                            </w:r>
                            <w:r w:rsidRPr="0070620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"TESTS"</w:t>
                            </w:r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70620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open file stream, use "TESTS" file</w:t>
                            </w:r>
                          </w:p>
                          <w:p w14:paraId="6D733CDD" w14:textId="77777777" w:rsidR="00706200" w:rsidRDefault="00706200" w:rsidP="007062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70620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while</w:t>
                            </w:r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fin.eof</w:t>
                            </w:r>
                            <w:proofErr w:type="spellEnd"/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 {</w:t>
                            </w:r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70620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requests a method of </w:t>
                            </w:r>
                            <w:proofErr w:type="spellStart"/>
                            <w:r w:rsidRPr="0070620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ifstream</w:t>
                            </w:r>
                            <w:proofErr w:type="spellEnd"/>
                            <w:r w:rsidRPr="0070620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, that </w:t>
                            </w:r>
                          </w:p>
                          <w:p w14:paraId="5D10D3EB" w14:textId="2355FED0" w:rsidR="00706200" w:rsidRDefault="00706200" w:rsidP="007062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4248" w:firstLine="708"/>
                              <w:jc w:val="left"/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137E2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 w:rsidRPr="0070620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returns true if we reach the end of file</w:t>
                            </w:r>
                          </w:p>
                          <w:p w14:paraId="351D32D3" w14:textId="77777777" w:rsidR="005137E2" w:rsidRPr="00706200" w:rsidRDefault="005137E2" w:rsidP="007062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4248" w:firstLine="708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99EBE34" w14:textId="294785A5" w:rsidR="00706200" w:rsidRPr="00706200" w:rsidRDefault="00706200" w:rsidP="007062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70620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char</w:t>
                            </w:r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res[</w:t>
                            </w:r>
                            <w:proofErr w:type="gramEnd"/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33], </w:t>
                            </w:r>
                            <w:proofErr w:type="spellStart"/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trueres</w:t>
                            </w:r>
                            <w:proofErr w:type="spellEnd"/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[33];</w:t>
                            </w:r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70620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c-strings for result of </w:t>
                            </w:r>
                            <w:r w:rsidR="005560CD" w:rsidRPr="0070620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algorithm</w:t>
                            </w:r>
                            <w:r w:rsidRPr="0070620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and expected result</w:t>
                            </w:r>
                          </w:p>
                          <w:p w14:paraId="09F3B6F2" w14:textId="77777777" w:rsidR="00706200" w:rsidRPr="00706200" w:rsidRDefault="00706200" w:rsidP="007062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70620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unsigned</w:t>
                            </w:r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70620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a;</w:t>
                            </w:r>
                            <w:proofErr w:type="gramEnd"/>
                          </w:p>
                          <w:p w14:paraId="65BE2486" w14:textId="37DEC3D0" w:rsidR="00706200" w:rsidRPr="00706200" w:rsidRDefault="00706200" w:rsidP="007062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fin </w:t>
                            </w:r>
                            <w:r w:rsidRPr="00706200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&gt;&gt;</w:t>
                            </w:r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a </w:t>
                            </w:r>
                            <w:r w:rsidRPr="00706200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&gt;&gt;</w:t>
                            </w:r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trueres</w:t>
                            </w:r>
                            <w:proofErr w:type="spellEnd"/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70620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using 'operator&gt;&gt;' to get values for 'a' and '</w:t>
                            </w:r>
                            <w:proofErr w:type="spellStart"/>
                            <w:r w:rsidRPr="0070620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trueres</w:t>
                            </w:r>
                            <w:proofErr w:type="spellEnd"/>
                            <w:r w:rsidRPr="0070620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</w:p>
                          <w:p w14:paraId="4A8C14E0" w14:textId="77777777" w:rsidR="00706200" w:rsidRPr="00706200" w:rsidRDefault="00706200" w:rsidP="007062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trueres</w:t>
                            </w:r>
                            <w:proofErr w:type="spellEnd"/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32] = </w:t>
                            </w:r>
                            <w:r w:rsidRPr="0070620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'\0'</w:t>
                            </w:r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70620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end of c-string </w:t>
                            </w:r>
                          </w:p>
                          <w:p w14:paraId="7B09BA4D" w14:textId="0F2A730F" w:rsidR="00706200" w:rsidRPr="00706200" w:rsidRDefault="00706200" w:rsidP="007062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res[</w:t>
                            </w:r>
                            <w:proofErr w:type="gramEnd"/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32] = </w:t>
                            </w:r>
                            <w:r w:rsidRPr="0070620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'\0'</w:t>
                            </w:r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70620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same</w:t>
                            </w:r>
                          </w:p>
                          <w:p w14:paraId="3F3D0F83" w14:textId="52EFD603" w:rsidR="00706200" w:rsidRPr="00706200" w:rsidRDefault="00706200" w:rsidP="007062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representAsBin</w:t>
                            </w:r>
                            <w:proofErr w:type="spellEnd"/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a, res);</w:t>
                            </w:r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70620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run </w:t>
                            </w:r>
                            <w:r w:rsidR="005560CD" w:rsidRPr="0070620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algorithm</w:t>
                            </w:r>
                          </w:p>
                          <w:p w14:paraId="2488F207" w14:textId="77777777" w:rsidR="00706200" w:rsidRPr="00706200" w:rsidRDefault="00706200" w:rsidP="007062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70620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gramStart"/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res !</w:t>
                            </w:r>
                            <w:proofErr w:type="gramEnd"/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= </w:t>
                            </w:r>
                            <w:proofErr w:type="spellStart"/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trueres</w:t>
                            </w:r>
                            <w:proofErr w:type="spellEnd"/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{</w:t>
                            </w:r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70620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check result </w:t>
                            </w:r>
                          </w:p>
                          <w:p w14:paraId="34B9BD6D" w14:textId="77777777" w:rsidR="00706200" w:rsidRPr="00706200" w:rsidRDefault="00706200" w:rsidP="007062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706200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70620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"ERROR\</w:t>
                            </w:r>
                            <w:proofErr w:type="spellStart"/>
                            <w:r w:rsidRPr="0070620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nInput</w:t>
                            </w:r>
                            <w:proofErr w:type="spellEnd"/>
                            <w:r w:rsidRPr="0070620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: "</w:t>
                            </w:r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706200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a </w:t>
                            </w:r>
                            <w:r w:rsidRPr="0070620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//using 'operator&lt;&lt;' for console output stream object</w:t>
                            </w:r>
                          </w:p>
                          <w:p w14:paraId="54A4D1FE" w14:textId="77777777" w:rsidR="00706200" w:rsidRPr="00706200" w:rsidRDefault="00706200" w:rsidP="007062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706200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70620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"\</w:t>
                            </w:r>
                            <w:proofErr w:type="spellStart"/>
                            <w:r w:rsidRPr="0070620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nExpected</w:t>
                            </w:r>
                            <w:proofErr w:type="spellEnd"/>
                            <w:r w:rsidRPr="0070620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: "</w:t>
                            </w:r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706200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trueres</w:t>
                            </w:r>
                            <w:proofErr w:type="spellEnd"/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14:paraId="5218DD7B" w14:textId="77777777" w:rsidR="00706200" w:rsidRPr="00706200" w:rsidRDefault="00706200" w:rsidP="007062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706200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70620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"\</w:t>
                            </w:r>
                            <w:proofErr w:type="spellStart"/>
                            <w:r w:rsidRPr="0070620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nGot</w:t>
                            </w:r>
                            <w:proofErr w:type="spellEnd"/>
                            <w:r w:rsidRPr="0070620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: "</w:t>
                            </w:r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706200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res </w:t>
                            </w:r>
                            <w:r w:rsidRPr="00706200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70620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'\n</w:t>
                            </w:r>
                            <w:proofErr w:type="gramStart"/>
                            <w:r w:rsidRPr="0070620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1EF59A37" w14:textId="77777777" w:rsidR="00706200" w:rsidRPr="00706200" w:rsidRDefault="00706200" w:rsidP="007062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4F2A0459" w14:textId="77777777" w:rsidR="00706200" w:rsidRPr="00706200" w:rsidRDefault="00706200" w:rsidP="007062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}</w:t>
                            </w:r>
                          </w:p>
                          <w:p w14:paraId="116327EF" w14:textId="23FFA377" w:rsidR="005560CD" w:rsidRDefault="00706200" w:rsidP="007062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706200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70620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"tests were passed successfully\n"</w:t>
                            </w:r>
                            <w:r w:rsidRPr="007062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 w:rsidRPr="0070620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//same</w:t>
                            </w:r>
                          </w:p>
                          <w:p w14:paraId="212EC315" w14:textId="19FEAE9C" w:rsidR="005560CD" w:rsidRDefault="005560CD" w:rsidP="007062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676E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0;</w:t>
                            </w:r>
                          </w:p>
                          <w:p w14:paraId="02B01ABE" w14:textId="7B088855" w:rsidR="00706200" w:rsidRPr="005560CD" w:rsidRDefault="00706200" w:rsidP="005560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292A9E5A" w14:textId="5AD6DBE3" w:rsidR="00706200" w:rsidRDefault="0070620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25161F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41" type="#_x0000_t202" style="width:558.65pt;height:48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">
                <v:textbox>
                  <w:txbxContent>
                    <w:p w14:paraId="7FBE7877" w14:textId="77777777" w:rsidR="00706200" w:rsidRPr="00706200" w:rsidRDefault="00706200" w:rsidP="007062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06200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#include</w:t>
                      </w:r>
                      <w:r w:rsidRPr="007062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70620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&lt;fstream&gt;</w:t>
                      </w:r>
                    </w:p>
                    <w:p w14:paraId="492067BD" w14:textId="77777777" w:rsidR="00706200" w:rsidRPr="00706200" w:rsidRDefault="00706200" w:rsidP="007062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06200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#include</w:t>
                      </w:r>
                      <w:r w:rsidRPr="007062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70620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&lt;iostream&gt;</w:t>
                      </w:r>
                    </w:p>
                    <w:p w14:paraId="7B3896E5" w14:textId="77777777" w:rsidR="00706200" w:rsidRPr="00706200" w:rsidRDefault="00706200" w:rsidP="007062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4501DC35" w14:textId="77777777" w:rsidR="00706200" w:rsidRPr="00706200" w:rsidRDefault="00706200" w:rsidP="007062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0620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7062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representAsBin(</w:t>
                      </w:r>
                      <w:r w:rsidRPr="0070620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unsigned</w:t>
                      </w:r>
                      <w:r w:rsidRPr="007062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70620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7062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706200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a</w:t>
                      </w:r>
                      <w:r w:rsidRPr="007062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70620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char</w:t>
                      </w:r>
                      <w:r w:rsidRPr="007062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* </w:t>
                      </w:r>
                      <w:r w:rsidRPr="00706200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r</w:t>
                      </w:r>
                      <w:r w:rsidRPr="007062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7369B165" w14:textId="77777777" w:rsidR="00706200" w:rsidRPr="00706200" w:rsidRDefault="00706200" w:rsidP="007062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062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14:paraId="38C76F38" w14:textId="77777777" w:rsidR="00706200" w:rsidRPr="00706200" w:rsidRDefault="00706200" w:rsidP="007062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062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70620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unsigned</w:t>
                      </w:r>
                      <w:r w:rsidRPr="007062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70620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7062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p = 0x80000000;   </w:t>
                      </w:r>
                      <w:r w:rsidRPr="007062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7062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706200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2^n, n=31 the highest bit in number</w:t>
                      </w:r>
                    </w:p>
                    <w:p w14:paraId="5602972D" w14:textId="09CCC8A8" w:rsidR="00706200" w:rsidRPr="00706200" w:rsidRDefault="00706200" w:rsidP="007062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062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70620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char</w:t>
                      </w:r>
                      <w:r w:rsidRPr="007062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 = 0;                 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706200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result index</w:t>
                      </w:r>
                    </w:p>
                    <w:p w14:paraId="3C6E7F67" w14:textId="77777777" w:rsidR="00706200" w:rsidRPr="00706200" w:rsidRDefault="00706200" w:rsidP="007062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761A5507" w14:textId="306E5695" w:rsidR="00706200" w:rsidRPr="00706200" w:rsidRDefault="00706200" w:rsidP="007062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062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70620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while</w:t>
                      </w:r>
                      <w:r w:rsidRPr="007062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(p) {                 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706200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while (p&gt;=2^0), 2^0 - the lowest bit</w:t>
                      </w:r>
                    </w:p>
                    <w:p w14:paraId="6B3CD9BD" w14:textId="523D6381" w:rsidR="00706200" w:rsidRPr="00706200" w:rsidRDefault="00706200" w:rsidP="007062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062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70620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7062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706200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a</w:t>
                      </w:r>
                      <w:r w:rsidRPr="007062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/ p) {           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706200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checking current bit</w:t>
                      </w:r>
                    </w:p>
                    <w:p w14:paraId="187A0C97" w14:textId="77777777" w:rsidR="00706200" w:rsidRPr="00706200" w:rsidRDefault="00706200" w:rsidP="007062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062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706200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r</w:t>
                      </w:r>
                      <w:r w:rsidRPr="007062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[i++] = </w:t>
                      </w:r>
                      <w:r w:rsidRPr="0070620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'1'</w:t>
                      </w:r>
                      <w:r w:rsidRPr="007062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1D41CA1C" w14:textId="3AACC9FA" w:rsidR="00706200" w:rsidRPr="00706200" w:rsidRDefault="00706200" w:rsidP="007062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062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706200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a</w:t>
                      </w:r>
                      <w:r w:rsidRPr="007062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%= p;                   </w:t>
                      </w:r>
                      <w:r w:rsidRPr="00706200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excludes this bit from a ( a &amp;= !p ), p = 00...00100...0000</w:t>
                      </w:r>
                    </w:p>
                    <w:p w14:paraId="7FF3520F" w14:textId="77777777" w:rsidR="00706200" w:rsidRPr="00706200" w:rsidRDefault="00706200" w:rsidP="007062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062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34A00B00" w14:textId="77777777" w:rsidR="00706200" w:rsidRPr="00706200" w:rsidRDefault="00706200" w:rsidP="007062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062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70620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else</w:t>
                      </w:r>
                      <w:r w:rsidRPr="007062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{</w:t>
                      </w:r>
                    </w:p>
                    <w:p w14:paraId="7AD2DB15" w14:textId="77777777" w:rsidR="00706200" w:rsidRPr="00706200" w:rsidRDefault="00706200" w:rsidP="007062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062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706200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r</w:t>
                      </w:r>
                      <w:r w:rsidRPr="007062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[i++] = </w:t>
                      </w:r>
                      <w:r w:rsidRPr="0070620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'0'</w:t>
                      </w:r>
                      <w:r w:rsidRPr="007062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062BBDE7" w14:textId="77777777" w:rsidR="00706200" w:rsidRPr="00706200" w:rsidRDefault="00706200" w:rsidP="007062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062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5720F167" w14:textId="0A202B51" w:rsidR="00706200" w:rsidRPr="00706200" w:rsidRDefault="00706200" w:rsidP="007062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062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p /= 2;                 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706200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decreasing p from 2^n to 2^(n-1)</w:t>
                      </w:r>
                    </w:p>
                    <w:p w14:paraId="25D9D5E2" w14:textId="77777777" w:rsidR="00706200" w:rsidRPr="00706200" w:rsidRDefault="00706200" w:rsidP="007062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062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}</w:t>
                      </w:r>
                    </w:p>
                    <w:p w14:paraId="30EF144C" w14:textId="77777777" w:rsidR="00706200" w:rsidRPr="00706200" w:rsidRDefault="00706200" w:rsidP="007062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062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  <w:p w14:paraId="5EEA6F3D" w14:textId="77777777" w:rsidR="00706200" w:rsidRPr="00706200" w:rsidRDefault="00706200" w:rsidP="007062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62BA69E0" w14:textId="77777777" w:rsidR="00706200" w:rsidRPr="00706200" w:rsidRDefault="00706200" w:rsidP="007062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0620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7062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main()</w:t>
                      </w:r>
                    </w:p>
                    <w:p w14:paraId="247C93BD" w14:textId="77777777" w:rsidR="00706200" w:rsidRPr="00706200" w:rsidRDefault="00706200" w:rsidP="007062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062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14:paraId="5A3C7993" w14:textId="77777777" w:rsidR="00706200" w:rsidRPr="00706200" w:rsidRDefault="00706200" w:rsidP="007062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062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std::</w:t>
                      </w:r>
                      <w:r w:rsidRPr="00706200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ifstream</w:t>
                      </w:r>
                      <w:r w:rsidRPr="007062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fin(</w:t>
                      </w:r>
                      <w:r w:rsidRPr="0070620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"TESTS"</w:t>
                      </w:r>
                      <w:r w:rsidRPr="007062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  <w:r w:rsidRPr="007062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7062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7062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706200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open file stream, use "TESTS" file</w:t>
                      </w:r>
                    </w:p>
                    <w:p w14:paraId="6D733CDD" w14:textId="77777777" w:rsidR="00706200" w:rsidRDefault="00706200" w:rsidP="007062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</w:pPr>
                      <w:r w:rsidRPr="007062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70620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while</w:t>
                      </w:r>
                      <w:r w:rsidRPr="007062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(fin.eof()) {</w:t>
                      </w:r>
                      <w:r w:rsidRPr="007062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706200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requests a method of ifstream, that </w:t>
                      </w:r>
                    </w:p>
                    <w:p w14:paraId="5D10D3EB" w14:textId="2355FED0" w:rsidR="00706200" w:rsidRDefault="00706200" w:rsidP="007062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4248" w:firstLine="708"/>
                        <w:jc w:val="left"/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</w:pPr>
                      <w:r w:rsidRPr="005137E2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</w:t>
                      </w:r>
                      <w:r w:rsidRPr="00706200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returns true if we reach the end of file</w:t>
                      </w:r>
                    </w:p>
                    <w:p w14:paraId="351D32D3" w14:textId="77777777" w:rsidR="005137E2" w:rsidRPr="00706200" w:rsidRDefault="005137E2" w:rsidP="007062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4248" w:firstLine="708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699EBE34" w14:textId="294785A5" w:rsidR="00706200" w:rsidRPr="00706200" w:rsidRDefault="00706200" w:rsidP="007062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062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70620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char</w:t>
                      </w:r>
                      <w:r w:rsidRPr="007062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res[33], trueres[33];</w:t>
                      </w:r>
                      <w:r w:rsidRPr="007062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7062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706200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c-strings for result of </w:t>
                      </w:r>
                      <w:r w:rsidR="005560CD" w:rsidRPr="00706200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algorithm</w:t>
                      </w:r>
                      <w:r w:rsidRPr="00706200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and expected result</w:t>
                      </w:r>
                    </w:p>
                    <w:p w14:paraId="09F3B6F2" w14:textId="77777777" w:rsidR="00706200" w:rsidRPr="00706200" w:rsidRDefault="00706200" w:rsidP="007062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062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70620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unsigned</w:t>
                      </w:r>
                      <w:r w:rsidRPr="007062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70620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7062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a;</w:t>
                      </w:r>
                    </w:p>
                    <w:p w14:paraId="65BE2486" w14:textId="37DEC3D0" w:rsidR="00706200" w:rsidRPr="00706200" w:rsidRDefault="00706200" w:rsidP="007062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062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fin </w:t>
                      </w:r>
                      <w:r w:rsidRPr="00706200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&gt;&gt;</w:t>
                      </w:r>
                      <w:r w:rsidRPr="007062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a </w:t>
                      </w:r>
                      <w:r w:rsidRPr="00706200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&gt;&gt;</w:t>
                      </w:r>
                      <w:r w:rsidRPr="007062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trueres;</w:t>
                      </w:r>
                      <w:r w:rsidRPr="007062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7062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706200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using 'operator&gt;&gt;' to get values for 'a' and 'trueres'</w:t>
                      </w:r>
                    </w:p>
                    <w:p w14:paraId="4A8C14E0" w14:textId="77777777" w:rsidR="00706200" w:rsidRPr="00706200" w:rsidRDefault="00706200" w:rsidP="007062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062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trueres[32] = </w:t>
                      </w:r>
                      <w:r w:rsidRPr="0070620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'\0'</w:t>
                      </w:r>
                      <w:r w:rsidRPr="007062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  <w:r w:rsidRPr="007062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7062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7062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7062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706200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end of c-string </w:t>
                      </w:r>
                    </w:p>
                    <w:p w14:paraId="7B09BA4D" w14:textId="0F2A730F" w:rsidR="00706200" w:rsidRPr="00706200" w:rsidRDefault="00706200" w:rsidP="007062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062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res[32] = </w:t>
                      </w:r>
                      <w:r w:rsidRPr="0070620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'\0'</w:t>
                      </w:r>
                      <w:r w:rsidRPr="007062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  <w:r w:rsidRPr="007062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7062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7062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7062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706200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same</w:t>
                      </w:r>
                    </w:p>
                    <w:p w14:paraId="3F3D0F83" w14:textId="52EFD603" w:rsidR="00706200" w:rsidRPr="00706200" w:rsidRDefault="00706200" w:rsidP="007062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062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representAsBin(a, res);</w:t>
                      </w:r>
                      <w:r w:rsidRPr="007062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7062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7062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706200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run </w:t>
                      </w:r>
                      <w:r w:rsidR="005560CD" w:rsidRPr="00706200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algorithm</w:t>
                      </w:r>
                    </w:p>
                    <w:p w14:paraId="2488F207" w14:textId="77777777" w:rsidR="00706200" w:rsidRPr="00706200" w:rsidRDefault="00706200" w:rsidP="007062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062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70620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7062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(res != trueres) {</w:t>
                      </w:r>
                      <w:r w:rsidRPr="007062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7062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7062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706200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check result </w:t>
                      </w:r>
                    </w:p>
                    <w:p w14:paraId="34B9BD6D" w14:textId="77777777" w:rsidR="00706200" w:rsidRPr="00706200" w:rsidRDefault="00706200" w:rsidP="007062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062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std::cout </w:t>
                      </w:r>
                      <w:r w:rsidRPr="00706200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7062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70620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"ERROR\nInput: "</w:t>
                      </w:r>
                      <w:r w:rsidRPr="007062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706200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7062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a </w:t>
                      </w:r>
                      <w:r w:rsidRPr="00706200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//using 'operator&lt;&lt;' for console output stream object</w:t>
                      </w:r>
                    </w:p>
                    <w:p w14:paraId="54A4D1FE" w14:textId="77777777" w:rsidR="00706200" w:rsidRPr="00706200" w:rsidRDefault="00706200" w:rsidP="007062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062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706200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7062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70620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"\nExpected: "</w:t>
                      </w:r>
                      <w:r w:rsidRPr="007062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706200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7062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trueres </w:t>
                      </w:r>
                    </w:p>
                    <w:p w14:paraId="5218DD7B" w14:textId="77777777" w:rsidR="00706200" w:rsidRPr="00706200" w:rsidRDefault="00706200" w:rsidP="007062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062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706200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7062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70620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"\nGot: "</w:t>
                      </w:r>
                      <w:r w:rsidRPr="007062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706200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7062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res </w:t>
                      </w:r>
                      <w:r w:rsidRPr="00706200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7062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70620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'\n'</w:t>
                      </w:r>
                      <w:r w:rsidRPr="007062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1EF59A37" w14:textId="77777777" w:rsidR="00706200" w:rsidRPr="00706200" w:rsidRDefault="00706200" w:rsidP="007062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062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4F2A0459" w14:textId="77777777" w:rsidR="00706200" w:rsidRPr="00706200" w:rsidRDefault="00706200" w:rsidP="007062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062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}</w:t>
                      </w:r>
                    </w:p>
                    <w:p w14:paraId="116327EF" w14:textId="23FFA377" w:rsidR="005560CD" w:rsidRDefault="00706200" w:rsidP="007062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</w:pPr>
                      <w:r w:rsidRPr="007062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std::cout </w:t>
                      </w:r>
                      <w:r w:rsidRPr="00706200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7062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70620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"tests were passed successfully\n"</w:t>
                      </w:r>
                      <w:r w:rsidRPr="007062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 w:rsidRPr="00706200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//same</w:t>
                      </w:r>
                    </w:p>
                    <w:p w14:paraId="212EC315" w14:textId="19FEAE9C" w:rsidR="005560CD" w:rsidRDefault="005560CD" w:rsidP="007062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</w:pPr>
                      <w:r w:rsidRPr="007676E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0;</w:t>
                      </w:r>
                    </w:p>
                    <w:p w14:paraId="02B01ABE" w14:textId="7B088855" w:rsidR="00706200" w:rsidRPr="005560CD" w:rsidRDefault="00706200" w:rsidP="005560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292A9E5A" w14:textId="5AD6DBE3" w:rsidR="00706200" w:rsidRDefault="00706200"/>
                  </w:txbxContent>
                </v:textbox>
                <w10:anchorlock/>
              </v:shape>
            </w:pict>
          </mc:Fallback>
        </mc:AlternateContent>
      </w:r>
      <w:r w:rsidR="009E45AD">
        <w:br w:type="page"/>
      </w:r>
    </w:p>
    <w:p w14:paraId="7E324FC4" w14:textId="7312ED20" w:rsidR="00D27944" w:rsidRDefault="00C67A60" w:rsidP="00D27944">
      <w:pPr>
        <w:pStyle w:val="1"/>
      </w:pPr>
      <w:bookmarkStart w:id="26" w:name="_Toc84611688"/>
      <w:commentRangeStart w:id="27"/>
      <w:commentRangeStart w:id="28"/>
      <w:r>
        <w:lastRenderedPageBreak/>
        <w:t>Результаты</w:t>
      </w:r>
      <w:commentRangeEnd w:id="27"/>
      <w:r w:rsidR="00920211">
        <w:rPr>
          <w:rStyle w:val="af1"/>
          <w:rFonts w:eastAsiaTheme="minorHAnsi" w:cstheme="minorBidi"/>
          <w:b w:val="0"/>
          <w:caps w:val="0"/>
        </w:rPr>
        <w:commentReference w:id="27"/>
      </w:r>
      <w:commentRangeEnd w:id="28"/>
      <w:r w:rsidR="00175F8E">
        <w:rPr>
          <w:rStyle w:val="af1"/>
          <w:rFonts w:eastAsiaTheme="minorHAnsi" w:cstheme="minorBidi"/>
          <w:b w:val="0"/>
          <w:caps w:val="0"/>
        </w:rPr>
        <w:commentReference w:id="28"/>
      </w:r>
      <w:bookmarkEnd w:id="26"/>
    </w:p>
    <w:p w14:paraId="0E6F6F9B" w14:textId="77777777" w:rsidR="00A01744" w:rsidRDefault="00A01744" w:rsidP="005F46CB">
      <w:pPr>
        <w:pStyle w:val="ad"/>
        <w:numPr>
          <w:ilvl w:val="0"/>
          <w:numId w:val="3"/>
        </w:numPr>
      </w:pPr>
      <w:r>
        <w:t xml:space="preserve">Разработанное приложение работает на системах </w:t>
      </w:r>
      <w:r w:rsidRPr="005F46CB">
        <w:rPr>
          <w:lang w:val="en-US"/>
        </w:rPr>
        <w:t>MS</w:t>
      </w:r>
      <w:r w:rsidRPr="00A01744">
        <w:t xml:space="preserve"> </w:t>
      </w:r>
      <w:r w:rsidRPr="005F46CB">
        <w:rPr>
          <w:lang w:val="en-US"/>
        </w:rPr>
        <w:t>Windows</w:t>
      </w:r>
      <w:r>
        <w:t>.</w:t>
      </w:r>
    </w:p>
    <w:p w14:paraId="218A246D" w14:textId="64194893" w:rsidR="00A01744" w:rsidRDefault="00A01744" w:rsidP="005F46CB">
      <w:pPr>
        <w:pStyle w:val="ad"/>
        <w:numPr>
          <w:ilvl w:val="0"/>
          <w:numId w:val="3"/>
        </w:numPr>
      </w:pPr>
      <w:r>
        <w:t>Приложение является консольным</w:t>
      </w:r>
    </w:p>
    <w:p w14:paraId="3902233E" w14:textId="6BA012C2" w:rsidR="00A01744" w:rsidRPr="00760FCD" w:rsidRDefault="00760FCD" w:rsidP="005F46CB">
      <w:pPr>
        <w:pStyle w:val="ad"/>
        <w:numPr>
          <w:ilvl w:val="0"/>
          <w:numId w:val="3"/>
        </w:numPr>
      </w:pPr>
      <w:r>
        <w:t xml:space="preserve">Исполняемый файл </w:t>
      </w:r>
      <w:proofErr w:type="spellStart"/>
      <w:r>
        <w:rPr>
          <w:lang w:val="en-US"/>
        </w:rPr>
        <w:t>fromDecimalToBinary</w:t>
      </w:r>
      <w:proofErr w:type="spellEnd"/>
      <w:r w:rsidRPr="00760FCD">
        <w:t>.</w:t>
      </w:r>
      <w:r>
        <w:rPr>
          <w:lang w:val="en-US"/>
        </w:rPr>
        <w:t>exe</w:t>
      </w:r>
      <w:r w:rsidRPr="00760FCD">
        <w:t xml:space="preserve"> </w:t>
      </w:r>
      <w:r>
        <w:t>имеет размер 9</w:t>
      </w:r>
      <w:r w:rsidR="00175F8E">
        <w:t>,00</w:t>
      </w:r>
      <w:r>
        <w:t xml:space="preserve"> </w:t>
      </w:r>
      <w:commentRangeStart w:id="29"/>
      <w:commentRangeStart w:id="30"/>
      <w:commentRangeStart w:id="31"/>
      <w:r>
        <w:t>КБ</w:t>
      </w:r>
      <w:commentRangeEnd w:id="29"/>
      <w:r w:rsidR="005D76EC">
        <w:rPr>
          <w:rStyle w:val="af1"/>
        </w:rPr>
        <w:commentReference w:id="29"/>
      </w:r>
      <w:commentRangeEnd w:id="30"/>
      <w:r w:rsidR="00A6497E">
        <w:rPr>
          <w:rStyle w:val="af1"/>
        </w:rPr>
        <w:commentReference w:id="30"/>
      </w:r>
      <w:commentRangeEnd w:id="31"/>
      <w:r w:rsidR="00F4101B">
        <w:rPr>
          <w:rStyle w:val="af1"/>
        </w:rPr>
        <w:commentReference w:id="31"/>
      </w:r>
      <w:r w:rsidR="00175F8E">
        <w:t xml:space="preserve"> </w:t>
      </w:r>
      <w:r w:rsidR="00175F8E" w:rsidRPr="00175F8E">
        <w:t>(9 216 байт)</w:t>
      </w:r>
    </w:p>
    <w:p w14:paraId="3DA3BCF3" w14:textId="78AD38AF" w:rsidR="00A01744" w:rsidRPr="005F46CB" w:rsidRDefault="00A01744" w:rsidP="005F46CB">
      <w:pPr>
        <w:pStyle w:val="ad"/>
        <w:numPr>
          <w:ilvl w:val="0"/>
          <w:numId w:val="3"/>
        </w:numPr>
      </w:pPr>
      <w:r>
        <w:t xml:space="preserve">На ввод программе подается целое неотрицательное число меньшее, чем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32</m:t>
            </m:r>
          </m:sup>
        </m:sSup>
      </m:oMath>
    </w:p>
    <w:p w14:paraId="658F54D6" w14:textId="591C6226" w:rsidR="005F46CB" w:rsidRPr="00F24D07" w:rsidRDefault="005F46CB" w:rsidP="005F46CB">
      <w:pPr>
        <w:pStyle w:val="ad"/>
        <w:numPr>
          <w:ilvl w:val="0"/>
          <w:numId w:val="3"/>
        </w:numPr>
      </w:pPr>
      <w:r>
        <w:rPr>
          <w:rFonts w:eastAsiaTheme="minorEastAsia"/>
        </w:rPr>
        <w:t xml:space="preserve">Проверка на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16</m:t>
            </m:r>
          </m:sup>
        </m:sSup>
      </m:oMath>
      <w:r w:rsidRPr="005F46CB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случайных числах в допустимом диапазоне при помощи стандартной функции </w:t>
      </w:r>
      <w:r>
        <w:rPr>
          <w:rFonts w:eastAsiaTheme="minorEastAsia"/>
          <w:lang w:val="en-US"/>
        </w:rPr>
        <w:t>bin</w:t>
      </w:r>
      <w:r>
        <w:rPr>
          <w:rFonts w:eastAsiaTheme="minorEastAsia"/>
        </w:rPr>
        <w:t xml:space="preserve"> в языке </w:t>
      </w:r>
      <w:r>
        <w:rPr>
          <w:rFonts w:eastAsiaTheme="minorEastAsia"/>
          <w:lang w:val="en-US"/>
        </w:rPr>
        <w:t>python</w:t>
      </w:r>
      <w:r w:rsidRPr="005F46CB">
        <w:rPr>
          <w:rFonts w:eastAsiaTheme="minorEastAsia"/>
        </w:rPr>
        <w:t>3</w:t>
      </w:r>
      <w:r>
        <w:rPr>
          <w:rFonts w:eastAsiaTheme="minorEastAsia"/>
        </w:rPr>
        <w:t xml:space="preserve"> прошла успешно, ошибок не обнаружено</w:t>
      </w:r>
    </w:p>
    <w:p w14:paraId="30EE2040" w14:textId="3632C0F0" w:rsidR="00F24D07" w:rsidRDefault="00F24D07" w:rsidP="005F46CB">
      <w:pPr>
        <w:pStyle w:val="ad"/>
        <w:numPr>
          <w:ilvl w:val="0"/>
          <w:numId w:val="3"/>
        </w:numPr>
      </w:pPr>
      <w:r>
        <w:t>Достоинства</w:t>
      </w:r>
      <w:r w:rsidR="00F96F22">
        <w:t>:</w:t>
      </w:r>
    </w:p>
    <w:p w14:paraId="78B23A83" w14:textId="31FBE039" w:rsidR="00F24D07" w:rsidRDefault="00F24D07" w:rsidP="00F24D07">
      <w:pPr>
        <w:pStyle w:val="ad"/>
        <w:numPr>
          <w:ilvl w:val="1"/>
          <w:numId w:val="3"/>
        </w:numPr>
      </w:pPr>
      <w:r>
        <w:t>Быстрый перевод чисел</w:t>
      </w:r>
      <w:r w:rsidR="00C53EE6">
        <w:t xml:space="preserve"> (с тестами алгоритм справился быстрее, чем алгоритм, который их генерировал)</w:t>
      </w:r>
      <w:r w:rsidR="00F96F22">
        <w:t>;</w:t>
      </w:r>
    </w:p>
    <w:p w14:paraId="3782B8EA" w14:textId="0698FD1C" w:rsidR="00F24D07" w:rsidRDefault="00F24D07" w:rsidP="00F24D07">
      <w:pPr>
        <w:pStyle w:val="ad"/>
        <w:numPr>
          <w:ilvl w:val="1"/>
          <w:numId w:val="3"/>
        </w:numPr>
      </w:pPr>
      <w:r>
        <w:t>Понятный интерфейс программы</w:t>
      </w:r>
      <w:r w:rsidR="00F96F22">
        <w:t>.</w:t>
      </w:r>
    </w:p>
    <w:p w14:paraId="4269B904" w14:textId="54207FA4" w:rsidR="00F24D07" w:rsidRDefault="00F24D07" w:rsidP="00F24D07">
      <w:pPr>
        <w:pStyle w:val="ad"/>
        <w:numPr>
          <w:ilvl w:val="0"/>
          <w:numId w:val="3"/>
        </w:numPr>
      </w:pPr>
      <w:r>
        <w:t>Недостатки</w:t>
      </w:r>
      <w:r w:rsidR="00F96F22">
        <w:t>:</w:t>
      </w:r>
    </w:p>
    <w:p w14:paraId="3D051140" w14:textId="39D85CB9" w:rsidR="00F24D07" w:rsidRDefault="00F24D07" w:rsidP="00F24D07">
      <w:pPr>
        <w:pStyle w:val="ad"/>
        <w:numPr>
          <w:ilvl w:val="1"/>
          <w:numId w:val="3"/>
        </w:numPr>
      </w:pPr>
      <w:r>
        <w:t xml:space="preserve">Пользовательский интерфейс </w:t>
      </w:r>
      <w:r w:rsidR="00F96F22">
        <w:t>только на английском языке;</w:t>
      </w:r>
    </w:p>
    <w:p w14:paraId="7F0FC072" w14:textId="1F68B602" w:rsidR="00493117" w:rsidRPr="00493117" w:rsidRDefault="00F24D07" w:rsidP="0060010B">
      <w:pPr>
        <w:pStyle w:val="ad"/>
        <w:numPr>
          <w:ilvl w:val="1"/>
          <w:numId w:val="3"/>
        </w:numPr>
      </w:pPr>
      <w:r>
        <w:t>Ограничения на входные данные</w:t>
      </w:r>
      <w:r w:rsidR="00F96F22">
        <w:t>.</w:t>
      </w:r>
    </w:p>
    <w:sectPr w:rsidR="00493117" w:rsidRPr="00493117" w:rsidSect="006A69AA">
      <w:footerReference w:type="default" r:id="rId14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Ivan Sitnikov" w:date="2021-10-05T22:42:00Z" w:initials="ИС">
    <w:p w14:paraId="6DCB029E" w14:textId="32752794" w:rsidR="00CC496F" w:rsidRPr="00CC496F" w:rsidRDefault="00CC496F">
      <w:pPr>
        <w:pStyle w:val="af2"/>
      </w:pPr>
      <w:r>
        <w:rPr>
          <w:rStyle w:val="af1"/>
        </w:rPr>
        <w:annotationRef/>
      </w:r>
      <w:r>
        <w:t>разрядов сколько?</w:t>
      </w:r>
    </w:p>
  </w:comment>
  <w:comment w:id="2" w:author="Dmeatry Chaminov" w:date="2021-10-07T11:58:00Z" w:initials="DC">
    <w:p w14:paraId="354A3279" w14:textId="4F0E1E45" w:rsidR="00F21458" w:rsidRDefault="00F21458">
      <w:pPr>
        <w:pStyle w:val="af2"/>
      </w:pPr>
      <w:r>
        <w:rPr>
          <w:rStyle w:val="af1"/>
        </w:rPr>
        <w:annotationRef/>
      </w:r>
      <w:r>
        <w:t>Исправил</w:t>
      </w:r>
    </w:p>
  </w:comment>
  <w:comment w:id="4" w:author="Ivan Sitnikov" w:date="2021-10-05T22:42:00Z" w:initials="ИС">
    <w:p w14:paraId="08751A23" w14:textId="77777777" w:rsidR="0028167D" w:rsidRDefault="0028167D">
      <w:pPr>
        <w:pStyle w:val="af2"/>
      </w:pPr>
      <w:r>
        <w:rPr>
          <w:rStyle w:val="af1"/>
        </w:rPr>
        <w:annotationRef/>
      </w:r>
      <w:r>
        <w:t xml:space="preserve">как именно? </w:t>
      </w:r>
    </w:p>
    <w:p w14:paraId="7CF55CC0" w14:textId="06EF3E57" w:rsidR="0028167D" w:rsidRDefault="0028167D">
      <w:pPr>
        <w:pStyle w:val="af2"/>
      </w:pPr>
      <w:r>
        <w:t>метод деления опишите</w:t>
      </w:r>
    </w:p>
  </w:comment>
  <w:comment w:id="5" w:author="Dmeatry Chaminov" w:date="2021-10-07T11:58:00Z" w:initials="DC">
    <w:p w14:paraId="6BAC1A6D" w14:textId="742461AE" w:rsidR="00F21458" w:rsidRDefault="00F21458">
      <w:pPr>
        <w:pStyle w:val="af2"/>
      </w:pPr>
      <w:r>
        <w:rPr>
          <w:rStyle w:val="af1"/>
        </w:rPr>
        <w:annotationRef/>
      </w:r>
      <w:r>
        <w:t>Добавил описание</w:t>
      </w:r>
    </w:p>
  </w:comment>
  <w:comment w:id="6" w:author="Ivan Sitnikov" w:date="2021-10-09T20:34:00Z" w:initials="ИС">
    <w:p w14:paraId="351A268A" w14:textId="1660DF00" w:rsidR="00A222EF" w:rsidRDefault="00A222EF">
      <w:pPr>
        <w:pStyle w:val="af2"/>
      </w:pPr>
      <w:r>
        <w:rPr>
          <w:rStyle w:val="af1"/>
        </w:rPr>
        <w:annotationRef/>
      </w:r>
      <w:r w:rsidR="00DE1269">
        <w:t xml:space="preserve">ошибка – больше или равно </w:t>
      </w:r>
      <w:proofErr w:type="spellStart"/>
      <w:r w:rsidR="00DE1269">
        <w:t>д.б</w:t>
      </w:r>
      <w:proofErr w:type="spellEnd"/>
      <w:r w:rsidR="00DE1269">
        <w:t>.</w:t>
      </w:r>
    </w:p>
  </w:comment>
  <w:comment w:id="7" w:author="Ivan Sitnikov" w:date="2021-10-09T22:18:00Z" w:initials="ИС">
    <w:p w14:paraId="534A0156" w14:textId="75F4B696" w:rsidR="004D2422" w:rsidRDefault="004D2422">
      <w:pPr>
        <w:pStyle w:val="af2"/>
      </w:pPr>
      <w:r>
        <w:rPr>
          <w:rStyle w:val="af1"/>
        </w:rPr>
        <w:annotationRef/>
      </w:r>
      <w:r w:rsidR="00436C64">
        <w:t>откуда</w:t>
      </w:r>
      <w:r w:rsidR="00E74549">
        <w:t xml:space="preserve"> глупости</w:t>
      </w:r>
      <w:r w:rsidR="009E3E33">
        <w:t xml:space="preserve">? </w:t>
      </w:r>
    </w:p>
  </w:comment>
  <w:comment w:id="10" w:author="Ivan Sitnikov" w:date="2021-10-05T22:43:00Z" w:initials="ИС">
    <w:p w14:paraId="1C824BF4" w14:textId="43E571A3" w:rsidR="0014702F" w:rsidRPr="00B61D56" w:rsidRDefault="0014702F">
      <w:pPr>
        <w:pStyle w:val="af2"/>
      </w:pPr>
      <w:r>
        <w:rPr>
          <w:rStyle w:val="af1"/>
        </w:rPr>
        <w:annotationRef/>
      </w:r>
      <w:r w:rsidR="00CA1DD0">
        <w:rPr>
          <w:lang w:val="en-US"/>
        </w:rPr>
        <w:t>unsigned</w:t>
      </w:r>
      <w:r w:rsidR="00CA1DD0" w:rsidRPr="00B61D56">
        <w:t xml:space="preserve"> </w:t>
      </w:r>
      <w:r w:rsidR="00CA1DD0">
        <w:rPr>
          <w:lang w:val="en-US"/>
        </w:rPr>
        <w:t>int</w:t>
      </w:r>
    </w:p>
  </w:comment>
  <w:comment w:id="11" w:author="Dmeatry Chaminov" w:date="2021-10-07T11:59:00Z" w:initials="DC">
    <w:p w14:paraId="32C440AE" w14:textId="476A73B7" w:rsidR="00F21458" w:rsidRPr="00AB2DFE" w:rsidRDefault="00F21458">
      <w:pPr>
        <w:pStyle w:val="af2"/>
      </w:pPr>
      <w:r>
        <w:rPr>
          <w:rStyle w:val="af1"/>
        </w:rPr>
        <w:annotationRef/>
      </w:r>
      <w:r w:rsidR="00AB2DFE">
        <w:t>исправил</w:t>
      </w:r>
    </w:p>
  </w:comment>
  <w:comment w:id="14" w:author="Dmeatry Chaminov" w:date="2021-10-07T12:11:00Z" w:initials="DC">
    <w:p w14:paraId="2C9FDBE1" w14:textId="2E9A4194" w:rsidR="0062725E" w:rsidRPr="0062725E" w:rsidRDefault="0062725E">
      <w:pPr>
        <w:pStyle w:val="af2"/>
      </w:pPr>
      <w:r>
        <w:rPr>
          <w:rStyle w:val="af1"/>
        </w:rPr>
        <w:annotationRef/>
      </w:r>
      <w:r>
        <w:t>Добавил структуру каталога</w:t>
      </w:r>
    </w:p>
  </w:comment>
  <w:comment w:id="16" w:author="Ivan Sitnikov" w:date="2021-10-05T22:46:00Z" w:initials="ИС">
    <w:p w14:paraId="0476D620" w14:textId="77777777" w:rsidR="00ED63C8" w:rsidRDefault="00ED63C8">
      <w:pPr>
        <w:pStyle w:val="af2"/>
      </w:pPr>
      <w:r>
        <w:rPr>
          <w:rStyle w:val="af1"/>
        </w:rPr>
        <w:annotationRef/>
      </w:r>
      <w:r w:rsidR="00D252B8">
        <w:t xml:space="preserve">текстом а не картинкой в </w:t>
      </w:r>
      <w:proofErr w:type="spellStart"/>
      <w:proofErr w:type="gramStart"/>
      <w:r w:rsidR="00D252B8">
        <w:t>след.раз</w:t>
      </w:r>
      <w:proofErr w:type="spellEnd"/>
      <w:proofErr w:type="gramEnd"/>
    </w:p>
    <w:p w14:paraId="6E5B9998" w14:textId="77777777" w:rsidR="00D252B8" w:rsidRDefault="00D252B8">
      <w:pPr>
        <w:pStyle w:val="af2"/>
      </w:pPr>
    </w:p>
    <w:p w14:paraId="3540D473" w14:textId="74CF16C8" w:rsidR="00D252B8" w:rsidRPr="00D252B8" w:rsidRDefault="00D252B8">
      <w:pPr>
        <w:pStyle w:val="af2"/>
      </w:pPr>
      <w:r>
        <w:t xml:space="preserve">нет заголовка для </w:t>
      </w:r>
      <w:r>
        <w:rPr>
          <w:lang w:val="en-US"/>
        </w:rPr>
        <w:t>system</w:t>
      </w:r>
      <w:r>
        <w:t xml:space="preserve"> – код может не собраться</w:t>
      </w:r>
    </w:p>
  </w:comment>
  <w:comment w:id="17" w:author="Dmeatry Chaminov" w:date="2021-10-07T12:14:00Z" w:initials="DC">
    <w:p w14:paraId="4EE1BFC5" w14:textId="2F84AA81" w:rsidR="00294AE1" w:rsidRPr="00294AE1" w:rsidRDefault="00294AE1">
      <w:pPr>
        <w:pStyle w:val="af2"/>
      </w:pPr>
      <w:r>
        <w:rPr>
          <w:rStyle w:val="af1"/>
        </w:rPr>
        <w:annotationRef/>
      </w:r>
      <w:r>
        <w:t xml:space="preserve">Это не картинка – это текстовое поле. Форматирование сохранилось после вставки текста программы из </w:t>
      </w:r>
      <w:r>
        <w:rPr>
          <w:lang w:val="en-US"/>
        </w:rPr>
        <w:t>MS</w:t>
      </w:r>
      <w:r w:rsidRPr="00294AE1">
        <w:t xml:space="preserve"> </w:t>
      </w:r>
      <w:r>
        <w:rPr>
          <w:lang w:val="en-US"/>
        </w:rPr>
        <w:t>Visual</w:t>
      </w:r>
      <w:r w:rsidRPr="00294AE1">
        <w:t xml:space="preserve"> </w:t>
      </w:r>
      <w:r>
        <w:rPr>
          <w:lang w:val="en-US"/>
        </w:rPr>
        <w:t>Studio</w:t>
      </w:r>
      <w:r>
        <w:t>.</w:t>
      </w:r>
    </w:p>
  </w:comment>
  <w:comment w:id="18" w:author="Dmeatry Chaminov" w:date="2021-10-07T12:16:00Z" w:initials="DC">
    <w:p w14:paraId="4F0DEC77" w14:textId="619F6838" w:rsidR="00294AE1" w:rsidRPr="00FA3978" w:rsidRDefault="00294AE1">
      <w:pPr>
        <w:pStyle w:val="af2"/>
        <w:rPr>
          <w:lang w:val="en-US"/>
        </w:rPr>
      </w:pPr>
      <w:r>
        <w:rPr>
          <w:rStyle w:val="af1"/>
        </w:rPr>
        <w:annotationRef/>
      </w:r>
      <w:r w:rsidRPr="00294AE1">
        <w:t>Добавил</w:t>
      </w:r>
      <w:r w:rsidRPr="00FA3978">
        <w:rPr>
          <w:lang w:val="en-US"/>
        </w:rPr>
        <w:t xml:space="preserve"> </w:t>
      </w:r>
      <w:r w:rsidRPr="00FA3978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r w:rsidRPr="00294AE1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FA3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397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94AE1">
        <w:rPr>
          <w:rFonts w:ascii="Consolas" w:hAnsi="Consolas" w:cs="Consolas"/>
          <w:color w:val="A31515"/>
          <w:sz w:val="19"/>
          <w:szCs w:val="19"/>
          <w:lang w:val="en-US"/>
        </w:rPr>
        <w:t>stdlib</w:t>
      </w:r>
      <w:r w:rsidRPr="00FA397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294AE1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proofErr w:type="spellEnd"/>
      <w:r w:rsidRPr="00FA397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FA3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</w:p>
  </w:comment>
  <w:comment w:id="19" w:author="Ivan Sitnikov" w:date="2021-10-09T22:23:00Z" w:initials="ИС">
    <w:p w14:paraId="165DAF6E" w14:textId="13F4327D" w:rsidR="00E82CC2" w:rsidRPr="007B1B69" w:rsidRDefault="00E82CC2">
      <w:pPr>
        <w:pStyle w:val="af2"/>
        <w:rPr>
          <w:lang w:val="en-US"/>
        </w:rPr>
      </w:pPr>
      <w:r>
        <w:rPr>
          <w:rStyle w:val="af1"/>
        </w:rPr>
        <w:annotationRef/>
      </w:r>
      <w:proofErr w:type="spellStart"/>
      <w:r>
        <w:rPr>
          <w:lang w:val="en-US"/>
        </w:rPr>
        <w:t>process</w:t>
      </w:r>
      <w:r w:rsidR="007B1B69" w:rsidRPr="00FA3978">
        <w:rPr>
          <w:lang w:val="en-US"/>
        </w:rPr>
        <w:t>.</w:t>
      </w:r>
      <w:r w:rsidR="007B1B69">
        <w:rPr>
          <w:lang w:val="en-US"/>
        </w:rPr>
        <w:t>h</w:t>
      </w:r>
      <w:proofErr w:type="spellEnd"/>
    </w:p>
  </w:comment>
  <w:comment w:id="22" w:author="Ivan Sitnikov" w:date="2021-10-05T22:48:00Z" w:initials="ИС">
    <w:p w14:paraId="362E6C02" w14:textId="639A45FA" w:rsidR="00D048A7" w:rsidRDefault="00D048A7">
      <w:pPr>
        <w:pStyle w:val="af2"/>
      </w:pPr>
      <w:r>
        <w:rPr>
          <w:rStyle w:val="af1"/>
        </w:rPr>
        <w:annotationRef/>
      </w:r>
      <w:r w:rsidR="005D76EC">
        <w:t>как построена система тестирования?</w:t>
      </w:r>
    </w:p>
  </w:comment>
  <w:comment w:id="23" w:author="Dmeatry Chaminov" w:date="2021-10-07T12:36:00Z" w:initials="DC">
    <w:p w14:paraId="20918D78" w14:textId="4AF57C4D" w:rsidR="005560CD" w:rsidRDefault="005560CD">
      <w:pPr>
        <w:pStyle w:val="af2"/>
      </w:pPr>
      <w:r>
        <w:rPr>
          <w:rStyle w:val="af1"/>
        </w:rPr>
        <w:annotationRef/>
      </w:r>
      <w:r>
        <w:t>Добавил описание</w:t>
      </w:r>
    </w:p>
  </w:comment>
  <w:comment w:id="24" w:author="Ivan Sitnikov" w:date="2021-10-05T22:47:00Z" w:initials="ИС">
    <w:p w14:paraId="7C70124C" w14:textId="06AD01E5" w:rsidR="00A25F4E" w:rsidRDefault="00A25F4E">
      <w:pPr>
        <w:pStyle w:val="af2"/>
      </w:pPr>
      <w:r>
        <w:rPr>
          <w:rStyle w:val="af1"/>
        </w:rPr>
        <w:annotationRef/>
      </w:r>
      <w:r>
        <w:t xml:space="preserve">прекрасно, а калькулятор </w:t>
      </w:r>
      <w:r w:rsidR="00D048A7">
        <w:t>чем не устроил?</w:t>
      </w:r>
    </w:p>
  </w:comment>
  <w:comment w:id="25" w:author="Dmeatry Chaminov" w:date="2021-10-07T12:36:00Z" w:initials="DC">
    <w:p w14:paraId="46AE66D2" w14:textId="429DED9A" w:rsidR="005560CD" w:rsidRPr="005560CD" w:rsidRDefault="005560CD">
      <w:pPr>
        <w:pStyle w:val="af2"/>
      </w:pPr>
      <w:r>
        <w:rPr>
          <w:rStyle w:val="af1"/>
        </w:rPr>
        <w:annotationRef/>
      </w:r>
      <w:r>
        <w:t>На калькуляторе 2</w:t>
      </w:r>
      <w:r w:rsidRPr="005560CD">
        <w:t>^16</w:t>
      </w:r>
      <w:r>
        <w:t xml:space="preserve"> чисел долго считать, а хотелось бы проверить большее количество вариантов, чем позволит калькулятор, чтобы убедиться в работе программы.</w:t>
      </w:r>
    </w:p>
  </w:comment>
  <w:comment w:id="27" w:author="Ivan Sitnikov" w:date="2021-10-05T22:49:00Z" w:initials="ИС">
    <w:p w14:paraId="766C4D44" w14:textId="3D0C10E5" w:rsidR="00920211" w:rsidRDefault="00920211">
      <w:pPr>
        <w:pStyle w:val="af2"/>
      </w:pPr>
      <w:r>
        <w:rPr>
          <w:rStyle w:val="af1"/>
        </w:rPr>
        <w:annotationRef/>
      </w:r>
      <w:r>
        <w:t>структура проекта?</w:t>
      </w:r>
    </w:p>
  </w:comment>
  <w:comment w:id="28" w:author="Dmeatry Chaminov" w:date="2021-10-07T12:40:00Z" w:initials="DC">
    <w:p w14:paraId="1166392B" w14:textId="4E32D058" w:rsidR="00175F8E" w:rsidRPr="007676E7" w:rsidRDefault="00175F8E">
      <w:pPr>
        <w:pStyle w:val="af2"/>
      </w:pPr>
      <w:r>
        <w:rPr>
          <w:rStyle w:val="af1"/>
        </w:rPr>
        <w:annotationRef/>
      </w:r>
      <w:r>
        <w:rPr>
          <w:rStyle w:val="af1"/>
        </w:rPr>
        <w:t>Страница 8</w:t>
      </w:r>
    </w:p>
  </w:comment>
  <w:comment w:id="29" w:author="Ivan Sitnikov" w:date="2021-10-05T22:49:00Z" w:initials="ИС">
    <w:p w14:paraId="307B73DE" w14:textId="64DE97A9" w:rsidR="005D76EC" w:rsidRDefault="005D76EC">
      <w:pPr>
        <w:pStyle w:val="af2"/>
      </w:pPr>
      <w:r>
        <w:rPr>
          <w:rStyle w:val="af1"/>
        </w:rPr>
        <w:annotationRef/>
      </w:r>
      <w:r>
        <w:t>как кг</w:t>
      </w:r>
    </w:p>
  </w:comment>
  <w:comment w:id="30" w:author="Dmeatry Chaminov" w:date="2021-10-07T12:42:00Z" w:initials="DC">
    <w:p w14:paraId="2482F449" w14:textId="169C7629" w:rsidR="00A6497E" w:rsidRPr="007676E7" w:rsidRDefault="00A6497E">
      <w:pPr>
        <w:pStyle w:val="af2"/>
      </w:pPr>
      <w:r>
        <w:rPr>
          <w:rStyle w:val="af1"/>
        </w:rPr>
        <w:annotationRef/>
      </w:r>
      <w:r w:rsidR="007676E7">
        <w:rPr>
          <w:lang w:val="en-US"/>
        </w:rPr>
        <w:t>release</w:t>
      </w:r>
      <w:r w:rsidR="00CD4CE2">
        <w:t xml:space="preserve"> </w:t>
      </w:r>
      <w:r w:rsidR="00BA3755">
        <w:t xml:space="preserve">сборка </w:t>
      </w:r>
      <w:r w:rsidR="00BA3755" w:rsidRPr="008C3A77">
        <w:t>весит</w:t>
      </w:r>
      <w:r w:rsidR="007676E7">
        <w:t xml:space="preserve"> 9 КБ, </w:t>
      </w:r>
      <w:r w:rsidR="007676E7">
        <w:rPr>
          <w:lang w:val="en-US"/>
        </w:rPr>
        <w:t>debug</w:t>
      </w:r>
      <w:r w:rsidR="007676E7">
        <w:t xml:space="preserve"> – 40 КБ</w:t>
      </w:r>
    </w:p>
  </w:comment>
  <w:comment w:id="31" w:author="Ivan Sitnikov" w:date="2021-10-09T22:27:00Z" w:initials="ИС">
    <w:p w14:paraId="02E791C0" w14:textId="77777777" w:rsidR="00F4101B" w:rsidRDefault="00F4101B">
      <w:pPr>
        <w:pStyle w:val="af2"/>
      </w:pPr>
      <w:r>
        <w:rPr>
          <w:rStyle w:val="af1"/>
        </w:rPr>
        <w:annotationRef/>
      </w:r>
      <w:r w:rsidR="0015036A">
        <w:t>кб как к</w:t>
      </w:r>
      <w:r w:rsidR="008C330A">
        <w:t>м</w:t>
      </w:r>
      <w:r w:rsidR="0015036A">
        <w:t xml:space="preserve"> строго говоря с маленькой буквы</w:t>
      </w:r>
    </w:p>
    <w:p w14:paraId="697D208C" w14:textId="4A5EC217" w:rsidR="008C330A" w:rsidRPr="0015036A" w:rsidRDefault="008C330A">
      <w:pPr>
        <w:pStyle w:val="af2"/>
      </w:pPr>
      <w:r>
        <w:t>весит – сл</w:t>
      </w:r>
      <w:r w:rsidR="00AE625F">
        <w:t>е</w:t>
      </w:r>
      <w:r>
        <w:t>нг, в отчете не</w:t>
      </w:r>
      <w:r w:rsidR="00AE625F">
        <w:t xml:space="preserve"> к месту</w:t>
      </w: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DCB029E" w15:done="0"/>
  <w15:commentEx w15:paraId="354A3279" w15:paraIdParent="6DCB029E" w15:done="0"/>
  <w15:commentEx w15:paraId="7CF55CC0" w15:done="0"/>
  <w15:commentEx w15:paraId="6BAC1A6D" w15:paraIdParent="7CF55CC0" w15:done="0"/>
  <w15:commentEx w15:paraId="351A268A" w15:done="0"/>
  <w15:commentEx w15:paraId="534A0156" w15:done="0"/>
  <w15:commentEx w15:paraId="1C824BF4" w15:done="0"/>
  <w15:commentEx w15:paraId="32C440AE" w15:paraIdParent="1C824BF4" w15:done="0"/>
  <w15:commentEx w15:paraId="2C9FDBE1" w15:done="0"/>
  <w15:commentEx w15:paraId="3540D473" w15:done="0"/>
  <w15:commentEx w15:paraId="4EE1BFC5" w15:paraIdParent="3540D473" w15:done="0"/>
  <w15:commentEx w15:paraId="4F0DEC77" w15:paraIdParent="3540D473" w15:done="0"/>
  <w15:commentEx w15:paraId="165DAF6E" w15:paraIdParent="3540D473" w15:done="0"/>
  <w15:commentEx w15:paraId="362E6C02" w15:done="0"/>
  <w15:commentEx w15:paraId="20918D78" w15:paraIdParent="362E6C02" w15:done="0"/>
  <w15:commentEx w15:paraId="7C70124C" w15:done="0"/>
  <w15:commentEx w15:paraId="46AE66D2" w15:paraIdParent="7C70124C" w15:done="0"/>
  <w15:commentEx w15:paraId="766C4D44" w15:done="0"/>
  <w15:commentEx w15:paraId="1166392B" w15:paraIdParent="766C4D44" w15:done="0"/>
  <w15:commentEx w15:paraId="307B73DE" w15:done="0"/>
  <w15:commentEx w15:paraId="2482F449" w15:paraIdParent="307B73DE" w15:done="0"/>
  <w15:commentEx w15:paraId="697D208C" w15:paraIdParent="307B73D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07534A" w16cex:dateUtc="2021-10-05T19:42:00Z"/>
  <w16cex:commentExtensible w16cex:durableId="25095F58" w16cex:dateUtc="2021-10-07T08:58:00Z"/>
  <w16cex:commentExtensible w16cex:durableId="25075371" w16cex:dateUtc="2021-10-05T19:42:00Z"/>
  <w16cex:commentExtensible w16cex:durableId="25095F70" w16cex:dateUtc="2021-10-07T08:58:00Z"/>
  <w16cex:commentExtensible w16cex:durableId="250C7B5C" w16cex:dateUtc="2021-10-09T17:34:00Z"/>
  <w16cex:commentExtensible w16cex:durableId="250C93C8" w16cex:dateUtc="2021-10-09T19:18:00Z"/>
  <w16cex:commentExtensible w16cex:durableId="250753A4" w16cex:dateUtc="2021-10-05T19:43:00Z"/>
  <w16cex:commentExtensible w16cex:durableId="25095F86" w16cex:dateUtc="2021-10-07T08:59:00Z"/>
  <w16cex:commentExtensible w16cex:durableId="2509628F" w16cex:dateUtc="2021-10-07T09:11:00Z"/>
  <w16cex:commentExtensible w16cex:durableId="25075433" w16cex:dateUtc="2021-10-05T19:46:00Z"/>
  <w16cex:commentExtensible w16cex:durableId="2509631E" w16cex:dateUtc="2021-10-07T09:14:00Z"/>
  <w16cex:commentExtensible w16cex:durableId="250963B8" w16cex:dateUtc="2021-10-07T09:16:00Z"/>
  <w16cex:commentExtensible w16cex:durableId="250C94EB" w16cex:dateUtc="2021-10-09T19:23:00Z"/>
  <w16cex:commentExtensible w16cex:durableId="250754C2" w16cex:dateUtc="2021-10-05T19:48:00Z"/>
  <w16cex:commentExtensible w16cex:durableId="25096846" w16cex:dateUtc="2021-10-07T09:36:00Z"/>
  <w16cex:commentExtensible w16cex:durableId="2507549A" w16cex:dateUtc="2021-10-05T19:47:00Z"/>
  <w16cex:commentExtensible w16cex:durableId="25096868" w16cex:dateUtc="2021-10-07T09:36:00Z"/>
  <w16cex:commentExtensible w16cex:durableId="25075509" w16cex:dateUtc="2021-10-05T19:49:00Z"/>
  <w16cex:commentExtensible w16cex:durableId="2509693A" w16cex:dateUtc="2021-10-07T09:40:00Z"/>
  <w16cex:commentExtensible w16cex:durableId="250754EC" w16cex:dateUtc="2021-10-05T19:49:00Z"/>
  <w16cex:commentExtensible w16cex:durableId="250969C2" w16cex:dateUtc="2021-10-07T09:42:00Z"/>
  <w16cex:commentExtensible w16cex:durableId="250C95D7" w16cex:dateUtc="2021-10-09T19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DCB029E" w16cid:durableId="2507534A"/>
  <w16cid:commentId w16cid:paraId="354A3279" w16cid:durableId="25095F58"/>
  <w16cid:commentId w16cid:paraId="7CF55CC0" w16cid:durableId="25075371"/>
  <w16cid:commentId w16cid:paraId="6BAC1A6D" w16cid:durableId="25095F70"/>
  <w16cid:commentId w16cid:paraId="351A268A" w16cid:durableId="250C7B5C"/>
  <w16cid:commentId w16cid:paraId="534A0156" w16cid:durableId="250C93C8"/>
  <w16cid:commentId w16cid:paraId="1C824BF4" w16cid:durableId="250753A4"/>
  <w16cid:commentId w16cid:paraId="32C440AE" w16cid:durableId="25095F86"/>
  <w16cid:commentId w16cid:paraId="2C9FDBE1" w16cid:durableId="2509628F"/>
  <w16cid:commentId w16cid:paraId="3540D473" w16cid:durableId="25075433"/>
  <w16cid:commentId w16cid:paraId="4EE1BFC5" w16cid:durableId="2509631E"/>
  <w16cid:commentId w16cid:paraId="4F0DEC77" w16cid:durableId="250963B8"/>
  <w16cid:commentId w16cid:paraId="165DAF6E" w16cid:durableId="250C94EB"/>
  <w16cid:commentId w16cid:paraId="362E6C02" w16cid:durableId="250754C2"/>
  <w16cid:commentId w16cid:paraId="20918D78" w16cid:durableId="25096846"/>
  <w16cid:commentId w16cid:paraId="7C70124C" w16cid:durableId="2507549A"/>
  <w16cid:commentId w16cid:paraId="46AE66D2" w16cid:durableId="25096868"/>
  <w16cid:commentId w16cid:paraId="766C4D44" w16cid:durableId="25075509"/>
  <w16cid:commentId w16cid:paraId="1166392B" w16cid:durableId="2509693A"/>
  <w16cid:commentId w16cid:paraId="307B73DE" w16cid:durableId="250754EC"/>
  <w16cid:commentId w16cid:paraId="2482F449" w16cid:durableId="250969C2"/>
  <w16cid:commentId w16cid:paraId="697D208C" w16cid:durableId="250C95D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1FA1E" w14:textId="77777777" w:rsidR="00236E6B" w:rsidRDefault="00236E6B" w:rsidP="00C6358B">
      <w:pPr>
        <w:spacing w:after="0" w:line="240" w:lineRule="auto"/>
      </w:pPr>
      <w:r>
        <w:separator/>
      </w:r>
    </w:p>
    <w:p w14:paraId="47F51575" w14:textId="77777777" w:rsidR="00236E6B" w:rsidRDefault="00236E6B"/>
  </w:endnote>
  <w:endnote w:type="continuationSeparator" w:id="0">
    <w:p w14:paraId="13C62B53" w14:textId="77777777" w:rsidR="00236E6B" w:rsidRDefault="00236E6B" w:rsidP="00C6358B">
      <w:pPr>
        <w:spacing w:after="0" w:line="240" w:lineRule="auto"/>
      </w:pPr>
      <w:r>
        <w:continuationSeparator/>
      </w:r>
    </w:p>
    <w:p w14:paraId="3478BFB5" w14:textId="77777777" w:rsidR="00236E6B" w:rsidRDefault="00236E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1555782"/>
      <w:docPartObj>
        <w:docPartGallery w:val="Page Numbers (Bottom of Page)"/>
        <w:docPartUnique/>
      </w:docPartObj>
    </w:sdtPr>
    <w:sdtEndPr/>
    <w:sdtContent>
      <w:p w14:paraId="50BB66B6" w14:textId="77777777" w:rsidR="006A69AA" w:rsidRDefault="006A69A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604123" w14:textId="77777777" w:rsidR="006A69AA" w:rsidRDefault="006A69AA">
    <w:pPr>
      <w:pStyle w:val="a5"/>
    </w:pPr>
  </w:p>
  <w:p w14:paraId="47AFC091" w14:textId="77777777" w:rsidR="00462159" w:rsidRDefault="0046215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23A64" w14:textId="77777777" w:rsidR="00236E6B" w:rsidRDefault="00236E6B" w:rsidP="00C6358B">
      <w:pPr>
        <w:spacing w:after="0" w:line="240" w:lineRule="auto"/>
      </w:pPr>
      <w:r>
        <w:separator/>
      </w:r>
    </w:p>
    <w:p w14:paraId="76F6EC0F" w14:textId="77777777" w:rsidR="00236E6B" w:rsidRDefault="00236E6B"/>
  </w:footnote>
  <w:footnote w:type="continuationSeparator" w:id="0">
    <w:p w14:paraId="7C7B1819" w14:textId="77777777" w:rsidR="00236E6B" w:rsidRDefault="00236E6B" w:rsidP="00C6358B">
      <w:pPr>
        <w:spacing w:after="0" w:line="240" w:lineRule="auto"/>
      </w:pPr>
      <w:r>
        <w:continuationSeparator/>
      </w:r>
    </w:p>
    <w:p w14:paraId="195866CE" w14:textId="77777777" w:rsidR="00236E6B" w:rsidRDefault="00236E6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E72E7"/>
    <w:multiLevelType w:val="hybridMultilevel"/>
    <w:tmpl w:val="D50A6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E92D64"/>
    <w:multiLevelType w:val="hybridMultilevel"/>
    <w:tmpl w:val="25F0BD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A14A2C"/>
    <w:multiLevelType w:val="hybridMultilevel"/>
    <w:tmpl w:val="6C8A5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van Sitnikov">
    <w15:presenceInfo w15:providerId="Windows Live" w15:userId="bae6b88cd70afc80"/>
  </w15:person>
  <w15:person w15:author="Dmeatry Chaminov">
    <w15:presenceInfo w15:providerId="Windows Live" w15:userId="fe36b9fbb842bf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3C1"/>
    <w:rsid w:val="000145C0"/>
    <w:rsid w:val="00014933"/>
    <w:rsid w:val="000A0BD1"/>
    <w:rsid w:val="000B7413"/>
    <w:rsid w:val="000F04B6"/>
    <w:rsid w:val="0014702F"/>
    <w:rsid w:val="0015036A"/>
    <w:rsid w:val="001733CF"/>
    <w:rsid w:val="00175F8E"/>
    <w:rsid w:val="00203022"/>
    <w:rsid w:val="002204EA"/>
    <w:rsid w:val="00236E6B"/>
    <w:rsid w:val="002432A5"/>
    <w:rsid w:val="0028167D"/>
    <w:rsid w:val="00284F94"/>
    <w:rsid w:val="00294AE1"/>
    <w:rsid w:val="002C1BAC"/>
    <w:rsid w:val="002C5B93"/>
    <w:rsid w:val="00302822"/>
    <w:rsid w:val="00343C2D"/>
    <w:rsid w:val="00343DBD"/>
    <w:rsid w:val="00344C37"/>
    <w:rsid w:val="00366B73"/>
    <w:rsid w:val="003B706B"/>
    <w:rsid w:val="003D6FAF"/>
    <w:rsid w:val="003E3E01"/>
    <w:rsid w:val="003F315A"/>
    <w:rsid w:val="00436C64"/>
    <w:rsid w:val="00454DB2"/>
    <w:rsid w:val="00462159"/>
    <w:rsid w:val="00493117"/>
    <w:rsid w:val="004A77A1"/>
    <w:rsid w:val="004D2422"/>
    <w:rsid w:val="004F6ED1"/>
    <w:rsid w:val="005137E2"/>
    <w:rsid w:val="005560CD"/>
    <w:rsid w:val="005642FF"/>
    <w:rsid w:val="00580A9E"/>
    <w:rsid w:val="005D76EC"/>
    <w:rsid w:val="005F3B13"/>
    <w:rsid w:val="005F46CB"/>
    <w:rsid w:val="0060010B"/>
    <w:rsid w:val="00607730"/>
    <w:rsid w:val="0062725E"/>
    <w:rsid w:val="00643E44"/>
    <w:rsid w:val="00676AAC"/>
    <w:rsid w:val="00684E33"/>
    <w:rsid w:val="006A69AA"/>
    <w:rsid w:val="006B7DD7"/>
    <w:rsid w:val="006B7FEF"/>
    <w:rsid w:val="00706200"/>
    <w:rsid w:val="00721EC7"/>
    <w:rsid w:val="007311F0"/>
    <w:rsid w:val="00750AC6"/>
    <w:rsid w:val="00754DF9"/>
    <w:rsid w:val="00760FCD"/>
    <w:rsid w:val="007676E7"/>
    <w:rsid w:val="007A2F50"/>
    <w:rsid w:val="007B02F1"/>
    <w:rsid w:val="007B1B69"/>
    <w:rsid w:val="007F29DE"/>
    <w:rsid w:val="008179E4"/>
    <w:rsid w:val="008207B0"/>
    <w:rsid w:val="00877A02"/>
    <w:rsid w:val="008931FD"/>
    <w:rsid w:val="008C330A"/>
    <w:rsid w:val="008C3A77"/>
    <w:rsid w:val="008F2CAC"/>
    <w:rsid w:val="009108AC"/>
    <w:rsid w:val="00917DDA"/>
    <w:rsid w:val="00920211"/>
    <w:rsid w:val="00920D90"/>
    <w:rsid w:val="00955351"/>
    <w:rsid w:val="0096369C"/>
    <w:rsid w:val="00993D0B"/>
    <w:rsid w:val="009D4088"/>
    <w:rsid w:val="009E3E33"/>
    <w:rsid w:val="009E45AD"/>
    <w:rsid w:val="009F1E26"/>
    <w:rsid w:val="00A01744"/>
    <w:rsid w:val="00A14DB4"/>
    <w:rsid w:val="00A222EF"/>
    <w:rsid w:val="00A25F4E"/>
    <w:rsid w:val="00A30E06"/>
    <w:rsid w:val="00A6497E"/>
    <w:rsid w:val="00A81AD8"/>
    <w:rsid w:val="00A8512E"/>
    <w:rsid w:val="00AA0EC6"/>
    <w:rsid w:val="00AB2DFE"/>
    <w:rsid w:val="00AB63AD"/>
    <w:rsid w:val="00AD389D"/>
    <w:rsid w:val="00AE625F"/>
    <w:rsid w:val="00B0316E"/>
    <w:rsid w:val="00B236E1"/>
    <w:rsid w:val="00B61D56"/>
    <w:rsid w:val="00B903A0"/>
    <w:rsid w:val="00BA3755"/>
    <w:rsid w:val="00BD71DC"/>
    <w:rsid w:val="00C0633F"/>
    <w:rsid w:val="00C53EE6"/>
    <w:rsid w:val="00C6358B"/>
    <w:rsid w:val="00C67A60"/>
    <w:rsid w:val="00C81BE6"/>
    <w:rsid w:val="00CA1DD0"/>
    <w:rsid w:val="00CC496F"/>
    <w:rsid w:val="00CD4CE2"/>
    <w:rsid w:val="00CF2B85"/>
    <w:rsid w:val="00D048A7"/>
    <w:rsid w:val="00D252B8"/>
    <w:rsid w:val="00D27944"/>
    <w:rsid w:val="00D41D2B"/>
    <w:rsid w:val="00D94F87"/>
    <w:rsid w:val="00D9627A"/>
    <w:rsid w:val="00DC13C1"/>
    <w:rsid w:val="00DE1269"/>
    <w:rsid w:val="00DF7256"/>
    <w:rsid w:val="00E15011"/>
    <w:rsid w:val="00E436FC"/>
    <w:rsid w:val="00E74549"/>
    <w:rsid w:val="00E82CC2"/>
    <w:rsid w:val="00EA3C7B"/>
    <w:rsid w:val="00ED63C8"/>
    <w:rsid w:val="00ED790B"/>
    <w:rsid w:val="00EE10DA"/>
    <w:rsid w:val="00F204BA"/>
    <w:rsid w:val="00F21458"/>
    <w:rsid w:val="00F24D07"/>
    <w:rsid w:val="00F4101B"/>
    <w:rsid w:val="00F45ECC"/>
    <w:rsid w:val="00F572FA"/>
    <w:rsid w:val="00F57A4F"/>
    <w:rsid w:val="00F608E2"/>
    <w:rsid w:val="00F96F22"/>
    <w:rsid w:val="00FA3978"/>
    <w:rsid w:val="00FB1BD1"/>
    <w:rsid w:val="00FB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F54DE"/>
  <w15:chartTrackingRefBased/>
  <w15:docId w15:val="{ED6E3BBD-10B3-416D-9AD3-708538781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3117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9311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35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6358B"/>
  </w:style>
  <w:style w:type="paragraph" w:styleId="a5">
    <w:name w:val="footer"/>
    <w:basedOn w:val="a"/>
    <w:link w:val="a6"/>
    <w:uiPriority w:val="99"/>
    <w:unhideWhenUsed/>
    <w:rsid w:val="00C635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6358B"/>
  </w:style>
  <w:style w:type="paragraph" w:styleId="a7">
    <w:name w:val="Title"/>
    <w:basedOn w:val="a"/>
    <w:next w:val="a"/>
    <w:link w:val="a8"/>
    <w:uiPriority w:val="10"/>
    <w:rsid w:val="00C635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C63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493117"/>
    <w:rPr>
      <w:rFonts w:ascii="Times New Roman" w:eastAsiaTheme="majorEastAsia" w:hAnsi="Times New Roman" w:cstheme="majorBidi"/>
      <w:b/>
      <w:caps/>
      <w:sz w:val="32"/>
      <w:szCs w:val="32"/>
    </w:rPr>
  </w:style>
  <w:style w:type="table" w:styleId="a9">
    <w:name w:val="Table Grid"/>
    <w:basedOn w:val="a1"/>
    <w:uiPriority w:val="39"/>
    <w:rsid w:val="00DF7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6A69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a">
    <w:name w:val="TOC Heading"/>
    <w:basedOn w:val="1"/>
    <w:next w:val="a"/>
    <w:uiPriority w:val="39"/>
    <w:unhideWhenUsed/>
    <w:qFormat/>
    <w:rsid w:val="000145C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145C0"/>
    <w:pPr>
      <w:spacing w:after="100"/>
    </w:pPr>
  </w:style>
  <w:style w:type="character" w:styleId="ab">
    <w:name w:val="Hyperlink"/>
    <w:basedOn w:val="a0"/>
    <w:uiPriority w:val="99"/>
    <w:unhideWhenUsed/>
    <w:rsid w:val="000145C0"/>
    <w:rPr>
      <w:color w:val="0563C1" w:themeColor="hyperlink"/>
      <w:u w:val="single"/>
    </w:rPr>
  </w:style>
  <w:style w:type="paragraph" w:styleId="ac">
    <w:name w:val="No Spacing"/>
    <w:uiPriority w:val="1"/>
    <w:rsid w:val="00D27944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d">
    <w:name w:val="List Paragraph"/>
    <w:basedOn w:val="a"/>
    <w:uiPriority w:val="34"/>
    <w:qFormat/>
    <w:rsid w:val="00DC13C1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D9627A"/>
    <w:rPr>
      <w:color w:val="808080"/>
    </w:rPr>
  </w:style>
  <w:style w:type="character" w:styleId="af">
    <w:name w:val="Unresolved Mention"/>
    <w:basedOn w:val="a0"/>
    <w:uiPriority w:val="99"/>
    <w:semiHidden/>
    <w:unhideWhenUsed/>
    <w:rsid w:val="003F315A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3F315A"/>
    <w:rPr>
      <w:color w:val="954F72" w:themeColor="followedHyperlink"/>
      <w:u w:val="single"/>
    </w:rPr>
  </w:style>
  <w:style w:type="character" w:styleId="af1">
    <w:name w:val="annotation reference"/>
    <w:basedOn w:val="a0"/>
    <w:uiPriority w:val="99"/>
    <w:semiHidden/>
    <w:unhideWhenUsed/>
    <w:rsid w:val="00CC496F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CC496F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CC496F"/>
    <w:rPr>
      <w:rFonts w:ascii="Times New Roman" w:hAnsi="Times New Roman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CC496F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CC496F"/>
    <w:rPr>
      <w:rFonts w:ascii="Times New Roman" w:hAnsi="Times New Roman"/>
      <w:b/>
      <w:bCs/>
      <w:sz w:val="20"/>
      <w:szCs w:val="20"/>
    </w:rPr>
  </w:style>
  <w:style w:type="paragraph" w:customStyle="1" w:styleId="mono">
    <w:name w:val="mono"/>
    <w:basedOn w:val="a"/>
    <w:link w:val="mono0"/>
    <w:qFormat/>
    <w:rsid w:val="0062725E"/>
    <w:pPr>
      <w:spacing w:before="120" w:after="120" w:line="240" w:lineRule="atLeast"/>
    </w:pPr>
    <w:rPr>
      <w:color w:val="808080" w:themeColor="background1" w:themeShade="80"/>
    </w:rPr>
  </w:style>
  <w:style w:type="character" w:customStyle="1" w:styleId="mono0">
    <w:name w:val="mono Знак"/>
    <w:basedOn w:val="a0"/>
    <w:link w:val="mono"/>
    <w:rsid w:val="0062725E"/>
    <w:rPr>
      <w:rFonts w:ascii="Times New Roman" w:hAnsi="Times New Roman"/>
      <w:color w:val="808080" w:themeColor="background1" w:themeShade="8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.mon\Documents\&#1053;&#1072;&#1089;&#1090;&#1088;&#1072;&#1080;&#1074;&#1072;&#1077;&#1084;&#1099;&#1077;%20&#1096;&#1072;&#1073;&#1083;&#1086;&#1085;&#1099;%20Office\&#1083;&#1088;%20&#1086;&#1090;&#1095;&#1077;&#1090;%20(&#1080;&#1085;&#1092;&#1086;&#1088;&#1084;&#1072;&#1090;&#1080;&#1082;&#1072;)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14CB9-5E40-4ED9-AC2C-2A1F341B6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лр отчет (информатика).dotx</Template>
  <TotalTime>119</TotalTime>
  <Pages>13</Pages>
  <Words>815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Dmeatry Chaminov</dc:creator>
  <cp:keywords/>
  <dc:description/>
  <cp:lastModifiedBy>Иван Ситников</cp:lastModifiedBy>
  <cp:revision>17</cp:revision>
  <cp:lastPrinted>2021-10-03T21:35:00Z</cp:lastPrinted>
  <dcterms:created xsi:type="dcterms:W3CDTF">2021-10-08T15:53:00Z</dcterms:created>
  <dcterms:modified xsi:type="dcterms:W3CDTF">2021-10-09T19:38:00Z</dcterms:modified>
</cp:coreProperties>
</file>