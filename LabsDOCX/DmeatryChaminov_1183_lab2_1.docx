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D7EF" w14:textId="77777777" w:rsidR="003E3E01" w:rsidRDefault="003E3E01">
      <w:pPr>
        <w:rPr>
          <w:szCs w:val="28"/>
        </w:rPr>
      </w:pPr>
    </w:p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10466"/>
      </w:tblGrid>
      <w:tr w:rsidR="003E3E01" w14:paraId="04A91E71" w14:textId="77777777" w:rsidTr="006A69AA">
        <w:trPr>
          <w:trHeight w:val="3152"/>
        </w:trPr>
        <w:tc>
          <w:tcPr>
            <w:tcW w:w="5000" w:type="pct"/>
          </w:tcPr>
          <w:p w14:paraId="7B59C76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3E42F975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2A68C4E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056FC75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41FD7D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221663B" w14:textId="77777777" w:rsidTr="006A69AA">
        <w:trPr>
          <w:trHeight w:val="2686"/>
        </w:trPr>
        <w:tc>
          <w:tcPr>
            <w:tcW w:w="5000" w:type="pct"/>
          </w:tcPr>
          <w:p w14:paraId="670190EB" w14:textId="25ACE90C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FB7F38">
              <w:rPr>
                <w:b/>
                <w:bCs/>
                <w:sz w:val="36"/>
                <w:szCs w:val="36"/>
              </w:rPr>
              <w:t xml:space="preserve">2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FB7F38">
              <w:rPr>
                <w:b/>
                <w:bCs/>
                <w:sz w:val="36"/>
                <w:szCs w:val="36"/>
              </w:rPr>
              <w:t>«Перевод числа из десятичной системы счисления в двоичную с использованием битовых операций»</w:t>
            </w:r>
          </w:p>
        </w:tc>
      </w:tr>
      <w:tr w:rsidR="003E3E01" w14:paraId="65249BEA" w14:textId="77777777" w:rsidTr="006A69AA">
        <w:trPr>
          <w:trHeight w:val="794"/>
        </w:trPr>
        <w:tc>
          <w:tcPr>
            <w:tcW w:w="5000" w:type="pct"/>
          </w:tcPr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23"/>
              <w:gridCol w:w="3824"/>
            </w:tblGrid>
            <w:tr w:rsidR="003E3E01" w14:paraId="39414F3E" w14:textId="77777777" w:rsidTr="008D44B2">
              <w:trPr>
                <w:trHeight w:val="148"/>
                <w:jc w:val="center"/>
              </w:trPr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BBDA1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Студент гр. 1183</w:t>
                  </w:r>
                </w:p>
              </w:tc>
              <w:tc>
                <w:tcPr>
                  <w:tcW w:w="3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674F2" w14:textId="7D8A03AF" w:rsidR="003E3E01" w:rsidRPr="00FB7F38" w:rsidRDefault="00FB7F38" w:rsidP="003E3E01">
                  <w:pPr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Чаминов Д. А.</w:t>
                  </w:r>
                </w:p>
              </w:tc>
            </w:tr>
            <w:tr w:rsidR="003E3E01" w14:paraId="7F8DB0DD" w14:textId="77777777" w:rsidTr="008D44B2">
              <w:trPr>
                <w:trHeight w:val="7298"/>
                <w:jc w:val="center"/>
              </w:trPr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9C382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Преподаватель</w:t>
                  </w:r>
                </w:p>
              </w:tc>
              <w:tc>
                <w:tcPr>
                  <w:tcW w:w="3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E1EBA" w14:textId="77777777" w:rsidR="003E3E01" w:rsidRDefault="003E3E01" w:rsidP="003E3E01">
                  <w:pPr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Ситников И. Ю.</w:t>
                  </w:r>
                </w:p>
              </w:tc>
            </w:tr>
          </w:tbl>
          <w:p w14:paraId="79C712AE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  <w:tr w:rsidR="003E3E01" w14:paraId="4D8D4481" w14:textId="77777777" w:rsidTr="006A69AA">
        <w:trPr>
          <w:trHeight w:val="20"/>
        </w:trPr>
        <w:tc>
          <w:tcPr>
            <w:tcW w:w="5000" w:type="pct"/>
          </w:tcPr>
          <w:p w14:paraId="487E3FD7" w14:textId="77777777" w:rsidR="003E3E01" w:rsidRPr="00DF7256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Санкт-Петербург</w:t>
            </w:r>
          </w:p>
          <w:p w14:paraId="2E640129" w14:textId="77777777" w:rsidR="003E3E01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2021</w:t>
            </w:r>
          </w:p>
        </w:tc>
      </w:tr>
    </w:tbl>
    <w:p w14:paraId="3F89F50F" w14:textId="77777777" w:rsidR="003B706B" w:rsidRPr="000145C0" w:rsidRDefault="000145C0" w:rsidP="000145C0">
      <w:pPr>
        <w:jc w:val="center"/>
        <w:rPr>
          <w:b/>
          <w:bCs/>
          <w:sz w:val="32"/>
          <w:szCs w:val="32"/>
        </w:rPr>
      </w:pPr>
      <w:r w:rsidRPr="000145C0">
        <w:rPr>
          <w:b/>
          <w:bCs/>
          <w:sz w:val="32"/>
          <w:szCs w:val="32"/>
        </w:rPr>
        <w:lastRenderedPageBreak/>
        <w:t>Содержание</w:t>
      </w:r>
    </w:p>
    <w:p w14:paraId="2A8B2561" w14:textId="77777777" w:rsidR="000145C0" w:rsidRDefault="000145C0">
      <w:pPr>
        <w:pStyle w:val="aa"/>
      </w:pPr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BA0E0" w14:textId="7F604434" w:rsidR="0075603B" w:rsidRDefault="000145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12420" w:history="1">
            <w:r w:rsidR="0075603B" w:rsidRPr="008469D0">
              <w:rPr>
                <w:rStyle w:val="ab"/>
                <w:noProof/>
              </w:rPr>
              <w:t>Спецификация задания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_Toc85112420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3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48578EA9" w14:textId="12DEB81F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1" w:history="1">
            <w:r w:rsidR="0075603B" w:rsidRPr="008469D0">
              <w:rPr>
                <w:rStyle w:val="ab"/>
                <w:noProof/>
              </w:rPr>
              <w:t>Описание алгоритма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_Toc85112421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4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6208C8B4" w14:textId="0E220776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2" w:history="1">
            <w:r w:rsidR="0075603B" w:rsidRPr="008469D0">
              <w:rPr>
                <w:rStyle w:val="ab"/>
                <w:noProof/>
              </w:rPr>
              <w:t>Блок-схема алгоритма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_Toc85112422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5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06087D08" w14:textId="66EB8DA6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3" w:history="1">
            <w:r w:rsidR="0075603B" w:rsidRPr="008469D0">
              <w:rPr>
                <w:rStyle w:val="ab"/>
                <w:noProof/>
              </w:rPr>
              <w:t>Выбор и обоснование типов переменных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_Toc85112423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6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0EB15501" w14:textId="7EE89082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4" w:history="1">
            <w:r w:rsidR="0075603B" w:rsidRPr="008469D0">
              <w:rPr>
                <w:rStyle w:val="ab"/>
                <w:noProof/>
              </w:rPr>
              <w:t>Вводимые и выводимые параметры и их типы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_Toc85112424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7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4416CA93" w14:textId="0FD2C42D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5" w:history="1">
            <w:r w:rsidR="0075603B" w:rsidRPr="008469D0">
              <w:rPr>
                <w:rStyle w:val="ab"/>
                <w:noProof/>
              </w:rPr>
              <w:t>Структура проекта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_Toc85112425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8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3966409F" w14:textId="17A83C06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6" w:history="1">
            <w:r w:rsidR="0075603B" w:rsidRPr="008469D0">
              <w:rPr>
                <w:rStyle w:val="ab"/>
                <w:noProof/>
              </w:rPr>
              <w:t>Текст</w:t>
            </w:r>
            <w:r w:rsidR="0075603B" w:rsidRPr="008469D0">
              <w:rPr>
                <w:rStyle w:val="ab"/>
                <w:noProof/>
                <w:lang w:val="en-US"/>
              </w:rPr>
              <w:t xml:space="preserve"> </w:t>
            </w:r>
            <w:r w:rsidR="0075603B" w:rsidRPr="008469D0">
              <w:rPr>
                <w:rStyle w:val="ab"/>
                <w:noProof/>
              </w:rPr>
              <w:t>программы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_Toc85112426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9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22C9D7B9" w14:textId="028B290A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7" w:history="1">
            <w:r w:rsidR="0075603B" w:rsidRPr="008469D0">
              <w:rPr>
                <w:rStyle w:val="ab"/>
                <w:noProof/>
              </w:rPr>
              <w:t>Копии экрана при работе программы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_Toc85112427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10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3465A462" w14:textId="5D932482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8" w:history="1">
            <w:r w:rsidR="0075603B" w:rsidRPr="008469D0">
              <w:rPr>
                <w:rStyle w:val="ab"/>
                <w:noProof/>
              </w:rPr>
              <w:t>Контрольный пример, сравнение с эталоном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_Toc85112428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11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3A6004B7" w14:textId="3D0B0EDC" w:rsidR="0075603B" w:rsidRDefault="007350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12429" w:history="1">
            <w:r w:rsidR="0075603B" w:rsidRPr="008469D0">
              <w:rPr>
                <w:rStyle w:val="ab"/>
                <w:noProof/>
              </w:rPr>
              <w:t>Результаты</w:t>
            </w:r>
            <w:r w:rsidR="0075603B">
              <w:rPr>
                <w:noProof/>
                <w:webHidden/>
              </w:rPr>
              <w:tab/>
            </w:r>
            <w:r w:rsidR="0075603B">
              <w:rPr>
                <w:noProof/>
                <w:webHidden/>
              </w:rPr>
              <w:fldChar w:fldCharType="begin"/>
            </w:r>
            <w:r w:rsidR="0075603B">
              <w:rPr>
                <w:noProof/>
                <w:webHidden/>
              </w:rPr>
              <w:instrText xml:space="preserve"> PAGEREF _Toc85112429 \h </w:instrText>
            </w:r>
            <w:r w:rsidR="0075603B">
              <w:rPr>
                <w:noProof/>
                <w:webHidden/>
              </w:rPr>
            </w:r>
            <w:r w:rsidR="0075603B">
              <w:rPr>
                <w:noProof/>
                <w:webHidden/>
              </w:rPr>
              <w:fldChar w:fldCharType="separate"/>
            </w:r>
            <w:r w:rsidR="00A11DF4">
              <w:rPr>
                <w:noProof/>
                <w:webHidden/>
              </w:rPr>
              <w:t>12</w:t>
            </w:r>
            <w:r w:rsidR="0075603B">
              <w:rPr>
                <w:noProof/>
                <w:webHidden/>
              </w:rPr>
              <w:fldChar w:fldCharType="end"/>
            </w:r>
          </w:hyperlink>
        </w:p>
        <w:p w14:paraId="3D2676EA" w14:textId="10A1B46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07ACBB10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891164E" w14:textId="77777777" w:rsidR="000145C0" w:rsidRDefault="00920D90" w:rsidP="00920D90">
      <w:pPr>
        <w:pStyle w:val="1"/>
      </w:pPr>
      <w:bookmarkStart w:id="0" w:name="_Toc85112420"/>
      <w:r>
        <w:lastRenderedPageBreak/>
        <w:t>Спецификация задания</w:t>
      </w:r>
      <w:bookmarkEnd w:id="0"/>
    </w:p>
    <w:p w14:paraId="51780A87" w14:textId="181DD0D2" w:rsidR="00493117" w:rsidRDefault="00FB7F38" w:rsidP="00493117">
      <w:r>
        <w:t>Разрабатываемая программа должна отвечать следующим требованиям:</w:t>
      </w:r>
    </w:p>
    <w:p w14:paraId="4AE0B5D8" w14:textId="21D4E86A" w:rsidR="00FB7F38" w:rsidRDefault="00FB7F38" w:rsidP="00FB7F38">
      <w:pPr>
        <w:pStyle w:val="ad"/>
        <w:numPr>
          <w:ilvl w:val="0"/>
          <w:numId w:val="1"/>
        </w:numPr>
      </w:pPr>
      <w:r>
        <w:t xml:space="preserve">Работать в операционной системе </w:t>
      </w:r>
      <w:r>
        <w:rPr>
          <w:lang w:val="en-US"/>
        </w:rPr>
        <w:t>MS</w:t>
      </w:r>
      <w:r>
        <w:t xml:space="preserve"> </w:t>
      </w:r>
      <w:commentRangeStart w:id="1"/>
      <w:r>
        <w:rPr>
          <w:lang w:val="en-US"/>
        </w:rPr>
        <w:t>Windows</w:t>
      </w:r>
      <w:commentRangeEnd w:id="1"/>
      <w:r w:rsidR="008C5E68">
        <w:rPr>
          <w:rStyle w:val="af"/>
        </w:rPr>
        <w:commentReference w:id="1"/>
      </w:r>
      <w:r w:rsidRPr="00FB7F38">
        <w:t>.</w:t>
      </w:r>
    </w:p>
    <w:p w14:paraId="0EF326DF" w14:textId="41BB2CFC" w:rsidR="00FB7F38" w:rsidRDefault="00FB7F38" w:rsidP="00FB7F38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B7F38">
        <w:t xml:space="preserve"> </w:t>
      </w:r>
      <w:r>
        <w:t xml:space="preserve">(Си) в среде </w:t>
      </w:r>
      <w:r>
        <w:rPr>
          <w:lang w:val="en-US"/>
        </w:rPr>
        <w:t>MS</w:t>
      </w:r>
      <w:r w:rsidRPr="00FB7F38">
        <w:t xml:space="preserve"> </w:t>
      </w:r>
      <w:r>
        <w:rPr>
          <w:lang w:val="en-US"/>
        </w:rPr>
        <w:t>Visual</w:t>
      </w:r>
      <w:r w:rsidRPr="00FB7F38">
        <w:t xml:space="preserve"> </w:t>
      </w:r>
      <w:r>
        <w:rPr>
          <w:lang w:val="en-US"/>
        </w:rPr>
        <w:t>Studio</w:t>
      </w:r>
      <w:r w:rsidRPr="00FB7F38">
        <w:t>.</w:t>
      </w:r>
    </w:p>
    <w:p w14:paraId="22DAE1F8" w14:textId="7CB7F181" w:rsidR="00493117" w:rsidRDefault="00FB7F38" w:rsidP="008D44B2">
      <w:pPr>
        <w:pStyle w:val="ad"/>
        <w:numPr>
          <w:ilvl w:val="0"/>
          <w:numId w:val="1"/>
        </w:numPr>
      </w:pPr>
      <w:r>
        <w:t>Переводить число из десятичной системы счисления в двоичную (с использованием дополнительного кода</w:t>
      </w:r>
      <w:r w:rsidR="00DE11F5">
        <w:t>, выводить 32 разряда</w:t>
      </w:r>
      <w:r>
        <w:t xml:space="preserve">). </w:t>
      </w:r>
      <w:r w:rsidR="00493117">
        <w:br w:type="page"/>
      </w:r>
    </w:p>
    <w:p w14:paraId="421BB10C" w14:textId="77777777" w:rsidR="00493117" w:rsidRDefault="00493117" w:rsidP="00493117">
      <w:pPr>
        <w:pStyle w:val="1"/>
      </w:pPr>
      <w:bookmarkStart w:id="2" w:name="_Toc85112421"/>
      <w:r>
        <w:lastRenderedPageBreak/>
        <w:t>Описание алгоритма</w:t>
      </w:r>
      <w:bookmarkEnd w:id="2"/>
    </w:p>
    <w:p w14:paraId="0F52CF0A" w14:textId="5F086F5F" w:rsidR="00493117" w:rsidRDefault="008D44B2" w:rsidP="008D44B2">
      <w:r>
        <w:t xml:space="preserve">В программу подается десятичное число, вызывается функция </w:t>
      </w:r>
      <w:proofErr w:type="spellStart"/>
      <w:r>
        <w:rPr>
          <w:lang w:val="en-US"/>
        </w:rPr>
        <w:t>representAsBin</w:t>
      </w:r>
      <w:proofErr w:type="spellEnd"/>
      <w:r w:rsidRPr="008D44B2">
        <w:t>,</w:t>
      </w:r>
      <w:r>
        <w:t xml:space="preserve"> которая при помощи битовых операторов циклически вычисляет каждый бит числа (для проверки бита с номером </w:t>
      </w:r>
      <w:proofErr w:type="spellStart"/>
      <w:r>
        <w:rPr>
          <w:lang w:val="en-US"/>
        </w:rPr>
        <w:t>i</w:t>
      </w:r>
      <w:proofErr w:type="spellEnd"/>
      <w:r>
        <w:t xml:space="preserve"> необходимо проверить результат поразрядной конъюнкции для исходного числа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>: если результат операции равен 0, то этот бит – 0, иначе – 1</w:t>
      </w:r>
      <w:r>
        <w:t>), записывает двоичное представление числа в переданную по указателю си-строку. Затем программа выводит эту строку и ждет, пока пользователь не нажмет на клавишу.</w:t>
      </w:r>
      <w:r w:rsidR="00493117">
        <w:br w:type="page"/>
      </w:r>
    </w:p>
    <w:bookmarkStart w:id="3" w:name="_Toc85112422"/>
    <w:p w14:paraId="268FFC47" w14:textId="05497509" w:rsidR="008D44B2" w:rsidRDefault="007D6C0C" w:rsidP="008D44B2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D7617" wp14:editId="61E3A07B">
                <wp:simplePos x="0" y="0"/>
                <wp:positionH relativeFrom="column">
                  <wp:posOffset>-29796</wp:posOffset>
                </wp:positionH>
                <wp:positionV relativeFrom="paragraph">
                  <wp:posOffset>7743092</wp:posOffset>
                </wp:positionV>
                <wp:extent cx="1553796" cy="474345"/>
                <wp:effectExtent l="0" t="0" r="27940" b="2095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96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C93F" w14:textId="024729BF" w:rsidR="007D6C0C" w:rsidRPr="007D6C0C" w:rsidRDefault="007D6C0C" w:rsidP="007D6C0C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D7617" id="Овал 37" o:spid="_x0000_s1026" style="position:absolute;left:0;text-align:left;margin-left:-2.35pt;margin-top:609.7pt;width:122.35pt;height:37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94CC93F" w14:textId="024729BF" w:rsidR="007D6C0C" w:rsidRPr="007D6C0C" w:rsidRDefault="007D6C0C" w:rsidP="007D6C0C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DB69C" wp14:editId="1F6C29DF">
                <wp:simplePos x="0" y="0"/>
                <wp:positionH relativeFrom="column">
                  <wp:posOffset>756138</wp:posOffset>
                </wp:positionH>
                <wp:positionV relativeFrom="paragraph">
                  <wp:posOffset>7291754</wp:posOffset>
                </wp:positionV>
                <wp:extent cx="0" cy="463061"/>
                <wp:effectExtent l="76200" t="0" r="57150" b="514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1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59.55pt;margin-top:574.15pt;width:0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192A2" wp14:editId="1136E07D">
                <wp:simplePos x="0" y="0"/>
                <wp:positionH relativeFrom="column">
                  <wp:posOffset>142142</wp:posOffset>
                </wp:positionH>
                <wp:positionV relativeFrom="paragraph">
                  <wp:posOffset>6447691</wp:posOffset>
                </wp:positionV>
                <wp:extent cx="1406525" cy="855785"/>
                <wp:effectExtent l="19050" t="0" r="41275" b="20955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85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865A" w14:textId="1EABBDF1" w:rsidR="007D6C0C" w:rsidRPr="007D6C0C" w:rsidRDefault="007D6C0C" w:rsidP="007D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Вывод:</w:t>
                            </w:r>
                            <w:r>
                              <w:rPr>
                                <w:lang w:val="en-US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192A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" o:spid="_x0000_s1027" type="#_x0000_t7" style="position:absolute;left:0;text-align:left;margin-left:11.2pt;margin-top:507.7pt;width:110.75pt;height:67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" adj="3286" fillcolor="#4472c4 [3204]" strokecolor="#1f3763 [1604]" strokeweight="1pt">
                <v:textbox>
                  <w:txbxContent>
                    <w:p w14:paraId="7494865A" w14:textId="1EABBDF1" w:rsidR="007D6C0C" w:rsidRPr="007D6C0C" w:rsidRDefault="007D6C0C" w:rsidP="007D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Вывод:</w:t>
                      </w:r>
                      <w:r>
                        <w:rPr>
                          <w:lang w:val="en-US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5D532" wp14:editId="24A78C16">
                <wp:simplePos x="0" y="0"/>
                <wp:positionH relativeFrom="column">
                  <wp:posOffset>849923</wp:posOffset>
                </wp:positionH>
                <wp:positionV relativeFrom="paragraph">
                  <wp:posOffset>5931877</wp:posOffset>
                </wp:positionV>
                <wp:extent cx="11723" cy="504092"/>
                <wp:effectExtent l="38100" t="0" r="64770" b="488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94D85" id="Прямая со стрелкой 36" o:spid="_x0000_s1026" type="#_x0000_t32" style="position:absolute;margin-left:66.9pt;margin-top:467.1pt;width:.9pt;height:3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EAC18" wp14:editId="396DCF6B">
                <wp:simplePos x="0" y="0"/>
                <wp:positionH relativeFrom="column">
                  <wp:posOffset>1606062</wp:posOffset>
                </wp:positionH>
                <wp:positionV relativeFrom="paragraph">
                  <wp:posOffset>2297723</wp:posOffset>
                </wp:positionV>
                <wp:extent cx="3420110" cy="3446585"/>
                <wp:effectExtent l="38100" t="0" r="1170940" b="9715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110" cy="3446585"/>
                        </a:xfrm>
                        <a:prstGeom prst="bentConnector3">
                          <a:avLst>
                            <a:gd name="adj1" fmla="val -33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B6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3" o:spid="_x0000_s1026" type="#_x0000_t34" style="position:absolute;margin-left:126.45pt;margin-top:180.9pt;width:269.3pt;height:271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" adj="-7267" strokecolor="#4472c4 [3204]" strokeweight=".5pt">
                <v:stroke endarrow="block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91C44" wp14:editId="0986C2BF">
                <wp:simplePos x="0" y="0"/>
                <wp:positionH relativeFrom="column">
                  <wp:posOffset>166614</wp:posOffset>
                </wp:positionH>
                <wp:positionV relativeFrom="paragraph">
                  <wp:posOffset>5527040</wp:posOffset>
                </wp:positionV>
                <wp:extent cx="1435735" cy="398145"/>
                <wp:effectExtent l="0" t="0" r="12065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1622" w14:textId="522B79B0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result[32]=’\0’</w:t>
                            </w:r>
                          </w:p>
                          <w:p w14:paraId="3E72F30A" w14:textId="77777777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91C44" id="Прямоугольник 34" o:spid="_x0000_s1028" style="position:absolute;left:0;text-align:left;margin-left:13.1pt;margin-top:435.2pt;width:113.05pt;height:31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" fillcolor="#4472c4 [3204]" strokecolor="#1f3763 [1604]" strokeweight="1pt">
                <v:textbox>
                  <w:txbxContent>
                    <w:p w14:paraId="55191622" w14:textId="522B79B0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result[</w:t>
                      </w:r>
                      <w:proofErr w:type="gramEnd"/>
                      <w:r>
                        <w:rPr>
                          <w:lang w:val="en-US"/>
                        </w:rPr>
                        <w:t>32]=’\0’</w:t>
                      </w:r>
                    </w:p>
                    <w:p w14:paraId="3E72F30A" w14:textId="77777777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FF4CD" wp14:editId="55F4B4DB">
                <wp:simplePos x="0" y="0"/>
                <wp:positionH relativeFrom="column">
                  <wp:posOffset>4946894</wp:posOffset>
                </wp:positionH>
                <wp:positionV relativeFrom="paragraph">
                  <wp:posOffset>2284144</wp:posOffset>
                </wp:positionV>
                <wp:extent cx="914400" cy="351692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B07D3" w14:textId="77777777" w:rsidR="00C231BD" w:rsidRPr="00C231BD" w:rsidRDefault="00C231BD" w:rsidP="00C231B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F4CD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9" type="#_x0000_t202" style="position:absolute;left:0;text-align:left;margin-left:389.5pt;margin-top:179.85pt;width:1in;height:27.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" filled="f" stroked="f" strokeweight=".5pt">
                <v:textbox>
                  <w:txbxContent>
                    <w:p w14:paraId="5FEB07D3" w14:textId="77777777" w:rsidR="00C231BD" w:rsidRPr="00C231BD" w:rsidRDefault="00C231BD" w:rsidP="00C231B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96A41" wp14:editId="3F5BC354">
                <wp:simplePos x="0" y="0"/>
                <wp:positionH relativeFrom="column">
                  <wp:posOffset>3375660</wp:posOffset>
                </wp:positionH>
                <wp:positionV relativeFrom="paragraph">
                  <wp:posOffset>2244286</wp:posOffset>
                </wp:positionV>
                <wp:extent cx="105508" cy="105508"/>
                <wp:effectExtent l="0" t="0" r="27940" b="2794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05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FD92" id="Овал 31" o:spid="_x0000_s1026" style="position:absolute;margin-left:265.8pt;margin-top:176.7pt;width:8.3pt;height: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D55AF0" wp14:editId="342F48C7">
                <wp:simplePos x="0" y="0"/>
                <wp:positionH relativeFrom="column">
                  <wp:posOffset>3434862</wp:posOffset>
                </wp:positionH>
                <wp:positionV relativeFrom="paragraph">
                  <wp:posOffset>1834662</wp:posOffset>
                </wp:positionV>
                <wp:extent cx="0" cy="410307"/>
                <wp:effectExtent l="76200" t="0" r="57150" b="660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837B3" id="Прямая со стрелкой 30" o:spid="_x0000_s1026" type="#_x0000_t32" style="position:absolute;margin-left:270.45pt;margin-top:144.45pt;width:0;height:3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5C514" wp14:editId="232AA474">
                <wp:simplePos x="0" y="0"/>
                <wp:positionH relativeFrom="column">
                  <wp:posOffset>2930720</wp:posOffset>
                </wp:positionH>
                <wp:positionV relativeFrom="paragraph">
                  <wp:posOffset>2280138</wp:posOffset>
                </wp:positionV>
                <wp:extent cx="703434" cy="5862"/>
                <wp:effectExtent l="0" t="57150" r="40005" b="895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3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865F" id="Прямая со стрелкой 29" o:spid="_x0000_s1026" type="#_x0000_t32" style="position:absolute;margin-left:230.75pt;margin-top:179.55pt;width:55.4pt;height: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17A49" wp14:editId="6187B7F8">
                <wp:simplePos x="0" y="0"/>
                <wp:positionH relativeFrom="column">
                  <wp:posOffset>2039571</wp:posOffset>
                </wp:positionH>
                <wp:positionV relativeFrom="paragraph">
                  <wp:posOffset>2033417</wp:posOffset>
                </wp:positionV>
                <wp:extent cx="890954" cy="387754"/>
                <wp:effectExtent l="0" t="0" r="2349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87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0DDC" w14:textId="1736AAFD" w:rsidR="00CC6AAC" w:rsidRP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lang w:val="en-US"/>
                              </w:rPr>
                              <w:t>i =</w:t>
                            </w:r>
                            <w:r>
                              <w:rPr>
                                <w:lang w:val="en-US"/>
                              </w:rP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7A49" id="Прямоугольник 7" o:spid="_x0000_s1030" style="position:absolute;left:0;text-align:left;margin-left:160.6pt;margin-top:160.1pt;width:70.1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" fillcolor="#4472c4 [3204]" strokecolor="#1f3763 [1604]" strokeweight="1pt">
                <v:textbox>
                  <w:txbxContent>
                    <w:p w14:paraId="38B30DDC" w14:textId="1736AAFD" w:rsidR="00CC6AAC" w:rsidRP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2B675F" wp14:editId="3BA04268">
                <wp:simplePos x="0" y="0"/>
                <wp:positionH relativeFrom="column">
                  <wp:posOffset>967056</wp:posOffset>
                </wp:positionH>
                <wp:positionV relativeFrom="paragraph">
                  <wp:posOffset>2215320</wp:posOffset>
                </wp:positionV>
                <wp:extent cx="1060938" cy="0"/>
                <wp:effectExtent l="0" t="76200" r="2540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EF76" id="Прямая со стрелкой 18" o:spid="_x0000_s1026" type="#_x0000_t32" style="position:absolute;margin-left:76.15pt;margin-top:174.45pt;width:83.55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4E328" wp14:editId="6073FBEC">
                <wp:simplePos x="0" y="0"/>
                <wp:positionH relativeFrom="column">
                  <wp:posOffset>2895600</wp:posOffset>
                </wp:positionH>
                <wp:positionV relativeFrom="paragraph">
                  <wp:posOffset>1834662</wp:posOffset>
                </wp:positionV>
                <wp:extent cx="533400" cy="2983523"/>
                <wp:effectExtent l="0" t="0" r="3009900" b="2667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983523"/>
                        </a:xfrm>
                        <a:prstGeom prst="bentConnector3">
                          <a:avLst>
                            <a:gd name="adj1" fmla="val 6576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5A05" id="Соединитель: уступ 28" o:spid="_x0000_s1026" type="#_x0000_t34" style="position:absolute;margin-left:228pt;margin-top:144.45pt;width:42pt;height:234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" adj="142061" strokecolor="#4472c4 [3204]" strokeweight=".5pt"/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8C7CF" wp14:editId="11CE847F">
                <wp:simplePos x="0" y="0"/>
                <wp:positionH relativeFrom="column">
                  <wp:posOffset>2284974</wp:posOffset>
                </wp:positionH>
                <wp:positionV relativeFrom="paragraph">
                  <wp:posOffset>4155440</wp:posOffset>
                </wp:positionV>
                <wp:extent cx="1359877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98F7" id="Прямая со стрелкой 25" o:spid="_x0000_s1026" type="#_x0000_t32" style="position:absolute;margin-left:179.9pt;margin-top:327.2pt;width:107.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DF6DB" wp14:editId="5778C261">
                <wp:simplePos x="0" y="0"/>
                <wp:positionH relativeFrom="column">
                  <wp:posOffset>2156509</wp:posOffset>
                </wp:positionH>
                <wp:positionV relativeFrom="paragraph">
                  <wp:posOffset>4108743</wp:posOffset>
                </wp:positionV>
                <wp:extent cx="99451" cy="99451"/>
                <wp:effectExtent l="0" t="0" r="15240" b="1524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51" cy="9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0D1E5" id="Овал 27" o:spid="_x0000_s1026" style="position:absolute;margin-left:169.8pt;margin-top:323.5pt;width:7.85pt;height: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C22EF" wp14:editId="50A7DBBD">
                <wp:simplePos x="0" y="0"/>
                <wp:positionH relativeFrom="column">
                  <wp:posOffset>2180492</wp:posOffset>
                </wp:positionH>
                <wp:positionV relativeFrom="paragraph">
                  <wp:posOffset>3557954</wp:posOffset>
                </wp:positionV>
                <wp:extent cx="17585" cy="1019908"/>
                <wp:effectExtent l="57150" t="0" r="59055" b="469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1019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59C5" id="Прямая со стрелкой 24" o:spid="_x0000_s1026" type="#_x0000_t32" style="position:absolute;margin-left:171.7pt;margin-top:280.15pt;width:1.4pt;height:8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B60D4" wp14:editId="5C407AFB">
                <wp:simplePos x="0" y="0"/>
                <wp:positionH relativeFrom="column">
                  <wp:posOffset>1547446</wp:posOffset>
                </wp:positionH>
                <wp:positionV relativeFrom="paragraph">
                  <wp:posOffset>4607169</wp:posOffset>
                </wp:positionV>
                <wp:extent cx="1342292" cy="439616"/>
                <wp:effectExtent l="0" t="0" r="1079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2" cy="43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7843" w14:textId="5593B171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B60D4" id="Прямоугольник 23" o:spid="_x0000_s1031" style="position:absolute;left:0;text-align:left;margin-left:121.85pt;margin-top:362.75pt;width:105.7pt;height:3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" fillcolor="#4472c4 [3204]" strokecolor="#1f3763 [1604]" strokeweight="1pt">
                <v:textbox>
                  <w:txbxContent>
                    <w:p w14:paraId="5D067843" w14:textId="5593B171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7D23A" wp14:editId="423000C8">
                <wp:simplePos x="0" y="0"/>
                <wp:positionH relativeFrom="column">
                  <wp:posOffset>4530383</wp:posOffset>
                </wp:positionH>
                <wp:positionV relativeFrom="paragraph">
                  <wp:posOffset>3616033</wp:posOffset>
                </wp:positionV>
                <wp:extent cx="914400" cy="351692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C6AC2" w14:textId="03A5D05E" w:rsidR="00C231BD" w:rsidRPr="00C231BD" w:rsidRDefault="00C231BD" w:rsidP="00C231B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D23A" id="Надпись 22" o:spid="_x0000_s1032" type="#_x0000_t202" style="position:absolute;left:0;text-align:left;margin-left:356.7pt;margin-top:284.75pt;width:1in;height:27.7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" filled="f" stroked="f" strokeweight=".5pt">
                <v:textbox>
                  <w:txbxContent>
                    <w:p w14:paraId="40EC6AC2" w14:textId="03A5D05E" w:rsidR="00C231BD" w:rsidRPr="00C231BD" w:rsidRDefault="00C231BD" w:rsidP="00C231B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258A3C" wp14:editId="5F545276">
                <wp:simplePos x="0" y="0"/>
                <wp:positionH relativeFrom="column">
                  <wp:posOffset>2918557</wp:posOffset>
                </wp:positionH>
                <wp:positionV relativeFrom="paragraph">
                  <wp:posOffset>2942150</wp:posOffset>
                </wp:positionV>
                <wp:extent cx="914400" cy="35169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11342" w14:textId="77777777" w:rsidR="00C231BD" w:rsidRDefault="00C231BD" w:rsidP="00C231B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A3C" id="Надпись 21" o:spid="_x0000_s1033" type="#_x0000_t202" style="position:absolute;left:0;text-align:left;margin-left:229.8pt;margin-top:231.65pt;width:1in;height:27.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" filled="f" stroked="f" strokeweight=".5pt">
                <v:textbox>
                  <w:txbxContent>
                    <w:p w14:paraId="05011342" w14:textId="77777777" w:rsidR="00C231BD" w:rsidRDefault="00C231BD" w:rsidP="00C231B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12E45" wp14:editId="630AC9B8">
                <wp:simplePos x="0" y="0"/>
                <wp:positionH relativeFrom="column">
                  <wp:posOffset>4325815</wp:posOffset>
                </wp:positionH>
                <wp:positionV relativeFrom="paragraph">
                  <wp:posOffset>3645877</wp:posOffset>
                </wp:positionV>
                <wp:extent cx="0" cy="322385"/>
                <wp:effectExtent l="76200" t="0" r="76200" b="590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90B6" id="Прямая со стрелкой 20" o:spid="_x0000_s1026" type="#_x0000_t32" style="position:absolute;margin-left:340.6pt;margin-top:287.1pt;width:0;height:2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B6952" wp14:editId="6DC7A198">
                <wp:simplePos x="0" y="0"/>
                <wp:positionH relativeFrom="column">
                  <wp:posOffset>3569335</wp:posOffset>
                </wp:positionH>
                <wp:positionV relativeFrom="paragraph">
                  <wp:posOffset>3968164</wp:posOffset>
                </wp:positionV>
                <wp:extent cx="1435735" cy="398145"/>
                <wp:effectExtent l="0" t="0" r="12065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7BC1" w14:textId="77777777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result[31-</w:t>
                            </w:r>
                            <w:r>
                              <w:rPr>
                                <w:lang w:val="en-US"/>
                              </w:rPr>
                              <w:t>i]=’0’</w:t>
                            </w:r>
                          </w:p>
                          <w:p w14:paraId="2F61DF65" w14:textId="53A50F9A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B6952" id="Прямоугольник 19" o:spid="_x0000_s1034" style="position:absolute;left:0;text-align:left;margin-left:281.05pt;margin-top:312.45pt;width:113.05pt;height:31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jUpQIAAF4FAAAOAAAAZHJzL2Uyb0RvYy54bWysVEtu2zAQ3RfoHQjuG1mO3SR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" fillcolor="#4472c4 [3204]" strokecolor="#1f3763 [1604]" strokeweight="1pt">
                <v:textbox>
                  <w:txbxContent>
                    <w:p w14:paraId="7E547BC1" w14:textId="77777777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result[31-</w:t>
                      </w:r>
                      <w:proofErr w:type="gramStart"/>
                      <w:r>
                        <w:rPr>
                          <w:lang w:val="en-US"/>
                        </w:rPr>
                        <w:t>i]=</w:t>
                      </w:r>
                      <w:proofErr w:type="gramEnd"/>
                      <w:r>
                        <w:rPr>
                          <w:lang w:val="en-US"/>
                        </w:rPr>
                        <w:t>’0’</w:t>
                      </w:r>
                    </w:p>
                    <w:p w14:paraId="2F61DF65" w14:textId="53A50F9A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8E7CF" wp14:editId="72E3824C">
                <wp:simplePos x="0" y="0"/>
                <wp:positionH relativeFrom="column">
                  <wp:posOffset>1436077</wp:posOffset>
                </wp:positionH>
                <wp:positionV relativeFrom="paragraph">
                  <wp:posOffset>3153508</wp:posOffset>
                </wp:positionV>
                <wp:extent cx="1435735" cy="398145"/>
                <wp:effectExtent l="0" t="0" r="120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2060" w14:textId="3D07E7DA" w:rsidR="00C231BD" w:rsidRPr="00C231BD" w:rsidRDefault="00C231BD" w:rsidP="00C23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result[31-</w:t>
                            </w:r>
                            <w:r>
                              <w:rPr>
                                <w:lang w:val="en-US"/>
                              </w:rPr>
                              <w:t>i]=’1’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8E7CF" id="Прямоугольник 17" o:spid="_x0000_s1035" style="position:absolute;left:0;text-align:left;margin-left:113.1pt;margin-top:248.3pt;width:113.05pt;height:31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uPpQIAAF4FAAAOAAAAZHJzL2Uyb0RvYy54bWysVEtu2zAQ3RfoHQjuG1mO3SR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" fillcolor="#4472c4 [3204]" strokecolor="#1f3763 [1604]" strokeweight="1pt">
                <v:textbox>
                  <w:txbxContent>
                    <w:p w14:paraId="3F6F2060" w14:textId="3D07E7DA" w:rsidR="00C231BD" w:rsidRPr="00C231BD" w:rsidRDefault="00C231BD" w:rsidP="00C23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result[31-</w:t>
                      </w:r>
                      <w:proofErr w:type="gramStart"/>
                      <w:r>
                        <w:rPr>
                          <w:lang w:val="en-US"/>
                        </w:rPr>
                        <w:t>i]=</w:t>
                      </w:r>
                      <w:proofErr w:type="gramEnd"/>
                      <w:r>
                        <w:rPr>
                          <w:lang w:val="en-US"/>
                        </w:rPr>
                        <w:t>’1’</w:t>
                      </w:r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7B79F" wp14:editId="62771BAD">
                <wp:simplePos x="0" y="0"/>
                <wp:positionH relativeFrom="column">
                  <wp:posOffset>-146538</wp:posOffset>
                </wp:positionH>
                <wp:positionV relativeFrom="paragraph">
                  <wp:posOffset>2092569</wp:posOffset>
                </wp:positionV>
                <wp:extent cx="1676400" cy="387350"/>
                <wp:effectExtent l="0" t="0" r="1905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09F47" w14:textId="6633D842" w:rsidR="00AE51E7" w:rsidRPr="00CC6AAC" w:rsidRDefault="00AE51E7" w:rsidP="00AE51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r w:rsidR="00C231BD">
                              <w:rPr>
                                <w:lang w:val="en-US"/>
                              </w:rPr>
                              <w:t xml:space="preserve">result </w:t>
                            </w:r>
                            <w:r>
                              <w:rPr>
                                <w:lang w:val="en-US"/>
                              </w:rPr>
                              <w:t>[3</w:t>
                            </w:r>
                            <w:r w:rsidR="00C231BD"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CC6AAC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B79F" id="Прямоугольник 4" o:spid="_x0000_s1036" style="position:absolute;left:0;text-align:left;margin-left:-11.55pt;margin-top:164.75pt;width:132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" fillcolor="#4472c4 [3204]" strokecolor="#1f3763 [1604]" strokeweight="1pt">
                <v:textbox>
                  <w:txbxContent>
                    <w:p w14:paraId="3F409F47" w14:textId="6633D842" w:rsidR="00AE51E7" w:rsidRPr="00CC6AAC" w:rsidRDefault="00AE51E7" w:rsidP="00AE51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r w:rsidR="00C231BD">
                        <w:rPr>
                          <w:lang w:val="en-US"/>
                        </w:rPr>
                        <w:t xml:space="preserve">result </w:t>
                      </w:r>
                      <w:r>
                        <w:rPr>
                          <w:lang w:val="en-US"/>
                        </w:rPr>
                        <w:t>[3</w:t>
                      </w:r>
                      <w:r w:rsidR="00C231BD">
                        <w:t>3</w:t>
                      </w:r>
                      <w:proofErr w:type="gramStart"/>
                      <w:r>
                        <w:rPr>
                          <w:lang w:val="en-US"/>
                        </w:rPr>
                        <w:t>]</w:t>
                      </w:r>
                      <w:r w:rsidR="00CC6AAC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31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72AEC" wp14:editId="77A482BE">
                <wp:simplePos x="0" y="0"/>
                <wp:positionH relativeFrom="column">
                  <wp:posOffset>2878015</wp:posOffset>
                </wp:positionH>
                <wp:positionV relativeFrom="paragraph">
                  <wp:posOffset>3317631</wp:posOffset>
                </wp:positionV>
                <wp:extent cx="278423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737F" id="Прямая со стрелкой 16" o:spid="_x0000_s1026" type="#_x0000_t32" style="position:absolute;margin-left:226.6pt;margin-top:261.25pt;width:21.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CC6A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9F73A" wp14:editId="23E9CD1E">
                <wp:simplePos x="0" y="0"/>
                <wp:positionH relativeFrom="column">
                  <wp:posOffset>3159125</wp:posOffset>
                </wp:positionH>
                <wp:positionV relativeFrom="paragraph">
                  <wp:posOffset>2960370</wp:posOffset>
                </wp:positionV>
                <wp:extent cx="2338705" cy="708660"/>
                <wp:effectExtent l="38100" t="19050" r="42545" b="34290"/>
                <wp:wrapThrough wrapText="bothSides">
                  <wp:wrapPolygon edited="0">
                    <wp:start x="10029" y="-581"/>
                    <wp:lineTo x="704" y="0"/>
                    <wp:lineTo x="704" y="9290"/>
                    <wp:lineTo x="-352" y="9290"/>
                    <wp:lineTo x="-352" y="11613"/>
                    <wp:lineTo x="9853" y="22065"/>
                    <wp:lineTo x="11788" y="22065"/>
                    <wp:lineTo x="11964" y="21484"/>
                    <wp:lineTo x="14603" y="18581"/>
                    <wp:lineTo x="21113" y="11613"/>
                    <wp:lineTo x="21817" y="9290"/>
                    <wp:lineTo x="11612" y="-581"/>
                    <wp:lineTo x="10029" y="-581"/>
                  </wp:wrapPolygon>
                </wp:wrapThrough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B6EB0" w14:textId="47D0FADA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a&amp;</w:t>
                            </w:r>
                            <w:r w:rsidR="00C231BD">
                              <w:rPr>
                                <w:lang w:val="en-US"/>
                              </w:rPr>
                              <w:t>(1&lt;&lt;</w:t>
                            </w:r>
                            <w:r w:rsidR="00C231BD">
                              <w:rPr>
                                <w:lang w:val="en-US"/>
                              </w:rPr>
                              <w:t>i</w:t>
                            </w:r>
                            <w:r w:rsidR="00C231BD">
                              <w:rPr>
                                <w:lang w:val="en-US"/>
                              </w:rPr>
                              <w:t>)!=0</w:t>
                            </w:r>
                          </w:p>
                          <w:p w14:paraId="20D754E1" w14:textId="7FE00833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A78785" w14:textId="4606ECA2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B0CB3C" w14:textId="2371821C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992052" w14:textId="1179D3D1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BFAD3B" w14:textId="19655BAB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A818A" w14:textId="56C883D7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576C0D8" w14:textId="17D11455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05D001" w14:textId="39098903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D9F8FA" w14:textId="6E317432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439926" w14:textId="0E5731BB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1B8E34" w14:textId="362B2E5E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9E9EF2" w14:textId="2D4478BD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6D8C7CC" w14:textId="3575AE7C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B3888F" w14:textId="488ADB06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013F70" w14:textId="54EB5F63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B73F8A" w14:textId="650D8485" w:rsid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2A1D807" w14:textId="77777777" w:rsidR="00CC6AAC" w:rsidRP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9F7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7" type="#_x0000_t4" style="position:absolute;left:0;text-align:left;margin-left:248.75pt;margin-top:233.1pt;width:184.15pt;height:5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" fillcolor="#4472c4 [3204]" strokecolor="#1f3763 [1604]" strokeweight="1pt">
                <v:textbox>
                  <w:txbxContent>
                    <w:p w14:paraId="34FB6EB0" w14:textId="47D0FADA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a&amp;</w:t>
                      </w:r>
                      <w:r w:rsidR="00C231BD">
                        <w:rPr>
                          <w:lang w:val="en-US"/>
                        </w:rPr>
                        <w:t>(1&lt;&lt;</w:t>
                      </w:r>
                      <w:proofErr w:type="spellStart"/>
                      <w:r w:rsidR="00C231BD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="00C231BD">
                        <w:rPr>
                          <w:lang w:val="en-US"/>
                        </w:rPr>
                        <w:t>)!=</w:t>
                      </w:r>
                      <w:proofErr w:type="gramEnd"/>
                      <w:r w:rsidR="00C231BD">
                        <w:rPr>
                          <w:lang w:val="en-US"/>
                        </w:rPr>
                        <w:t>0</w:t>
                      </w:r>
                    </w:p>
                    <w:p w14:paraId="20D754E1" w14:textId="7FE00833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A78785" w14:textId="4606ECA2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B0CB3C" w14:textId="2371821C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992052" w14:textId="1179D3D1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BFAD3B" w14:textId="19655BAB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A818A" w14:textId="56C883D7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576C0D8" w14:textId="17D11455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05D001" w14:textId="39098903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DD9F8FA" w14:textId="6E317432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439926" w14:textId="0E5731BB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1B8E34" w14:textId="362B2E5E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9E9EF2" w14:textId="2D4478BD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6D8C7CC" w14:textId="3575AE7C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B3888F" w14:textId="488ADB06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013F70" w14:textId="54EB5F63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4B73F8A" w14:textId="650D8485" w:rsid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2A1D807" w14:textId="77777777" w:rsidR="00CC6AAC" w:rsidRP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C6A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143F9" wp14:editId="16FC1B94">
                <wp:simplePos x="0" y="0"/>
                <wp:positionH relativeFrom="column">
                  <wp:posOffset>4325474</wp:posOffset>
                </wp:positionH>
                <wp:positionV relativeFrom="paragraph">
                  <wp:posOffset>2473032</wp:posOffset>
                </wp:positionV>
                <wp:extent cx="0" cy="515816"/>
                <wp:effectExtent l="76200" t="0" r="57150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7C30" id="Прямая со стрелкой 10" o:spid="_x0000_s1026" type="#_x0000_t32" style="position:absolute;margin-left:340.6pt;margin-top:194.75pt;width:0;height:4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C6A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CE855" wp14:editId="19A74F21">
                <wp:simplePos x="0" y="0"/>
                <wp:positionH relativeFrom="column">
                  <wp:posOffset>3879850</wp:posOffset>
                </wp:positionH>
                <wp:positionV relativeFrom="paragraph">
                  <wp:posOffset>2578979</wp:posOffset>
                </wp:positionV>
                <wp:extent cx="914400" cy="3516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2F49F" w14:textId="492775FE" w:rsidR="00CC6AAC" w:rsidRDefault="00CC6AA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E855" id="Надпись 12" o:spid="_x0000_s1038" type="#_x0000_t202" style="position:absolute;left:0;text-align:left;margin-left:305.5pt;margin-top:203.05pt;width:1in;height:27.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" filled="f" stroked="f" strokeweight=".5pt">
                <v:textbox>
                  <w:txbxContent>
                    <w:p w14:paraId="6122F49F" w14:textId="492775FE" w:rsidR="00CC6AAC" w:rsidRDefault="00CC6AA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C6A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5574F" wp14:editId="4FBA3DE2">
                <wp:simplePos x="0" y="0"/>
                <wp:positionH relativeFrom="column">
                  <wp:posOffset>3621552</wp:posOffset>
                </wp:positionH>
                <wp:positionV relativeFrom="paragraph">
                  <wp:posOffset>1974655</wp:posOffset>
                </wp:positionV>
                <wp:extent cx="1412630" cy="650631"/>
                <wp:effectExtent l="19050" t="19050" r="35560" b="3556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650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99BDA" w14:textId="123F23D1" w:rsidR="00CC6AAC" w:rsidRPr="00CC6AAC" w:rsidRDefault="00CC6AAC" w:rsidP="00CC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5574F" id="Ромб 8" o:spid="_x0000_s1039" type="#_x0000_t4" style="position:absolute;left:0;text-align:left;margin-left:285.15pt;margin-top:155.5pt;width:111.25pt;height:5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" fillcolor="#4472c4 [3204]" strokecolor="#1f3763 [1604]" strokeweight="1pt">
                <v:textbox>
                  <w:txbxContent>
                    <w:p w14:paraId="29799BDA" w14:textId="123F23D1" w:rsidR="00CC6AAC" w:rsidRPr="00CC6AAC" w:rsidRDefault="00CC6AAC" w:rsidP="00CC6A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&lt;32</w:t>
                      </w:r>
                    </w:p>
                  </w:txbxContent>
                </v:textbox>
              </v:shape>
            </w:pict>
          </mc:Fallback>
        </mc:AlternateContent>
      </w:r>
      <w:r w:rsidR="00CC6A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1B4EF" wp14:editId="59FC2C49">
                <wp:simplePos x="0" y="0"/>
                <wp:positionH relativeFrom="column">
                  <wp:posOffset>637309</wp:posOffset>
                </wp:positionH>
                <wp:positionV relativeFrom="paragraph">
                  <wp:posOffset>1711036</wp:posOffset>
                </wp:positionV>
                <wp:extent cx="0" cy="381000"/>
                <wp:effectExtent l="76200" t="0" r="952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E89A" id="Прямая со стрелкой 5" o:spid="_x0000_s1026" type="#_x0000_t32" style="position:absolute;margin-left:50.2pt;margin-top:134.75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AE51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F6F08" wp14:editId="5671C0DA">
                <wp:simplePos x="0" y="0"/>
                <wp:positionH relativeFrom="column">
                  <wp:posOffset>-145473</wp:posOffset>
                </wp:positionH>
                <wp:positionV relativeFrom="paragraph">
                  <wp:posOffset>1239982</wp:posOffset>
                </wp:positionV>
                <wp:extent cx="1620982" cy="484909"/>
                <wp:effectExtent l="19050" t="0" r="36830" b="1079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4849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D5064" w14:textId="51408EA2" w:rsidR="00AE51E7" w:rsidRPr="00AE51E7" w:rsidRDefault="00AE51E7" w:rsidP="00AE51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6F08" id="Параллелограмм 3" o:spid="_x0000_s1040" type="#_x0000_t7" style="position:absolute;left:0;text-align:left;margin-left:-11.45pt;margin-top:97.65pt;width:127.6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" adj="1615" fillcolor="#4472c4 [3204]" strokecolor="#1f3763 [1604]" strokeweight="1pt">
                <v:textbox>
                  <w:txbxContent>
                    <w:p w14:paraId="252D5064" w14:textId="51408EA2" w:rsidR="00AE51E7" w:rsidRPr="00AE51E7" w:rsidRDefault="00AE51E7" w:rsidP="00AE51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AE51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C4A08" wp14:editId="65989A32">
                <wp:simplePos x="0" y="0"/>
                <wp:positionH relativeFrom="column">
                  <wp:posOffset>720436</wp:posOffset>
                </wp:positionH>
                <wp:positionV relativeFrom="paragraph">
                  <wp:posOffset>969299</wp:posOffset>
                </wp:positionV>
                <wp:extent cx="6928" cy="242974"/>
                <wp:effectExtent l="76200" t="0" r="69850" b="622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42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F5E1B" id="Прямая со стрелкой 2" o:spid="_x0000_s1026" type="#_x0000_t32" style="position:absolute;margin-left:56.75pt;margin-top:76.3pt;width:.5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D44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12C5B" wp14:editId="72AFC218">
                <wp:simplePos x="0" y="0"/>
                <wp:positionH relativeFrom="column">
                  <wp:posOffset>124691</wp:posOffset>
                </wp:positionH>
                <wp:positionV relativeFrom="paragraph">
                  <wp:posOffset>574964</wp:posOffset>
                </wp:positionV>
                <wp:extent cx="1205345" cy="394854"/>
                <wp:effectExtent l="0" t="0" r="13970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394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05167" w14:textId="3DC02130" w:rsidR="008D44B2" w:rsidRDefault="008D44B2" w:rsidP="008D44B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12C5B" id="Овал 1" o:spid="_x0000_s1041" style="position:absolute;left:0;text-align:left;margin-left:9.8pt;margin-top:45.25pt;width:94.9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2305167" w14:textId="3DC02130" w:rsidR="008D44B2" w:rsidRDefault="008D44B2" w:rsidP="008D44B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93117">
        <w:t>Блок-схема алгоритма</w:t>
      </w:r>
      <w:bookmarkEnd w:id="3"/>
      <w:r w:rsidR="008D44B2">
        <w:br w:type="page"/>
      </w:r>
    </w:p>
    <w:p w14:paraId="5C7CACB1" w14:textId="77777777" w:rsidR="00493117" w:rsidRDefault="00C67A60" w:rsidP="00493117">
      <w:pPr>
        <w:pStyle w:val="1"/>
      </w:pPr>
      <w:bookmarkStart w:id="4" w:name="_Toc85112423"/>
      <w:r>
        <w:lastRenderedPageBreak/>
        <w:t>Выбор и обоснование типов переменных</w:t>
      </w:r>
      <w:bookmarkEnd w:id="4"/>
    </w:p>
    <w:p w14:paraId="67B1EC63" w14:textId="7E34B61A" w:rsidR="00493117" w:rsidRPr="00414ADB" w:rsidRDefault="00414ADB" w:rsidP="00493117">
      <w:r>
        <w:t>Так как программа должна выводит 32 разряда числа (с использованием дополнительного кода), то для этого будет достаточно 32-битного знакового целого числа (</w:t>
      </w:r>
      <w:r>
        <w:rPr>
          <w:lang w:val="en-US"/>
        </w:rPr>
        <w:t>int</w:t>
      </w:r>
      <w:r w:rsidRPr="00414ADB">
        <w:t>)</w:t>
      </w:r>
      <w:r>
        <w:t xml:space="preserve">. Для вывода результата удобнее всего использовать си-строку – массив символов </w:t>
      </w:r>
      <w:r w:rsidRPr="00414ADB">
        <w:t>(</w:t>
      </w:r>
      <w:r>
        <w:rPr>
          <w:lang w:val="en-US"/>
        </w:rPr>
        <w:t>char</w:t>
      </w:r>
      <w:r w:rsidRPr="00414ADB">
        <w:t xml:space="preserve"> [33])</w:t>
      </w:r>
      <w:r>
        <w:t xml:space="preserve"> 32 символа достаточно для двоичного представления числа, и еще 1 символ – конец строки </w:t>
      </w:r>
      <w:r w:rsidRPr="00414ADB">
        <w:t>‘\0’</w:t>
      </w:r>
      <w:r>
        <w:t>.</w:t>
      </w:r>
      <w:r w:rsidRPr="00414ADB">
        <w:t xml:space="preserve"> </w:t>
      </w:r>
    </w:p>
    <w:p w14:paraId="2FC67446" w14:textId="77777777" w:rsidR="00493117" w:rsidRDefault="00493117">
      <w:pPr>
        <w:spacing w:line="259" w:lineRule="auto"/>
        <w:jc w:val="left"/>
      </w:pPr>
      <w:r>
        <w:br w:type="page"/>
      </w:r>
    </w:p>
    <w:p w14:paraId="6B6760E4" w14:textId="77777777" w:rsidR="00D27944" w:rsidRDefault="00C67A60" w:rsidP="00D27944">
      <w:pPr>
        <w:pStyle w:val="1"/>
      </w:pPr>
      <w:bookmarkStart w:id="5" w:name="_Toc85112424"/>
      <w:r>
        <w:lastRenderedPageBreak/>
        <w:t>Вводимые и выводимые параметры и их типы</w:t>
      </w:r>
      <w:bookmarkEnd w:id="5"/>
    </w:p>
    <w:p w14:paraId="77FD0542" w14:textId="6577E74B" w:rsidR="00D27944" w:rsidRDefault="00414ADB" w:rsidP="00D27944">
      <w:r>
        <w:t xml:space="preserve">На ввод подается целое десятичное число, принадлежащее промежутку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-2 147 483 648, +2 147 483 647</m:t>
            </m:r>
          </m:e>
        </m:d>
      </m:oMath>
      <w:r>
        <w:t>.</w:t>
      </w:r>
    </w:p>
    <w:p w14:paraId="32572118" w14:textId="1299DC95" w:rsidR="00F536EE" w:rsidRDefault="00F536EE" w:rsidP="00D27944">
      <w:r>
        <w:t>Программа выводит:</w:t>
      </w:r>
    </w:p>
    <w:p w14:paraId="33B00391" w14:textId="7D7B723D" w:rsidR="00F536EE" w:rsidRDefault="00F536EE" w:rsidP="00F536EE">
      <w:pPr>
        <w:pStyle w:val="ad"/>
        <w:numPr>
          <w:ilvl w:val="0"/>
          <w:numId w:val="2"/>
        </w:numPr>
      </w:pPr>
      <w:r>
        <w:t xml:space="preserve">приглашение ко вводу </w:t>
      </w:r>
      <w:r w:rsidRPr="00F536EE">
        <w:t>(</w:t>
      </w:r>
      <w:r>
        <w:rPr>
          <w:lang w:val="en-US"/>
        </w:rPr>
        <w:t>const</w:t>
      </w:r>
      <w:r w:rsidRPr="00F536EE">
        <w:t xml:space="preserve"> </w:t>
      </w:r>
      <w:proofErr w:type="gramStart"/>
      <w:r>
        <w:rPr>
          <w:lang w:val="en-US"/>
        </w:rPr>
        <w:t>char</w:t>
      </w:r>
      <w:r w:rsidRPr="00F536EE">
        <w:t>[</w:t>
      </w:r>
      <w:proofErr w:type="gramEnd"/>
      <w:r w:rsidRPr="00F536EE">
        <w:t>23])</w:t>
      </w:r>
      <w:r>
        <w:t>;</w:t>
      </w:r>
    </w:p>
    <w:p w14:paraId="03DA85D3" w14:textId="40D3A336" w:rsidR="00F536EE" w:rsidRDefault="00F536EE" w:rsidP="00F536EE">
      <w:pPr>
        <w:pStyle w:val="ad"/>
        <w:numPr>
          <w:ilvl w:val="0"/>
          <w:numId w:val="2"/>
        </w:numPr>
      </w:pPr>
      <w:r>
        <w:t>пояснение к результату</w:t>
      </w:r>
      <w:r w:rsidRPr="00F536EE">
        <w:t xml:space="preserve"> (</w:t>
      </w:r>
      <w:r>
        <w:rPr>
          <w:lang w:val="en-US"/>
        </w:rPr>
        <w:t>const</w:t>
      </w:r>
      <w:r w:rsidRPr="00F536EE">
        <w:t xml:space="preserve"> </w:t>
      </w:r>
      <w:proofErr w:type="gramStart"/>
      <w:r>
        <w:rPr>
          <w:lang w:val="en-US"/>
        </w:rPr>
        <w:t>char</w:t>
      </w:r>
      <w:r w:rsidRPr="00F536EE">
        <w:t>[</w:t>
      </w:r>
      <w:proofErr w:type="gramEnd"/>
      <w:r w:rsidRPr="00F536EE">
        <w:t>46]);</w:t>
      </w:r>
    </w:p>
    <w:p w14:paraId="1229368C" w14:textId="6E424C26" w:rsidR="00F536EE" w:rsidRPr="00414ADB" w:rsidRDefault="00F536EE" w:rsidP="00F536EE">
      <w:pPr>
        <w:pStyle w:val="ad"/>
        <w:numPr>
          <w:ilvl w:val="0"/>
          <w:numId w:val="2"/>
        </w:numPr>
      </w:pPr>
      <w:r>
        <w:t>си-строку – результат выполнения алгоритма</w:t>
      </w:r>
      <w:r w:rsidRPr="00F536EE">
        <w:t xml:space="preserve"> </w:t>
      </w:r>
      <w:r>
        <w:t>(</w:t>
      </w:r>
      <w:proofErr w:type="gramStart"/>
      <w:r>
        <w:rPr>
          <w:lang w:val="en-US"/>
        </w:rPr>
        <w:t>char</w:t>
      </w:r>
      <w:r w:rsidRPr="00F536EE">
        <w:t>[</w:t>
      </w:r>
      <w:proofErr w:type="gramEnd"/>
      <w:r w:rsidRPr="00F536EE">
        <w:t>33])</w:t>
      </w:r>
      <w:r w:rsidR="00F91A7E">
        <w:t>.</w:t>
      </w:r>
    </w:p>
    <w:p w14:paraId="40BFADB0" w14:textId="77777777" w:rsidR="00D27944" w:rsidRDefault="00D27944">
      <w:pPr>
        <w:spacing w:line="259" w:lineRule="auto"/>
        <w:jc w:val="left"/>
      </w:pPr>
      <w:r>
        <w:br w:type="page"/>
      </w:r>
    </w:p>
    <w:p w14:paraId="14770465" w14:textId="77777777" w:rsidR="00D27944" w:rsidRDefault="00C67A60" w:rsidP="00D27944">
      <w:pPr>
        <w:pStyle w:val="1"/>
      </w:pPr>
      <w:bookmarkStart w:id="6" w:name="_Toc85112425"/>
      <w:r>
        <w:lastRenderedPageBreak/>
        <w:t>Структура проекта</w:t>
      </w:r>
      <w:bookmarkEnd w:id="6"/>
    </w:p>
    <w:p w14:paraId="6AC4FBF4" w14:textId="10C98174" w:rsidR="00F95724" w:rsidRDefault="00F95724" w:rsidP="00F95724">
      <w:pPr>
        <w:spacing w:line="259" w:lineRule="auto"/>
        <w:jc w:val="left"/>
      </w:pPr>
      <w:r>
        <w:t>Проект содержит 4 файла (10 203 байт):</w:t>
      </w:r>
      <w:r>
        <w:br/>
        <w:t>11.10.</w:t>
      </w:r>
      <w:proofErr w:type="gramStart"/>
      <w:r>
        <w:t>2021  23</w:t>
      </w:r>
      <w:proofErr w:type="gramEnd"/>
      <w:r>
        <w:t>:40             1 782 fromDecToBin2.cpp</w:t>
      </w:r>
    </w:p>
    <w:p w14:paraId="2202B1D5" w14:textId="77777777" w:rsidR="00F95724" w:rsidRPr="00775BB3" w:rsidRDefault="00F95724" w:rsidP="00F95724">
      <w:pPr>
        <w:spacing w:line="259" w:lineRule="auto"/>
        <w:jc w:val="left"/>
        <w:rPr>
          <w:lang w:val="en-US"/>
        </w:rPr>
      </w:pPr>
      <w:r w:rsidRPr="00775BB3">
        <w:rPr>
          <w:lang w:val="en-US"/>
        </w:rPr>
        <w:t>11.10.</w:t>
      </w:r>
      <w:proofErr w:type="gramStart"/>
      <w:r w:rsidRPr="00775BB3">
        <w:rPr>
          <w:lang w:val="en-US"/>
        </w:rPr>
        <w:t>2021  07</w:t>
      </w:r>
      <w:proofErr w:type="gramEnd"/>
      <w:r w:rsidRPr="00775BB3">
        <w:rPr>
          <w:lang w:val="en-US"/>
        </w:rPr>
        <w:t>:56             7 205 fromDecToBin2.vcxproj</w:t>
      </w:r>
    </w:p>
    <w:p w14:paraId="5C6D0B53" w14:textId="77777777" w:rsidR="00F95724" w:rsidRPr="00F95724" w:rsidRDefault="00F95724" w:rsidP="00F95724">
      <w:pPr>
        <w:spacing w:line="259" w:lineRule="auto"/>
        <w:jc w:val="left"/>
        <w:rPr>
          <w:lang w:val="en-US"/>
        </w:rPr>
      </w:pPr>
      <w:r w:rsidRPr="00F95724">
        <w:rPr>
          <w:lang w:val="en-US"/>
        </w:rPr>
        <w:t>11.10.</w:t>
      </w:r>
      <w:proofErr w:type="gramStart"/>
      <w:r w:rsidRPr="00F95724">
        <w:rPr>
          <w:lang w:val="en-US"/>
        </w:rPr>
        <w:t>2021  07</w:t>
      </w:r>
      <w:proofErr w:type="gramEnd"/>
      <w:r w:rsidRPr="00F95724">
        <w:rPr>
          <w:lang w:val="en-US"/>
        </w:rPr>
        <w:t>:56             1 048 fromDecToBin2.vcxproj.filters</w:t>
      </w:r>
    </w:p>
    <w:p w14:paraId="1FABB1AA" w14:textId="2659AF86" w:rsidR="00F95724" w:rsidRDefault="00F95724" w:rsidP="00F95724">
      <w:pPr>
        <w:spacing w:line="259" w:lineRule="auto"/>
        <w:jc w:val="left"/>
        <w:rPr>
          <w:lang w:val="en-US"/>
        </w:rPr>
      </w:pPr>
      <w:r w:rsidRPr="00F95724">
        <w:rPr>
          <w:lang w:val="en-US"/>
        </w:rPr>
        <w:t>11.10.</w:t>
      </w:r>
      <w:proofErr w:type="gramStart"/>
      <w:r w:rsidRPr="00F95724">
        <w:rPr>
          <w:lang w:val="en-US"/>
        </w:rPr>
        <w:t>2021  07</w:t>
      </w:r>
      <w:proofErr w:type="gramEnd"/>
      <w:r w:rsidRPr="00F95724">
        <w:rPr>
          <w:lang w:val="en-US"/>
        </w:rPr>
        <w:t>:56               168 fromDecToBin2.vcxproj.user</w:t>
      </w:r>
    </w:p>
    <w:p w14:paraId="59AF7694" w14:textId="02DB9663" w:rsidR="00F95724" w:rsidRDefault="00F95724" w:rsidP="00F95724">
      <w:pPr>
        <w:spacing w:line="259" w:lineRule="auto"/>
        <w:jc w:val="left"/>
        <w:rPr>
          <w:lang w:val="en-US"/>
        </w:rPr>
      </w:pPr>
      <w:r>
        <w:t>Файл</w:t>
      </w:r>
      <w:r w:rsidRPr="00F95724">
        <w:rPr>
          <w:lang w:val="en-US"/>
        </w:rPr>
        <w:t xml:space="preserve"> fromDecToBin2.cpp </w:t>
      </w:r>
      <w:r>
        <w:t>содержит</w:t>
      </w:r>
      <w:r w:rsidRPr="00F95724">
        <w:rPr>
          <w:lang w:val="en-US"/>
        </w:rPr>
        <w:t xml:space="preserve"> </w:t>
      </w:r>
      <w:r>
        <w:t>две</w:t>
      </w:r>
      <w:r w:rsidRPr="00F95724">
        <w:rPr>
          <w:lang w:val="en-US"/>
        </w:rPr>
        <w:t xml:space="preserve"> </w:t>
      </w:r>
      <w:r>
        <w:t>функции</w:t>
      </w:r>
      <w:r w:rsidRPr="00F95724">
        <w:rPr>
          <w:lang w:val="en-US"/>
        </w:rPr>
        <w:t xml:space="preserve">: </w:t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 w:rsidRPr="00F95724">
        <w:rPr>
          <w:lang w:val="en-US"/>
        </w:rPr>
        <w:t xml:space="preserve"> </w:t>
      </w:r>
      <w:r>
        <w:t>и</w:t>
      </w:r>
      <w:r w:rsidRPr="00F95724">
        <w:rPr>
          <w:lang w:val="en-US"/>
        </w:rPr>
        <w:t xml:space="preserve"> </w:t>
      </w:r>
      <w:r>
        <w:rPr>
          <w:lang w:val="en-US"/>
        </w:rPr>
        <w:t>void </w:t>
      </w:r>
      <w:proofErr w:type="spellStart"/>
      <w:r>
        <w:rPr>
          <w:lang w:val="en-US"/>
        </w:rPr>
        <w:t>represent_as_bin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int,char</w:t>
      </w:r>
      <w:proofErr w:type="spellEnd"/>
      <w:r>
        <w:rPr>
          <w:lang w:val="en-US"/>
        </w:rPr>
        <w:t>*)</w:t>
      </w:r>
      <w:r w:rsidRPr="00F95724">
        <w:rPr>
          <w:lang w:val="en-US"/>
        </w:rPr>
        <w:t xml:space="preserve">. </w:t>
      </w:r>
      <w:r>
        <w:t>Также</w:t>
      </w:r>
      <w:r w:rsidRPr="00775BB3">
        <w:rPr>
          <w:lang w:val="en-US"/>
        </w:rPr>
        <w:t xml:space="preserve">, </w:t>
      </w:r>
      <w:r>
        <w:t>включены</w:t>
      </w:r>
      <w:r w:rsidRPr="00775BB3">
        <w:rPr>
          <w:lang w:val="en-US"/>
        </w:rPr>
        <w:t xml:space="preserve"> </w:t>
      </w:r>
      <w:r>
        <w:t>заголовки</w:t>
      </w:r>
      <w:r w:rsidRPr="00775BB3">
        <w:rPr>
          <w:lang w:val="en-US"/>
        </w:rPr>
        <w:t xml:space="preserve"> 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process.h</w:t>
      </w:r>
      <w:proofErr w:type="spellEnd"/>
      <w:r>
        <w:rPr>
          <w:lang w:val="en-US"/>
        </w:rPr>
        <w:t>.</w:t>
      </w:r>
    </w:p>
    <w:p w14:paraId="448A25DE" w14:textId="4DB88CF6" w:rsidR="00F95724" w:rsidRPr="00F95724" w:rsidRDefault="00F95724" w:rsidP="00F95724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C4CC35F" w14:textId="458B7709" w:rsidR="00F95724" w:rsidRPr="00775BB3" w:rsidRDefault="00F95724" w:rsidP="00D27944">
      <w:pPr>
        <w:pStyle w:val="1"/>
        <w:rPr>
          <w:lang w:val="en-US"/>
        </w:rPr>
      </w:pPr>
      <w:bookmarkStart w:id="7" w:name="_Toc85112426"/>
      <w:r>
        <w:lastRenderedPageBreak/>
        <w:t>Текст</w:t>
      </w:r>
      <w:r w:rsidRPr="00F95724">
        <w:rPr>
          <w:lang w:val="en-US"/>
        </w:rPr>
        <w:t xml:space="preserve"> </w:t>
      </w:r>
      <w:r>
        <w:t>программы</w:t>
      </w:r>
      <w:bookmarkEnd w:id="7"/>
    </w:p>
    <w:p w14:paraId="2EF4CA0D" w14:textId="4F1A8824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72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//for using forbid</w:t>
      </w:r>
      <w:r w:rsidR="0075603B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en by MS VS "unsafe" functions</w:t>
      </w:r>
    </w:p>
    <w:p w14:paraId="7FF81801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DE2E9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std input-output library</w:t>
      </w:r>
    </w:p>
    <w:p w14:paraId="6EB6EAEB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7A5F3753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5208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9BF85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851727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6D5F1BC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Represents -2^16 &lt;= n &lt; 2^16 in binary notation and writes</w:t>
      </w:r>
    </w:p>
    <w:p w14:paraId="18A7867A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result to the c-string b</w:t>
      </w:r>
    </w:p>
    <w:p w14:paraId="6DDEC43E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14:paraId="161B7B22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bit index</w:t>
      </w:r>
    </w:p>
    <w:p w14:paraId="374F7D87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&lt;32;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reaches from 0 to 32 increasing by 1</w:t>
      </w:r>
    </w:p>
    <w:p w14:paraId="7F8F6407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commentRangeStart w:id="8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(31-i))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+ </w:t>
      </w:r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commentRangeEnd w:id="8"/>
      <w:r w:rsidR="00A45005">
        <w:rPr>
          <w:rStyle w:val="af"/>
        </w:rPr>
        <w:commentReference w:id="8"/>
      </w:r>
    </w:p>
    <w:p w14:paraId="3AFD6564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27891E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            ^ use mask</w:t>
      </w:r>
    </w:p>
    <w:p w14:paraId="55C40AEE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                  ^ set mask to 0...1...0, where 1 is at (31-i) bit</w:t>
      </w:r>
    </w:p>
    <w:p w14:paraId="5CE42DCB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^ check if this bit is 1 or 0</w:t>
      </w:r>
    </w:p>
    <w:p w14:paraId="38BD9CB6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 ^ set '0' or '1' for representation</w:t>
      </w:r>
    </w:p>
    <w:p w14:paraId="5D31D565" w14:textId="407036D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75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5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5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5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5B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75BB3" w:rsidRPr="00775B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5BD47761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4AF77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C18EF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program start point</w:t>
      </w:r>
    </w:p>
    <w:p w14:paraId="73556536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18AC7F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"Enter your number\n&gt;&gt;&gt; "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39E62ED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a;   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number that we should represent</w:t>
      </w:r>
    </w:p>
    <w:p w14:paraId="6E45C8F4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&amp;a);       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63B34F3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place_for_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33];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286B0EF1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place_for_result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call the function</w:t>
      </w:r>
    </w:p>
    <w:p w14:paraId="2E290406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"Your number %d in binary representation is: %s\n"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proofErr w:type="spell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place_for_result</w:t>
      </w:r>
      <w:proofErr w:type="spell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14:paraId="768C372A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57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     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checking if we can use 'system'</w:t>
      </w:r>
    </w:p>
    <w:p w14:paraId="7C2D300E" w14:textId="77777777" w:rsidR="00F95724" w:rsidRP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F957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F95724">
        <w:rPr>
          <w:rFonts w:ascii="Consolas" w:hAnsi="Consolas" w:cs="Consolas"/>
          <w:color w:val="008000"/>
          <w:sz w:val="19"/>
          <w:szCs w:val="19"/>
          <w:lang w:val="en-US"/>
        </w:rPr>
        <w:t>// do not stop the process until user</w:t>
      </w:r>
    </w:p>
    <w:p w14:paraId="6C997534" w14:textId="77777777" w:rsid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D1E3C">
        <w:rPr>
          <w:rFonts w:ascii="Consolas" w:hAnsi="Consolas" w:cs="Consolas"/>
          <w:color w:val="008000"/>
          <w:sz w:val="19"/>
          <w:szCs w:val="19"/>
          <w:highlight w:val="yellow"/>
        </w:rPr>
        <w:t>presses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632504A" w14:textId="77777777" w:rsid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</w:p>
    <w:p w14:paraId="633EFF39" w14:textId="77777777" w:rsidR="00F95724" w:rsidRDefault="00F95724" w:rsidP="00F9572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25F6D" w14:textId="2BF4AFB9" w:rsidR="003A60E7" w:rsidRDefault="003A60E7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rFonts w:eastAsiaTheme="majorEastAsia" w:cstheme="majorBidi"/>
          <w:b/>
          <w:caps/>
          <w:sz w:val="32"/>
          <w:szCs w:val="32"/>
        </w:rPr>
        <w:br w:type="page"/>
      </w:r>
    </w:p>
    <w:p w14:paraId="650608F9" w14:textId="0E640DDA" w:rsidR="00775BB3" w:rsidRDefault="00775BB3" w:rsidP="00775BB3">
      <w:pPr>
        <w:pStyle w:val="1"/>
      </w:pPr>
      <w:bookmarkStart w:id="9" w:name="_Toc85112427"/>
      <w:r>
        <w:lastRenderedPageBreak/>
        <w:t>Копии экрана при работе программы</w:t>
      </w:r>
      <w:bookmarkEnd w:id="9"/>
    </w:p>
    <w:p w14:paraId="22527B42" w14:textId="77777777" w:rsidR="00775BB3" w:rsidRDefault="00775BB3" w:rsidP="00775BB3">
      <w:r w:rsidRPr="00775BB3">
        <w:rPr>
          <w:noProof/>
        </w:rPr>
        <w:drawing>
          <wp:inline distT="0" distB="0" distL="0" distR="0" wp14:anchorId="1A888E1D" wp14:editId="433D57A6">
            <wp:extent cx="6645910" cy="3846830"/>
            <wp:effectExtent l="0" t="0" r="254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1DBE" w14:textId="3D52CFDA" w:rsidR="00775BB3" w:rsidRDefault="00775BB3" w:rsidP="00775BB3">
      <w:r w:rsidRPr="00775BB3">
        <w:rPr>
          <w:noProof/>
        </w:rPr>
        <w:drawing>
          <wp:inline distT="0" distB="0" distL="0" distR="0" wp14:anchorId="5756AB57" wp14:editId="1C58C223">
            <wp:extent cx="6645910" cy="3846830"/>
            <wp:effectExtent l="0" t="0" r="2540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4A66" w14:textId="77777777" w:rsidR="00775BB3" w:rsidRDefault="00775BB3">
      <w:pPr>
        <w:spacing w:line="259" w:lineRule="auto"/>
        <w:jc w:val="left"/>
      </w:pPr>
      <w:r>
        <w:br w:type="page"/>
      </w:r>
    </w:p>
    <w:p w14:paraId="2CFCC021" w14:textId="51E67920" w:rsidR="00775BB3" w:rsidRDefault="00775BB3" w:rsidP="00775BB3">
      <w:pPr>
        <w:pStyle w:val="1"/>
      </w:pPr>
      <w:bookmarkStart w:id="10" w:name="_Toc85112428"/>
      <w:r>
        <w:lastRenderedPageBreak/>
        <w:t>Контрольный пример, сравнение с эталоном</w:t>
      </w:r>
      <w:bookmarkEnd w:id="10"/>
    </w:p>
    <w:p w14:paraId="0E6DAA8A" w14:textId="77777777" w:rsidR="004E7561" w:rsidRDefault="00775BB3">
      <w:pPr>
        <w:spacing w:line="259" w:lineRule="auto"/>
        <w:jc w:val="left"/>
      </w:pPr>
      <w:r>
        <w:t>Для проверки будут использованы два числа – 2021 и -2021.</w:t>
      </w:r>
    </w:p>
    <w:p w14:paraId="751E4CEE" w14:textId="68974637" w:rsidR="004E7561" w:rsidRDefault="004E7561">
      <w:pPr>
        <w:spacing w:line="259" w:lineRule="auto"/>
        <w:jc w:val="left"/>
      </w:pPr>
      <w:r>
        <w:t>Ожидаемый результат:</w:t>
      </w:r>
    </w:p>
    <w:p w14:paraId="4D99FF0B" w14:textId="27DA19D8" w:rsidR="004E7561" w:rsidRDefault="00775BB3" w:rsidP="004E7561">
      <w:pPr>
        <w:pStyle w:val="ad"/>
        <w:numPr>
          <w:ilvl w:val="0"/>
          <w:numId w:val="4"/>
        </w:numPr>
        <w:spacing w:line="259" w:lineRule="auto"/>
        <w:jc w:val="left"/>
      </w:pPr>
      <w:r>
        <w:t>000000000000000000000</w:t>
      </w:r>
      <w:r w:rsidRPr="00775BB3">
        <w:t>11111100101</w:t>
      </w:r>
    </w:p>
    <w:p w14:paraId="32C05732" w14:textId="3AD434BF" w:rsidR="004E7561" w:rsidRDefault="00775BB3" w:rsidP="004E7561">
      <w:pPr>
        <w:pStyle w:val="ad"/>
        <w:numPr>
          <w:ilvl w:val="0"/>
          <w:numId w:val="4"/>
        </w:numPr>
        <w:spacing w:line="259" w:lineRule="auto"/>
        <w:jc w:val="left"/>
      </w:pPr>
      <w:r>
        <w:t>11111111111111111111100000011011</w:t>
      </w:r>
    </w:p>
    <w:p w14:paraId="3927BA61" w14:textId="1F6015EF" w:rsidR="004E7561" w:rsidRDefault="004E7561">
      <w:pPr>
        <w:spacing w:line="259" w:lineRule="auto"/>
        <w:jc w:val="left"/>
      </w:pPr>
      <w:r>
        <w:t>Результат работы</w:t>
      </w:r>
      <w:r w:rsidR="00775BB3">
        <w:t xml:space="preserve"> программы</w:t>
      </w:r>
      <w:r>
        <w:t xml:space="preserve"> для этих чисел</w:t>
      </w:r>
      <w:r w:rsidR="00775BB3">
        <w:t>:</w:t>
      </w:r>
      <w:r>
        <w:t xml:space="preserve"> </w:t>
      </w:r>
    </w:p>
    <w:p w14:paraId="1D018B7C" w14:textId="07C6A1C1" w:rsidR="00775BB3" w:rsidRDefault="004E7561" w:rsidP="004E7561">
      <w:pPr>
        <w:pStyle w:val="ad"/>
        <w:numPr>
          <w:ilvl w:val="0"/>
          <w:numId w:val="3"/>
        </w:numPr>
        <w:spacing w:line="259" w:lineRule="auto"/>
        <w:jc w:val="left"/>
      </w:pPr>
      <w:r w:rsidRPr="004E7561">
        <w:t>00000000000000000000011111100101</w:t>
      </w:r>
    </w:p>
    <w:p w14:paraId="6A381804" w14:textId="5DB11577" w:rsidR="004E7561" w:rsidRDefault="004E7561" w:rsidP="004E7561">
      <w:pPr>
        <w:pStyle w:val="ad"/>
        <w:numPr>
          <w:ilvl w:val="0"/>
          <w:numId w:val="3"/>
        </w:numPr>
        <w:spacing w:line="259" w:lineRule="auto"/>
        <w:jc w:val="left"/>
      </w:pPr>
      <w:r w:rsidRPr="004E7561">
        <w:t>11111111111111111111100000011011</w:t>
      </w:r>
    </w:p>
    <w:p w14:paraId="3C16CDEB" w14:textId="534C1D7F" w:rsidR="004E7561" w:rsidRDefault="004E7561" w:rsidP="004E7561">
      <w:pPr>
        <w:spacing w:line="259" w:lineRule="auto"/>
        <w:jc w:val="left"/>
      </w:pPr>
      <w:r>
        <w:t>Проверка пройдена успешно.</w:t>
      </w:r>
    </w:p>
    <w:p w14:paraId="2A148248" w14:textId="77777777" w:rsidR="004E7561" w:rsidRDefault="004E7561">
      <w:pPr>
        <w:spacing w:line="259" w:lineRule="auto"/>
        <w:jc w:val="left"/>
      </w:pPr>
      <w:r>
        <w:br w:type="page"/>
      </w:r>
    </w:p>
    <w:p w14:paraId="17F4EA8F" w14:textId="4D44325C" w:rsidR="00D27944" w:rsidRDefault="00C67A60" w:rsidP="00D27944">
      <w:pPr>
        <w:pStyle w:val="1"/>
      </w:pPr>
      <w:bookmarkStart w:id="11" w:name="_Toc85112429"/>
      <w:r>
        <w:lastRenderedPageBreak/>
        <w:t>Результаты</w:t>
      </w:r>
      <w:bookmarkEnd w:id="11"/>
    </w:p>
    <w:p w14:paraId="132B722A" w14:textId="22565320" w:rsidR="004E7561" w:rsidRDefault="004E7561" w:rsidP="004E7561">
      <w:pPr>
        <w:pStyle w:val="ad"/>
        <w:numPr>
          <w:ilvl w:val="0"/>
          <w:numId w:val="5"/>
        </w:numPr>
      </w:pPr>
      <w:r>
        <w:t xml:space="preserve">Разработанная программа работает в ОС </w:t>
      </w:r>
      <w:r>
        <w:rPr>
          <w:lang w:val="en-US"/>
        </w:rPr>
        <w:t>MS</w:t>
      </w:r>
      <w:r w:rsidRPr="004E7561">
        <w:t xml:space="preserve"> </w:t>
      </w:r>
      <w:r>
        <w:rPr>
          <w:lang w:val="en-US"/>
        </w:rPr>
        <w:t>Windows</w:t>
      </w:r>
      <w:r>
        <w:t>.</w:t>
      </w:r>
    </w:p>
    <w:p w14:paraId="38D21C50" w14:textId="64BFB4C9" w:rsidR="004E7561" w:rsidRDefault="004E7561" w:rsidP="004E7561">
      <w:pPr>
        <w:pStyle w:val="ad"/>
        <w:numPr>
          <w:ilvl w:val="0"/>
          <w:numId w:val="5"/>
        </w:numPr>
      </w:pPr>
      <w:r>
        <w:t>Приложение является консольным.</w:t>
      </w:r>
    </w:p>
    <w:p w14:paraId="7FEF1E97" w14:textId="29876BC5" w:rsidR="004E7561" w:rsidRDefault="004E7561" w:rsidP="004E7561">
      <w:pPr>
        <w:pStyle w:val="ad"/>
        <w:numPr>
          <w:ilvl w:val="0"/>
          <w:numId w:val="5"/>
        </w:numPr>
      </w:pPr>
      <w:r>
        <w:t xml:space="preserve">Размер исполняемого файла составляет </w:t>
      </w:r>
      <w:r w:rsidRPr="004E7561">
        <w:t xml:space="preserve">9,00 </w:t>
      </w:r>
      <w:r>
        <w:t>кб</w:t>
      </w:r>
      <w:r w:rsidRPr="004E7561">
        <w:t xml:space="preserve"> (9 216 байт)</w:t>
      </w:r>
      <w:r>
        <w:t>.</w:t>
      </w:r>
    </w:p>
    <w:p w14:paraId="15B1775A" w14:textId="7E13562E" w:rsidR="004E7561" w:rsidRPr="004E7561" w:rsidRDefault="004E7561" w:rsidP="004E7561">
      <w:pPr>
        <w:pStyle w:val="ad"/>
        <w:numPr>
          <w:ilvl w:val="0"/>
          <w:numId w:val="5"/>
        </w:numPr>
      </w:pPr>
      <w:r>
        <w:t xml:space="preserve">Число, подаваемое на вход программе, должно быть целым и принадлежать промежутку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-2 147 483 648, +2 147 483 647</m:t>
            </m:r>
          </m:e>
        </m:d>
      </m:oMath>
      <w:r>
        <w:rPr>
          <w:rFonts w:eastAsiaTheme="minorEastAsia"/>
        </w:rPr>
        <w:t>.</w:t>
      </w:r>
    </w:p>
    <w:p w14:paraId="5004443F" w14:textId="20341B98" w:rsidR="004E7561" w:rsidRDefault="004E7561" w:rsidP="004E7561">
      <w:pPr>
        <w:pStyle w:val="ad"/>
        <w:numPr>
          <w:ilvl w:val="0"/>
          <w:numId w:val="5"/>
        </w:numPr>
      </w:pPr>
      <w:r>
        <w:t>Программа успешно прошла проверку на контрольных примерах.</w:t>
      </w:r>
    </w:p>
    <w:p w14:paraId="0A13572F" w14:textId="374D4FAE" w:rsidR="004E7561" w:rsidRDefault="004E7561" w:rsidP="004E7561">
      <w:pPr>
        <w:pStyle w:val="ad"/>
        <w:numPr>
          <w:ilvl w:val="0"/>
          <w:numId w:val="5"/>
        </w:numPr>
      </w:pPr>
      <w:r>
        <w:t>Достоинства:</w:t>
      </w:r>
    </w:p>
    <w:p w14:paraId="2BF6944A" w14:textId="2BF59752" w:rsidR="004E7561" w:rsidRDefault="0050742E" w:rsidP="004E7561">
      <w:pPr>
        <w:pStyle w:val="ad"/>
        <w:numPr>
          <w:ilvl w:val="1"/>
          <w:numId w:val="5"/>
        </w:numPr>
      </w:pPr>
      <w:r>
        <w:t>Использование поразрядных операций ускоряет работу программы, по сравнению с алгоритмом, использующим деление</w:t>
      </w:r>
    </w:p>
    <w:p w14:paraId="1A334969" w14:textId="57BDEC4A" w:rsidR="0050742E" w:rsidRDefault="0050742E" w:rsidP="0050742E">
      <w:pPr>
        <w:pStyle w:val="ad"/>
        <w:numPr>
          <w:ilvl w:val="1"/>
          <w:numId w:val="5"/>
        </w:numPr>
      </w:pPr>
      <w:r>
        <w:t>Понятный интерфейс программы</w:t>
      </w:r>
    </w:p>
    <w:p w14:paraId="271C00EB" w14:textId="584F33BC" w:rsidR="0050742E" w:rsidRDefault="0050742E" w:rsidP="0050742E">
      <w:pPr>
        <w:pStyle w:val="ad"/>
        <w:numPr>
          <w:ilvl w:val="0"/>
          <w:numId w:val="5"/>
        </w:numPr>
      </w:pPr>
      <w:r>
        <w:t>Недостатки:</w:t>
      </w:r>
    </w:p>
    <w:p w14:paraId="718085DD" w14:textId="07BAEA40" w:rsidR="0050742E" w:rsidRDefault="0050742E" w:rsidP="0050742E">
      <w:pPr>
        <w:pStyle w:val="ad"/>
        <w:numPr>
          <w:ilvl w:val="1"/>
          <w:numId w:val="5"/>
        </w:numPr>
      </w:pPr>
      <w:r>
        <w:t>Интерфейс доступен только на английском языке</w:t>
      </w:r>
    </w:p>
    <w:p w14:paraId="28B95B57" w14:textId="27C11B1C" w:rsidR="0050742E" w:rsidRDefault="0050742E" w:rsidP="0050742E">
      <w:pPr>
        <w:pStyle w:val="ad"/>
        <w:numPr>
          <w:ilvl w:val="1"/>
          <w:numId w:val="5"/>
        </w:numPr>
      </w:pPr>
      <w:r>
        <w:t>Сильные ограничения на входные данные</w:t>
      </w:r>
    </w:p>
    <w:sectPr w:rsidR="0050742E" w:rsidSect="006A69A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van Sitnikov" w:date="2021-10-18T13:03:00Z" w:initials="ИС">
    <w:p w14:paraId="070C1B3C" w14:textId="5D626416" w:rsidR="008C5E68" w:rsidRPr="00F372F2" w:rsidRDefault="008C5E68">
      <w:pPr>
        <w:pStyle w:val="af0"/>
      </w:pPr>
      <w:r>
        <w:rPr>
          <w:rStyle w:val="af"/>
        </w:rPr>
        <w:annotationRef/>
      </w:r>
      <w:r w:rsidR="00F372F2">
        <w:t>начиная с 7</w:t>
      </w:r>
    </w:p>
  </w:comment>
  <w:comment w:id="8" w:author="Ivan Sitnikov" w:date="2021-10-18T13:06:00Z" w:initials="ИС">
    <w:p w14:paraId="0F66D259" w14:textId="5FA00B35" w:rsidR="00A45005" w:rsidRPr="000D1E3C" w:rsidRDefault="00A45005">
      <w:pPr>
        <w:pStyle w:val="af0"/>
        <w:rPr>
          <w:lang w:val="en-US"/>
        </w:rPr>
      </w:pPr>
      <w:r>
        <w:rPr>
          <w:rStyle w:val="af"/>
        </w:rPr>
        <w:annotationRef/>
      </w:r>
      <w:r w:rsidR="002803C2">
        <w:t xml:space="preserve">небезопасно,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C1B3C" w15:done="0"/>
  <w15:commentEx w15:paraId="0F66D2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7EF1C" w16cex:dateUtc="2021-10-18T10:03:00Z"/>
  <w16cex:commentExtensible w16cex:durableId="2517EFEF" w16cex:dateUtc="2021-10-18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C1B3C" w16cid:durableId="2517EF1C"/>
  <w16cid:commentId w16cid:paraId="0F66D259" w16cid:durableId="2517EF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0695" w14:textId="77777777" w:rsidR="007350CA" w:rsidRDefault="007350CA" w:rsidP="00C6358B">
      <w:pPr>
        <w:spacing w:after="0" w:line="240" w:lineRule="auto"/>
      </w:pPr>
      <w:r>
        <w:separator/>
      </w:r>
    </w:p>
    <w:p w14:paraId="0D73409F" w14:textId="77777777" w:rsidR="007350CA" w:rsidRDefault="007350CA"/>
  </w:endnote>
  <w:endnote w:type="continuationSeparator" w:id="0">
    <w:p w14:paraId="4BF0E080" w14:textId="77777777" w:rsidR="007350CA" w:rsidRDefault="007350CA" w:rsidP="00C6358B">
      <w:pPr>
        <w:spacing w:after="0" w:line="240" w:lineRule="auto"/>
      </w:pPr>
      <w:r>
        <w:continuationSeparator/>
      </w:r>
    </w:p>
    <w:p w14:paraId="72E16D6E" w14:textId="77777777" w:rsidR="007350CA" w:rsidRDefault="00735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52644D7" w14:textId="77777777" w:rsidR="006A69AA" w:rsidRDefault="006A69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BBB28" w14:textId="77777777" w:rsidR="006A69AA" w:rsidRDefault="006A69AA">
    <w:pPr>
      <w:pStyle w:val="a5"/>
    </w:pPr>
  </w:p>
  <w:p w14:paraId="50B7B935" w14:textId="77777777" w:rsidR="00462159" w:rsidRDefault="00462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074B" w14:textId="77777777" w:rsidR="007350CA" w:rsidRDefault="007350CA" w:rsidP="00C6358B">
      <w:pPr>
        <w:spacing w:after="0" w:line="240" w:lineRule="auto"/>
      </w:pPr>
      <w:r>
        <w:separator/>
      </w:r>
    </w:p>
    <w:p w14:paraId="05278517" w14:textId="77777777" w:rsidR="007350CA" w:rsidRDefault="007350CA"/>
  </w:footnote>
  <w:footnote w:type="continuationSeparator" w:id="0">
    <w:p w14:paraId="4C94FA76" w14:textId="77777777" w:rsidR="007350CA" w:rsidRDefault="007350CA" w:rsidP="00C6358B">
      <w:pPr>
        <w:spacing w:after="0" w:line="240" w:lineRule="auto"/>
      </w:pPr>
      <w:r>
        <w:continuationSeparator/>
      </w:r>
    </w:p>
    <w:p w14:paraId="0A595790" w14:textId="77777777" w:rsidR="007350CA" w:rsidRDefault="007350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0E"/>
    <w:multiLevelType w:val="hybridMultilevel"/>
    <w:tmpl w:val="345AD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7017"/>
    <w:multiLevelType w:val="hybridMultilevel"/>
    <w:tmpl w:val="DFC0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3B43"/>
    <w:multiLevelType w:val="hybridMultilevel"/>
    <w:tmpl w:val="4F98E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7FE9"/>
    <w:multiLevelType w:val="hybridMultilevel"/>
    <w:tmpl w:val="A1141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05C36"/>
    <w:multiLevelType w:val="hybridMultilevel"/>
    <w:tmpl w:val="89F2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Sitnikov">
    <w15:presenceInfo w15:providerId="Windows Live" w15:userId="bae6b88cd70af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38"/>
    <w:rsid w:val="000145C0"/>
    <w:rsid w:val="000D1E3C"/>
    <w:rsid w:val="00203022"/>
    <w:rsid w:val="002204EA"/>
    <w:rsid w:val="002803C2"/>
    <w:rsid w:val="002C1BAC"/>
    <w:rsid w:val="003A60E7"/>
    <w:rsid w:val="003B706B"/>
    <w:rsid w:val="003E3876"/>
    <w:rsid w:val="003E3E01"/>
    <w:rsid w:val="00414ADB"/>
    <w:rsid w:val="00462159"/>
    <w:rsid w:val="00493117"/>
    <w:rsid w:val="004A77A1"/>
    <w:rsid w:val="004B727F"/>
    <w:rsid w:val="004E7561"/>
    <w:rsid w:val="004F6ED1"/>
    <w:rsid w:val="0050742E"/>
    <w:rsid w:val="005747F1"/>
    <w:rsid w:val="005E3CDC"/>
    <w:rsid w:val="00643E44"/>
    <w:rsid w:val="00676AAC"/>
    <w:rsid w:val="006826FE"/>
    <w:rsid w:val="006A69AA"/>
    <w:rsid w:val="006B7DD7"/>
    <w:rsid w:val="006F1BD1"/>
    <w:rsid w:val="007350CA"/>
    <w:rsid w:val="0075603B"/>
    <w:rsid w:val="00775BB3"/>
    <w:rsid w:val="00777096"/>
    <w:rsid w:val="007D6C0C"/>
    <w:rsid w:val="008179E4"/>
    <w:rsid w:val="008C5E68"/>
    <w:rsid w:val="008D44B2"/>
    <w:rsid w:val="00920D90"/>
    <w:rsid w:val="00A11DF4"/>
    <w:rsid w:val="00A14DB4"/>
    <w:rsid w:val="00A45005"/>
    <w:rsid w:val="00AA0EC6"/>
    <w:rsid w:val="00AE51E7"/>
    <w:rsid w:val="00BE0C0F"/>
    <w:rsid w:val="00C231BD"/>
    <w:rsid w:val="00C6358B"/>
    <w:rsid w:val="00C67A60"/>
    <w:rsid w:val="00CC6AAC"/>
    <w:rsid w:val="00D27944"/>
    <w:rsid w:val="00D41D2B"/>
    <w:rsid w:val="00DE11F5"/>
    <w:rsid w:val="00DF7256"/>
    <w:rsid w:val="00F15B66"/>
    <w:rsid w:val="00F204BA"/>
    <w:rsid w:val="00F372F2"/>
    <w:rsid w:val="00F536EE"/>
    <w:rsid w:val="00F90B15"/>
    <w:rsid w:val="00F91A7E"/>
    <w:rsid w:val="00F95724"/>
    <w:rsid w:val="00F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64B85"/>
  <w15:chartTrackingRefBased/>
  <w15:docId w15:val="{F99AD9C8-889E-4627-B863-01F8DAE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11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31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31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B7F3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8D44B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8C5E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C5E6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C5E6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C5E6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C5E6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83;&#1088;%20&#1086;&#1090;&#1095;&#1077;&#1090;%20(&#1080;&#1085;&#1092;&#1086;&#1088;&#1084;&#1072;&#1090;&#1080;&#1082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отчет (информатика).dotx</Template>
  <TotalTime>42</TotalTime>
  <Pages>12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Иван Ситников</cp:lastModifiedBy>
  <cp:revision>9</cp:revision>
  <cp:lastPrinted>2021-10-14T11:05:00Z</cp:lastPrinted>
  <dcterms:created xsi:type="dcterms:W3CDTF">2021-10-14T11:05:00Z</dcterms:created>
  <dcterms:modified xsi:type="dcterms:W3CDTF">2021-10-18T12:05:00Z</dcterms:modified>
</cp:coreProperties>
</file>