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0369C15C" w14:textId="77777777" w:rsidTr="0018288E">
        <w:trPr>
          <w:trHeight w:val="3152"/>
        </w:trPr>
        <w:tc>
          <w:tcPr>
            <w:tcW w:w="5000" w:type="pct"/>
          </w:tcPr>
          <w:p w14:paraId="682063C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3D9FFF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3E07FC3F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364E00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5FF2DF34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234C44F" w14:textId="77777777" w:rsidTr="0018288E">
        <w:trPr>
          <w:trHeight w:val="2686"/>
        </w:trPr>
        <w:tc>
          <w:tcPr>
            <w:tcW w:w="5000" w:type="pct"/>
          </w:tcPr>
          <w:p w14:paraId="0B2B9661" w14:textId="4E85B901" w:rsidR="003E3E01" w:rsidRPr="0028420C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28420C">
              <w:rPr>
                <w:b/>
                <w:bCs/>
                <w:sz w:val="36"/>
                <w:szCs w:val="36"/>
              </w:rPr>
              <w:t xml:space="preserve">4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28420C">
              <w:rPr>
                <w:b/>
                <w:bCs/>
                <w:sz w:val="36"/>
                <w:szCs w:val="36"/>
              </w:rPr>
              <w:t>Использование си-структур для создания телефонной книги</w:t>
            </w:r>
          </w:p>
        </w:tc>
      </w:tr>
      <w:tr w:rsidR="003E3E01" w14:paraId="0C5D536C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210F321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5D5BBF99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23D23390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3A21080A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F4C0E5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53CEA872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203E2D52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3560549" w14:textId="62BF8D6F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15C46B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D234C" w14:textId="51C5A842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4E00011" w14:textId="362B5BE6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06F3D67" w14:textId="6C72A391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6937F37" w14:textId="7F23AB8F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3846947" w14:textId="50F4F9CF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9C78BDA" w14:textId="2EAF878A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74D19D6" w14:textId="68AC8334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3E5194F" w14:textId="4E7A4074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16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708BB20" w14:textId="12E3EA12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17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4FF82C8" w14:textId="6AABAE86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949096C" w14:textId="2F0E0D10" w:rsidR="0018288E" w:rsidRDefault="000D04C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E45482">
              <w:rPr>
                <w:noProof/>
                <w:webHidden/>
              </w:rPr>
              <w:t>19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1FB5B1D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2E32A1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FD1D9C5" w14:textId="6FAC6ACA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4489C078" w14:textId="3CC851B5" w:rsidR="0028420C" w:rsidRDefault="0028420C" w:rsidP="0028420C">
      <w:r>
        <w:t>Разрабатываемая программа должна:</w:t>
      </w:r>
    </w:p>
    <w:p w14:paraId="6BF35BF3" w14:textId="2D32F949" w:rsidR="0028420C" w:rsidRPr="0028420C" w:rsidRDefault="0028420C" w:rsidP="0028420C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>
        <w:t> </w:t>
      </w:r>
      <w:r>
        <w:rPr>
          <w:lang w:val="en-US"/>
        </w:rPr>
        <w:t>Visual</w:t>
      </w:r>
      <w:r>
        <w:t> </w:t>
      </w:r>
      <w:r>
        <w:rPr>
          <w:lang w:val="en-US"/>
        </w:rPr>
        <w:t>Studio</w:t>
      </w:r>
    </w:p>
    <w:p w14:paraId="74A58EBA" w14:textId="179243EF" w:rsidR="0028420C" w:rsidRDefault="0028420C" w:rsidP="0028420C">
      <w:pPr>
        <w:pStyle w:val="ad"/>
        <w:numPr>
          <w:ilvl w:val="0"/>
          <w:numId w:val="1"/>
        </w:numPr>
      </w:pPr>
      <w:r>
        <w:t xml:space="preserve">Работать на операционных системах </w:t>
      </w:r>
      <w:r>
        <w:rPr>
          <w:lang w:val="en-US"/>
        </w:rPr>
        <w:t>MS Windows</w:t>
      </w:r>
      <w:r w:rsidRPr="0028420C">
        <w:t xml:space="preserve"> (7</w:t>
      </w:r>
      <w:r>
        <w:t xml:space="preserve"> и выше)</w:t>
      </w:r>
    </w:p>
    <w:p w14:paraId="6144D634" w14:textId="572F2D03" w:rsidR="0028420C" w:rsidRDefault="00AB3FE5" w:rsidP="0028420C">
      <w:pPr>
        <w:pStyle w:val="ad"/>
        <w:numPr>
          <w:ilvl w:val="0"/>
          <w:numId w:val="1"/>
        </w:numPr>
      </w:pPr>
      <w:r>
        <w:t xml:space="preserve">Быть написана на языке </w:t>
      </w:r>
      <w:r>
        <w:rPr>
          <w:lang w:val="en-US"/>
        </w:rPr>
        <w:t>C</w:t>
      </w:r>
      <w:r>
        <w:t xml:space="preserve"> </w:t>
      </w:r>
      <w:r w:rsidRPr="00AB3FE5">
        <w:t>(</w:t>
      </w:r>
      <w:r>
        <w:rPr>
          <w:lang w:val="en-US"/>
        </w:rPr>
        <w:t>C</w:t>
      </w:r>
      <w:r w:rsidRPr="00AB3FE5">
        <w:t>++)</w:t>
      </w:r>
    </w:p>
    <w:p w14:paraId="2C510B32" w14:textId="22DD3229" w:rsidR="00493117" w:rsidRDefault="00AB3FE5" w:rsidP="00AB3FE5">
      <w:pPr>
        <w:pStyle w:val="ad"/>
        <w:numPr>
          <w:ilvl w:val="0"/>
          <w:numId w:val="1"/>
        </w:numPr>
      </w:pPr>
      <w:r>
        <w:t>Принимать данные о записях в телефонной книге,</w:t>
      </w:r>
      <w:r w:rsidR="007131E7">
        <w:t xml:space="preserve"> </w:t>
      </w:r>
      <w:r>
        <w:t>выводить телефонную книгу</w:t>
      </w:r>
      <w:r w:rsidR="007131E7">
        <w:t xml:space="preserve"> в виде таблицы, содержащей номер записи, имя контакта и телефонный номер</w:t>
      </w:r>
      <w:r>
        <w:t>.</w:t>
      </w:r>
      <w:r w:rsidR="00493117">
        <w:br w:type="page"/>
      </w:r>
    </w:p>
    <w:p w14:paraId="3C273E0E" w14:textId="2FD71508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694EAD25" w14:textId="3D9B99AC" w:rsidR="00D84DF0" w:rsidRDefault="00D84DF0" w:rsidP="007131E7">
      <w:r>
        <w:t>На вход программе подаются данные контактов телефонной книги. Программа считывает их, пока в качестве телефонного номера не будет введен «0».</w:t>
      </w:r>
    </w:p>
    <w:p w14:paraId="15633F11" w14:textId="3F536A14" w:rsidR="006E0777" w:rsidRPr="0035765D" w:rsidRDefault="006E0777" w:rsidP="007131E7">
      <w:pPr>
        <w:rPr>
          <w:szCs w:val="28"/>
        </w:rPr>
      </w:pPr>
      <w:r>
        <w:t>Строки, содержащие имя и номер, не должны быть длиннее 64 символов каждая, а общее количество записей в телефонной книге не должно превышать 100.</w:t>
      </w:r>
    </w:p>
    <w:p w14:paraId="102B0937" w14:textId="50E85D33" w:rsidR="00C60279" w:rsidRDefault="00D84DF0" w:rsidP="0035765D">
      <w:pPr>
        <w:rPr>
          <w:szCs w:val="28"/>
        </w:rPr>
      </w:pPr>
      <w:r w:rsidRPr="0035765D">
        <w:rPr>
          <w:szCs w:val="28"/>
        </w:rPr>
        <w:t xml:space="preserve">Для каждого контакта программа </w:t>
      </w:r>
      <w:r w:rsidR="007F5E19" w:rsidRPr="0035765D">
        <w:rPr>
          <w:szCs w:val="28"/>
        </w:rPr>
        <w:t xml:space="preserve">динамически </w:t>
      </w:r>
      <w:r w:rsidRPr="0035765D">
        <w:rPr>
          <w:szCs w:val="28"/>
        </w:rPr>
        <w:t>создает запись</w:t>
      </w:r>
      <w:r w:rsidR="007F5E19" w:rsidRPr="0035765D">
        <w:rPr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C60279" w:rsidRPr="0035765D">
        <w:rPr>
          <w:rFonts w:eastAsiaTheme="minorEastAsia"/>
          <w:szCs w:val="28"/>
        </w:rPr>
        <w:t xml:space="preserve"> </w:t>
      </w:r>
      <w:r w:rsidR="007F5E19" w:rsidRPr="0035765D">
        <w:rPr>
          <w:rFonts w:eastAsiaTheme="minorEastAsia"/>
          <w:szCs w:val="28"/>
        </w:rPr>
        <w:t>при помощи функции</w:t>
      </w:r>
      <w:r w:rsidR="00695CC4" w:rsidRPr="00695CC4">
        <w:rPr>
          <w:rFonts w:eastAsiaTheme="minorEastAsia"/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create_record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nick</w:t>
      </w:r>
      <w:proofErr w:type="spellEnd"/>
      <w:r w:rsidR="00695CC4" w:rsidRPr="00695CC4">
        <w:rPr>
          <w:rFonts w:eastAsiaTheme="minorEastAsia"/>
          <w:color w:val="000000"/>
          <w:szCs w:val="28"/>
        </w:rPr>
        <w:t>,</w:t>
      </w:r>
      <w:r w:rsidR="00894BED">
        <w:rPr>
          <w:rFonts w:eastAsiaTheme="minorEastAsia"/>
          <w:color w:val="000000"/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</w:t>
      </w:r>
      <w:proofErr w:type="spellEnd"/>
      <w:r w:rsidR="00894BED">
        <w:rPr>
          <w:rFonts w:eastAsiaTheme="minorEastAsia"/>
          <w:color w:val="0000FF"/>
          <w:szCs w:val="28"/>
        </w:rPr>
        <w:t> 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894BED">
        <w:rPr>
          <w:rFonts w:eastAsiaTheme="minorEastAsia"/>
          <w:color w:val="000000"/>
          <w:szCs w:val="28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number</w:t>
      </w:r>
      <w:proofErr w:type="spellEnd"/>
      <w:r w:rsidR="00695CC4" w:rsidRPr="00695CC4">
        <w:rPr>
          <w:rFonts w:eastAsiaTheme="minorEastAsia"/>
          <w:color w:val="000000"/>
          <w:szCs w:val="28"/>
        </w:rPr>
        <w:t>)</w:t>
      </w:r>
      <w:r w:rsidR="007F5E19" w:rsidRPr="0035765D">
        <w:rPr>
          <w:szCs w:val="28"/>
        </w:rPr>
        <w:t xml:space="preserve"> и заносит ее в массив. Для этого </w:t>
      </w:r>
      <w:r w:rsidR="009C05E9" w:rsidRPr="0035765D">
        <w:rPr>
          <w:szCs w:val="28"/>
        </w:rPr>
        <w:t xml:space="preserve">дополнительно </w:t>
      </w:r>
      <w:r w:rsidR="007F5E19" w:rsidRPr="0035765D">
        <w:rPr>
          <w:szCs w:val="28"/>
        </w:rPr>
        <w:t>в динамической памяти выделяется место под имя</w:t>
      </w:r>
      <w:r w:rsidR="00C60279" w:rsidRPr="0035765D">
        <w:rPr>
          <w:szCs w:val="28"/>
        </w:rPr>
        <w:t>, строка, содержащая номер, фильтруется (</w:t>
      </w:r>
      <w:r w:rsidR="00372E64" w:rsidRPr="0035765D">
        <w:rPr>
          <w:szCs w:val="28"/>
        </w:rPr>
        <w:t>каждый символ,</w:t>
      </w:r>
      <w:r w:rsidR="00C60279" w:rsidRPr="0035765D">
        <w:rPr>
          <w:szCs w:val="28"/>
        </w:rPr>
        <w:t xml:space="preserve"> не являющийся ведущим плюсом или цифрой игнорируется), телефонный номер записывается в структуру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MyPhoneNumber</w:t>
      </w:r>
      <w:proofErr w:type="spellEnd"/>
      <w:r w:rsidR="0035765D" w:rsidRPr="0035765D">
        <w:rPr>
          <w:szCs w:val="28"/>
        </w:rPr>
        <w:t xml:space="preserve">, содержащей два поля: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894BED">
        <w:rPr>
          <w:rFonts w:eastAsiaTheme="minorEastAsia"/>
          <w:color w:val="0000FF"/>
          <w:szCs w:val="28"/>
        </w:rPr>
        <w:t> </w:t>
      </w:r>
      <w:r w:rsidR="00695CC4" w:rsidRPr="00695CC4">
        <w:rPr>
          <w:rFonts w:eastAsiaTheme="minorEastAsia"/>
          <w:color w:val="0000FF"/>
          <w:szCs w:val="28"/>
        </w:rPr>
        <w:t>__</w:t>
      </w:r>
      <w:proofErr w:type="spellStart"/>
      <w:r w:rsidR="00695CC4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695CC4" w:rsidRPr="00695CC4">
        <w:rPr>
          <w:rFonts w:eastAsiaTheme="minorEastAsia"/>
          <w:color w:val="0000FF"/>
          <w:szCs w:val="28"/>
        </w:rPr>
        <w:t xml:space="preserve">nt64 </w:t>
      </w:r>
      <w:r w:rsidR="00695CC4" w:rsidRPr="00695CC4">
        <w:rPr>
          <w:rFonts w:eastAsiaTheme="minorEastAsia"/>
          <w:color w:val="000000"/>
          <w:szCs w:val="28"/>
        </w:rPr>
        <w:t>number:50</w:t>
      </w:r>
      <w:r w:rsidR="0035765D" w:rsidRPr="0035765D">
        <w:rPr>
          <w:rFonts w:ascii="Consolas" w:hAnsi="Consolas" w:cs="Consolas"/>
          <w:color w:val="000000"/>
          <w:szCs w:val="28"/>
        </w:rPr>
        <w:t xml:space="preserve"> </w:t>
      </w:r>
      <w:r w:rsidR="0035765D" w:rsidRPr="0035765D">
        <w:rPr>
          <w:szCs w:val="28"/>
        </w:rPr>
        <w:t xml:space="preserve">(50 бит хватит для представления 15значного положительного целого числа) и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894BED">
        <w:rPr>
          <w:rFonts w:eastAsiaTheme="minorEastAsia"/>
          <w:color w:val="0000FF"/>
          <w:szCs w:val="28"/>
          <w:lang w:val="en-US"/>
        </w:rPr>
        <w:t> </w:t>
      </w:r>
      <w:r w:rsidR="00894BED">
        <w:rPr>
          <w:rFonts w:eastAsiaTheme="minorEastAsia"/>
          <w:color w:val="0000FF"/>
          <w:szCs w:val="28"/>
        </w:rPr>
        <w:t>__</w:t>
      </w:r>
      <w:r w:rsidR="00894BED">
        <w:rPr>
          <w:rFonts w:eastAsiaTheme="minorEastAsia"/>
          <w:color w:val="0000FF"/>
          <w:szCs w:val="28"/>
          <w:lang w:val="en-US"/>
        </w:rPr>
        <w:t>in</w:t>
      </w:r>
      <w:r w:rsidR="00695CC4" w:rsidRPr="00695CC4">
        <w:rPr>
          <w:rFonts w:eastAsiaTheme="minorEastAsia"/>
          <w:color w:val="0000FF"/>
          <w:szCs w:val="28"/>
        </w:rPr>
        <w:t xml:space="preserve">t64 </w:t>
      </w:r>
      <w:r w:rsidR="00695CC4" w:rsidRPr="00695CC4">
        <w:rPr>
          <w:rFonts w:eastAsiaTheme="minorEastAsia"/>
          <w:color w:val="000000"/>
          <w:szCs w:val="28"/>
        </w:rPr>
        <w:t>plus:1</w:t>
      </w:r>
      <w:r w:rsidR="0035765D" w:rsidRPr="0035765D">
        <w:rPr>
          <w:szCs w:val="28"/>
        </w:rPr>
        <w:t xml:space="preserve"> – индикатор того был ли в начале номера «+»</w:t>
      </w:r>
      <w:r w:rsidR="002E1371">
        <w:rPr>
          <w:szCs w:val="28"/>
        </w:rPr>
        <w:t>.</w:t>
      </w:r>
    </w:p>
    <w:p w14:paraId="28CC18F9" w14:textId="30110216" w:rsidR="00493117" w:rsidRPr="00CA0079" w:rsidRDefault="002E1371" w:rsidP="00CA0079">
      <w:pPr>
        <w:rPr>
          <w:rFonts w:eastAsiaTheme="minorEastAsia"/>
          <w:color w:val="000000"/>
          <w:szCs w:val="28"/>
        </w:rPr>
      </w:pPr>
      <w:r w:rsidRPr="006E0777">
        <w:rPr>
          <w:szCs w:val="28"/>
        </w:rPr>
        <w:t>После окончания ввода программа для каждой записи вызывает функцию</w:t>
      </w:r>
      <w:r w:rsidR="006E0777">
        <w:rPr>
          <w:szCs w:val="28"/>
        </w:rPr>
        <w:t xml:space="preserve">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void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print_record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const</w:t>
      </w:r>
      <w:r w:rsidR="00695CC4" w:rsidRPr="00695CC4">
        <w:rPr>
          <w:rFonts w:eastAsiaTheme="minorEastAsia"/>
          <w:color w:val="2B91AF"/>
          <w:szCs w:val="28"/>
        </w:rPr>
        <w:t>MyPhoneRecord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r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int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nick_len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filler</w:t>
      </w:r>
      <w:proofErr w:type="spellEnd"/>
      <w:r w:rsidR="00695CC4" w:rsidRPr="00695CC4">
        <w:rPr>
          <w:rFonts w:eastAsiaTheme="minorEastAsia"/>
          <w:color w:val="000000"/>
          <w:szCs w:val="28"/>
        </w:rPr>
        <w:t>=</w:t>
      </w:r>
      <w:r w:rsidR="00695CC4" w:rsidRPr="00695CC4">
        <w:rPr>
          <w:rFonts w:eastAsiaTheme="minorEastAsia"/>
          <w:color w:val="A31515"/>
          <w:szCs w:val="28"/>
        </w:rPr>
        <w:t>’ ‘</w:t>
      </w:r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 xml:space="preserve">, </w:t>
      </w:r>
      <w:r w:rsidR="006E0777">
        <w:rPr>
          <w:szCs w:val="28"/>
        </w:rPr>
        <w:t xml:space="preserve"> </w:t>
      </w:r>
      <w:r w:rsidRPr="006E0777">
        <w:rPr>
          <w:szCs w:val="28"/>
        </w:rPr>
        <w:t>которая форматирует строки</w:t>
      </w:r>
      <w:r w:rsidR="00BF4FC6" w:rsidRPr="006E0777">
        <w:rPr>
          <w:szCs w:val="28"/>
        </w:rPr>
        <w:t xml:space="preserve"> имени и номера</w:t>
      </w:r>
      <w:r w:rsidRPr="006E0777">
        <w:rPr>
          <w:szCs w:val="28"/>
        </w:rPr>
        <w:t xml:space="preserve"> при помощи функции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00"/>
          <w:szCs w:val="28"/>
        </w:rPr>
        <w:t>inflate_string</w:t>
      </w:r>
      <w:proofErr w:type="spellEnd"/>
      <w:r w:rsidR="00695CC4" w:rsidRPr="00695CC4">
        <w:rPr>
          <w:rFonts w:eastAsiaTheme="minorEastAsia"/>
          <w:color w:val="000000"/>
          <w:szCs w:val="28"/>
        </w:rPr>
        <w:t>(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 w:rsidRPr="00695CC4">
        <w:rPr>
          <w:rFonts w:eastAsiaTheme="minorEastAsia"/>
          <w:color w:val="000000"/>
          <w:szCs w:val="28"/>
        </w:rPr>
        <w:t>*</w:t>
      </w:r>
      <w:r w:rsidR="00695CC4">
        <w:rPr>
          <w:rFonts w:eastAsiaTheme="minorEastAsia"/>
          <w:color w:val="000000"/>
          <w:szCs w:val="28"/>
          <w:lang w:val="en-US"/>
        </w:rPr>
        <w:t> </w:t>
      </w:r>
      <w:r w:rsidR="00695CC4" w:rsidRPr="00695CC4">
        <w:rPr>
          <w:rFonts w:eastAsiaTheme="minorEastAsia"/>
          <w:color w:val="808080"/>
          <w:szCs w:val="28"/>
        </w:rPr>
        <w:t>s</w:t>
      </w:r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unsigned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0000FF"/>
          <w:szCs w:val="28"/>
        </w:rPr>
        <w:t>int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width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2B91AF"/>
          <w:szCs w:val="28"/>
        </w:rPr>
        <w:t>StringAlign</w:t>
      </w:r>
      <w:proofErr w:type="spellEnd"/>
      <w:r w:rsidR="00695CC4">
        <w:rPr>
          <w:rFonts w:eastAsiaTheme="minorEastAsia"/>
          <w:color w:val="2B91A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align</w:t>
      </w:r>
      <w:proofErr w:type="spellEnd"/>
      <w:r w:rsidR="00695CC4" w:rsidRPr="00695CC4">
        <w:rPr>
          <w:rFonts w:eastAsiaTheme="minorEastAsia"/>
          <w:color w:val="000000"/>
          <w:szCs w:val="28"/>
        </w:rPr>
        <w:t xml:space="preserve">, </w:t>
      </w:r>
      <w:proofErr w:type="spellStart"/>
      <w:r w:rsidR="00695CC4" w:rsidRPr="00695CC4">
        <w:rPr>
          <w:rFonts w:eastAsiaTheme="minorEastAsia"/>
          <w:color w:val="0000FF"/>
          <w:szCs w:val="28"/>
        </w:rPr>
        <w:t>char</w:t>
      </w:r>
      <w:proofErr w:type="spellEnd"/>
      <w:r w:rsidR="00695CC4">
        <w:rPr>
          <w:rFonts w:eastAsiaTheme="minorEastAsia"/>
          <w:color w:val="0000FF"/>
          <w:szCs w:val="28"/>
          <w:lang w:val="en-US"/>
        </w:rPr>
        <w:t> </w:t>
      </w:r>
      <w:proofErr w:type="spellStart"/>
      <w:r w:rsidR="00695CC4" w:rsidRPr="00695CC4">
        <w:rPr>
          <w:rFonts w:eastAsiaTheme="minorEastAsia"/>
          <w:color w:val="808080"/>
          <w:szCs w:val="28"/>
        </w:rPr>
        <w:t>filler</w:t>
      </w:r>
      <w:proofErr w:type="spellEnd"/>
      <w:r w:rsidR="00695CC4" w:rsidRPr="00695CC4">
        <w:rPr>
          <w:rFonts w:eastAsiaTheme="minorEastAsia"/>
          <w:color w:val="000000"/>
          <w:szCs w:val="28"/>
        </w:rPr>
        <w:t>)</w:t>
      </w:r>
      <w:r w:rsidRPr="006E0777">
        <w:rPr>
          <w:szCs w:val="28"/>
        </w:rPr>
        <w:t>,</w:t>
      </w:r>
      <w:r w:rsidR="00BF4FC6" w:rsidRPr="006E0777">
        <w:rPr>
          <w:szCs w:val="28"/>
        </w:rPr>
        <w:t xml:space="preserve"> и выводит их в виде строки таблицы</w:t>
      </w:r>
      <w:r w:rsidR="006E0777">
        <w:rPr>
          <w:szCs w:val="28"/>
        </w:rPr>
        <w:t>, также в ходе выполнения программы выводится номер строки</w:t>
      </w:r>
      <w:r w:rsidR="00E64919">
        <w:rPr>
          <w:szCs w:val="28"/>
        </w:rPr>
        <w:t>.</w:t>
      </w:r>
      <w:r w:rsidR="00493117">
        <w:br w:type="page"/>
      </w:r>
    </w:p>
    <w:bookmarkStart w:id="3" w:name="_Toc86833443"/>
    <w:p w14:paraId="38E6D94E" w14:textId="3159DEC6" w:rsidR="00493117" w:rsidRDefault="00A42F36" w:rsidP="00493117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12CEFC" wp14:editId="31B8CE1D">
                <wp:simplePos x="0" y="0"/>
                <wp:positionH relativeFrom="column">
                  <wp:posOffset>41819</wp:posOffset>
                </wp:positionH>
                <wp:positionV relativeFrom="paragraph">
                  <wp:posOffset>342355</wp:posOffset>
                </wp:positionV>
                <wp:extent cx="1440180" cy="721360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E8B11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692F8D9A" w14:textId="4BE4A018" w:rsidR="00816244" w:rsidRPr="00816244" w:rsidRDefault="0081624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12CEF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3.3pt;margin-top:26.95pt;width:113.4pt;height:56.8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" fillcolor="white [3212]" strokecolor="black [3213]" strokeweight="1pt">
                <v:textbox>
                  <w:txbxContent>
                    <w:p w14:paraId="1CDE8B11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692F8D9A" w14:textId="4BE4A018" w:rsidR="00816244" w:rsidRPr="00816244" w:rsidRDefault="0081624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493117">
        <w:t>Блок-схема алгоритма</w:t>
      </w:r>
      <w:bookmarkEnd w:id="3"/>
    </w:p>
    <w:p w14:paraId="0B2B5ECE" w14:textId="4775DBE6" w:rsidR="00F87A4A" w:rsidRDefault="00F77BD1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B6AB5" wp14:editId="3F47C23F">
                <wp:simplePos x="0" y="0"/>
                <wp:positionH relativeFrom="column">
                  <wp:posOffset>-262981</wp:posOffset>
                </wp:positionH>
                <wp:positionV relativeFrom="paragraph">
                  <wp:posOffset>6688817</wp:posOffset>
                </wp:positionV>
                <wp:extent cx="543772" cy="357928"/>
                <wp:effectExtent l="0" t="0" r="0" b="4445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A0A61" w14:textId="77777777" w:rsidR="00470160" w:rsidRPr="008E2D1B" w:rsidRDefault="00470160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B6AB5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7" type="#_x0000_t202" style="position:absolute;left:0;text-align:left;margin-left:-20.7pt;margin-top:526.7pt;width:42.8pt;height:28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" filled="f" stroked="f" strokeweight=".5pt">
                <v:textbox>
                  <w:txbxContent>
                    <w:p w14:paraId="671A0A61" w14:textId="77777777" w:rsidR="00470160" w:rsidRPr="008E2D1B" w:rsidRDefault="00470160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D23F3" wp14:editId="6C74B74F">
                <wp:simplePos x="0" y="0"/>
                <wp:positionH relativeFrom="column">
                  <wp:posOffset>1781810</wp:posOffset>
                </wp:positionH>
                <wp:positionV relativeFrom="paragraph">
                  <wp:posOffset>6443980</wp:posOffset>
                </wp:positionV>
                <wp:extent cx="543772" cy="357928"/>
                <wp:effectExtent l="0" t="0" r="8890" b="444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BDC2B" w14:textId="44AD98C6" w:rsidR="00470160" w:rsidRPr="00470160" w:rsidRDefault="00470160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23F3" id="Надпись 39" o:spid="_x0000_s1028" type="#_x0000_t202" style="position:absolute;left:0;text-align:left;margin-left:140.3pt;margin-top:507.4pt;width:42.8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" fillcolor="white [3201]" stroked="f" strokeweight=".5pt">
                <v:textbox>
                  <w:txbxContent>
                    <w:p w14:paraId="132BDC2B" w14:textId="44AD98C6" w:rsidR="00470160" w:rsidRPr="00470160" w:rsidRDefault="00470160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01FF20" wp14:editId="0B9E9B25">
                <wp:simplePos x="0" y="0"/>
                <wp:positionH relativeFrom="column">
                  <wp:posOffset>1082773</wp:posOffset>
                </wp:positionH>
                <wp:positionV relativeFrom="paragraph">
                  <wp:posOffset>6145530</wp:posOffset>
                </wp:positionV>
                <wp:extent cx="0" cy="176530"/>
                <wp:effectExtent l="76200" t="0" r="57150" b="5207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5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E16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1" o:spid="_x0000_s1026" type="#_x0000_t32" style="position:absolute;margin-left:85.25pt;margin-top:483.9pt;width:0;height:13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4FF08A" wp14:editId="6DE34F01">
                <wp:simplePos x="0" y="0"/>
                <wp:positionH relativeFrom="column">
                  <wp:posOffset>309049</wp:posOffset>
                </wp:positionH>
                <wp:positionV relativeFrom="paragraph">
                  <wp:posOffset>5787390</wp:posOffset>
                </wp:positionV>
                <wp:extent cx="1673469" cy="358140"/>
                <wp:effectExtent l="0" t="0" r="22225" b="2286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469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A06DA" w14:textId="3448CCF7" w:rsidR="00820C94" w:rsidRPr="00987DD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delete_record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F08A" id="Прямоугольник 110" o:spid="_x0000_s1029" style="position:absolute;left:0;text-align:left;margin-left:24.35pt;margin-top:455.7pt;width:131.75pt;height:28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" fillcolor="white [3212]" strokecolor="black [3213]" strokeweight="1pt">
                <v:textbox>
                  <w:txbxContent>
                    <w:p w14:paraId="714A06DA" w14:textId="3448CCF7" w:rsidR="00820C94" w:rsidRPr="00987DD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delete_record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C9A" wp14:editId="0514A1BE">
                <wp:simplePos x="0" y="0"/>
                <wp:positionH relativeFrom="column">
                  <wp:posOffset>357407</wp:posOffset>
                </wp:positionH>
                <wp:positionV relativeFrom="paragraph">
                  <wp:posOffset>4697144</wp:posOffset>
                </wp:positionV>
                <wp:extent cx="4330261" cy="1981200"/>
                <wp:effectExtent l="190500" t="76200" r="0" b="19050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0261" cy="1981200"/>
                        </a:xfrm>
                        <a:prstGeom prst="bentConnector3">
                          <a:avLst>
                            <a:gd name="adj1" fmla="val -4239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330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7" o:spid="_x0000_s1026" type="#_x0000_t34" style="position:absolute;margin-left:28.15pt;margin-top:369.85pt;width:340.95pt;height:15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" adj="-916" strokecolor="black [3200]" strokeweight="1.5pt">
                <v:stroke endarrow="block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F0EC6C" wp14:editId="0D2AA0CB">
                <wp:simplePos x="0" y="0"/>
                <wp:positionH relativeFrom="column">
                  <wp:posOffset>1816735</wp:posOffset>
                </wp:positionH>
                <wp:positionV relativeFrom="paragraph">
                  <wp:posOffset>6676488</wp:posOffset>
                </wp:positionV>
                <wp:extent cx="543560" cy="2222"/>
                <wp:effectExtent l="0" t="76200" r="27940" b="933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22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7F3F" id="Прямая со стрелкой 41" o:spid="_x0000_s1026" type="#_x0000_t32" style="position:absolute;margin-left:143.05pt;margin-top:525.7pt;width:42.8pt;height: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0B044" wp14:editId="437F836C">
                <wp:simplePos x="0" y="0"/>
                <wp:positionH relativeFrom="column">
                  <wp:posOffset>2343932</wp:posOffset>
                </wp:positionH>
                <wp:positionV relativeFrom="paragraph">
                  <wp:posOffset>6324942</wp:posOffset>
                </wp:positionV>
                <wp:extent cx="1440180" cy="721360"/>
                <wp:effectExtent l="0" t="0" r="26670" b="2159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B59E9" w14:textId="77777777" w:rsidR="00420D54" w:rsidRPr="00816244" w:rsidRDefault="00420D54" w:rsidP="009C32E2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  <w:p w14:paraId="71552C10" w14:textId="77777777" w:rsidR="00420D54" w:rsidRPr="00816244" w:rsidRDefault="00420D54" w:rsidP="009C32E2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0B044" id="Блок-схема: знак завершения 4" o:spid="_x0000_s1030" type="#_x0000_t116" style="position:absolute;left:0;text-align:left;margin-left:184.55pt;margin-top:498.05pt;width:113.4pt;height:56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" fillcolor="white [3212]" strokecolor="black [3213]" strokeweight="1pt">
                <v:textbox>
                  <w:txbxContent>
                    <w:p w14:paraId="611B59E9" w14:textId="77777777" w:rsidR="00420D54" w:rsidRPr="00816244" w:rsidRDefault="00420D54" w:rsidP="009C32E2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  <w:p w14:paraId="71552C10" w14:textId="77777777" w:rsidR="00420D54" w:rsidRPr="00816244" w:rsidRDefault="00420D54" w:rsidP="009C32E2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F33E4" wp14:editId="2F1E5855">
                <wp:simplePos x="0" y="0"/>
                <wp:positionH relativeFrom="column">
                  <wp:posOffset>358140</wp:posOffset>
                </wp:positionH>
                <wp:positionV relativeFrom="paragraph">
                  <wp:posOffset>6321523</wp:posOffset>
                </wp:positionV>
                <wp:extent cx="1442720" cy="724535"/>
                <wp:effectExtent l="19050" t="19050" r="43180" b="37465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45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2CA15" w14:textId="2AFA1472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33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31" type="#_x0000_t110" style="position:absolute;left:0;text-align:left;margin-left:28.2pt;margin-top:497.75pt;width:113.6pt;height:5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" fillcolor="white [3212]" strokecolor="black [3213]" strokeweight="1pt">
                <v:textbox>
                  <w:txbxContent>
                    <w:p w14:paraId="3B22CA15" w14:textId="2AFA1472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C0EAC" wp14:editId="7C19874D">
                <wp:simplePos x="0" y="0"/>
                <wp:positionH relativeFrom="column">
                  <wp:posOffset>4666717</wp:posOffset>
                </wp:positionH>
                <wp:positionV relativeFrom="paragraph">
                  <wp:posOffset>4675054</wp:posOffset>
                </wp:positionV>
                <wp:extent cx="45719" cy="45719"/>
                <wp:effectExtent l="0" t="0" r="12065" b="12065"/>
                <wp:wrapNone/>
                <wp:docPr id="42" name="Блок-схема: узе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F56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2" o:spid="_x0000_s1026" type="#_x0000_t120" style="position:absolute;margin-left:367.45pt;margin-top:368.1pt;width:3.6pt;height: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3btAIAALA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4701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E59488" wp14:editId="7CD94BB1">
                <wp:simplePos x="0" y="0"/>
                <wp:positionH relativeFrom="column">
                  <wp:posOffset>3254058</wp:posOffset>
                </wp:positionH>
                <wp:positionV relativeFrom="paragraph">
                  <wp:posOffset>3436620</wp:posOffset>
                </wp:positionV>
                <wp:extent cx="543772" cy="357928"/>
                <wp:effectExtent l="0" t="0" r="8890" b="444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6CBE" w14:textId="0D951673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9488" id="Надпись 21" o:spid="_x0000_s1032" type="#_x0000_t202" style="position:absolute;left:0;text-align:left;margin-left:256.25pt;margin-top:270.6pt;width:42.8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" fillcolor="white [3201]" stroked="f" strokeweight=".5pt">
                <v:textbox>
                  <w:txbxContent>
                    <w:p w14:paraId="21846CBE" w14:textId="0D951673" w:rsidR="008E2D1B" w:rsidRPr="008E2D1B" w:rsidRDefault="008E2D1B" w:rsidP="009C32E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6E22F" wp14:editId="32DEAA2B">
                <wp:simplePos x="0" y="0"/>
                <wp:positionH relativeFrom="column">
                  <wp:posOffset>1082040</wp:posOffset>
                </wp:positionH>
                <wp:positionV relativeFrom="paragraph">
                  <wp:posOffset>5416868</wp:posOffset>
                </wp:positionV>
                <wp:extent cx="0" cy="364172"/>
                <wp:effectExtent l="76200" t="0" r="76200" b="5524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17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18578" id="Прямая со стрелкой 36" o:spid="_x0000_s1026" type="#_x0000_t32" style="position:absolute;margin-left:85.2pt;margin-top:426.55pt;width:0;height:2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A070D" wp14:editId="04108716">
                <wp:simplePos x="0" y="0"/>
                <wp:positionH relativeFrom="column">
                  <wp:posOffset>1983740</wp:posOffset>
                </wp:positionH>
                <wp:positionV relativeFrom="paragraph">
                  <wp:posOffset>5239703</wp:posOffset>
                </wp:positionV>
                <wp:extent cx="541020" cy="0"/>
                <wp:effectExtent l="38100" t="76200" r="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8D29" id="Прямая со стрелкой 34" o:spid="_x0000_s1026" type="#_x0000_t32" style="position:absolute;margin-left:156.2pt;margin-top:412.6pt;width:42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DBB76" wp14:editId="70586FC6">
                <wp:simplePos x="0" y="0"/>
                <wp:positionH relativeFrom="column">
                  <wp:posOffset>3606800</wp:posOffset>
                </wp:positionH>
                <wp:positionV relativeFrom="paragraph">
                  <wp:posOffset>5240020</wp:posOffset>
                </wp:positionV>
                <wp:extent cx="539433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4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A004" id="Прямая со стрелкой 33" o:spid="_x0000_s1026" type="#_x0000_t32" style="position:absolute;margin-left:284pt;margin-top:412.6pt;width:42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742B7" wp14:editId="161E8042">
                <wp:simplePos x="0" y="0"/>
                <wp:positionH relativeFrom="column">
                  <wp:posOffset>362903</wp:posOffset>
                </wp:positionH>
                <wp:positionV relativeFrom="paragraph">
                  <wp:posOffset>5059680</wp:posOffset>
                </wp:positionV>
                <wp:extent cx="1623060" cy="358140"/>
                <wp:effectExtent l="0" t="0" r="15240" b="228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4B958" w14:textId="7A4FE9AC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print_record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(phonebook[j])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742B7" id="Прямоугольник 32" o:spid="_x0000_s1033" style="position:absolute;left:0;text-align:left;margin-left:28.6pt;margin-top:398.4pt;width:127.8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" fillcolor="white [3212]" strokecolor="black [3213]" strokeweight="1pt">
                <v:textbox>
                  <w:txbxContent>
                    <w:p w14:paraId="6724B958" w14:textId="7A4FE9AC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print_record</w:t>
                      </w:r>
                      <w:proofErr w:type="spellEnd"/>
                      <w:r>
                        <w:rPr>
                          <w:lang w:val="en-US"/>
                        </w:rPr>
                        <w:t>(phonebook[j])</w:t>
                      </w:r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7D65D" wp14:editId="06D293B5">
                <wp:simplePos x="0" y="0"/>
                <wp:positionH relativeFrom="column">
                  <wp:posOffset>2344420</wp:posOffset>
                </wp:positionH>
                <wp:positionV relativeFrom="paragraph">
                  <wp:posOffset>5058728</wp:posOffset>
                </wp:positionV>
                <wp:extent cx="1443673" cy="360680"/>
                <wp:effectExtent l="19050" t="0" r="42545" b="2032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73" cy="3606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69466" w14:textId="18B76CDD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77D6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34" type="#_x0000_t111" style="position:absolute;left:0;text-align:left;margin-left:184.6pt;margin-top:398.35pt;width:113.7pt;height:28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" fillcolor="white [3212]" strokecolor="black [3213]" strokeweight="1pt">
                <v:textbox>
                  <w:txbxContent>
                    <w:p w14:paraId="7BB69466" w14:textId="18B76CDD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+</w:t>
                      </w: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A25AEB" wp14:editId="697BAAD8">
                <wp:simplePos x="0" y="0"/>
                <wp:positionH relativeFrom="column">
                  <wp:posOffset>4149090</wp:posOffset>
                </wp:positionH>
                <wp:positionV relativeFrom="paragraph">
                  <wp:posOffset>5058728</wp:posOffset>
                </wp:positionV>
                <wp:extent cx="1258570" cy="361632"/>
                <wp:effectExtent l="0" t="0" r="17780" b="1968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361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EE1E" w14:textId="6C2CFC28" w:rsidR="00987DD4" w:rsidRPr="00987DD4" w:rsidRDefault="00987DD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j=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25AEB" id="Прямоугольник 30" o:spid="_x0000_s1035" style="position:absolute;left:0;text-align:left;margin-left:326.7pt;margin-top:398.35pt;width:99.1pt;height:28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" fillcolor="white [3212]" strokecolor="black [3213]" strokeweight="1pt">
                <v:textbox>
                  <w:txbxContent>
                    <w:p w14:paraId="7001EE1E" w14:textId="6C2CFC28" w:rsidR="00987DD4" w:rsidRPr="00987DD4" w:rsidRDefault="00987DD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7D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60364" wp14:editId="774F497E">
                <wp:simplePos x="0" y="0"/>
                <wp:positionH relativeFrom="column">
                  <wp:posOffset>2166937</wp:posOffset>
                </wp:positionH>
                <wp:positionV relativeFrom="paragraph">
                  <wp:posOffset>913447</wp:posOffset>
                </wp:positionV>
                <wp:extent cx="1261745" cy="718820"/>
                <wp:effectExtent l="0" t="0" r="1460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18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555A" w14:textId="3469B434" w:rsid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64];</w:t>
                            </w:r>
                          </w:p>
                          <w:p w14:paraId="5632EBBB" w14:textId="6E8FB8B8" w:rsidR="00DF3E6A" w:rsidRPr="00DF3E6A" w:rsidRDefault="00DF3E6A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64];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60364" id="Прямоугольник 10" o:spid="_x0000_s1036" style="position:absolute;left:0;text-align:left;margin-left:170.6pt;margin-top:71.9pt;width:99.35pt;height:5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" fillcolor="white [3212]" strokecolor="black [3213]" strokeweight="1pt">
                <v:textbox>
                  <w:txbxContent>
                    <w:p w14:paraId="5CDE555A" w14:textId="3469B434" w:rsid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name_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  <w:p w14:paraId="5632EBBB" w14:textId="6E8FB8B8" w:rsidR="00DF3E6A" w:rsidRPr="00DF3E6A" w:rsidRDefault="00DF3E6A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buf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64];</w:t>
                      </w:r>
                    </w:p>
                  </w:txbxContent>
                </v:textbox>
              </v:rect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5D10DE" wp14:editId="066CF687">
                <wp:simplePos x="0" y="0"/>
                <wp:positionH relativeFrom="column">
                  <wp:posOffset>4687253</wp:posOffset>
                </wp:positionH>
                <wp:positionV relativeFrom="paragraph">
                  <wp:posOffset>4517073</wp:posOffset>
                </wp:positionV>
                <wp:extent cx="0" cy="542607"/>
                <wp:effectExtent l="76200" t="0" r="57150" b="4826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0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FC82" id="Прямая со стрелкой 28" o:spid="_x0000_s1026" type="#_x0000_t32" style="position:absolute;margin-left:369.1pt;margin-top:355.7pt;width:0;height:4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285F1B" wp14:editId="1F5C9F99">
                <wp:simplePos x="0" y="0"/>
                <wp:positionH relativeFrom="column">
                  <wp:posOffset>4868545</wp:posOffset>
                </wp:positionH>
                <wp:positionV relativeFrom="paragraph">
                  <wp:posOffset>4517390</wp:posOffset>
                </wp:positionV>
                <wp:extent cx="543772" cy="357928"/>
                <wp:effectExtent l="0" t="0" r="8890" b="444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772" cy="357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9DABB" w14:textId="195C108C" w:rsidR="008E2D1B" w:rsidRPr="008E2D1B" w:rsidRDefault="008E2D1B" w:rsidP="009C32E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5F1B" id="Надпись 22" o:spid="_x0000_s1037" type="#_x0000_t202" style="position:absolute;left:0;text-align:left;margin-left:383.35pt;margin-top:355.7pt;width:42.8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" fillcolor="white [3201]" stroked="f" strokeweight=".5pt">
                <v:textbox>
                  <w:txbxContent>
                    <w:p w14:paraId="0099DABB" w14:textId="195C108C" w:rsidR="008E2D1B" w:rsidRPr="008E2D1B" w:rsidRDefault="008E2D1B" w:rsidP="009C32E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6AB13" wp14:editId="632E5908">
                <wp:simplePos x="0" y="0"/>
                <wp:positionH relativeFrom="column">
                  <wp:posOffset>1782318</wp:posOffset>
                </wp:positionH>
                <wp:positionV relativeFrom="paragraph">
                  <wp:posOffset>1788541</wp:posOffset>
                </wp:positionV>
                <wp:extent cx="45719" cy="45719"/>
                <wp:effectExtent l="0" t="0" r="12065" b="12065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9946" id="Блок-схема: узел 27" o:spid="_x0000_s1026" type="#_x0000_t120" style="position:absolute;margin-left:140.35pt;margin-top:140.85pt;width:3.6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oU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057CF" wp14:editId="47468F05">
                <wp:simplePos x="0" y="0"/>
                <wp:positionH relativeFrom="column">
                  <wp:posOffset>1803400</wp:posOffset>
                </wp:positionH>
                <wp:positionV relativeFrom="paragraph">
                  <wp:posOffset>1813560</wp:posOffset>
                </wp:positionV>
                <wp:extent cx="1988820" cy="2164080"/>
                <wp:effectExtent l="38100" t="76200" r="11430" b="2667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0" cy="2164080"/>
                        </a:xfrm>
                        <a:prstGeom prst="bentConnector3">
                          <a:avLst>
                            <a:gd name="adj1" fmla="val 4553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BB2C" id="Соединитель: уступ 26" o:spid="_x0000_s1026" type="#_x0000_t34" style="position:absolute;margin-left:142pt;margin-top:142.8pt;width:156.6pt;height:17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" adj="9834" strokecolor="black [3200]" strokeweight="1.5pt">
                <v:stroke endarrow="block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64C5B" wp14:editId="62B789B3">
                <wp:simplePos x="0" y="0"/>
                <wp:positionH relativeFrom="column">
                  <wp:posOffset>4689898</wp:posOffset>
                </wp:positionH>
                <wp:positionV relativeFrom="paragraph">
                  <wp:posOffset>3073823</wp:posOffset>
                </wp:positionV>
                <wp:extent cx="0" cy="362797"/>
                <wp:effectExtent l="76200" t="0" r="76200" b="565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4354" id="Прямая со стрелкой 25" o:spid="_x0000_s1026" type="#_x0000_t32" style="position:absolute;margin-left:369.3pt;margin-top:242.05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FD19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607D7" wp14:editId="2C92BD19">
                <wp:simplePos x="0" y="0"/>
                <wp:positionH relativeFrom="column">
                  <wp:posOffset>3786082</wp:posOffset>
                </wp:positionH>
                <wp:positionV relativeFrom="paragraph">
                  <wp:posOffset>3431540</wp:posOffset>
                </wp:positionV>
                <wp:extent cx="1802765" cy="1087120"/>
                <wp:effectExtent l="19050" t="19050" r="26035" b="36830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7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0C0A" w14:textId="6AC3677F" w:rsidR="00FD1985" w:rsidRPr="00FD1985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did_user_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07D7" id="Блок-схема: решение 24" o:spid="_x0000_s1038" type="#_x0000_t110" style="position:absolute;left:0;text-align:left;margin-left:298.1pt;margin-top:270.2pt;width:141.95pt;height:8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" fillcolor="white [3212]" strokecolor="black [3213]" strokeweight="1pt">
                <v:textbox>
                  <w:txbxContent>
                    <w:p w14:paraId="2A1C0C0A" w14:textId="6AC3677F" w:rsidR="00FD1985" w:rsidRPr="00FD1985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did_user_</w:t>
                      </w:r>
                      <w:proofErr w:type="gramStart"/>
                      <w:r>
                        <w:rPr>
                          <w:lang w:val="en-US"/>
                        </w:rPr>
                        <w:t>accept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223E0" wp14:editId="3D42934D">
                <wp:simplePos x="0" y="0"/>
                <wp:positionH relativeFrom="column">
                  <wp:posOffset>2524760</wp:posOffset>
                </wp:positionH>
                <wp:positionV relativeFrom="paragraph">
                  <wp:posOffset>2534920</wp:posOffset>
                </wp:positionV>
                <wp:extent cx="1265555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51CE1" id="Прямая со стрелкой 20" o:spid="_x0000_s1026" type="#_x0000_t32" style="position:absolute;margin-left:198.8pt;margin-top:199.6pt;width:99.6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2593F" wp14:editId="5BE666ED">
                <wp:simplePos x="0" y="0"/>
                <wp:positionH relativeFrom="column">
                  <wp:posOffset>1781810</wp:posOffset>
                </wp:positionH>
                <wp:positionV relativeFrom="paragraph">
                  <wp:posOffset>1251966</wp:posOffset>
                </wp:positionV>
                <wp:extent cx="45719" cy="45719"/>
                <wp:effectExtent l="0" t="0" r="12065" b="12065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3702" id="Блок-схема: узел 19" o:spid="_x0000_s1026" type="#_x0000_t120" style="position:absolute;margin-left:140.3pt;margin-top:98.6pt;width:3.6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PusgIAALA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A409B" wp14:editId="3E137032">
                <wp:simplePos x="0" y="0"/>
                <wp:positionH relativeFrom="column">
                  <wp:posOffset>1803400</wp:posOffset>
                </wp:positionH>
                <wp:positionV relativeFrom="paragraph">
                  <wp:posOffset>1272540</wp:posOffset>
                </wp:positionV>
                <wp:extent cx="0" cy="717550"/>
                <wp:effectExtent l="76200" t="38100" r="57150" b="254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E282D" id="Прямая со стрелкой 18" o:spid="_x0000_s1026" type="#_x0000_t32" style="position:absolute;margin-left:142pt;margin-top:100.2pt;width:0;height:56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6EE60" wp14:editId="245C1BEE">
                <wp:simplePos x="0" y="0"/>
                <wp:positionH relativeFrom="column">
                  <wp:posOffset>1259840</wp:posOffset>
                </wp:positionH>
                <wp:positionV relativeFrom="paragraph">
                  <wp:posOffset>1992630</wp:posOffset>
                </wp:positionV>
                <wp:extent cx="1260475" cy="901700"/>
                <wp:effectExtent l="0" t="0" r="1587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6A347" w14:textId="5CB1B93B" w:rsidR="008E2D1B" w:rsidRDefault="00FD198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8E2D1B">
                              <w:rPr>
                                <w:lang w:val="en-US"/>
                              </w:rPr>
                              <w:t>honebook[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createRecord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E2D1B">
                              <w:rPr>
                                <w:lang w:val="en-US"/>
                              </w:rPr>
                              <w:t>num_buf</w:t>
                            </w:r>
                            <w:proofErr w:type="spellEnd"/>
                            <w:r w:rsidR="008E2D1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70518F" w14:textId="562B6C17" w:rsidR="008E2D1B" w:rsidRPr="008E2D1B" w:rsidRDefault="008E2D1B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6EE60" id="Прямоугольник 17" o:spid="_x0000_s1039" style="position:absolute;left:0;text-align:left;margin-left:99.2pt;margin-top:156.9pt;width:99.25pt;height: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" fillcolor="white [3212]" strokecolor="black [3213]" strokeweight="1pt">
                <v:textbox>
                  <w:txbxContent>
                    <w:p w14:paraId="0DB6A347" w14:textId="5CB1B93B" w:rsidR="008E2D1B" w:rsidRDefault="00FD198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8E2D1B">
                        <w:rPr>
                          <w:lang w:val="en-US"/>
                        </w:rPr>
                        <w:t>honebook[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i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] =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createRecord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name_buf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8E2D1B">
                        <w:rPr>
                          <w:lang w:val="en-US"/>
                        </w:rPr>
                        <w:t>num_buf</w:t>
                      </w:r>
                      <w:proofErr w:type="spellEnd"/>
                      <w:r w:rsidR="008E2D1B">
                        <w:rPr>
                          <w:lang w:val="en-US"/>
                        </w:rPr>
                        <w:t>)</w:t>
                      </w:r>
                    </w:p>
                    <w:p w14:paraId="5270518F" w14:textId="562B6C17" w:rsidR="008E2D1B" w:rsidRPr="008E2D1B" w:rsidRDefault="008E2D1B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lang w:val="en-US"/>
                        </w:rPr>
                        <w:t>+;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2D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A68CD" wp14:editId="3F6C89C8">
                <wp:simplePos x="0" y="0"/>
                <wp:positionH relativeFrom="column">
                  <wp:posOffset>3790315</wp:posOffset>
                </wp:positionH>
                <wp:positionV relativeFrom="paragraph">
                  <wp:posOffset>1990090</wp:posOffset>
                </wp:positionV>
                <wp:extent cx="1800225" cy="1085850"/>
                <wp:effectExtent l="19050" t="19050" r="28575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858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0BFA8" w14:textId="4D7A8AD0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(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“0”)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68CD" id="Блок-схема: решение 15" o:spid="_x0000_s1040" type="#_x0000_t110" style="position:absolute;left:0;text-align:left;margin-left:298.45pt;margin-top:156.7pt;width:141.75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" fillcolor="white [3212]" strokecolor="black [3213]" strokeweight="1pt">
                <v:textbox>
                  <w:txbxContent>
                    <w:p w14:paraId="0770BFA8" w14:textId="4D7A8AD0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(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>, “0”)</w:t>
                      </w:r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E53C8" wp14:editId="07631757">
                <wp:simplePos x="0" y="0"/>
                <wp:positionH relativeFrom="column">
                  <wp:posOffset>4688205</wp:posOffset>
                </wp:positionH>
                <wp:positionV relativeFrom="paragraph">
                  <wp:posOffset>1633220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B37E" id="Прямая со стрелкой 13" o:spid="_x0000_s1026" type="#_x0000_t32" style="position:absolute;margin-left:369.15pt;margin-top:128.6pt;width:0;height:2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203A2" wp14:editId="3F5F1587">
                <wp:simplePos x="0" y="0"/>
                <wp:positionH relativeFrom="column">
                  <wp:posOffset>3968115</wp:posOffset>
                </wp:positionH>
                <wp:positionV relativeFrom="paragraph">
                  <wp:posOffset>916940</wp:posOffset>
                </wp:positionV>
                <wp:extent cx="1261745" cy="721360"/>
                <wp:effectExtent l="19050" t="0" r="33655" b="2159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7213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9912" w14:textId="5B95879E" w:rsidR="00081F55" w:rsidRPr="00081F55" w:rsidRDefault="00081F55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name_buf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num_buf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203A2" id="Блок-схема: данные 11" o:spid="_x0000_s1041" type="#_x0000_t111" style="position:absolute;left:0;text-align:left;margin-left:312.45pt;margin-top:72.2pt;width:99.3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" fillcolor="white [3212]" strokecolor="black [3213]" strokeweight="1pt">
                <v:textbox>
                  <w:txbxContent>
                    <w:p w14:paraId="012B9912" w14:textId="5B95879E" w:rsidR="00081F55" w:rsidRPr="00081F55" w:rsidRDefault="00081F55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proofErr w:type="spellStart"/>
                      <w:r>
                        <w:rPr>
                          <w:lang w:val="en-US"/>
                        </w:rPr>
                        <w:t>name_buf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num_buf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17939" wp14:editId="46F2490B">
                <wp:simplePos x="0" y="0"/>
                <wp:positionH relativeFrom="column">
                  <wp:posOffset>3469640</wp:posOffset>
                </wp:positionH>
                <wp:positionV relativeFrom="paragraph">
                  <wp:posOffset>1268730</wp:posOffset>
                </wp:positionV>
                <wp:extent cx="678180" cy="0"/>
                <wp:effectExtent l="0" t="76200" r="2667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5D151" id="Прямая со стрелкой 12" o:spid="_x0000_s1026" type="#_x0000_t32" style="position:absolute;margin-left:273.2pt;margin-top:99.9pt;width:53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F3E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A9292" wp14:editId="76DFF2B4">
                <wp:simplePos x="0" y="0"/>
                <wp:positionH relativeFrom="column">
                  <wp:posOffset>1442720</wp:posOffset>
                </wp:positionH>
                <wp:positionV relativeFrom="paragraph">
                  <wp:posOffset>1272540</wp:posOffset>
                </wp:positionV>
                <wp:extent cx="721360" cy="0"/>
                <wp:effectExtent l="0" t="76200" r="2159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2700" id="Прямая со стрелкой 8" o:spid="_x0000_s1026" type="#_x0000_t32" style="position:absolute;margin-left:113.6pt;margin-top:100.2pt;width:56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A4E13" wp14:editId="1DA513D3">
                <wp:simplePos x="0" y="0"/>
                <wp:positionH relativeFrom="column">
                  <wp:posOffset>177165</wp:posOffset>
                </wp:positionH>
                <wp:positionV relativeFrom="paragraph">
                  <wp:posOffset>918210</wp:posOffset>
                </wp:positionV>
                <wp:extent cx="1265555" cy="715010"/>
                <wp:effectExtent l="0" t="0" r="10795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15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02916" w14:textId="0097AF44" w:rsidR="00A42F36" w:rsidRDefault="00A42F36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phonebook[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100]</w:t>
                            </w:r>
                            <w:r w:rsidR="008E2D1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3B2CDC" w14:textId="3303D080" w:rsidR="00A42F36" w:rsidRPr="00A42F36" w:rsidRDefault="00A42F36" w:rsidP="009C32E2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A4E13" id="Прямоугольник 3" o:spid="_x0000_s1042" style="position:absolute;left:0;text-align:left;margin-left:13.95pt;margin-top:72.3pt;width:99.65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" fillcolor="white [3212]" strokecolor="black [3213]" strokeweight="1pt">
                <v:textbox>
                  <w:txbxContent>
                    <w:p w14:paraId="47302916" w14:textId="0097AF44" w:rsidR="00A42F36" w:rsidRDefault="00A42F36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>
                        <w:rPr>
                          <w:lang w:val="en-US"/>
                        </w:rPr>
                        <w:t>phonebook[</w:t>
                      </w:r>
                      <w:proofErr w:type="gramEnd"/>
                      <w:r>
                        <w:rPr>
                          <w:lang w:val="en-US"/>
                        </w:rPr>
                        <w:t>100]</w:t>
                      </w:r>
                      <w:r w:rsidR="008E2D1B">
                        <w:rPr>
                          <w:lang w:val="en-US"/>
                        </w:rPr>
                        <w:t>;</w:t>
                      </w:r>
                    </w:p>
                    <w:p w14:paraId="1D3B2CDC" w14:textId="3303D080" w:rsidR="00A42F36" w:rsidRPr="00A42F36" w:rsidRDefault="00A42F36" w:rsidP="009C32E2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42F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88F08" wp14:editId="65B758DA">
                <wp:simplePos x="0" y="0"/>
                <wp:positionH relativeFrom="column">
                  <wp:posOffset>721360</wp:posOffset>
                </wp:positionH>
                <wp:positionV relativeFrom="paragraph">
                  <wp:posOffset>549910</wp:posOffset>
                </wp:positionV>
                <wp:extent cx="0" cy="361950"/>
                <wp:effectExtent l="76200" t="0" r="7620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C848" id="Прямая со стрелкой 1" o:spid="_x0000_s1026" type="#_x0000_t32" style="position:absolute;margin-left:56.8pt;margin-top:43.3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F87A4A">
        <w:br w:type="page"/>
      </w:r>
    </w:p>
    <w:p w14:paraId="5215AC7C" w14:textId="0ADC91D9" w:rsidR="00420D54" w:rsidRPr="008D267C" w:rsidRDefault="00420D54" w:rsidP="00757193">
      <w:r>
        <w:lastRenderedPageBreak/>
        <w:t>Алгоритм</w:t>
      </w:r>
      <w:r w:rsidRPr="008D267C">
        <w:t xml:space="preserve"> </w:t>
      </w:r>
      <w:proofErr w:type="spellStart"/>
      <w:r>
        <w:rPr>
          <w:lang w:val="en-US"/>
        </w:rPr>
        <w:t>createRecord</w:t>
      </w:r>
      <w:proofErr w:type="spellEnd"/>
      <w:r w:rsidRPr="008D267C">
        <w:t>:</w:t>
      </w:r>
    </w:p>
    <w:p w14:paraId="0801FE9C" w14:textId="0A019AC9" w:rsidR="00854BC5" w:rsidRPr="00854BC5" w:rsidRDefault="00010CD3" w:rsidP="0075719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69F082EE" wp14:editId="65C4AEFA">
                <wp:simplePos x="0" y="0"/>
                <wp:positionH relativeFrom="column">
                  <wp:posOffset>2164080</wp:posOffset>
                </wp:positionH>
                <wp:positionV relativeFrom="paragraph">
                  <wp:posOffset>3825734</wp:posOffset>
                </wp:positionV>
                <wp:extent cx="360680" cy="0"/>
                <wp:effectExtent l="38100" t="76200" r="0" b="952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69E0" id="Прямая со стрелкой 107" o:spid="_x0000_s1026" type="#_x0000_t32" style="position:absolute;margin-left:170.4pt;margin-top:301.25pt;width:28.4pt;height:0;flip:x;z-index:251661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225BFE0" wp14:editId="0EE8ABF8">
                <wp:simplePos x="0" y="0"/>
                <wp:positionH relativeFrom="column">
                  <wp:posOffset>1986209</wp:posOffset>
                </wp:positionH>
                <wp:positionV relativeFrom="paragraph">
                  <wp:posOffset>3825734</wp:posOffset>
                </wp:positionV>
                <wp:extent cx="177871" cy="141"/>
                <wp:effectExtent l="0" t="0" r="0" b="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1" cy="14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10821" id="Прямая соединительная линия 106" o:spid="_x0000_s1026" style="position:absolute;z-index: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301.25pt" to="170.4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" strokecolor="black [3200]" strokeweight="1.5pt">
                <v:stroke joinstyle="miter"/>
              </v:lin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4BAB86" wp14:editId="7C3A781E">
                <wp:simplePos x="0" y="0"/>
                <wp:positionH relativeFrom="column">
                  <wp:posOffset>2145157</wp:posOffset>
                </wp:positionH>
                <wp:positionV relativeFrom="paragraph">
                  <wp:posOffset>3806190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9DD6" id="Блок-схема: узел 73" o:spid="_x0000_s1026" type="#_x0000_t120" style="position:absolute;margin-left:168.9pt;margin-top:299.7pt;width:3.6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966B4F" wp14:editId="494D1160">
                <wp:simplePos x="0" y="0"/>
                <wp:positionH relativeFrom="column">
                  <wp:posOffset>2162175</wp:posOffset>
                </wp:positionH>
                <wp:positionV relativeFrom="paragraph">
                  <wp:posOffset>6713601</wp:posOffset>
                </wp:positionV>
                <wp:extent cx="762" cy="358394"/>
                <wp:effectExtent l="57150" t="0" r="75565" b="6096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" cy="35839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09699" id="Прямая со стрелкой 83" o:spid="_x0000_s1026" type="#_x0000_t32" style="position:absolute;margin-left:170.25pt;margin-top:528.65pt;width:.05pt;height:28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243685" wp14:editId="27671D3D">
                <wp:simplePos x="0" y="0"/>
                <wp:positionH relativeFrom="column">
                  <wp:posOffset>2162937</wp:posOffset>
                </wp:positionH>
                <wp:positionV relativeFrom="paragraph">
                  <wp:posOffset>5808345</wp:posOffset>
                </wp:positionV>
                <wp:extent cx="0" cy="361950"/>
                <wp:effectExtent l="7620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EB641" id="Прямая со стрелкой 82" o:spid="_x0000_s1026" type="#_x0000_t32" style="position:absolute;margin-left:170.3pt;margin-top:457.35pt;width:0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DaDgIAACkEAAAOAAAAZHJzL2Uyb0RvYy54bWysU0uOEzEQ3SNxB8t70klGjIY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657120" wp14:editId="1C40CB57">
                <wp:simplePos x="0" y="0"/>
                <wp:positionH relativeFrom="column">
                  <wp:posOffset>2162937</wp:posOffset>
                </wp:positionH>
                <wp:positionV relativeFrom="paragraph">
                  <wp:posOffset>4909185</wp:posOffset>
                </wp:positionV>
                <wp:extent cx="1143" cy="358140"/>
                <wp:effectExtent l="57150" t="0" r="75565" b="6096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95483" id="Прямая со стрелкой 81" o:spid="_x0000_s1026" type="#_x0000_t32" style="position:absolute;margin-left:170.3pt;margin-top:386.55pt;width:.1pt;height:28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4AC24406" wp14:editId="49462202">
                <wp:simplePos x="0" y="0"/>
                <wp:positionH relativeFrom="column">
                  <wp:posOffset>2164080</wp:posOffset>
                </wp:positionH>
                <wp:positionV relativeFrom="paragraph">
                  <wp:posOffset>3826637</wp:posOffset>
                </wp:positionV>
                <wp:extent cx="0" cy="540258"/>
                <wp:effectExtent l="76200" t="0" r="57150" b="508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2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2382E" id="Прямая со стрелкой 80" o:spid="_x0000_s1026" type="#_x0000_t32" style="position:absolute;margin-left:170.4pt;margin-top:301.3pt;width:0;height:42.5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A75A91" wp14:editId="335CF40F">
                <wp:simplePos x="0" y="0"/>
                <wp:positionH relativeFrom="column">
                  <wp:posOffset>1436570</wp:posOffset>
                </wp:positionH>
                <wp:positionV relativeFrom="paragraph">
                  <wp:posOffset>7072597</wp:posOffset>
                </wp:positionV>
                <wp:extent cx="1266624" cy="541020"/>
                <wp:effectExtent l="0" t="0" r="10160" b="1143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24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F71DB" w14:textId="2C89B1EA" w:rsidR="00854BC5" w:rsidRDefault="00854BC5" w:rsidP="00854BC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  <w:p w14:paraId="3947DBF1" w14:textId="77777777" w:rsidR="00854BC5" w:rsidRDefault="00854BC5" w:rsidP="00854BC5">
                            <w:pPr>
                              <w:pStyle w:val="-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75A91" id="Блок-схема: знак завершения 77" o:spid="_x0000_s1043" type="#_x0000_t116" style="position:absolute;left:0;text-align:left;margin-left:113.1pt;margin-top:556.9pt;width:99.75pt;height:42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" fillcolor="white [3212]" strokecolor="black [3213]" strokeweight="1pt">
                <v:textbox>
                  <w:txbxContent>
                    <w:p w14:paraId="046F71DB" w14:textId="2C89B1EA" w:rsidR="00854BC5" w:rsidRDefault="00854BC5" w:rsidP="00854BC5">
                      <w:pPr>
                        <w:pStyle w:val="-"/>
                      </w:pPr>
                      <w:r>
                        <w:t>Конец</w:t>
                      </w:r>
                    </w:p>
                    <w:p w14:paraId="3947DBF1" w14:textId="77777777" w:rsidR="00854BC5" w:rsidRDefault="00854BC5" w:rsidP="00854BC5">
                      <w:pPr>
                        <w:pStyle w:val="-"/>
                      </w:pP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E69C03" wp14:editId="0237F142">
                <wp:simplePos x="0" y="0"/>
                <wp:positionH relativeFrom="column">
                  <wp:posOffset>1442720</wp:posOffset>
                </wp:positionH>
                <wp:positionV relativeFrom="paragraph">
                  <wp:posOffset>5266790</wp:posOffset>
                </wp:positionV>
                <wp:extent cx="1262079" cy="541020"/>
                <wp:effectExtent l="0" t="0" r="14605" b="11430"/>
                <wp:wrapNone/>
                <wp:docPr id="75" name="Блок-схема: внутренняя памят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7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789C6" w14:textId="6FC6D154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E69C03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75" o:spid="_x0000_s1044" type="#_x0000_t113" style="position:absolute;left:0;text-align:left;margin-left:113.6pt;margin-top:414.7pt;width:99.4pt;height:42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" fillcolor="white [3212]" strokecolor="black [3213]" strokeweight="1pt">
                <v:textbox>
                  <w:txbxContent>
                    <w:p w14:paraId="0E5789C6" w14:textId="6FC6D154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60757C" wp14:editId="16040B79">
                <wp:simplePos x="0" y="0"/>
                <wp:positionH relativeFrom="column">
                  <wp:posOffset>1444558</wp:posOffset>
                </wp:positionH>
                <wp:positionV relativeFrom="paragraph">
                  <wp:posOffset>6171966</wp:posOffset>
                </wp:positionV>
                <wp:extent cx="1260709" cy="541020"/>
                <wp:effectExtent l="0" t="0" r="15875" b="11430"/>
                <wp:wrapNone/>
                <wp:docPr id="76" name="Блок-схема: внутренняя памят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09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0ED0" w14:textId="24BEBFB0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>
                              <w:rPr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0757C" id="Блок-схема: внутренняя память 76" o:spid="_x0000_s1045" type="#_x0000_t113" style="position:absolute;left:0;text-align:left;margin-left:113.75pt;margin-top:486pt;width:99.25pt;height:42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" fillcolor="white [3212]" strokecolor="black [3213]" strokeweight="1pt">
                <v:textbox>
                  <w:txbxContent>
                    <w:p w14:paraId="0BAA0ED0" w14:textId="24BEBFB0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>
                        <w:rPr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4C7386" wp14:editId="011136C8">
                <wp:simplePos x="0" y="0"/>
                <wp:positionH relativeFrom="column">
                  <wp:posOffset>1091532</wp:posOffset>
                </wp:positionH>
                <wp:positionV relativeFrom="paragraph">
                  <wp:posOffset>4366895</wp:posOffset>
                </wp:positionV>
                <wp:extent cx="2163846" cy="541020"/>
                <wp:effectExtent l="0" t="0" r="27305" b="1143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846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5DC1A" w14:textId="0B7200EE" w:rsidR="00854BC5" w:rsidRPr="00854BC5" w:rsidRDefault="00854BC5" w:rsidP="00854BC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=atoll(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4C738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4" o:spid="_x0000_s1046" type="#_x0000_t109" style="position:absolute;left:0;text-align:left;margin-left:85.95pt;margin-top:343.85pt;width:170.4pt;height:42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" fillcolor="white [3212]" strokecolor="black [3213]" strokeweight="1pt">
                <v:textbox>
                  <w:txbxContent>
                    <w:p w14:paraId="7765DC1A" w14:textId="0B7200EE" w:rsidR="00854BC5" w:rsidRPr="00854BC5" w:rsidRDefault="00854BC5" w:rsidP="00854BC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res-&gt;</w:t>
                      </w:r>
                      <w:proofErr w:type="spellStart"/>
                      <w:r>
                        <w:rPr>
                          <w:lang w:val="en-US"/>
                        </w:rPr>
                        <w:t>number.num</w:t>
                      </w:r>
                      <w:proofErr w:type="spellEnd"/>
                      <w:r>
                        <w:rPr>
                          <w:lang w:val="en-US"/>
                        </w:rPr>
                        <w:t>=atoll(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5F9F68" wp14:editId="4ED6161D">
                <wp:simplePos x="0" y="0"/>
                <wp:positionH relativeFrom="column">
                  <wp:posOffset>3249863</wp:posOffset>
                </wp:positionH>
                <wp:positionV relativeFrom="paragraph">
                  <wp:posOffset>3284654</wp:posOffset>
                </wp:positionV>
                <wp:extent cx="539048" cy="359410"/>
                <wp:effectExtent l="0" t="0" r="0" b="254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48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82F85" w14:textId="7EB7290F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9F68" id="Надпись 72" o:spid="_x0000_s1047" type="#_x0000_t202" style="position:absolute;left:0;text-align:left;margin-left:255.9pt;margin-top:258.65pt;width:42.45pt;height:2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" filled="f" stroked="f" strokeweight=".5pt">
                <v:textbox>
                  <w:txbxContent>
                    <w:p w14:paraId="3A682F85" w14:textId="7EB7290F" w:rsidR="005A3602" w:rsidRPr="005A3602" w:rsidRDefault="005A3602" w:rsidP="005A3602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1EDF30" wp14:editId="44600866">
                <wp:simplePos x="0" y="0"/>
                <wp:positionH relativeFrom="column">
                  <wp:posOffset>2343966</wp:posOffset>
                </wp:positionH>
                <wp:positionV relativeFrom="paragraph">
                  <wp:posOffset>2382883</wp:posOffset>
                </wp:positionV>
                <wp:extent cx="548186" cy="35941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86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0B290" w14:textId="4E7F62D0" w:rsidR="005A3602" w:rsidRPr="005A3602" w:rsidRDefault="005A3602" w:rsidP="005A3602">
                            <w:pPr>
                              <w:pStyle w:val="-"/>
                              <w:jc w:val="both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DF30" id="Надпись 70" o:spid="_x0000_s1048" type="#_x0000_t202" style="position:absolute;left:0;text-align:left;margin-left:184.55pt;margin-top:187.65pt;width:43.15pt;height:28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" filled="f" stroked="f" strokeweight=".5pt">
                <v:textbox>
                  <w:txbxContent>
                    <w:p w14:paraId="6CB0B290" w14:textId="4E7F62D0" w:rsidR="005A3602" w:rsidRPr="005A3602" w:rsidRDefault="005A3602" w:rsidP="005A3602">
                      <w:pPr>
                        <w:pStyle w:val="-"/>
                        <w:jc w:val="both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6CC66" wp14:editId="211639B6">
                <wp:simplePos x="0" y="0"/>
                <wp:positionH relativeFrom="column">
                  <wp:posOffset>901246</wp:posOffset>
                </wp:positionH>
                <wp:positionV relativeFrom="paragraph">
                  <wp:posOffset>3286851</wp:posOffset>
                </wp:positionV>
                <wp:extent cx="362041" cy="359410"/>
                <wp:effectExtent l="0" t="0" r="0" b="254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D0FE" w14:textId="77777777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CC66" id="Надпись 69" o:spid="_x0000_s1049" type="#_x0000_t202" style="position:absolute;left:0;text-align:left;margin-left:70.95pt;margin-top:258.8pt;width:28.5pt;height:2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" filled="f" stroked="f" strokeweight=".5pt">
                <v:textbox>
                  <w:txbxContent>
                    <w:p w14:paraId="0FFCD0FE" w14:textId="77777777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060F75" wp14:editId="70A2241D">
                <wp:simplePos x="0" y="0"/>
                <wp:positionH relativeFrom="column">
                  <wp:posOffset>4868636</wp:posOffset>
                </wp:positionH>
                <wp:positionV relativeFrom="paragraph">
                  <wp:posOffset>2563495</wp:posOffset>
                </wp:positionV>
                <wp:extent cx="362041" cy="359410"/>
                <wp:effectExtent l="0" t="0" r="0" b="254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041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9186C" w14:textId="3EEB4184" w:rsidR="005A3602" w:rsidRPr="005A3602" w:rsidRDefault="005A3602" w:rsidP="005A3602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0F75" id="Надпись 68" o:spid="_x0000_s1050" type="#_x0000_t202" style="position:absolute;left:0;text-align:left;margin-left:383.35pt;margin-top:201.85pt;width:28.5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" filled="f" stroked="f" strokeweight=".5pt">
                <v:textbox>
                  <w:txbxContent>
                    <w:p w14:paraId="3B29186C" w14:textId="3EEB4184" w:rsidR="005A3602" w:rsidRPr="005A3602" w:rsidRDefault="005A3602" w:rsidP="005A3602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A360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F5A200" wp14:editId="37E69E3B">
                <wp:simplePos x="0" y="0"/>
                <wp:positionH relativeFrom="column">
                  <wp:posOffset>3772188</wp:posOffset>
                </wp:positionH>
                <wp:positionV relativeFrom="paragraph">
                  <wp:posOffset>3439160</wp:posOffset>
                </wp:positionV>
                <wp:extent cx="45719" cy="45719"/>
                <wp:effectExtent l="0" t="0" r="12065" b="12065"/>
                <wp:wrapNone/>
                <wp:docPr id="67" name="Блок-схема: узе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24D8" id="Блок-схема: узел 67" o:spid="_x0000_s1026" type="#_x0000_t120" style="position:absolute;margin-left:297pt;margin-top:270.8pt;width:3.6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1S+tAIAALA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0A2D26" wp14:editId="0779B2AD">
                <wp:simplePos x="0" y="0"/>
                <wp:positionH relativeFrom="column">
                  <wp:posOffset>3787140</wp:posOffset>
                </wp:positionH>
                <wp:positionV relativeFrom="paragraph">
                  <wp:posOffset>3465195</wp:posOffset>
                </wp:positionV>
                <wp:extent cx="720725" cy="360680"/>
                <wp:effectExtent l="38100" t="76200" r="22225" b="2032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725" cy="360680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CF4E" id="Соединитель: уступ 65" o:spid="_x0000_s1026" type="#_x0000_t34" style="position:absolute;margin-left:298.2pt;margin-top:272.85pt;width:56.75pt;height:28.4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" strokecolor="black [3200]" strokeweight="1.5pt">
                <v:stroke endarrow="block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988D15" wp14:editId="740B1F15">
                <wp:simplePos x="0" y="0"/>
                <wp:positionH relativeFrom="column">
                  <wp:posOffset>3787140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5B157" id="Прямая со стрелкой 64" o:spid="_x0000_s1026" type="#_x0000_t32" style="position:absolute;margin-left:298.2pt;margin-top:258.65pt;width:0;height:2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AFDQIAACkEAAAOAAAAZHJzL2Uyb0RvYy54bWysU0uOEzEQ3SNxB8t70p0ZFI2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9AA308" wp14:editId="39DCB0F2">
                <wp:simplePos x="0" y="0"/>
                <wp:positionH relativeFrom="column">
                  <wp:posOffset>4868182</wp:posOffset>
                </wp:positionH>
                <wp:positionV relativeFrom="paragraph">
                  <wp:posOffset>2743835</wp:posOffset>
                </wp:positionV>
                <wp:extent cx="998" cy="901700"/>
                <wp:effectExtent l="76200" t="0" r="75565" b="508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2559" id="Прямая со стрелкой 63" o:spid="_x0000_s1026" type="#_x0000_t32" style="position:absolute;margin-left:383.3pt;margin-top:216.05pt;width:.1pt;height:7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79AE3" wp14:editId="5830F343">
                <wp:simplePos x="0" y="0"/>
                <wp:positionH relativeFrom="column">
                  <wp:posOffset>1263922</wp:posOffset>
                </wp:positionH>
                <wp:positionV relativeFrom="paragraph">
                  <wp:posOffset>3284855</wp:posOffset>
                </wp:positionV>
                <wp:extent cx="0" cy="360680"/>
                <wp:effectExtent l="76200" t="0" r="76200" b="5842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BD20" id="Прямая со стрелкой 62" o:spid="_x0000_s1026" type="#_x0000_t32" style="position:absolute;margin-left:99.5pt;margin-top:258.6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Zk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W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B460C0" wp14:editId="5BF5EE5B">
                <wp:simplePos x="0" y="0"/>
                <wp:positionH relativeFrom="column">
                  <wp:posOffset>4509135</wp:posOffset>
                </wp:positionH>
                <wp:positionV relativeFrom="paragraph">
                  <wp:posOffset>3646714</wp:posOffset>
                </wp:positionV>
                <wp:extent cx="1262380" cy="541020"/>
                <wp:effectExtent l="0" t="0" r="13970" b="1143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EEF83" w14:textId="66EC5782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0]=’+’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460C0" id="Блок-схема: процесс 50" o:spid="_x0000_s1051" type="#_x0000_t109" style="position:absolute;left:0;text-align:left;margin-left:355.05pt;margin-top:287.15pt;width:99.4pt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" fillcolor="white [3212]" strokecolor="black [3213]" strokeweight="1pt">
                <v:textbox>
                  <w:txbxContent>
                    <w:p w14:paraId="060EEF83" w14:textId="66EC5782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0]=’+’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D4DF1" wp14:editId="0B39CA6B">
                <wp:simplePos x="0" y="0"/>
                <wp:positionH relativeFrom="column">
                  <wp:posOffset>536938</wp:posOffset>
                </wp:positionH>
                <wp:positionV relativeFrom="paragraph">
                  <wp:posOffset>3646079</wp:posOffset>
                </wp:positionV>
                <wp:extent cx="1442134" cy="541020"/>
                <wp:effectExtent l="0" t="0" r="24765" b="1143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97153" w14:textId="7CC5EAF5" w:rsidR="00BC1F02" w:rsidRPr="00BC1F02" w:rsidRDefault="00BC1F02" w:rsidP="00BC1F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D4DF1" id="Блок-схема: процесс 49" o:spid="_x0000_s1052" type="#_x0000_t109" style="position:absolute;left:0;text-align:left;margin-left:42.3pt;margin-top:287.1pt;width:113.55pt;height:42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" fillcolor="white [3212]" strokecolor="black [3213]" strokeweight="1pt">
                <v:textbox>
                  <w:txbxContent>
                    <w:p w14:paraId="56097153" w14:textId="7CC5EAF5" w:rsidR="00BC1F02" w:rsidRPr="00BC1F02" w:rsidRDefault="00BC1F02" w:rsidP="00BC1F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71E0A6" wp14:editId="0EEE2CD9">
                <wp:simplePos x="0" y="0"/>
                <wp:positionH relativeFrom="column">
                  <wp:posOffset>2524125</wp:posOffset>
                </wp:positionH>
                <wp:positionV relativeFrom="paragraph">
                  <wp:posOffset>3645444</wp:posOffset>
                </wp:positionV>
                <wp:extent cx="1442134" cy="541020"/>
                <wp:effectExtent l="0" t="0" r="24765" b="1143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134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014D6" w14:textId="4FD3C083" w:rsidR="00BC1F02" w:rsidRPr="00BC1F02" w:rsidRDefault="00BC1F02" w:rsidP="005A360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res-</w:t>
                            </w:r>
                            <w:r w:rsidR="005A3602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71E0A6" id="Блок-схема: процесс 59" o:spid="_x0000_s1053" type="#_x0000_t109" style="position:absolute;left:0;text-align:left;margin-left:198.75pt;margin-top:287.05pt;width:113.55pt;height:42.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" fillcolor="white [3212]" strokecolor="black [3213]" strokeweight="1pt">
                <v:textbox>
                  <w:txbxContent>
                    <w:p w14:paraId="569014D6" w14:textId="4FD3C083" w:rsidR="00BC1F02" w:rsidRPr="00BC1F02" w:rsidRDefault="00BC1F02" w:rsidP="005A360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res-</w:t>
                      </w:r>
                      <w:r w:rsidR="005A3602">
                        <w:rPr>
                          <w:lang w:val="en-US"/>
                        </w:rPr>
                        <w:t>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D50A3A" wp14:editId="1A1C0074">
                <wp:simplePos x="0" y="0"/>
                <wp:positionH relativeFrom="column">
                  <wp:posOffset>2339389</wp:posOffset>
                </wp:positionH>
                <wp:positionV relativeFrom="paragraph">
                  <wp:posOffset>2743835</wp:posOffset>
                </wp:positionV>
                <wp:extent cx="362634" cy="0"/>
                <wp:effectExtent l="0" t="76200" r="18415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6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343C" id="Прямая со стрелкой 55" o:spid="_x0000_s1026" type="#_x0000_t32" style="position:absolute;margin-left:184.2pt;margin-top:216.05pt;width:28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C0C4F" wp14:editId="17D02436">
                <wp:simplePos x="0" y="0"/>
                <wp:positionH relativeFrom="column">
                  <wp:posOffset>1262380</wp:posOffset>
                </wp:positionH>
                <wp:positionV relativeFrom="paragraph">
                  <wp:posOffset>1841598</wp:posOffset>
                </wp:positionV>
                <wp:extent cx="0" cy="361217"/>
                <wp:effectExtent l="76200" t="0" r="76200" b="5842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2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A209" id="Прямая со стрелкой 53" o:spid="_x0000_s1026" type="#_x0000_t32" style="position:absolute;margin-left:99.4pt;margin-top:145pt;width:0;height:2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76745" wp14:editId="749BCD76">
                <wp:simplePos x="0" y="0"/>
                <wp:positionH relativeFrom="column">
                  <wp:posOffset>1985596</wp:posOffset>
                </wp:positionH>
                <wp:positionV relativeFrom="paragraph">
                  <wp:posOffset>1478427</wp:posOffset>
                </wp:positionV>
                <wp:extent cx="357407" cy="2881"/>
                <wp:effectExtent l="38100" t="76200" r="0" b="927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407" cy="28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9AF5" id="Прямая со стрелкой 52" o:spid="_x0000_s1026" type="#_x0000_t32" style="position:absolute;margin-left:156.35pt;margin-top:116.4pt;width:28.15pt;height: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BC1F0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35A494" wp14:editId="7F318470">
                <wp:simplePos x="0" y="0"/>
                <wp:positionH relativeFrom="column">
                  <wp:posOffset>3606800</wp:posOffset>
                </wp:positionH>
                <wp:positionV relativeFrom="paragraph">
                  <wp:posOffset>1481308</wp:posOffset>
                </wp:positionV>
                <wp:extent cx="359850" cy="0"/>
                <wp:effectExtent l="38100" t="76200" r="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8222C" id="Прямая со стрелкой 51" o:spid="_x0000_s1026" type="#_x0000_t32" style="position:absolute;margin-left:284pt;margin-top:116.65pt;width:28.3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88A4DF" wp14:editId="1E505887">
                <wp:simplePos x="0" y="0"/>
                <wp:positionH relativeFrom="column">
                  <wp:posOffset>2704514</wp:posOffset>
                </wp:positionH>
                <wp:positionV relativeFrom="paragraph">
                  <wp:posOffset>2200275</wp:posOffset>
                </wp:positionV>
                <wp:extent cx="2162859" cy="1083994"/>
                <wp:effectExtent l="19050" t="19050" r="46990" b="4000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DE2B" w14:textId="22D98710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== ’-’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A4DF" id="Блок-схема: решение 48" o:spid="_x0000_s1054" type="#_x0000_t110" style="position:absolute;left:0;text-align:left;margin-left:212.95pt;margin-top:173.25pt;width:170.3pt;height:85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" fillcolor="white [3212]" strokecolor="black [3213]" strokeweight="1pt">
                <v:textbox>
                  <w:txbxContent>
                    <w:p w14:paraId="4AE9DE2B" w14:textId="22D98710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’-’</w:t>
                      </w:r>
                    </w:p>
                  </w:txbxContent>
                </v:textbox>
              </v:shape>
            </w:pict>
          </mc:Fallback>
        </mc:AlternateContent>
      </w:r>
      <w:r w:rsidR="003970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1607E7" wp14:editId="1F552572">
                <wp:simplePos x="0" y="0"/>
                <wp:positionH relativeFrom="column">
                  <wp:posOffset>181561</wp:posOffset>
                </wp:positionH>
                <wp:positionV relativeFrom="paragraph">
                  <wp:posOffset>2200861</wp:posOffset>
                </wp:positionV>
                <wp:extent cx="2162859" cy="1083994"/>
                <wp:effectExtent l="19050" t="19050" r="46990" b="4000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59" cy="108399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3BAC" w14:textId="037B1393" w:rsidR="00397058" w:rsidRPr="00397058" w:rsidRDefault="00397058" w:rsidP="0039705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filtered_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== ’+’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07E7" id="Блок-схема: решение 45" o:spid="_x0000_s1055" type="#_x0000_t110" style="position:absolute;left:0;text-align:left;margin-left:14.3pt;margin-top:173.3pt;width:170.3pt;height:85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" fillcolor="white [3212]" strokecolor="black [3213]" strokeweight="1pt">
                <v:textbox>
                  <w:txbxContent>
                    <w:p w14:paraId="13383BAC" w14:textId="037B1393" w:rsidR="00397058" w:rsidRPr="00397058" w:rsidRDefault="00397058" w:rsidP="00397058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filtered_</w:t>
                      </w:r>
                      <w:proofErr w:type="gram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0] == ’+’</w:t>
                      </w:r>
                    </w:p>
                  </w:txbxContent>
                </v:textbox>
              </v:shape>
            </w:pict>
          </mc:Fallback>
        </mc:AlternateContent>
      </w:r>
      <w:r w:rsidR="009C32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4C005E" wp14:editId="19247A4A">
                <wp:simplePos x="0" y="0"/>
                <wp:positionH relativeFrom="column">
                  <wp:posOffset>180340</wp:posOffset>
                </wp:positionH>
                <wp:positionV relativeFrom="paragraph">
                  <wp:posOffset>1120873</wp:posOffset>
                </wp:positionV>
                <wp:extent cx="1801397" cy="721262"/>
                <wp:effectExtent l="0" t="0" r="27940" b="22225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397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7FE73" w14:textId="27742161" w:rsidR="009C32E2" w:rsidRPr="009C32E2" w:rsidRDefault="009C32E2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filterednum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number)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filter_string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filtered_num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005E" id="Блок-схема: процесс 44" o:spid="_x0000_s1056" type="#_x0000_t109" style="position:absolute;left:0;text-align:left;margin-left:14.2pt;margin-top:88.25pt;width:141.85pt;height:56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" fillcolor="white [3212]" strokecolor="black [3213]" strokeweight="1pt">
                <v:textbox>
                  <w:txbxContent>
                    <w:p w14:paraId="1997FE73" w14:textId="27742161" w:rsidR="009C32E2" w:rsidRPr="009C32E2" w:rsidRDefault="009C32E2" w:rsidP="009C32E2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strcpy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filterednum</w:t>
                      </w:r>
                      <w:proofErr w:type="spellEnd"/>
                      <w:r>
                        <w:rPr>
                          <w:lang w:val="en-US"/>
                        </w:rPr>
                        <w:t>, number)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filter_string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filtered_num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F3804" wp14:editId="1824CE57">
                <wp:simplePos x="0" y="0"/>
                <wp:positionH relativeFrom="column">
                  <wp:posOffset>2344420</wp:posOffset>
                </wp:positionH>
                <wp:positionV relativeFrom="paragraph">
                  <wp:posOffset>1120873</wp:posOffset>
                </wp:positionV>
                <wp:extent cx="1262380" cy="720725"/>
                <wp:effectExtent l="0" t="0" r="13970" b="22225"/>
                <wp:wrapNone/>
                <wp:docPr id="43" name="Блок-схема: внутренняя памят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72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154C" w14:textId="0D9134BF" w:rsidR="006400EB" w:rsidRPr="006400EB" w:rsidRDefault="006400EB" w:rsidP="009C32E2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6400E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filtered</w:t>
                            </w:r>
                            <w:r w:rsidRPr="006400EB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 w:rsidRPr="006400EB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3804" id="Блок-схема: внутренняя память 43" o:spid="_x0000_s1057" type="#_x0000_t113" style="position:absolute;left:0;text-align:left;margin-left:184.6pt;margin-top:88.25pt;width:99.4pt;height:56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" fillcolor="white [3212]" strokecolor="black [3213]" strokeweight="1pt">
                <v:textbox>
                  <w:txbxContent>
                    <w:p w14:paraId="1513154C" w14:textId="0D9134BF" w:rsidR="006400EB" w:rsidRPr="006400EB" w:rsidRDefault="006400EB" w:rsidP="009C32E2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6400EB">
                        <w:t xml:space="preserve"> </w:t>
                      </w:r>
                      <w:r>
                        <w:rPr>
                          <w:lang w:val="en-US"/>
                        </w:rPr>
                        <w:t>filtered</w:t>
                      </w:r>
                      <w:r w:rsidRPr="006400EB">
                        <w:t>_</w:t>
                      </w:r>
                      <w:r>
                        <w:rPr>
                          <w:lang w:val="en-US"/>
                        </w:rPr>
                        <w:t>num</w:t>
                      </w:r>
                      <w:r w:rsidRPr="006400EB">
                        <w:t>[]</w:t>
                      </w:r>
                    </w:p>
                  </w:txbxContent>
                </v:textbox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0F957" wp14:editId="3399ED32">
                <wp:simplePos x="0" y="0"/>
                <wp:positionH relativeFrom="column">
                  <wp:posOffset>5408588</wp:posOffset>
                </wp:positionH>
                <wp:positionV relativeFrom="paragraph">
                  <wp:posOffset>399904</wp:posOffset>
                </wp:positionV>
                <wp:extent cx="45719" cy="1081552"/>
                <wp:effectExtent l="38100" t="0" r="335915" b="9969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1552"/>
                        </a:xfrm>
                        <a:prstGeom prst="bentConnector3">
                          <a:avLst>
                            <a:gd name="adj1" fmla="val 78653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540F" id="Соединитель: уступ 29" o:spid="_x0000_s1026" type="#_x0000_t34" style="position:absolute;margin-left:425.85pt;margin-top:31.5pt;width:3.6pt;height:8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" adj="169891" strokecolor="black [3200]" strokeweight="1.5pt">
                <v:stroke endarrow="block"/>
              </v:shape>
            </w:pict>
          </mc:Fallback>
        </mc:AlternateContent>
      </w:r>
      <w:r w:rsidR="006400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2C5C1" wp14:editId="3E5C776F">
                <wp:simplePos x="0" y="0"/>
                <wp:positionH relativeFrom="column">
                  <wp:posOffset>3969141</wp:posOffset>
                </wp:positionH>
                <wp:positionV relativeFrom="paragraph">
                  <wp:posOffset>1120775</wp:posOffset>
                </wp:positionV>
                <wp:extent cx="1440424" cy="721262"/>
                <wp:effectExtent l="0" t="0" r="26670" b="2222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24" cy="72126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D5D46" w14:textId="0C230BEB" w:rsidR="002D3D6B" w:rsidRPr="002D3D6B" w:rsidRDefault="002D3D6B" w:rsidP="009C32E2">
                            <w:pPr>
                              <w:pStyle w:val="-"/>
                            </w:pPr>
                            <w:proofErr w:type="spellStart"/>
                            <w:r w:rsidRPr="002D3D6B">
                              <w:t>strcpy</w:t>
                            </w:r>
                            <w:proofErr w:type="spellEnd"/>
                            <w:r w:rsidRPr="002D3D6B">
                              <w:t>(</w:t>
                            </w:r>
                            <w:proofErr w:type="spellStart"/>
                            <w:r w:rsidRPr="002D3D6B">
                              <w:t>res</w:t>
                            </w:r>
                            <w:proofErr w:type="spellEnd"/>
                            <w:r w:rsidRPr="002D3D6B">
                              <w:t>-&gt;</w:t>
                            </w:r>
                            <w:proofErr w:type="spellStart"/>
                            <w:r w:rsidRPr="002D3D6B">
                              <w:t>nickname</w:t>
                            </w:r>
                            <w:proofErr w:type="spellEnd"/>
                            <w:r w:rsidRPr="002D3D6B">
                              <w:t xml:space="preserve">, </w:t>
                            </w:r>
                            <w:proofErr w:type="spellStart"/>
                            <w:r w:rsidRPr="002D3D6B">
                              <w:t>nick</w:t>
                            </w:r>
                            <w:proofErr w:type="spellEnd"/>
                            <w:r w:rsidRPr="002D3D6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C5C1" id="Блок-схема: процесс 16" o:spid="_x0000_s1058" type="#_x0000_t109" style="position:absolute;left:0;text-align:left;margin-left:312.55pt;margin-top:88.25pt;width:113.4pt;height:5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" fillcolor="white [3212]" strokecolor="black [3213]" strokeweight="1pt">
                <v:textbox>
                  <w:txbxContent>
                    <w:p w14:paraId="265D5D46" w14:textId="0C230BEB" w:rsidR="002D3D6B" w:rsidRPr="002D3D6B" w:rsidRDefault="002D3D6B" w:rsidP="009C32E2">
                      <w:pPr>
                        <w:pStyle w:val="-"/>
                      </w:pPr>
                      <w:proofErr w:type="spellStart"/>
                      <w:r w:rsidRPr="002D3D6B">
                        <w:t>strcpy</w:t>
                      </w:r>
                      <w:proofErr w:type="spellEnd"/>
                      <w:r w:rsidRPr="002D3D6B">
                        <w:t>(</w:t>
                      </w:r>
                      <w:proofErr w:type="spellStart"/>
                      <w:r w:rsidRPr="002D3D6B">
                        <w:t>res</w:t>
                      </w:r>
                      <w:proofErr w:type="spellEnd"/>
                      <w:r w:rsidRPr="002D3D6B">
                        <w:t>-&gt;</w:t>
                      </w:r>
                      <w:proofErr w:type="spellStart"/>
                      <w:r w:rsidRPr="002D3D6B">
                        <w:t>nickname</w:t>
                      </w:r>
                      <w:proofErr w:type="spellEnd"/>
                      <w:r w:rsidRPr="002D3D6B">
                        <w:t xml:space="preserve">, </w:t>
                      </w:r>
                      <w:proofErr w:type="spellStart"/>
                      <w:r w:rsidRPr="002D3D6B">
                        <w:t>nick</w:t>
                      </w:r>
                      <w:proofErr w:type="spellEnd"/>
                      <w:r w:rsidRPr="002D3D6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3D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885C13" wp14:editId="4B79BA67">
                <wp:simplePos x="0" y="0"/>
                <wp:positionH relativeFrom="column">
                  <wp:posOffset>3421527</wp:posOffset>
                </wp:positionH>
                <wp:positionV relativeFrom="paragraph">
                  <wp:posOffset>42350</wp:posOffset>
                </wp:positionV>
                <wp:extent cx="1988673" cy="720090"/>
                <wp:effectExtent l="0" t="0" r="12065" b="22860"/>
                <wp:wrapNone/>
                <wp:docPr id="14" name="Блок-схема: внутренняя памят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673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25839" w14:textId="0CE0144A" w:rsidR="00420D54" w:rsidRPr="002D3D6B" w:rsidRDefault="00420D54" w:rsidP="009C32E2">
                            <w:pPr>
                              <w:pStyle w:val="-"/>
                            </w:pPr>
                            <w:r>
                              <w:t xml:space="preserve">Выделение динамической памяти для </w:t>
                            </w:r>
                            <w:proofErr w:type="spellStart"/>
                            <w:r w:rsidR="002D3D6B">
                              <w:rPr>
                                <w:lang w:val="en-US"/>
                              </w:rPr>
                              <w:t>MyPhoneRec</w:t>
                            </w:r>
                            <w:proofErr w:type="spellEnd"/>
                            <w:r w:rsidR="002D3D6B">
                              <w:t xml:space="preserve">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>
                              <w:t xml:space="preserve"> и </w:t>
                            </w:r>
                            <w:r w:rsidR="002D3D6B">
                              <w:rPr>
                                <w:lang w:val="en-US"/>
                              </w:rPr>
                              <w:t>res</w:t>
                            </w:r>
                            <w:r w:rsidR="002D3D6B" w:rsidRPr="00905B12">
                              <w:t>-&gt;</w:t>
                            </w:r>
                            <w:r w:rsidR="00905B12">
                              <w:rPr>
                                <w:lang w:val="en-US"/>
                              </w:rPr>
                              <w:t>nick</w:t>
                            </w:r>
                            <w:r w:rsidR="002D3D6B"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85C13" id="Блок-схема: внутренняя память 14" o:spid="_x0000_s1059" type="#_x0000_t113" style="position:absolute;left:0;text-align:left;margin-left:269.4pt;margin-top:3.35pt;width:156.6pt;height:56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" fillcolor="white [3212]" strokecolor="black [3213]" strokeweight="1pt">
                <v:textbox>
                  <w:txbxContent>
                    <w:p w14:paraId="2EB25839" w14:textId="0CE0144A" w:rsidR="00420D54" w:rsidRPr="002D3D6B" w:rsidRDefault="00420D54" w:rsidP="009C32E2">
                      <w:pPr>
                        <w:pStyle w:val="-"/>
                      </w:pPr>
                      <w:r>
                        <w:t xml:space="preserve">Выделение динамической памяти для </w:t>
                      </w:r>
                      <w:proofErr w:type="spellStart"/>
                      <w:r w:rsidR="002D3D6B">
                        <w:rPr>
                          <w:lang w:val="en-US"/>
                        </w:rPr>
                        <w:t>MyPhoneRec</w:t>
                      </w:r>
                      <w:proofErr w:type="spellEnd"/>
                      <w:r w:rsidR="002D3D6B">
                        <w:t xml:space="preserve">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>
                        <w:t xml:space="preserve"> и </w:t>
                      </w:r>
                      <w:r w:rsidR="002D3D6B">
                        <w:rPr>
                          <w:lang w:val="en-US"/>
                        </w:rPr>
                        <w:t>res</w:t>
                      </w:r>
                      <w:r w:rsidR="002D3D6B" w:rsidRPr="00905B12">
                        <w:t>-&gt;</w:t>
                      </w:r>
                      <w:r w:rsidR="00905B12">
                        <w:rPr>
                          <w:lang w:val="en-US"/>
                        </w:rPr>
                        <w:t>nick</w:t>
                      </w:r>
                      <w:r w:rsidR="002D3D6B"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EBD829" wp14:editId="03BB0B57">
                <wp:simplePos x="0" y="0"/>
                <wp:positionH relativeFrom="column">
                  <wp:posOffset>3066122</wp:posOffset>
                </wp:positionH>
                <wp:positionV relativeFrom="paragraph">
                  <wp:posOffset>399903</wp:posOffset>
                </wp:positionV>
                <wp:extent cx="360338" cy="0"/>
                <wp:effectExtent l="0" t="76200" r="2095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3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12E45" id="Прямая со стрелкой 9" o:spid="_x0000_s1026" type="#_x0000_t32" style="position:absolute;margin-left:241.45pt;margin-top:31.5pt;width:28.3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75410" wp14:editId="446BE7CC">
                <wp:simplePos x="0" y="0"/>
                <wp:positionH relativeFrom="column">
                  <wp:posOffset>1439789</wp:posOffset>
                </wp:positionH>
                <wp:positionV relativeFrom="paragraph">
                  <wp:posOffset>399415</wp:posOffset>
                </wp:positionV>
                <wp:extent cx="363611" cy="0"/>
                <wp:effectExtent l="0" t="76200" r="1778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1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C948" id="Прямая со стрелкой 7" o:spid="_x0000_s1026" type="#_x0000_t32" style="position:absolute;margin-left:113.35pt;margin-top:31.45pt;width:28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FE5C6" wp14:editId="2F6DBA41">
                <wp:simplePos x="0" y="0"/>
                <wp:positionH relativeFrom="column">
                  <wp:posOffset>1803400</wp:posOffset>
                </wp:positionH>
                <wp:positionV relativeFrom="paragraph">
                  <wp:posOffset>42350</wp:posOffset>
                </wp:positionV>
                <wp:extent cx="1262380" cy="720090"/>
                <wp:effectExtent l="0" t="0" r="13970" b="22860"/>
                <wp:wrapNone/>
                <wp:docPr id="5" name="Блок-схема: внутренняя памят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75DCC" w14:textId="34A0B9A5" w:rsidR="00420D54" w:rsidRPr="00420D54" w:rsidRDefault="00420D54" w:rsidP="009C32E2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 xml:space="preserve">char* </w:t>
                            </w:r>
                            <w:r w:rsidR="00C914D5">
                              <w:rPr>
                                <w:lang w:val="en-US"/>
                              </w:rPr>
                              <w:t>nick</w:t>
                            </w:r>
                            <w:r>
                              <w:rPr>
                                <w:lang w:val="en-US"/>
                              </w:rPr>
                              <w:t>, char*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FE5C6" id="Блок-схема: внутренняя память 5" o:spid="_x0000_s1060" type="#_x0000_t113" style="position:absolute;left:0;text-align:left;margin-left:142pt;margin-top:3.35pt;width:99.4pt;height:56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" fillcolor="white [3212]" strokecolor="black [3213]" strokeweight="1pt">
                <v:textbox>
                  <w:txbxContent>
                    <w:p w14:paraId="6CB75DCC" w14:textId="34A0B9A5" w:rsidR="00420D54" w:rsidRPr="00420D54" w:rsidRDefault="00420D54" w:rsidP="009C32E2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 xml:space="preserve">char* </w:t>
                      </w:r>
                      <w:r w:rsidR="00C914D5">
                        <w:rPr>
                          <w:lang w:val="en-US"/>
                        </w:rPr>
                        <w:t>nick</w:t>
                      </w:r>
                      <w:r>
                        <w:rPr>
                          <w:lang w:val="en-US"/>
                        </w:rPr>
                        <w:t>, char* number</w:t>
                      </w:r>
                    </w:p>
                  </w:txbxContent>
                </v:textbox>
              </v:shape>
            </w:pict>
          </mc:Fallback>
        </mc:AlternateContent>
      </w:r>
      <w:r w:rsidR="00420D5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F2E87D" wp14:editId="0A3F7D35">
                <wp:simplePos x="0" y="0"/>
                <wp:positionH relativeFrom="column">
                  <wp:posOffset>177164</wp:posOffset>
                </wp:positionH>
                <wp:positionV relativeFrom="paragraph">
                  <wp:posOffset>40005</wp:posOffset>
                </wp:positionV>
                <wp:extent cx="1265555" cy="720090"/>
                <wp:effectExtent l="0" t="0" r="10795" b="2286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D6458" w14:textId="5C8967FD" w:rsidR="00420D54" w:rsidRDefault="00420D54" w:rsidP="009C32E2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2E87D" id="Блок-схема: знак завершения 2" o:spid="_x0000_s1061" type="#_x0000_t116" style="position:absolute;left:0;text-align:left;margin-left:13.95pt;margin-top:3.15pt;width:99.65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" fillcolor="white [3212]" strokecolor="black [3213]" strokeweight="1pt">
                <v:textbox>
                  <w:txbxContent>
                    <w:p w14:paraId="6C3D6458" w14:textId="5C8967FD" w:rsidR="00420D54" w:rsidRDefault="00420D54" w:rsidP="009C32E2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20D54" w:rsidRPr="00D33B99">
        <w:rPr>
          <w:lang w:val="en-US"/>
        </w:rPr>
        <w:br w:type="page"/>
      </w:r>
      <w:r w:rsidR="00757193" w:rsidRPr="0075719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A9BD74D" wp14:editId="4A6413EB">
                <wp:simplePos x="0" y="0"/>
                <wp:positionH relativeFrom="column">
                  <wp:posOffset>2948305</wp:posOffset>
                </wp:positionH>
                <wp:positionV relativeFrom="paragraph">
                  <wp:posOffset>2351405</wp:posOffset>
                </wp:positionV>
                <wp:extent cx="543120" cy="362732"/>
                <wp:effectExtent l="0" t="0" r="0" b="0"/>
                <wp:wrapNone/>
                <wp:docPr id="248" name="Надпись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883B6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D74D" id="Надпись 248" o:spid="_x0000_s1062" type="#_x0000_t202" style="position:absolute;left:0;text-align:left;margin-left:232.15pt;margin-top:185.15pt;width:42.75pt;height:28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" filled="f" stroked="f" strokeweight=".5pt">
                <v:textbox>
                  <w:txbxContent>
                    <w:p w14:paraId="249883B6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35499B" wp14:editId="18CCD0BF">
                <wp:simplePos x="0" y="0"/>
                <wp:positionH relativeFrom="column">
                  <wp:posOffset>4404088</wp:posOffset>
                </wp:positionH>
                <wp:positionV relativeFrom="paragraph">
                  <wp:posOffset>1556294</wp:posOffset>
                </wp:positionV>
                <wp:extent cx="361950" cy="358140"/>
                <wp:effectExtent l="0" t="0" r="0" b="381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3994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499B" id="Надпись 246" o:spid="_x0000_s1063" type="#_x0000_t202" style="position:absolute;left:0;text-align:left;margin-left:346.8pt;margin-top:122.55pt;width:28.5pt;height:28.2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" filled="f" stroked="f" strokeweight=".5pt">
                <v:textbox>
                  <w:txbxContent>
                    <w:p w14:paraId="05AF3994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2D46E8" wp14:editId="0B110792">
                <wp:simplePos x="0" y="0"/>
                <wp:positionH relativeFrom="column">
                  <wp:posOffset>504462</wp:posOffset>
                </wp:positionH>
                <wp:positionV relativeFrom="paragraph">
                  <wp:posOffset>2169070</wp:posOffset>
                </wp:positionV>
                <wp:extent cx="543120" cy="362732"/>
                <wp:effectExtent l="0" t="0" r="0" b="0"/>
                <wp:wrapNone/>
                <wp:docPr id="245" name="Надпись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FC22E" w14:textId="77777777" w:rsidR="00757193" w:rsidRPr="00367F0F" w:rsidRDefault="00757193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D46E8" id="Надпись 245" o:spid="_x0000_s1064" type="#_x0000_t202" style="position:absolute;left:0;text-align:left;margin-left:39.7pt;margin-top:170.8pt;width:42.75pt;height:28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HE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UdjShSrUKTDt8P3w4/Dr8PPpy9PX4lHkKda2wTdVxovuOYdNKh3d27x0Lff5Kby&#10;X2yMII6M708si8YRjofj0XAQI8IRGk7ii2Hso0TPl7Wx7r2AingjpQZFDNyy3dK61rVz8bkULEop&#10;g5BSkTqlk+G4Hy6cEAwuFebwLbSless16ya0Prz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" filled="f" stroked="f" strokeweight=".5pt">
                <v:textbox>
                  <w:txbxContent>
                    <w:p w14:paraId="106FC22E" w14:textId="77777777" w:rsidR="00757193" w:rsidRPr="00367F0F" w:rsidRDefault="00757193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57193" w:rsidRPr="007571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B92885C" wp14:editId="3A785205">
                <wp:simplePos x="0" y="0"/>
                <wp:positionH relativeFrom="column">
                  <wp:posOffset>537573</wp:posOffset>
                </wp:positionH>
                <wp:positionV relativeFrom="paragraph">
                  <wp:posOffset>3216366</wp:posOffset>
                </wp:positionV>
                <wp:extent cx="361950" cy="358140"/>
                <wp:effectExtent l="0" t="0" r="0" b="3810"/>
                <wp:wrapNone/>
                <wp:docPr id="244" name="Надпись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D9203" w14:textId="77777777" w:rsidR="00757193" w:rsidRDefault="00757193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885C" id="Надпись 244" o:spid="_x0000_s1065" type="#_x0000_t202" style="position:absolute;left:0;text-align:left;margin-left:42.35pt;margin-top:253.25pt;width:28.5pt;height:28.2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" filled="f" stroked="f" strokeweight=".5pt">
                <v:textbox>
                  <w:txbxContent>
                    <w:p w14:paraId="469D9203" w14:textId="77777777" w:rsidR="00757193" w:rsidRDefault="00757193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C0405C" wp14:editId="170FC537">
                <wp:simplePos x="0" y="0"/>
                <wp:positionH relativeFrom="column">
                  <wp:posOffset>3403600</wp:posOffset>
                </wp:positionH>
                <wp:positionV relativeFrom="paragraph">
                  <wp:posOffset>2501265</wp:posOffset>
                </wp:positionV>
                <wp:extent cx="45719" cy="45719"/>
                <wp:effectExtent l="0" t="0" r="12065" b="12065"/>
                <wp:wrapNone/>
                <wp:docPr id="105" name="Блок-схема: узе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A38D" id="Блок-схема: узел 105" o:spid="_x0000_s1026" type="#_x0000_t120" style="position:absolute;margin-left:268pt;margin-top:196.95pt;width:3.6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5858E" wp14:editId="15E20C35">
                <wp:simplePos x="0" y="0"/>
                <wp:positionH relativeFrom="column">
                  <wp:posOffset>3404235</wp:posOffset>
                </wp:positionH>
                <wp:positionV relativeFrom="paragraph">
                  <wp:posOffset>1051560</wp:posOffset>
                </wp:positionV>
                <wp:extent cx="45719" cy="45719"/>
                <wp:effectExtent l="0" t="0" r="12065" b="12065"/>
                <wp:wrapNone/>
                <wp:docPr id="104" name="Блок-схема: узе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6242" id="Блок-схема: узел 104" o:spid="_x0000_s1026" type="#_x0000_t120" style="position:absolute;margin-left:268.05pt;margin-top:82.8pt;width:3.6pt;height:3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89565E" wp14:editId="0B785539">
                <wp:simplePos x="0" y="0"/>
                <wp:positionH relativeFrom="column">
                  <wp:posOffset>901065</wp:posOffset>
                </wp:positionH>
                <wp:positionV relativeFrom="paragraph">
                  <wp:posOffset>4327085</wp:posOffset>
                </wp:positionV>
                <wp:extent cx="635" cy="361755"/>
                <wp:effectExtent l="76200" t="0" r="75565" b="57785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BE8A2" id="Прямая со стрелкой 103" o:spid="_x0000_s1026" type="#_x0000_t32" style="position:absolute;margin-left:70.95pt;margin-top:340.7pt;width:.05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70998BE" wp14:editId="10C25D91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635" cy="360680"/>
                <wp:effectExtent l="76200" t="0" r="75565" b="5842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EA1" id="Прямая со стрелкой 102" o:spid="_x0000_s1026" type="#_x0000_t32" style="position:absolute;margin-left:70.95pt;margin-top:255.6pt;width:.05pt;height:28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B2B4B5" wp14:editId="2C997276">
                <wp:simplePos x="0" y="0"/>
                <wp:positionH relativeFrom="column">
                  <wp:posOffset>1623060</wp:posOffset>
                </wp:positionH>
                <wp:positionV relativeFrom="paragraph">
                  <wp:posOffset>2885440</wp:posOffset>
                </wp:positionV>
                <wp:extent cx="1262380" cy="0"/>
                <wp:effectExtent l="38100" t="76200" r="0" b="952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E03A" id="Прямая со стрелкой 101" o:spid="_x0000_s1026" type="#_x0000_t32" style="position:absolute;margin-left:127.8pt;margin-top:227.2pt;width:99.4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E49023" wp14:editId="2EAB4A9D">
                <wp:simplePos x="0" y="0"/>
                <wp:positionH relativeFrom="column">
                  <wp:posOffset>901065</wp:posOffset>
                </wp:positionH>
                <wp:positionV relativeFrom="paragraph">
                  <wp:posOffset>1079402</wp:posOffset>
                </wp:positionV>
                <wp:extent cx="2523392" cy="0"/>
                <wp:effectExtent l="0" t="76200" r="10795" b="9525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39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AB0B9" id="Прямая со стрелкой 100" o:spid="_x0000_s1026" type="#_x0000_t32" style="position:absolute;margin-left:70.95pt;margin-top:85pt;width:198.7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F59031" wp14:editId="0BD96BF0">
                <wp:simplePos x="0" y="0"/>
                <wp:positionH relativeFrom="column">
                  <wp:posOffset>181561</wp:posOffset>
                </wp:positionH>
                <wp:positionV relativeFrom="paragraph">
                  <wp:posOffset>4688840</wp:posOffset>
                </wp:positionV>
                <wp:extent cx="1441499" cy="541020"/>
                <wp:effectExtent l="0" t="0" r="25400" b="11430"/>
                <wp:wrapNone/>
                <wp:docPr id="99" name="Блок-схема: знак заверше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99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9F143" w14:textId="237B6496" w:rsidR="00010CD3" w:rsidRPr="00010CD3" w:rsidRDefault="00010CD3" w:rsidP="00010CD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59031" id="Блок-схема: знак завершения 99" o:spid="_x0000_s1066" type="#_x0000_t116" style="position:absolute;left:0;text-align:left;margin-left:14.3pt;margin-top:369.2pt;width:113.5pt;height:4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" fillcolor="white [3212]" strokecolor="black [3213]" strokeweight="1pt">
                <v:textbox inset="0,0,0,0">
                  <w:txbxContent>
                    <w:p w14:paraId="4AE9F143" w14:textId="237B6496" w:rsidR="00010CD3" w:rsidRPr="00010CD3" w:rsidRDefault="00010CD3" w:rsidP="00010CD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FA1A8" wp14:editId="10744A0B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3606800</wp:posOffset>
                </wp:positionV>
                <wp:extent cx="1442720" cy="721360"/>
                <wp:effectExtent l="0" t="0" r="24130" b="21590"/>
                <wp:wrapNone/>
                <wp:docPr id="98" name="Блок-схема: внутренняя памят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57488" w14:textId="271108F5" w:rsidR="00010CD3" w:rsidRPr="00010CD3" w:rsidRDefault="00010CD3" w:rsidP="00010CD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A1A8" id="Блок-схема: внутренняя память 98" o:spid="_x0000_s1067" type="#_x0000_t113" style="position:absolute;left:0;text-align:left;margin-left:14.2pt;margin-top:284pt;width:113.6pt;height:56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" fillcolor="white [3212]" strokecolor="black [3213]" strokeweight="1pt">
                <v:textbox inset="0,0,0,0">
                  <w:txbxContent>
                    <w:p w14:paraId="32A57488" w14:textId="271108F5" w:rsidR="00010CD3" w:rsidRPr="00010CD3" w:rsidRDefault="00010CD3" w:rsidP="00010CD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CF460" wp14:editId="004E0788">
                <wp:simplePos x="0" y="0"/>
                <wp:positionH relativeFrom="column">
                  <wp:posOffset>901700</wp:posOffset>
                </wp:positionH>
                <wp:positionV relativeFrom="paragraph">
                  <wp:posOffset>1082040</wp:posOffset>
                </wp:positionV>
                <wp:extent cx="0" cy="1440766"/>
                <wp:effectExtent l="0" t="0" r="38100" b="2667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0766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C33B" id="Прямая соединительная линия 97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85.2pt" to="71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" strokecolor="black [3200]" strokeweight="1.5pt">
                <v:stroke joinstyle="miter"/>
              </v:lin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3F1EEE" wp14:editId="458C99B5">
                <wp:simplePos x="0" y="0"/>
                <wp:positionH relativeFrom="column">
                  <wp:posOffset>180340</wp:posOffset>
                </wp:positionH>
                <wp:positionV relativeFrom="paragraph">
                  <wp:posOffset>2522806</wp:posOffset>
                </wp:positionV>
                <wp:extent cx="1442426" cy="723314"/>
                <wp:effectExtent l="19050" t="19050" r="43815" b="38735"/>
                <wp:wrapNone/>
                <wp:docPr id="96" name="Блок-схема: решени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26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AD78" w14:textId="458F3C59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1EEE" id="Блок-схема: решение 96" o:spid="_x0000_s1068" type="#_x0000_t110" style="position:absolute;left:0;text-align:left;margin-left:14.2pt;margin-top:198.65pt;width:113.6pt;height:56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14DFAD78" w14:textId="458F3C59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]==’\0’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453C33" wp14:editId="319277DE">
                <wp:simplePos x="0" y="0"/>
                <wp:positionH relativeFrom="column">
                  <wp:posOffset>3426460</wp:posOffset>
                </wp:positionH>
                <wp:positionV relativeFrom="paragraph">
                  <wp:posOffset>1803475</wp:posOffset>
                </wp:positionV>
                <wp:extent cx="2342552" cy="721285"/>
                <wp:effectExtent l="38100" t="0" r="191135" b="98425"/>
                <wp:wrapNone/>
                <wp:docPr id="95" name="Соединитель: усту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2552" cy="721285"/>
                        </a:xfrm>
                        <a:prstGeom prst="bentConnector3">
                          <a:avLst>
                            <a:gd name="adj1" fmla="val -7213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8096" id="Соединитель: уступ 95" o:spid="_x0000_s1026" type="#_x0000_t34" style="position:absolute;margin-left:269.8pt;margin-top:142pt;width:184.45pt;height:56.8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" adj="-1558" strokecolor="black [3200]" strokeweight="1.5pt">
                <v:stroke endarrow="block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8D2618" wp14:editId="24C62204">
                <wp:simplePos x="0" y="0"/>
                <wp:positionH relativeFrom="column">
                  <wp:posOffset>3424630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A96B" id="Прямая со стрелкой 94" o:spid="_x0000_s1026" type="#_x0000_t32" style="position:absolute;margin-left:269.65pt;margin-top:184.6pt;width:0;height:2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biDgIAACk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874C0" wp14:editId="1C19D52C">
                <wp:simplePos x="0" y="0"/>
                <wp:positionH relativeFrom="column">
                  <wp:posOffset>4509583</wp:posOffset>
                </wp:positionH>
                <wp:positionV relativeFrom="paragraph">
                  <wp:posOffset>1803400</wp:posOffset>
                </wp:positionV>
                <wp:extent cx="359597" cy="0"/>
                <wp:effectExtent l="0" t="76200" r="2159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C781" id="Прямая со стрелкой 93" o:spid="_x0000_s1026" type="#_x0000_t32" style="position:absolute;margin-left:355.1pt;margin-top:142pt;width:28.3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BC018" wp14:editId="478B15BA">
                <wp:simplePos x="0" y="0"/>
                <wp:positionH relativeFrom="column">
                  <wp:posOffset>3426460</wp:posOffset>
                </wp:positionH>
                <wp:positionV relativeFrom="paragraph">
                  <wp:posOffset>901177</wp:posOffset>
                </wp:positionV>
                <wp:extent cx="0" cy="361054"/>
                <wp:effectExtent l="76200" t="0" r="76200" b="5842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5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7A3D" id="Прямая со стрелкой 92" o:spid="_x0000_s1026" type="#_x0000_t32" style="position:absolute;margin-left:269.8pt;margin-top:70.95pt;width:0;height:28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445FD0" wp14:editId="3E59519F">
                <wp:simplePos x="0" y="0"/>
                <wp:positionH relativeFrom="column">
                  <wp:posOffset>2886747</wp:posOffset>
                </wp:positionH>
                <wp:positionV relativeFrom="paragraph">
                  <wp:posOffset>539451</wp:posOffset>
                </wp:positionV>
                <wp:extent cx="358589" cy="0"/>
                <wp:effectExtent l="0" t="76200" r="2286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2326" id="Прямая со стрелкой 91" o:spid="_x0000_s1026" type="#_x0000_t32" style="position:absolute;margin-left:227.3pt;margin-top:42.5pt;width:28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7ECC86" wp14:editId="2EE680CA">
                <wp:simplePos x="0" y="0"/>
                <wp:positionH relativeFrom="column">
                  <wp:posOffset>1261446</wp:posOffset>
                </wp:positionH>
                <wp:positionV relativeFrom="paragraph">
                  <wp:posOffset>541020</wp:posOffset>
                </wp:positionV>
                <wp:extent cx="361614" cy="0"/>
                <wp:effectExtent l="0" t="76200" r="19685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1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2612E" id="Прямая со стрелкой 90" o:spid="_x0000_s1026" type="#_x0000_t32" style="position:absolute;margin-left:99.35pt;margin-top:42.6pt;width:28.4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6909B5" wp14:editId="58D19A0B">
                <wp:simplePos x="0" y="0"/>
                <wp:positionH relativeFrom="column">
                  <wp:posOffset>2886710</wp:posOffset>
                </wp:positionH>
                <wp:positionV relativeFrom="paragraph">
                  <wp:posOffset>2704726</wp:posOffset>
                </wp:positionV>
                <wp:extent cx="1080733" cy="360680"/>
                <wp:effectExtent l="0" t="0" r="24765" b="20320"/>
                <wp:wrapNone/>
                <wp:docPr id="89" name="Блок-схема: процесс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33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AE61" w14:textId="5B3F9C07" w:rsidR="00CF65DB" w:rsidRPr="00CF65DB" w:rsidRDefault="00CF65DB" w:rsidP="00CF65D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909B5" id="Блок-схема: процесс 89" o:spid="_x0000_s1069" type="#_x0000_t109" style="position:absolute;left:0;text-align:left;margin-left:227.3pt;margin-top:212.95pt;width:85.1pt;height:28.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65EAAE61" w14:textId="5B3F9C07" w:rsidR="00CF65DB" w:rsidRPr="00CF65DB" w:rsidRDefault="00CF65DB" w:rsidP="00CF65DB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t>=</w:t>
                      </w:r>
                      <w:r>
                        <w:rPr>
                          <w:lang w:val="en-US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DB0D2" wp14:editId="08089712">
                <wp:simplePos x="0" y="0"/>
                <wp:positionH relativeFrom="column">
                  <wp:posOffset>4869180</wp:posOffset>
                </wp:positionH>
                <wp:positionV relativeFrom="paragraph">
                  <wp:posOffset>1440404</wp:posOffset>
                </wp:positionV>
                <wp:extent cx="901364" cy="717550"/>
                <wp:effectExtent l="0" t="0" r="13335" b="25400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364" cy="71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24A81" w14:textId="3E24A175" w:rsid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s[j]=s[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E52E916" w14:textId="52422EDE" w:rsidR="00617C7F" w:rsidRPr="00617C7F" w:rsidRDefault="00617C7F" w:rsidP="00617C7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B0D2" id="Прямоугольник 88" o:spid="_x0000_s1070" style="position:absolute;left:0;text-align:left;margin-left:383.4pt;margin-top:113.4pt;width:70.95pt;height:5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" fillcolor="white [3212]" strokecolor="black [3213]" strokeweight="1pt">
                <v:textbox inset="0,0,0,0">
                  <w:txbxContent>
                    <w:p w14:paraId="4FE24A81" w14:textId="3E24A175" w:rsid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s[j]=s[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1E52E916" w14:textId="52422EDE" w:rsidR="00617C7F" w:rsidRPr="00617C7F" w:rsidRDefault="00617C7F" w:rsidP="00617C7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 w:rsidR="00CF65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A6C81F" wp14:editId="650BFD57">
                <wp:simplePos x="0" y="0"/>
                <wp:positionH relativeFrom="column">
                  <wp:posOffset>2344159</wp:posOffset>
                </wp:positionH>
                <wp:positionV relativeFrom="paragraph">
                  <wp:posOffset>1261894</wp:posOffset>
                </wp:positionV>
                <wp:extent cx="2164080" cy="1082189"/>
                <wp:effectExtent l="19050" t="19050" r="45720" b="4191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18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A1D47" w14:textId="7205E9F6" w:rsidR="00617C7F" w:rsidRPr="00617C7F" w:rsidRDefault="00617C7F" w:rsidP="00617C7F">
                            <w:pPr>
                              <w:pStyle w:val="-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(s[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]&gt;=’0’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]&lt;=9)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((s[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]==’+’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ИЛИ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]==’</w:t>
                            </w:r>
                            <w:proofErr w:type="gramStart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>-‘</w:t>
                            </w:r>
                            <w:proofErr w:type="gramEnd"/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  <w:r w:rsidRPr="00617C7F">
                              <w:rPr>
                                <w:sz w:val="18"/>
                                <w:szCs w:val="18"/>
                              </w:rPr>
                              <w:t>И</w:t>
                            </w:r>
                            <w:r w:rsidRPr="00617C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j==0)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C81F" id="Блок-схема: решение 87" o:spid="_x0000_s1071" type="#_x0000_t110" style="position:absolute;left:0;text-align:left;margin-left:184.6pt;margin-top:99.35pt;width:170.4pt;height:85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" fillcolor="white [3212]" strokecolor="black [3213]" strokeweight="1pt">
                <v:textbox inset="0,0,0,0">
                  <w:txbxContent>
                    <w:p w14:paraId="2F6A1D47" w14:textId="7205E9F6" w:rsidR="00617C7F" w:rsidRPr="00617C7F" w:rsidRDefault="00617C7F" w:rsidP="00617C7F">
                      <w:pPr>
                        <w:pStyle w:val="-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]&gt;=’0’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]&lt;=9)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((s[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]==’+’ </w:t>
                      </w:r>
                      <w:r w:rsidRPr="00617C7F">
                        <w:rPr>
                          <w:sz w:val="18"/>
                          <w:szCs w:val="18"/>
                        </w:rPr>
                        <w:t>ИЛИ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s[</w:t>
                      </w:r>
                      <w:proofErr w:type="spell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]==’</w:t>
                      </w:r>
                      <w:proofErr w:type="gramStart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>-‘</w:t>
                      </w:r>
                      <w:proofErr w:type="gramEnd"/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617C7F">
                        <w:rPr>
                          <w:sz w:val="18"/>
                          <w:szCs w:val="18"/>
                        </w:rPr>
                        <w:t>И</w:t>
                      </w:r>
                      <w:r w:rsidRPr="00617C7F">
                        <w:rPr>
                          <w:sz w:val="18"/>
                          <w:szCs w:val="18"/>
                          <w:lang w:val="en-US"/>
                        </w:rPr>
                        <w:t xml:space="preserve"> j==0)</w:t>
                      </w:r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CA99FA" wp14:editId="00FF13F0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A3423" w14:textId="1399A2F4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=0, j=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A99FA" id="Блок-схема: процесс 86" o:spid="_x0000_s1072" type="#_x0000_t109" style="position:absolute;left:0;text-align:left;margin-left:255.6pt;margin-top:28.4pt;width:85.2pt;height:42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" fillcolor="white [3212]" strokecolor="black [3213]" strokeweight="1pt">
                <v:textbox>
                  <w:txbxContent>
                    <w:p w14:paraId="708A3423" w14:textId="1399A2F4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=0, j=</w:t>
                      </w:r>
                      <w:proofErr w:type="gramStart"/>
                      <w:r>
                        <w:rPr>
                          <w:lang w:val="en-US"/>
                        </w:rPr>
                        <w:t>0;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40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3B152B" wp14:editId="108AD22C">
                <wp:simplePos x="0" y="0"/>
                <wp:positionH relativeFrom="column">
                  <wp:posOffset>1623060</wp:posOffset>
                </wp:positionH>
                <wp:positionV relativeFrom="paragraph">
                  <wp:posOffset>359410</wp:posOffset>
                </wp:positionV>
                <wp:extent cx="1262380" cy="541020"/>
                <wp:effectExtent l="0" t="0" r="13970" b="11430"/>
                <wp:wrapNone/>
                <wp:docPr id="85" name="Блок-схема: внутренняя памят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2ECFF" w14:textId="2AF64C45" w:rsidR="00D94011" w:rsidRPr="00D94011" w:rsidRDefault="00D94011" w:rsidP="00D9401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Получение </w:t>
                            </w:r>
                            <w:r>
                              <w:rPr>
                                <w:lang w:val="en-US"/>
                              </w:rPr>
                              <w:t>char*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B152B" id="Блок-схема: внутренняя память 85" o:spid="_x0000_s1073" type="#_x0000_t113" style="position:absolute;left:0;text-align:left;margin-left:127.8pt;margin-top:28.3pt;width:99.4pt;height:4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" fillcolor="white [3212]" strokecolor="black [3213]" strokeweight="1pt">
                <v:textbox>
                  <w:txbxContent>
                    <w:p w14:paraId="4642ECFF" w14:textId="2AF64C45" w:rsidR="00D94011" w:rsidRPr="00D94011" w:rsidRDefault="00D94011" w:rsidP="00D9401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Получение </w:t>
                      </w:r>
                      <w:r>
                        <w:rPr>
                          <w:lang w:val="en-US"/>
                        </w:rPr>
                        <w:t>char* s</w:t>
                      </w:r>
                    </w:p>
                  </w:txbxContent>
                </v:textbox>
              </v:shape>
            </w:pict>
          </mc:Fallback>
        </mc:AlternateContent>
      </w:r>
      <w:r w:rsidR="00CB45E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F4B4E7" wp14:editId="35C50C46">
                <wp:simplePos x="0" y="0"/>
                <wp:positionH relativeFrom="column">
                  <wp:posOffset>180340</wp:posOffset>
                </wp:positionH>
                <wp:positionV relativeFrom="paragraph">
                  <wp:posOffset>360680</wp:posOffset>
                </wp:positionV>
                <wp:extent cx="1082040" cy="541020"/>
                <wp:effectExtent l="0" t="0" r="22860" b="11430"/>
                <wp:wrapNone/>
                <wp:docPr id="84" name="Блок-схема: знак заверше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B8E76" w14:textId="7F1E88ED" w:rsidR="00CB45EB" w:rsidRPr="00CB45EB" w:rsidRDefault="00CB45EB" w:rsidP="00CB45E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B4E7" id="Блок-схема: знак завершения 84" o:spid="_x0000_s1074" type="#_x0000_t116" style="position:absolute;left:0;text-align:left;margin-left:14.2pt;margin-top:28.4pt;width:85.2pt;height:42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" fillcolor="white [3212]" strokecolor="black [3213]" strokeweight="1pt">
                <v:textbox>
                  <w:txbxContent>
                    <w:p w14:paraId="26EB8E76" w14:textId="7F1E88ED" w:rsidR="00CB45EB" w:rsidRPr="00CB45EB" w:rsidRDefault="00CB45EB" w:rsidP="00CB45E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54BC5">
        <w:t>Алгоритм</w:t>
      </w:r>
      <w:r w:rsidR="00854BC5" w:rsidRPr="00854BC5">
        <w:rPr>
          <w:lang w:val="en-US"/>
        </w:rPr>
        <w:t xml:space="preserve"> </w:t>
      </w:r>
      <w:proofErr w:type="spellStart"/>
      <w:r w:rsidR="00854BC5">
        <w:rPr>
          <w:lang w:val="en-US"/>
        </w:rPr>
        <w:t>filter_string</w:t>
      </w:r>
      <w:proofErr w:type="spellEnd"/>
      <w:r w:rsidR="00CB45EB">
        <w:rPr>
          <w:lang w:val="en-US"/>
        </w:rPr>
        <w:t>:</w:t>
      </w:r>
      <w:r w:rsidRPr="00820C94">
        <w:rPr>
          <w:noProof/>
          <w:lang w:val="en-US"/>
        </w:rPr>
        <w:t xml:space="preserve"> </w:t>
      </w:r>
      <w:r w:rsidR="00854BC5" w:rsidRPr="00854BC5">
        <w:rPr>
          <w:lang w:val="en-US"/>
        </w:rPr>
        <w:br w:type="page"/>
      </w:r>
    </w:p>
    <w:p w14:paraId="108CC2C8" w14:textId="20141F95" w:rsidR="00820C94" w:rsidRDefault="00820C94" w:rsidP="00757193">
      <w:pPr>
        <w:rPr>
          <w:lang w:val="en-US"/>
        </w:rPr>
      </w:pPr>
      <w:r>
        <w:lastRenderedPageBreak/>
        <w:t>Алгоритм</w:t>
      </w:r>
      <w:r w:rsidRPr="002D47DC">
        <w:rPr>
          <w:lang w:val="en-US"/>
        </w:rPr>
        <w:t xml:space="preserve"> </w:t>
      </w:r>
      <w:proofErr w:type="spellStart"/>
      <w:r>
        <w:rPr>
          <w:lang w:val="en-US"/>
        </w:rPr>
        <w:t>print_record</w:t>
      </w:r>
      <w:proofErr w:type="spellEnd"/>
      <w:r>
        <w:rPr>
          <w:lang w:val="en-US"/>
        </w:rPr>
        <w:t>:</w:t>
      </w:r>
    </w:p>
    <w:p w14:paraId="3F0C608F" w14:textId="2A091C21" w:rsidR="00D0635F" w:rsidRPr="008D267C" w:rsidRDefault="00D93DFF" w:rsidP="007571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428EDA" wp14:editId="65D84839">
                <wp:simplePos x="0" y="0"/>
                <wp:positionH relativeFrom="column">
                  <wp:posOffset>3372802</wp:posOffset>
                </wp:positionH>
                <wp:positionV relativeFrom="paragraph">
                  <wp:posOffset>2840355</wp:posOffset>
                </wp:positionV>
                <wp:extent cx="543120" cy="362732"/>
                <wp:effectExtent l="0" t="0" r="0" b="0"/>
                <wp:wrapNone/>
                <wp:docPr id="216" name="Надпись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D104" w14:textId="36D74679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8EDA" id="Надпись 216" o:spid="_x0000_s1075" type="#_x0000_t202" style="position:absolute;left:0;text-align:left;margin-left:265.55pt;margin-top:223.6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AjSw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" filled="f" stroked="f" strokeweight=".5pt">
                <v:textbox>
                  <w:txbxContent>
                    <w:p w14:paraId="7543D104" w14:textId="36D74679" w:rsidR="00D93DFF" w:rsidRPr="00367F0F" w:rsidRDefault="00D93DFF" w:rsidP="00D93DF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6E1953" wp14:editId="052D9720">
                <wp:simplePos x="0" y="0"/>
                <wp:positionH relativeFrom="column">
                  <wp:posOffset>2281873</wp:posOffset>
                </wp:positionH>
                <wp:positionV relativeFrom="paragraph">
                  <wp:posOffset>3478530</wp:posOffset>
                </wp:positionV>
                <wp:extent cx="543120" cy="362732"/>
                <wp:effectExtent l="0" t="0" r="0" b="0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5B275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1953" id="Надпись 215" o:spid="_x0000_s1076" type="#_x0000_t202" style="position:absolute;left:0;text-align:left;margin-left:179.7pt;margin-top:273.9pt;width:42.75pt;height:28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" filled="f" stroked="f" strokeweight=".5pt">
                <v:textbox>
                  <w:txbxContent>
                    <w:p w14:paraId="2455B275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F28131E" wp14:editId="265E5B10">
                <wp:simplePos x="0" y="0"/>
                <wp:positionH relativeFrom="column">
                  <wp:posOffset>2229485</wp:posOffset>
                </wp:positionH>
                <wp:positionV relativeFrom="paragraph">
                  <wp:posOffset>2521585</wp:posOffset>
                </wp:positionV>
                <wp:extent cx="543120" cy="362732"/>
                <wp:effectExtent l="0" t="0" r="0" b="0"/>
                <wp:wrapNone/>
                <wp:docPr id="214" name="Надпис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C600C" w14:textId="2C011C92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131E" id="Надпись 214" o:spid="_x0000_s1077" type="#_x0000_t202" style="position:absolute;left:0;text-align:left;margin-left:175.55pt;margin-top:198.55pt;width:42.75pt;height:2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" filled="f" stroked="f" strokeweight=".5pt">
                <v:textbox>
                  <w:txbxContent>
                    <w:p w14:paraId="2CDC600C" w14:textId="2C011C92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E39C1F" wp14:editId="250305A5">
                <wp:simplePos x="0" y="0"/>
                <wp:positionH relativeFrom="column">
                  <wp:posOffset>5590539</wp:posOffset>
                </wp:positionH>
                <wp:positionV relativeFrom="paragraph">
                  <wp:posOffset>4017645</wp:posOffset>
                </wp:positionV>
                <wp:extent cx="45719" cy="723900"/>
                <wp:effectExtent l="38100" t="0" r="240665" b="95250"/>
                <wp:wrapNone/>
                <wp:docPr id="151" name="Соединитель: усту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bentConnector3">
                          <a:avLst>
                            <a:gd name="adj1" fmla="val 578070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449BA" id="Соединитель: уступ 151" o:spid="_x0000_s1026" type="#_x0000_t34" style="position:absolute;margin-left:440.2pt;margin-top:316.35pt;width:3.6pt;height:57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" adj="12486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3976CC" wp14:editId="4EA9065E">
                <wp:simplePos x="0" y="0"/>
                <wp:positionH relativeFrom="column">
                  <wp:posOffset>3258185</wp:posOffset>
                </wp:positionH>
                <wp:positionV relativeFrom="paragraph">
                  <wp:posOffset>4560570</wp:posOffset>
                </wp:positionV>
                <wp:extent cx="527539" cy="0"/>
                <wp:effectExtent l="38100" t="76200" r="0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39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F85B9" id="Прямая со стрелкой 148" o:spid="_x0000_s1026" type="#_x0000_t32" style="position:absolute;margin-left:256.55pt;margin-top:359.1pt;width:41.5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ADFFAF7" wp14:editId="5E5762E6">
                <wp:simplePos x="0" y="0"/>
                <wp:positionH relativeFrom="column">
                  <wp:posOffset>2689649</wp:posOffset>
                </wp:positionH>
                <wp:positionV relativeFrom="paragraph">
                  <wp:posOffset>3638126</wp:posOffset>
                </wp:positionV>
                <wp:extent cx="45719" cy="45719"/>
                <wp:effectExtent l="0" t="0" r="12065" b="12065"/>
                <wp:wrapNone/>
                <wp:docPr id="208" name="Блок-схема: узе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19B7" id="Блок-схема: узел 208" o:spid="_x0000_s1026" type="#_x0000_t120" style="position:absolute;margin-left:211.8pt;margin-top:286.45pt;width:3.6pt;height:3.6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Rn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A2796F" wp14:editId="20D14EF6">
                <wp:simplePos x="0" y="0"/>
                <wp:positionH relativeFrom="column">
                  <wp:posOffset>1777577</wp:posOffset>
                </wp:positionH>
                <wp:positionV relativeFrom="paragraph">
                  <wp:posOffset>2200698</wp:posOffset>
                </wp:positionV>
                <wp:extent cx="45719" cy="45719"/>
                <wp:effectExtent l="0" t="0" r="12065" b="12065"/>
                <wp:wrapNone/>
                <wp:docPr id="207" name="Блок-схема: узе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DD21" id="Блок-схема: узел 207" o:spid="_x0000_s1026" type="#_x0000_t120" style="position:absolute;margin-left:139.95pt;margin-top:173.3pt;width:3.6pt;height:3.6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8C26C1" wp14:editId="35F9962A">
                <wp:simplePos x="0" y="0"/>
                <wp:positionH relativeFrom="column">
                  <wp:posOffset>1082040</wp:posOffset>
                </wp:positionH>
                <wp:positionV relativeFrom="paragraph">
                  <wp:posOffset>5103495</wp:posOffset>
                </wp:positionV>
                <wp:extent cx="0" cy="358433"/>
                <wp:effectExtent l="76200" t="0" r="76200" b="6096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3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288E" id="Прямая со стрелкой 150" o:spid="_x0000_s1026" type="#_x0000_t32" style="position:absolute;margin-left:85.2pt;margin-top:401.85pt;width:0;height:28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61F981" wp14:editId="1CFBF9EA">
                <wp:simplePos x="0" y="0"/>
                <wp:positionH relativeFrom="column">
                  <wp:posOffset>1439936</wp:posOffset>
                </wp:positionH>
                <wp:positionV relativeFrom="paragraph">
                  <wp:posOffset>4740959</wp:posOffset>
                </wp:positionV>
                <wp:extent cx="545514" cy="1856"/>
                <wp:effectExtent l="38100" t="76200" r="0" b="9398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14" cy="185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AA17" id="Прямая со стрелкой 149" o:spid="_x0000_s1026" type="#_x0000_t32" style="position:absolute;margin-left:113.4pt;margin-top:373.3pt;width:42.95pt;height:.1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D18A821" wp14:editId="0E52A9F4">
                <wp:simplePos x="0" y="0"/>
                <wp:positionH relativeFrom="column">
                  <wp:posOffset>3426265</wp:posOffset>
                </wp:positionH>
                <wp:positionV relativeFrom="paragraph">
                  <wp:posOffset>4021455</wp:posOffset>
                </wp:positionV>
                <wp:extent cx="360875" cy="0"/>
                <wp:effectExtent l="0" t="76200" r="2032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9C69" id="Прямая со стрелкой 147" o:spid="_x0000_s1026" type="#_x0000_t32" style="position:absolute;margin-left:269.8pt;margin-top:316.65pt;width:28.4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ED4B5D" wp14:editId="3B2054D5">
                <wp:simplePos x="0" y="0"/>
                <wp:positionH relativeFrom="column">
                  <wp:posOffset>182685</wp:posOffset>
                </wp:positionH>
                <wp:positionV relativeFrom="paragraph">
                  <wp:posOffset>5464175</wp:posOffset>
                </wp:positionV>
                <wp:extent cx="1260035" cy="541020"/>
                <wp:effectExtent l="0" t="0" r="16510" b="11430"/>
                <wp:wrapNone/>
                <wp:docPr id="146" name="Блок-схема: знак заверше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35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26B9" w14:textId="58929CCB" w:rsidR="00D0635F" w:rsidRPr="00D0635F" w:rsidRDefault="00D0635F" w:rsidP="00D0635F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D4B5D" id="Блок-схема: знак завершения 146" o:spid="_x0000_s1078" type="#_x0000_t116" style="position:absolute;left:0;text-align:left;margin-left:14.4pt;margin-top:430.25pt;width:99.2pt;height:42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12FE26B9" w14:textId="58929CCB" w:rsidR="00D0635F" w:rsidRPr="00D0635F" w:rsidRDefault="00D0635F" w:rsidP="00D0635F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D2C58D" wp14:editId="1A936108">
                <wp:simplePos x="0" y="0"/>
                <wp:positionH relativeFrom="column">
                  <wp:posOffset>137600</wp:posOffset>
                </wp:positionH>
                <wp:positionV relativeFrom="paragraph">
                  <wp:posOffset>4559251</wp:posOffset>
                </wp:positionV>
                <wp:extent cx="1304876" cy="538334"/>
                <wp:effectExtent l="0" t="0" r="10160" b="14605"/>
                <wp:wrapNone/>
                <wp:docPr id="145" name="Блок-схема: внутренняя памят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876" cy="53833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39A0" w14:textId="3B161EC0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Освободить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C58D" id="Блок-схема: внутренняя память 145" o:spid="_x0000_s1079" type="#_x0000_t113" style="position:absolute;left:0;text-align:left;margin-left:10.85pt;margin-top:359pt;width:102.75pt;height:4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" fillcolor="white [3212]" strokecolor="black [3213]" strokeweight="1pt">
                <v:textbox inset="0,0,0,0">
                  <w:txbxContent>
                    <w:p w14:paraId="1C3439A0" w14:textId="3B161EC0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Освободить </w:t>
                      </w:r>
                      <w:r>
                        <w:rPr>
                          <w:lang w:val="en-US"/>
                        </w:rPr>
                        <w:t>nick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7C8F9B" wp14:editId="7B1C7C01">
                <wp:simplePos x="0" y="0"/>
                <wp:positionH relativeFrom="column">
                  <wp:posOffset>1803351</wp:posOffset>
                </wp:positionH>
                <wp:positionV relativeFrom="paragraph">
                  <wp:posOffset>4552315</wp:posOffset>
                </wp:positionV>
                <wp:extent cx="1440131" cy="544244"/>
                <wp:effectExtent l="19050" t="0" r="46355" b="27305"/>
                <wp:wrapNone/>
                <wp:docPr id="144" name="Блок-схема: данны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31" cy="54424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9576" w14:textId="62259297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nick,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8F9B" id="Блок-схема: данные 144" o:spid="_x0000_s1080" type="#_x0000_t111" style="position:absolute;left:0;text-align:left;margin-left:142pt;margin-top:358.45pt;width:113.4pt;height:42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0819576" w14:textId="62259297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3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6F518C" wp14:editId="09AEC897">
                <wp:simplePos x="0" y="0"/>
                <wp:positionH relativeFrom="column">
                  <wp:posOffset>3787140</wp:posOffset>
                </wp:positionH>
                <wp:positionV relativeFrom="paragraph">
                  <wp:posOffset>4559251</wp:posOffset>
                </wp:positionV>
                <wp:extent cx="1806770" cy="538382"/>
                <wp:effectExtent l="0" t="0" r="22225" b="14605"/>
                <wp:wrapNone/>
                <wp:docPr id="143" name="Блок-схема: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770" cy="5383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41E2" w14:textId="16089CDA" w:rsidR="00D0635F" w:rsidRPr="00D0635F" w:rsidRDefault="00D0635F" w:rsidP="00D0635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20,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518C" id="Блок-схема: процесс 143" o:spid="_x0000_s1081" type="#_x0000_t109" style="position:absolute;left:0;text-align:left;margin-left:298.2pt;margin-top:359pt;width:142.25pt;height:4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" fillcolor="white [3212]" strokecolor="black [3213]" strokeweight="1pt">
                <v:textbox inset="0,0,0,0">
                  <w:txbxContent>
                    <w:p w14:paraId="4C3F41E2" w14:textId="16089CDA" w:rsidR="00D0635F" w:rsidRPr="00D0635F" w:rsidRDefault="00D0635F" w:rsidP="00D0635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20,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5758F" wp14:editId="7D3F3724">
                <wp:simplePos x="0" y="0"/>
                <wp:positionH relativeFrom="column">
                  <wp:posOffset>3790803</wp:posOffset>
                </wp:positionH>
                <wp:positionV relativeFrom="paragraph">
                  <wp:posOffset>3838282</wp:posOffset>
                </wp:positionV>
                <wp:extent cx="1799542" cy="356284"/>
                <wp:effectExtent l="0" t="0" r="10795" b="24765"/>
                <wp:wrapNone/>
                <wp:docPr id="142" name="Блок-схема: процесс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42" cy="35628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90C42" w14:textId="126F6012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reverse_string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5758F" id="Блок-схема: процесс 142" o:spid="_x0000_s1082" type="#_x0000_t109" style="position:absolute;left:0;text-align:left;margin-left:298.5pt;margin-top:302.25pt;width:141.7pt;height:28.0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" fillcolor="white [3212]" strokecolor="black [3213]" strokeweight="1pt">
                <v:textbox inset="0,0,0,0">
                  <w:txbxContent>
                    <w:p w14:paraId="03090C42" w14:textId="126F6012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reverse_string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0F23E2" wp14:editId="5F5CA480">
                <wp:simplePos x="0" y="0"/>
                <wp:positionH relativeFrom="column">
                  <wp:posOffset>2706419</wp:posOffset>
                </wp:positionH>
                <wp:positionV relativeFrom="paragraph">
                  <wp:posOffset>3478628</wp:posOffset>
                </wp:positionV>
                <wp:extent cx="8792" cy="362487"/>
                <wp:effectExtent l="38100" t="0" r="67945" b="571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3624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E1DD" id="Прямая со стрелкой 141" o:spid="_x0000_s1026" type="#_x0000_t32" style="position:absolute;margin-left:213.1pt;margin-top:273.9pt;width:.7pt;height:28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F370A3" wp14:editId="74B9B590">
                <wp:simplePos x="0" y="0"/>
                <wp:positionH relativeFrom="column">
                  <wp:posOffset>3954927</wp:posOffset>
                </wp:positionH>
                <wp:positionV relativeFrom="paragraph">
                  <wp:posOffset>2941467</wp:posOffset>
                </wp:positionV>
                <wp:extent cx="1448239" cy="538480"/>
                <wp:effectExtent l="0" t="0" r="19050" b="13970"/>
                <wp:wrapNone/>
                <wp:docPr id="136" name="Блок-схема: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39" cy="5384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EAEA1" w14:textId="78178B78" w:rsid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]=’\0’</w:t>
                            </w:r>
                          </w:p>
                          <w:p w14:paraId="3A4E7C12" w14:textId="38310697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0A3" id="Блок-схема: процесс 136" o:spid="_x0000_s1083" type="#_x0000_t109" style="position:absolute;left:0;text-align:left;margin-left:311.4pt;margin-top:231.6pt;width:114.05pt;height:4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6BDEAEA1" w14:textId="78178B78" w:rsid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  <w:p w14:paraId="3A4E7C12" w14:textId="38310697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C21429" wp14:editId="5ACDE578">
                <wp:simplePos x="0" y="0"/>
                <wp:positionH relativeFrom="column">
                  <wp:posOffset>2718093</wp:posOffset>
                </wp:positionH>
                <wp:positionV relativeFrom="paragraph">
                  <wp:posOffset>3304003</wp:posOffset>
                </wp:positionV>
                <wp:extent cx="2688492" cy="361755"/>
                <wp:effectExtent l="38100" t="0" r="226695" b="95885"/>
                <wp:wrapNone/>
                <wp:docPr id="140" name="Соединитель: уступ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8492" cy="361755"/>
                        </a:xfrm>
                        <a:prstGeom prst="bentConnector3">
                          <a:avLst>
                            <a:gd name="adj1" fmla="val -7351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EC73" id="Соединитель: уступ 140" o:spid="_x0000_s1026" type="#_x0000_t34" style="position:absolute;margin-left:214pt;margin-top:260.15pt;width:211.7pt;height:28.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" adj="-1588" strokecolor="black [3200]" strokeweight="1.5pt">
                <v:stroke endarrow="block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E177BE" wp14:editId="572DCB10">
                <wp:simplePos x="0" y="0"/>
                <wp:positionH relativeFrom="column">
                  <wp:posOffset>1985010</wp:posOffset>
                </wp:positionH>
                <wp:positionV relativeFrom="paragraph">
                  <wp:posOffset>3835644</wp:posOffset>
                </wp:positionV>
                <wp:extent cx="1441010" cy="360680"/>
                <wp:effectExtent l="0" t="0" r="26035" b="20320"/>
                <wp:wrapNone/>
                <wp:docPr id="135" name="Блок-схема: процесс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1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09694" w14:textId="35789740" w:rsidR="00787F2C" w:rsidRPr="00787F2C" w:rsidRDefault="00787F2C" w:rsidP="00787F2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177BE" id="Блок-схема: процесс 135" o:spid="_x0000_s1084" type="#_x0000_t109" style="position:absolute;left:0;text-align:left;margin-left:156.3pt;margin-top:302pt;width:113.45pt;height:28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4009694" w14:textId="35789740" w:rsidR="00787F2C" w:rsidRPr="00787F2C" w:rsidRDefault="00787F2C" w:rsidP="00787F2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]=’\0’</w:t>
                      </w:r>
                    </w:p>
                  </w:txbxContent>
                </v:textbox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0968D9" wp14:editId="314F8602">
                <wp:simplePos x="0" y="0"/>
                <wp:positionH relativeFrom="column">
                  <wp:posOffset>3609096</wp:posOffset>
                </wp:positionH>
                <wp:positionV relativeFrom="paragraph">
                  <wp:posOffset>3119755</wp:posOffset>
                </wp:positionV>
                <wp:extent cx="358384" cy="0"/>
                <wp:effectExtent l="0" t="76200" r="22860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2E9B1" id="Прямая со стрелкой 138" o:spid="_x0000_s1026" type="#_x0000_t32" style="position:absolute;margin-left:284.2pt;margin-top:245.65pt;width:28.2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7F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E6D11F" wp14:editId="7DF85E80">
                <wp:simplePos x="0" y="0"/>
                <wp:positionH relativeFrom="column">
                  <wp:posOffset>2705100</wp:posOffset>
                </wp:positionH>
                <wp:positionV relativeFrom="paragraph">
                  <wp:posOffset>2578637</wp:posOffset>
                </wp:positionV>
                <wp:extent cx="0" cy="180438"/>
                <wp:effectExtent l="76200" t="0" r="57150" b="4826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4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ADEA" id="Прямая со стрелкой 137" o:spid="_x0000_s1026" type="#_x0000_t32" style="position:absolute;margin-left:213pt;margin-top:203.05pt;width:0;height:1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5C065B" wp14:editId="7E9705DB">
                <wp:simplePos x="0" y="0"/>
                <wp:positionH relativeFrom="column">
                  <wp:posOffset>1804670</wp:posOffset>
                </wp:positionH>
                <wp:positionV relativeFrom="paragraph">
                  <wp:posOffset>2756486</wp:posOffset>
                </wp:positionV>
                <wp:extent cx="1796854" cy="723705"/>
                <wp:effectExtent l="19050" t="19050" r="32385" b="38735"/>
                <wp:wrapNone/>
                <wp:docPr id="134" name="Блок-схема: решени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54" cy="72370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FD40" w14:textId="2FAF548B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r-&gt;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065B" id="Блок-схема: решение 134" o:spid="_x0000_s1085" type="#_x0000_t110" style="position:absolute;left:0;text-align:left;margin-left:142.1pt;margin-top:217.05pt;width:141.5pt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5B85FD40" w14:textId="2FAF548B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r-&gt;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0" behindDoc="0" locked="0" layoutInCell="1" allowOverlap="1" wp14:anchorId="690D5848" wp14:editId="64A18C9A">
                <wp:simplePos x="0" y="0"/>
                <wp:positionH relativeFrom="column">
                  <wp:posOffset>1262771</wp:posOffset>
                </wp:positionH>
                <wp:positionV relativeFrom="paragraph">
                  <wp:posOffset>2218055</wp:posOffset>
                </wp:positionV>
                <wp:extent cx="901944" cy="0"/>
                <wp:effectExtent l="0" t="76200" r="1270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94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629C2" id="Прямая со стрелкой 124" o:spid="_x0000_s1026" type="#_x0000_t32" style="position:absolute;margin-left:99.45pt;margin-top:174.65pt;width:71pt;height:0;z-index:251659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A3B380" wp14:editId="7F591947">
                <wp:simplePos x="0" y="0"/>
                <wp:positionH relativeFrom="column">
                  <wp:posOffset>2164227</wp:posOffset>
                </wp:positionH>
                <wp:positionV relativeFrom="paragraph">
                  <wp:posOffset>1858547</wp:posOffset>
                </wp:positionV>
                <wp:extent cx="1096596" cy="720090"/>
                <wp:effectExtent l="19050" t="19050" r="46990" b="4191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96" cy="7200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E769D" w14:textId="4C855D22" w:rsidR="004730FA" w:rsidRPr="004730FA" w:rsidRDefault="004730FA" w:rsidP="004730F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380" id="Блок-схема: решение 118" o:spid="_x0000_s1086" type="#_x0000_t110" style="position:absolute;left:0;text-align:left;margin-left:170.4pt;margin-top:146.35pt;width:86.35pt;height:56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" fillcolor="white [3212]" strokecolor="black [3213]" strokeweight="1pt">
                <v:textbox inset="0,0,0,0">
                  <w:txbxContent>
                    <w:p w14:paraId="413E769D" w14:textId="4C855D22" w:rsidR="004730FA" w:rsidRPr="004730FA" w:rsidRDefault="004730FA" w:rsidP="004730F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n==0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A32899" wp14:editId="2E104E72">
                <wp:simplePos x="0" y="0"/>
                <wp:positionH relativeFrom="column">
                  <wp:posOffset>3067392</wp:posOffset>
                </wp:positionH>
                <wp:positionV relativeFrom="paragraph">
                  <wp:posOffset>2006307</wp:posOffset>
                </wp:positionV>
                <wp:extent cx="543120" cy="362732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D916" w14:textId="35EC07ED" w:rsidR="00367F0F" w:rsidRPr="00367F0F" w:rsidRDefault="00367F0F" w:rsidP="00367F0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899" id="Надпись 133" o:spid="_x0000_s1087" type="#_x0000_t202" style="position:absolute;left:0;text-align:left;margin-left:241.55pt;margin-top:158pt;width:42.75pt;height:28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" filled="f" stroked="f" strokeweight=".5pt">
                <v:textbox>
                  <w:txbxContent>
                    <w:p w14:paraId="47C7D916" w14:textId="35EC07ED" w:rsidR="00367F0F" w:rsidRPr="00367F0F" w:rsidRDefault="00367F0F" w:rsidP="00367F0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2D8DFD" wp14:editId="4285833A">
                <wp:simplePos x="0" y="0"/>
                <wp:positionH relativeFrom="column">
                  <wp:posOffset>3258869</wp:posOffset>
                </wp:positionH>
                <wp:positionV relativeFrom="paragraph">
                  <wp:posOffset>2220497</wp:posOffset>
                </wp:positionV>
                <wp:extent cx="347931" cy="0"/>
                <wp:effectExtent l="0" t="76200" r="14605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3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46EE" id="Прямая со стрелкой 132" o:spid="_x0000_s1026" type="#_x0000_t32" style="position:absolute;margin-left:256.6pt;margin-top:174.85pt;width:27.4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9C832A" wp14:editId="34FBC030">
                <wp:simplePos x="0" y="0"/>
                <wp:positionH relativeFrom="column">
                  <wp:posOffset>1803156</wp:posOffset>
                </wp:positionH>
                <wp:positionV relativeFrom="paragraph">
                  <wp:posOffset>1677963</wp:posOffset>
                </wp:positionV>
                <wp:extent cx="1026" cy="542681"/>
                <wp:effectExtent l="76200" t="0" r="75565" b="4826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" cy="54268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8C8EE" id="Прямая со стрелкой 131" o:spid="_x0000_s1026" type="#_x0000_t32" style="position:absolute;margin-left:142pt;margin-top:132.1pt;width:.1pt;height:4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495184" wp14:editId="7B5E1222">
                <wp:simplePos x="0" y="0"/>
                <wp:positionH relativeFrom="column">
                  <wp:posOffset>4508256</wp:posOffset>
                </wp:positionH>
                <wp:positionV relativeFrom="paragraph">
                  <wp:posOffset>1677035</wp:posOffset>
                </wp:positionV>
                <wp:extent cx="0" cy="361755"/>
                <wp:effectExtent l="0" t="0" r="38100" b="1968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75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5C35" id="Прямая соединительная линия 130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132.05pt" to="35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69F7F9" wp14:editId="17CA1D83">
                <wp:simplePos x="0" y="0"/>
                <wp:positionH relativeFrom="column">
                  <wp:posOffset>1803400</wp:posOffset>
                </wp:positionH>
                <wp:positionV relativeFrom="paragraph">
                  <wp:posOffset>1677035</wp:posOffset>
                </wp:positionV>
                <wp:extent cx="2705100" cy="0"/>
                <wp:effectExtent l="0" t="0" r="0" b="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E945F" id="Прямая соединительная линия 128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132.05pt" to="35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367F0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3576A0A" wp14:editId="135360F7">
                <wp:simplePos x="0" y="0"/>
                <wp:positionH relativeFrom="column">
                  <wp:posOffset>3608705</wp:posOffset>
                </wp:positionH>
                <wp:positionV relativeFrom="paragraph">
                  <wp:posOffset>2037373</wp:posOffset>
                </wp:positionV>
                <wp:extent cx="1981444" cy="721360"/>
                <wp:effectExtent l="0" t="0" r="19050" b="21590"/>
                <wp:wrapNone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444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EECF" w14:textId="344EDE67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number_reverse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n%10 +’0’</w:t>
                            </w:r>
                          </w:p>
                          <w:p w14:paraId="50B6F1BB" w14:textId="79F7A33D" w:rsid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  <w:p w14:paraId="2C3E5F56" w14:textId="72B89BFF" w:rsidR="00367F0F" w:rsidRPr="00367F0F" w:rsidRDefault="00367F0F" w:rsidP="00367F0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= 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76A0A" id="Блок-схема: процесс 127" o:spid="_x0000_s1088" type="#_x0000_t109" style="position:absolute;left:0;text-align:left;margin-left:284.15pt;margin-top:160.4pt;width:156pt;height:56.8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4F0EECF" w14:textId="344EDE67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number_reverse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>] = n%10 +’0’</w:t>
                      </w:r>
                    </w:p>
                    <w:p w14:paraId="50B6F1BB" w14:textId="79F7A33D" w:rsid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tmp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  <w:p w14:paraId="2C3E5F56" w14:textId="72B89BFF" w:rsidR="00367F0F" w:rsidRPr="00367F0F" w:rsidRDefault="00367F0F" w:rsidP="00367F0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= n/10</w:t>
                      </w:r>
                    </w:p>
                  </w:txbxContent>
                </v:textbox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514A36" wp14:editId="108C6F9C">
                <wp:simplePos x="0" y="0"/>
                <wp:positionH relativeFrom="column">
                  <wp:posOffset>5590296</wp:posOffset>
                </wp:positionH>
                <wp:positionV relativeFrom="paragraph">
                  <wp:posOffset>415143</wp:posOffset>
                </wp:positionV>
                <wp:extent cx="45719" cy="720872"/>
                <wp:effectExtent l="38100" t="0" r="145415" b="98425"/>
                <wp:wrapNone/>
                <wp:docPr id="125" name="Соединитель: усту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872"/>
                        </a:xfrm>
                        <a:prstGeom prst="bentConnector3">
                          <a:avLst>
                            <a:gd name="adj1" fmla="val 36318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7FE9A" id="Соединитель: уступ 125" o:spid="_x0000_s1026" type="#_x0000_t34" style="position:absolute;margin-left:440.2pt;margin-top:32.7pt;width:3.6pt;height:56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" adj="78449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128010" wp14:editId="5850464C">
                <wp:simplePos x="0" y="0"/>
                <wp:positionH relativeFrom="column">
                  <wp:posOffset>135304</wp:posOffset>
                </wp:positionH>
                <wp:positionV relativeFrom="paragraph">
                  <wp:posOffset>1317819</wp:posOffset>
                </wp:positionV>
                <wp:extent cx="45719" cy="902677"/>
                <wp:effectExtent l="133350" t="0" r="50165" b="88265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02677"/>
                        </a:xfrm>
                        <a:prstGeom prst="bentConnector3">
                          <a:avLst>
                            <a:gd name="adj1" fmla="val 36671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2F7F5" id="Соединитель: уступ 126" o:spid="_x0000_s1026" type="#_x0000_t34" style="position:absolute;margin-left:10.65pt;margin-top:103.75pt;width:3.6pt;height:71.1pt;flip:x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" adj="79211" strokecolor="black [3200]" strokeweight="1.5pt">
                <v:stroke endarrow="block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0925E3" wp14:editId="263B9612">
                <wp:simplePos x="0" y="0"/>
                <wp:positionH relativeFrom="column">
                  <wp:posOffset>2163836</wp:posOffset>
                </wp:positionH>
                <wp:positionV relativeFrom="paragraph">
                  <wp:posOffset>1136113</wp:posOffset>
                </wp:positionV>
                <wp:extent cx="360875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8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2B42" id="Прямая со стрелкой 123" o:spid="_x0000_s1026" type="#_x0000_t32" style="position:absolute;margin-left:170.4pt;margin-top:89.45pt;width:28.4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A084F6" wp14:editId="195B5967">
                <wp:simplePos x="0" y="0"/>
                <wp:positionH relativeFrom="column">
                  <wp:posOffset>3606800</wp:posOffset>
                </wp:positionH>
                <wp:positionV relativeFrom="paragraph">
                  <wp:posOffset>1136015</wp:posOffset>
                </wp:positionV>
                <wp:extent cx="3598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56EA" id="Прямая со стрелкой 122" o:spid="_x0000_s1026" type="#_x0000_t32" style="position:absolute;margin-left:284pt;margin-top:89.45pt;width:28.3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C0E48" wp14:editId="1AEA7125">
                <wp:simplePos x="0" y="0"/>
                <wp:positionH relativeFrom="column">
                  <wp:posOffset>3609145</wp:posOffset>
                </wp:positionH>
                <wp:positionV relativeFrom="paragraph">
                  <wp:posOffset>415143</wp:posOffset>
                </wp:positionV>
                <wp:extent cx="358335" cy="0"/>
                <wp:effectExtent l="0" t="76200" r="22860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19454" id="Прямая со стрелкой 120" o:spid="_x0000_s1026" type="#_x0000_t32" style="position:absolute;margin-left:284.2pt;margin-top:32.7pt;width:28.2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4730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C0FF75" wp14:editId="1BEA6EA0">
                <wp:simplePos x="0" y="0"/>
                <wp:positionH relativeFrom="column">
                  <wp:posOffset>1624818</wp:posOffset>
                </wp:positionH>
                <wp:positionV relativeFrom="paragraph">
                  <wp:posOffset>414655</wp:posOffset>
                </wp:positionV>
                <wp:extent cx="358922" cy="0"/>
                <wp:effectExtent l="0" t="76200" r="22225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2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2CD6" id="Прямая со стрелкой 119" o:spid="_x0000_s1026" type="#_x0000_t32" style="position:absolute;margin-left:127.95pt;margin-top:32.65pt;width:28.2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8EC596" wp14:editId="02944843">
                <wp:simplePos x="0" y="0"/>
                <wp:positionH relativeFrom="column">
                  <wp:posOffset>180097</wp:posOffset>
                </wp:positionH>
                <wp:positionV relativeFrom="paragraph">
                  <wp:posOffset>1857082</wp:posOffset>
                </wp:positionV>
                <wp:extent cx="1262624" cy="721653"/>
                <wp:effectExtent l="0" t="0" r="13970" b="2159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624" cy="721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BD4C" w14:textId="09A85CB0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reverse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21]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 xml:space="preserve">unsigned __int64 n = </w:t>
                            </w:r>
                            <w:r w:rsidR="004730FA">
                              <w:rPr>
                                <w:lang w:val="en-US"/>
                              </w:rPr>
                              <w:br/>
                              <w:t>r-&gt;</w:t>
                            </w:r>
                            <w:proofErr w:type="spellStart"/>
                            <w:r w:rsidR="004730FA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="004730FA">
                              <w:rPr>
                                <w:lang w:val="en-US"/>
                              </w:rPr>
                              <w:br/>
                              <w:t xml:space="preserve">int </w:t>
                            </w:r>
                            <w:proofErr w:type="spellStart"/>
                            <w:r w:rsidR="004730FA">
                              <w:rPr>
                                <w:lang w:val="en-US"/>
                              </w:rPr>
                              <w:t>tmp</w:t>
                            </w:r>
                            <w:proofErr w:type="spellEnd"/>
                            <w:r w:rsidR="004730FA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C596" id="Прямоугольник 117" o:spid="_x0000_s1089" style="position:absolute;left:0;text-align:left;margin-left:14.2pt;margin-top:146.25pt;width:99.4pt;height:56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" fillcolor="white [3212]" strokecolor="black [3213]" strokeweight="1pt">
                <v:textbox inset="0,0,0,0">
                  <w:txbxContent>
                    <w:p w14:paraId="0A21BD4C" w14:textId="09A85CB0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char </w:t>
                      </w:r>
                      <w:proofErr w:type="spellStart"/>
                      <w:r>
                        <w:rPr>
                          <w:lang w:val="en-US"/>
                        </w:rPr>
                        <w:t>num_</w:t>
                      </w:r>
                      <w:proofErr w:type="gramStart"/>
                      <w:r>
                        <w:rPr>
                          <w:lang w:val="en-US"/>
                        </w:rPr>
                        <w:t>reverse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21]</w:t>
                      </w:r>
                      <w:r w:rsidR="004730FA">
                        <w:rPr>
                          <w:lang w:val="en-US"/>
                        </w:rPr>
                        <w:br/>
                        <w:t xml:space="preserve">unsigned __int64 n = </w:t>
                      </w:r>
                      <w:r w:rsidR="004730FA">
                        <w:rPr>
                          <w:lang w:val="en-US"/>
                        </w:rPr>
                        <w:br/>
                        <w:t>r-&gt;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="004730FA">
                        <w:rPr>
                          <w:lang w:val="en-US"/>
                        </w:rPr>
                        <w:br/>
                        <w:t xml:space="preserve">int </w:t>
                      </w:r>
                      <w:proofErr w:type="spellStart"/>
                      <w:r w:rsidR="004730FA">
                        <w:rPr>
                          <w:lang w:val="en-US"/>
                        </w:rPr>
                        <w:t>tmp</w:t>
                      </w:r>
                      <w:proofErr w:type="spellEnd"/>
                      <w:r w:rsidR="004730FA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841F72" wp14:editId="62498829">
                <wp:simplePos x="0" y="0"/>
                <wp:positionH relativeFrom="column">
                  <wp:posOffset>180340</wp:posOffset>
                </wp:positionH>
                <wp:positionV relativeFrom="paragraph">
                  <wp:posOffset>954405</wp:posOffset>
                </wp:positionV>
                <wp:extent cx="1983740" cy="542290"/>
                <wp:effectExtent l="0" t="0" r="16510" b="10160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E0598" w14:textId="3D7942BA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nick,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1F72" id="Блок-схема: процесс 116" o:spid="_x0000_s1090" type="#_x0000_t109" style="position:absolute;left:0;text-align:left;margin-left:14.2pt;margin-top:75.15pt;width:156.2pt;height:4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D9E0598" w14:textId="3D7942BA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inflate_</w:t>
                      </w:r>
                      <w:proofErr w:type="gramStart"/>
                      <w:r>
                        <w:rPr>
                          <w:lang w:val="en-US"/>
                        </w:rPr>
                        <w:t>string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StringAlign</w:t>
                      </w:r>
                      <w:proofErr w:type="spellEnd"/>
                      <w:r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CBEBDD" wp14:editId="58CB96EF">
                <wp:simplePos x="0" y="0"/>
                <wp:positionH relativeFrom="column">
                  <wp:posOffset>2524760</wp:posOffset>
                </wp:positionH>
                <wp:positionV relativeFrom="paragraph">
                  <wp:posOffset>954405</wp:posOffset>
                </wp:positionV>
                <wp:extent cx="1084385" cy="542290"/>
                <wp:effectExtent l="0" t="0" r="20955" b="10160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85" cy="5422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715C9" w14:textId="47A8FCD8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nick[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EBDD" id="Блок-схема: процесс 115" o:spid="_x0000_s1091" type="#_x0000_t109" style="position:absolute;left:0;text-align:left;margin-left:198.8pt;margin-top:75.15pt;width:85.4pt;height:4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26B715C9" w14:textId="47A8FCD8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nick[</w:t>
                      </w:r>
                      <w:proofErr w:type="spellStart"/>
                      <w:r>
                        <w:rPr>
                          <w:lang w:val="en-US"/>
                        </w:rPr>
                        <w:t>nick_</w:t>
                      </w:r>
                      <w:proofErr w:type="gramStart"/>
                      <w:r>
                        <w:rPr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gramEnd"/>
                      <w:r>
                        <w:rPr>
                          <w:lang w:val="en-US"/>
                        </w:rPr>
                        <w:t>’\0’</w:t>
                      </w:r>
                    </w:p>
                  </w:txbxContent>
                </v:textbox>
              </v:shape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D6BB3F" wp14:editId="67BA0B8C">
                <wp:simplePos x="0" y="0"/>
                <wp:positionH relativeFrom="column">
                  <wp:posOffset>3966650</wp:posOffset>
                </wp:positionH>
                <wp:positionV relativeFrom="paragraph">
                  <wp:posOffset>955675</wp:posOffset>
                </wp:positionV>
                <wp:extent cx="1623695" cy="541020"/>
                <wp:effectExtent l="0" t="0" r="14605" b="1143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48E4" w14:textId="2828D16B" w:rsidR="00B166D5" w:rsidRPr="00B166D5" w:rsidRDefault="00B166D5" w:rsidP="00B166D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strncnpy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nick, r-&gt;nickname,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6BB3F" id="Прямоугольник 114" o:spid="_x0000_s1092" style="position:absolute;left:0;text-align:left;margin-left:312.35pt;margin-top:75.25pt;width:127.85pt;height:42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" fillcolor="white [3212]" strokecolor="black [3213]" strokeweight="1pt">
                <v:textbox inset="0,0,0,0">
                  <w:txbxContent>
                    <w:p w14:paraId="0AB548E4" w14:textId="2828D16B" w:rsidR="00B166D5" w:rsidRPr="00B166D5" w:rsidRDefault="00B166D5" w:rsidP="00B166D5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strncnpy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nick, r-&gt;nickname, 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16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AAF064" wp14:editId="29B6A73B">
                <wp:simplePos x="0" y="0"/>
                <wp:positionH relativeFrom="column">
                  <wp:posOffset>3966650</wp:posOffset>
                </wp:positionH>
                <wp:positionV relativeFrom="paragraph">
                  <wp:posOffset>57590</wp:posOffset>
                </wp:positionV>
                <wp:extent cx="1623890" cy="717745"/>
                <wp:effectExtent l="0" t="0" r="14605" b="25400"/>
                <wp:wrapNone/>
                <wp:docPr id="113" name="Блок-схема: внутренняя памят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90" cy="71774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5923" w14:textId="56860B2C" w:rsidR="00B166D5" w:rsidRPr="00B166D5" w:rsidRDefault="00B166D5" w:rsidP="00B166D5">
                            <w:pPr>
                              <w:pStyle w:val="-"/>
                            </w:pPr>
                            <w:r>
                              <w:t xml:space="preserve">Выделение памяти под </w:t>
                            </w: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Pr="00B166D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nick</w:t>
                            </w:r>
                            <w:r w:rsidRPr="00B166D5"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nicklen</w:t>
                            </w:r>
                            <w:proofErr w:type="spellEnd"/>
                            <w:r w:rsidRPr="00B166D5">
                              <w:t>+1]</w:t>
                            </w:r>
                          </w:p>
                          <w:p w14:paraId="71E0AF89" w14:textId="77777777" w:rsidR="00B166D5" w:rsidRDefault="00B166D5" w:rsidP="00B166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AF064" id="Блок-схема: внутренняя память 113" o:spid="_x0000_s1093" type="#_x0000_t113" style="position:absolute;left:0;text-align:left;margin-left:312.35pt;margin-top:4.55pt;width:127.85pt;height:56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" fillcolor="white [3212]" strokecolor="black [3213]" strokeweight="1pt">
                <v:textbox inset="0,0,0,0">
                  <w:txbxContent>
                    <w:p w14:paraId="48D35923" w14:textId="56860B2C" w:rsidR="00B166D5" w:rsidRPr="00B166D5" w:rsidRDefault="00B166D5" w:rsidP="00B166D5">
                      <w:pPr>
                        <w:pStyle w:val="-"/>
                      </w:pPr>
                      <w:r>
                        <w:t xml:space="preserve">Выделение памяти под </w:t>
                      </w:r>
                      <w:r>
                        <w:rPr>
                          <w:lang w:val="en-US"/>
                        </w:rPr>
                        <w:t>char</w:t>
                      </w:r>
                      <w:r w:rsidRPr="00B166D5">
                        <w:t xml:space="preserve"> </w:t>
                      </w:r>
                      <w:r>
                        <w:rPr>
                          <w:lang w:val="en-US"/>
                        </w:rPr>
                        <w:t>nick</w:t>
                      </w:r>
                      <w:r w:rsidRPr="00B166D5"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nicklen</w:t>
                      </w:r>
                      <w:proofErr w:type="spellEnd"/>
                      <w:r w:rsidRPr="00B166D5">
                        <w:t>+1]</w:t>
                      </w:r>
                    </w:p>
                    <w:p w14:paraId="71E0AF89" w14:textId="77777777" w:rsidR="00B166D5" w:rsidRDefault="00B166D5" w:rsidP="00B166D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92C4" wp14:editId="1636CB09">
                <wp:simplePos x="0" y="0"/>
                <wp:positionH relativeFrom="column">
                  <wp:posOffset>1983105</wp:posOffset>
                </wp:positionH>
                <wp:positionV relativeFrom="paragraph">
                  <wp:posOffset>55245</wp:posOffset>
                </wp:positionV>
                <wp:extent cx="1623695" cy="720090"/>
                <wp:effectExtent l="0" t="0" r="14605" b="22860"/>
                <wp:wrapNone/>
                <wp:docPr id="109" name="Блок-схема: внутренняя памят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72009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D826" w14:textId="4019B18F" w:rsid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071B9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 r,</w:t>
                            </w:r>
                          </w:p>
                          <w:p w14:paraId="34BD9923" w14:textId="26AB8629" w:rsidR="00820C94" w:rsidRPr="00820C94" w:rsidRDefault="00820C94" w:rsidP="00820C9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nick_len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092C4" id="Блок-схема: внутренняя память 109" o:spid="_x0000_s1094" type="#_x0000_t113" style="position:absolute;left:0;text-align:left;margin-left:156.15pt;margin-top:4.35pt;width:127.85pt;height:56.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" fillcolor="white [3212]" strokecolor="black [3213]" strokeweight="1pt">
                <v:textbox inset="0,0,0,0">
                  <w:txbxContent>
                    <w:p w14:paraId="1B0DD826" w14:textId="4019B18F" w:rsid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071B9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r,</w:t>
                      </w:r>
                    </w:p>
                    <w:p w14:paraId="34BD9923" w14:textId="26AB8629" w:rsidR="00820C94" w:rsidRPr="00820C94" w:rsidRDefault="00820C94" w:rsidP="00820C9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nick_len</w:t>
                      </w:r>
                      <w:proofErr w:type="spellEnd"/>
                      <w:r>
                        <w:rPr>
                          <w:lang w:val="en-US"/>
                        </w:rPr>
                        <w:t>, char filler</w:t>
                      </w:r>
                    </w:p>
                  </w:txbxContent>
                </v:textbox>
              </v:shape>
            </w:pict>
          </mc:Fallback>
        </mc:AlternateContent>
      </w:r>
      <w:r w:rsidR="00820C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CC940A" wp14:editId="3B9A5DF7">
                <wp:simplePos x="0" y="0"/>
                <wp:positionH relativeFrom="column">
                  <wp:posOffset>360045</wp:posOffset>
                </wp:positionH>
                <wp:positionV relativeFrom="paragraph">
                  <wp:posOffset>55245</wp:posOffset>
                </wp:positionV>
                <wp:extent cx="1263015" cy="720090"/>
                <wp:effectExtent l="0" t="0" r="13335" b="22860"/>
                <wp:wrapNone/>
                <wp:docPr id="108" name="Блок-схема: знак заверше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200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7B186" w14:textId="7F105171" w:rsidR="00820C94" w:rsidRDefault="00820C94" w:rsidP="00820C9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940A" id="Блок-схема: знак завершения 108" o:spid="_x0000_s1095" type="#_x0000_t116" style="position:absolute;left:0;text-align:left;margin-left:28.35pt;margin-top:4.35pt;width:99.45pt;height:5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" fillcolor="white [3212]" strokecolor="black [3213]" strokeweight="1pt">
                <v:textbox inset="0,0,0,0">
                  <w:txbxContent>
                    <w:p w14:paraId="79E7B186" w14:textId="7F105171" w:rsidR="00820C94" w:rsidRDefault="00820C94" w:rsidP="00820C9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20C94" w:rsidRPr="008D267C">
        <w:rPr>
          <w:lang w:val="en-US"/>
        </w:rPr>
        <w:br w:type="page"/>
      </w:r>
      <w:r w:rsidR="00F77BD1" w:rsidRPr="00F77BD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88F56E" wp14:editId="3DEED1D7">
                <wp:simplePos x="0" y="0"/>
                <wp:positionH relativeFrom="column">
                  <wp:posOffset>255270</wp:posOffset>
                </wp:positionH>
                <wp:positionV relativeFrom="paragraph">
                  <wp:posOffset>3246755</wp:posOffset>
                </wp:positionV>
                <wp:extent cx="543560" cy="362732"/>
                <wp:effectExtent l="0" t="0" r="0" b="0"/>
                <wp:wrapNone/>
                <wp:docPr id="242" name="Надпись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AAAF1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F56E" id="Надпись 242" o:spid="_x0000_s1096" type="#_x0000_t202" style="position:absolute;left:0;text-align:left;margin-left:20.1pt;margin-top:255.65pt;width:42.8pt;height:28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" filled="f" stroked="f" strokeweight=".5pt">
                <v:textbox>
                  <w:txbxContent>
                    <w:p w14:paraId="610AAAF1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5431C3" wp14:editId="1BEC143C">
                <wp:simplePos x="0" y="0"/>
                <wp:positionH relativeFrom="column">
                  <wp:posOffset>619442</wp:posOffset>
                </wp:positionH>
                <wp:positionV relativeFrom="paragraph">
                  <wp:posOffset>2886710</wp:posOffset>
                </wp:positionV>
                <wp:extent cx="361950" cy="358140"/>
                <wp:effectExtent l="0" t="0" r="0" b="3810"/>
                <wp:wrapNone/>
                <wp:docPr id="241" name="Надпись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C270" w14:textId="77777777" w:rsidR="00F77BD1" w:rsidRDefault="00F77BD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31C3" id="Надпись 241" o:spid="_x0000_s1097" type="#_x0000_t202" style="position:absolute;left:0;text-align:left;margin-left:48.75pt;margin-top:227.3pt;width:28.5pt;height:28.2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" filled="f" stroked="f" strokeweight=".5pt">
                <v:textbox>
                  <w:txbxContent>
                    <w:p w14:paraId="468EC270" w14:textId="77777777" w:rsidR="00F77BD1" w:rsidRDefault="00F77BD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FC061D4" wp14:editId="434B86C2">
                <wp:simplePos x="0" y="0"/>
                <wp:positionH relativeFrom="column">
                  <wp:posOffset>2173922</wp:posOffset>
                </wp:positionH>
                <wp:positionV relativeFrom="paragraph">
                  <wp:posOffset>2162810</wp:posOffset>
                </wp:positionV>
                <wp:extent cx="543120" cy="362732"/>
                <wp:effectExtent l="0" t="0" r="0" b="0"/>
                <wp:wrapNone/>
                <wp:docPr id="240" name="Надпис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5D205" w14:textId="77777777" w:rsidR="00F77BD1" w:rsidRPr="00367F0F" w:rsidRDefault="00F77BD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61D4" id="Надпись 240" o:spid="_x0000_s1098" type="#_x0000_t202" style="position:absolute;left:0;text-align:left;margin-left:171.15pt;margin-top:170.3pt;width:42.75pt;height:2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" filled="f" stroked="f" strokeweight=".5pt">
                <v:textbox>
                  <w:txbxContent>
                    <w:p w14:paraId="1F05D205" w14:textId="77777777" w:rsidR="00F77BD1" w:rsidRPr="00367F0F" w:rsidRDefault="00F77BD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7BD1" w:rsidRPr="00F77B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1839987" wp14:editId="4EDE332A">
                <wp:simplePos x="0" y="0"/>
                <wp:positionH relativeFrom="column">
                  <wp:posOffset>2094547</wp:posOffset>
                </wp:positionH>
                <wp:positionV relativeFrom="paragraph">
                  <wp:posOffset>1803400</wp:posOffset>
                </wp:positionV>
                <wp:extent cx="540702" cy="358140"/>
                <wp:effectExtent l="0" t="0" r="0" b="3810"/>
                <wp:wrapNone/>
                <wp:docPr id="239" name="Надпись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28AA3" w14:textId="263ACE6F" w:rsidR="00F77BD1" w:rsidRDefault="00F77BD1" w:rsidP="009A1BEC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9987" id="Надпись 239" o:spid="_x0000_s1099" type="#_x0000_t202" style="position:absolute;left:0;text-align:left;margin-left:164.9pt;margin-top:142pt;width:42.55pt;height:2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" filled="f" stroked="f" strokeweight=".5pt">
                <v:textbox>
                  <w:txbxContent>
                    <w:p w14:paraId="24228AA3" w14:textId="263ACE6F" w:rsidR="00F77BD1" w:rsidRDefault="00F77BD1" w:rsidP="009A1BEC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A1B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164EB44" wp14:editId="4281F6FB">
                <wp:simplePos x="0" y="0"/>
                <wp:positionH relativeFrom="column">
                  <wp:posOffset>1465263</wp:posOffset>
                </wp:positionH>
                <wp:positionV relativeFrom="paragraph">
                  <wp:posOffset>2367280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9572" w14:textId="03C5C9FC" w:rsidR="009A1BEC" w:rsidRDefault="009A1BEC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EB44" id="Надпись 237" o:spid="_x0000_s1100" type="#_x0000_t202" style="position:absolute;left:0;text-align:left;margin-left:115.4pt;margin-top:186.4pt;width:28.5pt;height:28.2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" filled="f" stroked="f" strokeweight=".5pt">
                <v:textbox>
                  <w:txbxContent>
                    <w:p w14:paraId="41639572" w14:textId="03C5C9FC" w:rsidR="009A1BEC" w:rsidRDefault="009A1BEC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A97366" wp14:editId="3E15694C">
                <wp:simplePos x="0" y="0"/>
                <wp:positionH relativeFrom="column">
                  <wp:posOffset>1420177</wp:posOffset>
                </wp:positionH>
                <wp:positionV relativeFrom="paragraph">
                  <wp:posOffset>1652271</wp:posOffset>
                </wp:positionV>
                <wp:extent cx="385127" cy="238125"/>
                <wp:effectExtent l="0" t="0" r="0" b="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2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D7F45" w14:textId="7954094A" w:rsidR="00071B9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97366" id="Надпись 231" o:spid="_x0000_s1101" type="#_x0000_t202" style="position:absolute;left:0;text-align:left;margin-left:111.8pt;margin-top:130.1pt;width:30.3pt;height:18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" filled="f" stroked="f" strokeweight=".5pt">
                <v:textbox>
                  <w:txbxContent>
                    <w:p w14:paraId="525D7F45" w14:textId="7954094A" w:rsidR="00071B9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5220BC" wp14:editId="3CF326BB">
                <wp:simplePos x="0" y="0"/>
                <wp:positionH relativeFrom="column">
                  <wp:posOffset>4811510</wp:posOffset>
                </wp:positionH>
                <wp:positionV relativeFrom="paragraph">
                  <wp:posOffset>3050367</wp:posOffset>
                </wp:positionV>
                <wp:extent cx="543120" cy="362732"/>
                <wp:effectExtent l="0" t="0" r="0" b="0"/>
                <wp:wrapNone/>
                <wp:docPr id="227" name="Надпись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6F6BA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20BC" id="Надпись 227" o:spid="_x0000_s1102" type="#_x0000_t202" style="position:absolute;left:0;text-align:left;margin-left:378.85pt;margin-top:240.2pt;width:42.75pt;height:28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Vf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KiWIVinR4PHw//Dj8Ovx8+vr0jXgEeaq1TdB9pfGCa95Dg3p35xYPfftNbir/&#10;xcYI4sj4/sSyaBzheDgeDQcxIhyh4SSeDmMfJXq+rI11HwRUxBspNShi4Jbtrq1rXTsXn0vBspQy&#10;CCkVqVM6GY774cIJweBSYQ7fQluqt1yzbkLr00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" filled="f" stroked="f" strokeweight=".5pt">
                <v:textbox>
                  <w:txbxContent>
                    <w:p w14:paraId="19C6F6BA" w14:textId="77777777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0198A7" wp14:editId="644455C2">
                <wp:simplePos x="0" y="0"/>
                <wp:positionH relativeFrom="column">
                  <wp:posOffset>4815667</wp:posOffset>
                </wp:positionH>
                <wp:positionV relativeFrom="paragraph">
                  <wp:posOffset>1974619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DF5A3" w14:textId="37965350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98A7" id="Надпись 226" o:spid="_x0000_s1103" type="#_x0000_t202" style="position:absolute;left:0;text-align:left;margin-left:379.2pt;margin-top:155.5pt;width:42.75pt;height:28.5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" filled="f" stroked="f" strokeweight=".5pt">
                <v:textbox>
                  <w:txbxContent>
                    <w:p w14:paraId="7ECDF5A3" w14:textId="37965350" w:rsidR="00071B9F" w:rsidRPr="00367F0F" w:rsidRDefault="00071B9F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0BA40A" wp14:editId="09636F88">
                <wp:simplePos x="0" y="0"/>
                <wp:positionH relativeFrom="column">
                  <wp:posOffset>3623195</wp:posOffset>
                </wp:positionH>
                <wp:positionV relativeFrom="paragraph">
                  <wp:posOffset>2332471</wp:posOffset>
                </wp:positionV>
                <wp:extent cx="543120" cy="362732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6AF1E" w14:textId="77777777" w:rsidR="00071B9F" w:rsidRPr="00367F0F" w:rsidRDefault="00071B9F" w:rsidP="00071B9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A40A" id="Надпись 219" o:spid="_x0000_s1104" type="#_x0000_t202" style="position:absolute;left:0;text-align:left;margin-left:285.3pt;margin-top:183.65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" filled="f" stroked="f" strokeweight=".5pt">
                <v:textbox>
                  <w:txbxContent>
                    <w:p w14:paraId="31F6AF1E" w14:textId="77777777" w:rsidR="00071B9F" w:rsidRPr="00367F0F" w:rsidRDefault="00071B9F" w:rsidP="00071B9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71B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C1C703" wp14:editId="6B981334">
                <wp:simplePos x="0" y="0"/>
                <wp:positionH relativeFrom="column">
                  <wp:posOffset>3607204</wp:posOffset>
                </wp:positionH>
                <wp:positionV relativeFrom="paragraph">
                  <wp:posOffset>1645631</wp:posOffset>
                </wp:positionV>
                <wp:extent cx="543120" cy="362732"/>
                <wp:effectExtent l="0" t="0" r="0" b="0"/>
                <wp:wrapNone/>
                <wp:docPr id="218" name="Надпись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55432" w14:textId="77777777" w:rsidR="00D93DFF" w:rsidRPr="00367F0F" w:rsidRDefault="00D93DFF" w:rsidP="00D93DFF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1C703" id="Надпись 218" o:spid="_x0000_s1105" type="#_x0000_t202" style="position:absolute;left:0;text-align:left;margin-left:284.05pt;margin-top:129.6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" filled="f" stroked="f" strokeweight=".5pt">
                <v:textbox>
                  <w:txbxContent>
                    <w:p w14:paraId="49D55432" w14:textId="77777777" w:rsidR="00D93DFF" w:rsidRPr="00367F0F" w:rsidRDefault="00D93DFF" w:rsidP="00D93DFF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4216F2" wp14:editId="500A3718">
                <wp:simplePos x="0" y="0"/>
                <wp:positionH relativeFrom="column">
                  <wp:posOffset>1422663</wp:posOffset>
                </wp:positionH>
                <wp:positionV relativeFrom="paragraph">
                  <wp:posOffset>4483100</wp:posOffset>
                </wp:positionV>
                <wp:extent cx="45719" cy="45719"/>
                <wp:effectExtent l="0" t="0" r="12065" b="12065"/>
                <wp:wrapNone/>
                <wp:docPr id="213" name="Блок-схема: узе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5B84" id="Блок-схема: узел 213" o:spid="_x0000_s1026" type="#_x0000_t120" style="position:absolute;margin-left:112pt;margin-top:353pt;width:3.6pt;height:3.6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ED94A3" wp14:editId="6A52E3D7">
                <wp:simplePos x="0" y="0"/>
                <wp:positionH relativeFrom="column">
                  <wp:posOffset>1982682</wp:posOffset>
                </wp:positionH>
                <wp:positionV relativeFrom="paragraph">
                  <wp:posOffset>3404870</wp:posOffset>
                </wp:positionV>
                <wp:extent cx="45719" cy="45719"/>
                <wp:effectExtent l="0" t="0" r="12065" b="12065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93CFB" id="Блок-схема: узел 212" o:spid="_x0000_s1026" type="#_x0000_t120" style="position:absolute;margin-left:156.1pt;margin-top:268.1pt;width:3.6pt;height:3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8D694C" wp14:editId="4256FD08">
                <wp:simplePos x="0" y="0"/>
                <wp:positionH relativeFrom="column">
                  <wp:posOffset>2682875</wp:posOffset>
                </wp:positionH>
                <wp:positionV relativeFrom="paragraph">
                  <wp:posOffset>2681182</wp:posOffset>
                </wp:positionV>
                <wp:extent cx="45719" cy="45719"/>
                <wp:effectExtent l="0" t="0" r="12065" b="12065"/>
                <wp:wrapNone/>
                <wp:docPr id="211" name="Блок-схема: узел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982D" id="Блок-схема: узел 211" o:spid="_x0000_s1026" type="#_x0000_t120" style="position:absolute;margin-left:211.25pt;margin-top:211.1pt;width:3.6pt;height:3.6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7C546A" wp14:editId="2C44221A">
                <wp:simplePos x="0" y="0"/>
                <wp:positionH relativeFrom="column">
                  <wp:posOffset>2143125</wp:posOffset>
                </wp:positionH>
                <wp:positionV relativeFrom="paragraph">
                  <wp:posOffset>2139103</wp:posOffset>
                </wp:positionV>
                <wp:extent cx="45719" cy="45719"/>
                <wp:effectExtent l="0" t="0" r="12065" b="12065"/>
                <wp:wrapNone/>
                <wp:docPr id="210" name="Блок-схема: узе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56DA" id="Блок-схема: узел 210" o:spid="_x0000_s1026" type="#_x0000_t120" style="position:absolute;margin-left:168.75pt;margin-top:168.45pt;width:3.6pt;height:3.6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DE75E89" wp14:editId="3DBFD38B">
                <wp:simplePos x="0" y="0"/>
                <wp:positionH relativeFrom="column">
                  <wp:posOffset>2683087</wp:posOffset>
                </wp:positionH>
                <wp:positionV relativeFrom="paragraph">
                  <wp:posOffset>1601470</wp:posOffset>
                </wp:positionV>
                <wp:extent cx="45719" cy="45719"/>
                <wp:effectExtent l="0" t="0" r="12065" b="12065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B221" id="Блок-схема: узел 209" o:spid="_x0000_s1026" type="#_x0000_t120" style="position:absolute;margin-left:211.25pt;margin-top:126.1pt;width:3.6pt;height:3.6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961445" wp14:editId="580C92F3">
                <wp:simplePos x="0" y="0"/>
                <wp:positionH relativeFrom="column">
                  <wp:posOffset>1440180</wp:posOffset>
                </wp:positionH>
                <wp:positionV relativeFrom="paragraph">
                  <wp:posOffset>5408930</wp:posOffset>
                </wp:positionV>
                <wp:extent cx="6985" cy="361950"/>
                <wp:effectExtent l="38100" t="0" r="69215" b="571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D2A93" id="Прямая со стрелкой 206" o:spid="_x0000_s1026" type="#_x0000_t32" style="position:absolute;margin-left:113.4pt;margin-top:425.9pt;width:.55pt;height:2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2A9DC" wp14:editId="14B61FA9">
                <wp:simplePos x="0" y="0"/>
                <wp:positionH relativeFrom="column">
                  <wp:posOffset>1442720</wp:posOffset>
                </wp:positionH>
                <wp:positionV relativeFrom="paragraph">
                  <wp:posOffset>4508500</wp:posOffset>
                </wp:positionV>
                <wp:extent cx="0" cy="360680"/>
                <wp:effectExtent l="76200" t="0" r="76200" b="5842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6BA7" id="Прямая со стрелкой 205" o:spid="_x0000_s1026" type="#_x0000_t32" style="position:absolute;margin-left:113.6pt;margin-top:355pt;width:0;height:28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TN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1067AC5" wp14:editId="141602E5">
                <wp:simplePos x="0" y="0"/>
                <wp:positionH relativeFrom="column">
                  <wp:posOffset>177164</wp:posOffset>
                </wp:positionH>
                <wp:positionV relativeFrom="paragraph">
                  <wp:posOffset>4508500</wp:posOffset>
                </wp:positionV>
                <wp:extent cx="1265555" cy="0"/>
                <wp:effectExtent l="0" t="0" r="0" b="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13DF" id="Прямая со стрелкой 204" o:spid="_x0000_s1026" type="#_x0000_t32" style="position:absolute;margin-left:13.95pt;margin-top:355pt;width:99.65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D84944B" wp14:editId="09E1521D">
                <wp:simplePos x="0" y="0"/>
                <wp:positionH relativeFrom="column">
                  <wp:posOffset>1447165</wp:posOffset>
                </wp:positionH>
                <wp:positionV relativeFrom="paragraph">
                  <wp:posOffset>4508500</wp:posOffset>
                </wp:positionV>
                <wp:extent cx="2520315" cy="0"/>
                <wp:effectExtent l="38100" t="76200" r="0" b="952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1024" id="Прямая со стрелкой 203" o:spid="_x0000_s1026" type="#_x0000_t32" style="position:absolute;margin-left:113.95pt;margin-top:355pt;width:198.4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2DAF06" wp14:editId="2B79BF6B">
                <wp:simplePos x="0" y="0"/>
                <wp:positionH relativeFrom="column">
                  <wp:posOffset>179705</wp:posOffset>
                </wp:positionH>
                <wp:positionV relativeFrom="paragraph">
                  <wp:posOffset>2165350</wp:posOffset>
                </wp:positionV>
                <wp:extent cx="635" cy="2343150"/>
                <wp:effectExtent l="0" t="0" r="37465" b="190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343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3EB2" id="Прямая со стрелкой 202" o:spid="_x0000_s1026" type="#_x0000_t32" style="position:absolute;margin-left:14.15pt;margin-top:170.5pt;width:.05pt;height:184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853176" wp14:editId="3F7779E9">
                <wp:simplePos x="0" y="0"/>
                <wp:positionH relativeFrom="column">
                  <wp:posOffset>4868545</wp:posOffset>
                </wp:positionH>
                <wp:positionV relativeFrom="paragraph">
                  <wp:posOffset>3970020</wp:posOffset>
                </wp:positionV>
                <wp:extent cx="0" cy="358140"/>
                <wp:effectExtent l="76200" t="0" r="76200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4420D" id="Прямая со стрелкой 201" o:spid="_x0000_s1026" type="#_x0000_t32" style="position:absolute;margin-left:383.35pt;margin-top:312.6pt;width:0;height:28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85D03" wp14:editId="78B1367F">
                <wp:simplePos x="0" y="0"/>
                <wp:positionH relativeFrom="column">
                  <wp:posOffset>179705</wp:posOffset>
                </wp:positionH>
                <wp:positionV relativeFrom="paragraph">
                  <wp:posOffset>2164080</wp:posOffset>
                </wp:positionV>
                <wp:extent cx="1988185" cy="1270"/>
                <wp:effectExtent l="0" t="0" r="12065" b="3683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1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31D6" id="Прямая со стрелкой 200" o:spid="_x0000_s1026" type="#_x0000_t32" style="position:absolute;margin-left:14.15pt;margin-top:170.4pt;width:156.55pt;height:.1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9487DA" wp14:editId="63F3AD5D">
                <wp:simplePos x="0" y="0"/>
                <wp:positionH relativeFrom="column">
                  <wp:posOffset>4868545</wp:posOffset>
                </wp:positionH>
                <wp:positionV relativeFrom="paragraph">
                  <wp:posOffset>3065780</wp:posOffset>
                </wp:positionV>
                <wp:extent cx="0" cy="360680"/>
                <wp:effectExtent l="76200" t="0" r="76200" b="5842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D55E" id="Прямая со стрелкой 199" o:spid="_x0000_s1026" type="#_x0000_t32" style="position:absolute;margin-left:383.35pt;margin-top:241.4pt;width:0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D135DA" wp14:editId="164EA51A">
                <wp:simplePos x="0" y="0"/>
                <wp:positionH relativeFrom="column">
                  <wp:posOffset>2167890</wp:posOffset>
                </wp:positionH>
                <wp:positionV relativeFrom="paragraph">
                  <wp:posOffset>2165350</wp:posOffset>
                </wp:positionV>
                <wp:extent cx="0" cy="354330"/>
                <wp:effectExtent l="76200" t="38100" r="57150" b="266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A2BB1" id="Прямая со стрелкой 198" o:spid="_x0000_s1026" type="#_x0000_t32" style="position:absolute;margin-left:170.7pt;margin-top:170.5pt;width:0;height:27.9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42BCC9" wp14:editId="4184A30B">
                <wp:simplePos x="0" y="0"/>
                <wp:positionH relativeFrom="column">
                  <wp:posOffset>2164080</wp:posOffset>
                </wp:positionH>
                <wp:positionV relativeFrom="paragraph">
                  <wp:posOffset>1803400</wp:posOffset>
                </wp:positionV>
                <wp:extent cx="1905" cy="360680"/>
                <wp:effectExtent l="0" t="0" r="36195" b="2032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08C3" id="Прямая со стрелкой 197" o:spid="_x0000_s1026" type="#_x0000_t32" style="position:absolute;margin-left:170.4pt;margin-top:142pt;width:.15pt;height:28.4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0EABEF" wp14:editId="460E83E0">
                <wp:simplePos x="0" y="0"/>
                <wp:positionH relativeFrom="column">
                  <wp:posOffset>901065</wp:posOffset>
                </wp:positionH>
                <wp:positionV relativeFrom="paragraph">
                  <wp:posOffset>5770880</wp:posOffset>
                </wp:positionV>
                <wp:extent cx="1082040" cy="541020"/>
                <wp:effectExtent l="0" t="0" r="22860" b="11430"/>
                <wp:wrapNone/>
                <wp:docPr id="196" name="Блок-схема: знак заверше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BC67" w14:textId="36F37F7C" w:rsidR="005157CD" w:rsidRPr="005157CD" w:rsidRDefault="005157CD" w:rsidP="005157C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EABEF" id="Блок-схема: знак завершения 196" o:spid="_x0000_s1106" type="#_x0000_t116" style="position:absolute;left:0;text-align:left;margin-left:70.95pt;margin-top:454.4pt;width:85.2pt;height:42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" fillcolor="white [3212]" strokecolor="black [3213]" strokeweight="1pt">
                <v:textbox inset="0,0,0,0">
                  <w:txbxContent>
                    <w:p w14:paraId="117EBC67" w14:textId="36F37F7C" w:rsidR="005157CD" w:rsidRPr="005157CD" w:rsidRDefault="005157CD" w:rsidP="005157C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57B131" wp14:editId="15397749">
                <wp:simplePos x="0" y="0"/>
                <wp:positionH relativeFrom="column">
                  <wp:posOffset>900430</wp:posOffset>
                </wp:positionH>
                <wp:positionV relativeFrom="paragraph">
                  <wp:posOffset>4867910</wp:posOffset>
                </wp:positionV>
                <wp:extent cx="1082675" cy="541020"/>
                <wp:effectExtent l="0" t="0" r="22225" b="1143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9FAB" w14:textId="7D253D7D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s[w]=’\0’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7B131" id="Прямоугольник 195" o:spid="_x0000_s1107" style="position:absolute;left:0;text-align:left;margin-left:70.9pt;margin-top:383.3pt;width:85.25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" fillcolor="white [3212]" strokecolor="black [3213]" strokeweight="1pt">
                <v:textbox inset="0,0,0,0">
                  <w:txbxContent>
                    <w:p w14:paraId="6A069FAB" w14:textId="7D253D7D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s[w]=’\0’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3C74F7" wp14:editId="3CFF0238">
                <wp:simplePos x="0" y="0"/>
                <wp:positionH relativeFrom="column">
                  <wp:posOffset>3969385</wp:posOffset>
                </wp:positionH>
                <wp:positionV relativeFrom="paragraph">
                  <wp:posOffset>3426460</wp:posOffset>
                </wp:positionV>
                <wp:extent cx="1804670" cy="544830"/>
                <wp:effectExtent l="0" t="0" r="24130" b="26670"/>
                <wp:wrapNone/>
                <wp:docPr id="193" name="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54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D25FE" w14:textId="536C737D" w:rsid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5157C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57CD">
                              <w:rPr>
                                <w:lang w:val="en-US"/>
                              </w:rPr>
                              <w:t xml:space="preserve">s, (w - n) / 2 + n, </w:t>
                            </w: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::right,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74F7" id="Прямоугольник 193" o:spid="_x0000_s1108" style="position:absolute;left:0;text-align:left;margin-left:312.55pt;margin-top:269.8pt;width:142.1pt;height:42.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" fillcolor="white [3212]" strokecolor="black [3213]" strokeweight="1pt">
                <v:textbox inset="0,0,0,0">
                  <w:txbxContent>
                    <w:p w14:paraId="2CED25FE" w14:textId="536C737D" w:rsid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(w - n) / 2 + n,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::right, filler)</w:t>
                      </w:r>
                    </w:p>
                  </w:txbxContent>
                </v:textbox>
              </v:rect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88524C" wp14:editId="69301671">
                <wp:simplePos x="0" y="0"/>
                <wp:positionH relativeFrom="column">
                  <wp:posOffset>3965575</wp:posOffset>
                </wp:positionH>
                <wp:positionV relativeFrom="paragraph">
                  <wp:posOffset>4326890</wp:posOffset>
                </wp:positionV>
                <wp:extent cx="1806575" cy="541020"/>
                <wp:effectExtent l="0" t="0" r="22225" b="11430"/>
                <wp:wrapNone/>
                <wp:docPr id="194" name="Блок-схема: процесс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CBDB" w14:textId="6EDA4D75" w:rsidR="005157CD" w:rsidRPr="005157CD" w:rsidRDefault="005157CD" w:rsidP="005157C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inflate_</w:t>
                            </w:r>
                            <w:proofErr w:type="gramStart"/>
                            <w:r w:rsidRPr="005157CD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57CD">
                              <w:rPr>
                                <w:lang w:val="en-US"/>
                              </w:rPr>
                              <w:t xml:space="preserve">s, w, </w:t>
                            </w:r>
                            <w:proofErr w:type="spellStart"/>
                            <w:r w:rsidRPr="005157CD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5157CD">
                              <w:rPr>
                                <w:lang w:val="en-US"/>
                              </w:rPr>
                              <w:t>::left,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8524C" id="Блок-схема: процесс 194" o:spid="_x0000_s1109" type="#_x0000_t109" style="position:absolute;left:0;text-align:left;margin-left:312.25pt;margin-top:340.7pt;width:142.25pt;height:4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" fillcolor="white [3212]" strokecolor="black [3213]" strokeweight="1pt">
                <v:textbox inset="0,0,0,0">
                  <w:txbxContent>
                    <w:p w14:paraId="1608CBDB" w14:textId="6EDA4D75" w:rsidR="005157CD" w:rsidRPr="005157CD" w:rsidRDefault="005157CD" w:rsidP="005157C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5157CD">
                        <w:rPr>
                          <w:lang w:val="en-US"/>
                        </w:rPr>
                        <w:t>inflate_</w:t>
                      </w:r>
                      <w:proofErr w:type="gramStart"/>
                      <w:r w:rsidRPr="005157CD">
                        <w:rPr>
                          <w:lang w:val="en-US"/>
                        </w:rPr>
                        <w:t>string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(</w:t>
                      </w:r>
                      <w:proofErr w:type="gramEnd"/>
                      <w:r w:rsidRPr="005157CD">
                        <w:rPr>
                          <w:lang w:val="en-US"/>
                        </w:rPr>
                        <w:t xml:space="preserve">s, w, </w:t>
                      </w:r>
                      <w:proofErr w:type="spellStart"/>
                      <w:r w:rsidRPr="005157CD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5157CD">
                        <w:rPr>
                          <w:lang w:val="en-US"/>
                        </w:rPr>
                        <w:t>::left, filler)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689BF5FA" wp14:editId="20195419">
                <wp:simplePos x="0" y="0"/>
                <wp:positionH relativeFrom="column">
                  <wp:posOffset>1444625</wp:posOffset>
                </wp:positionH>
                <wp:positionV relativeFrom="paragraph">
                  <wp:posOffset>2705100</wp:posOffset>
                </wp:positionV>
                <wp:extent cx="542290" cy="0"/>
                <wp:effectExtent l="38100" t="76200" r="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AFC30" id="Прямая со стрелкой 177" o:spid="_x0000_s1026" type="#_x0000_t32" style="position:absolute;margin-left:113.75pt;margin-top:213pt;width:42.7pt;height:0;flip:x;z-index: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73D19F" wp14:editId="41D10573">
                <wp:simplePos x="0" y="0"/>
                <wp:positionH relativeFrom="column">
                  <wp:posOffset>357505</wp:posOffset>
                </wp:positionH>
                <wp:positionV relativeFrom="paragraph">
                  <wp:posOffset>2519045</wp:posOffset>
                </wp:positionV>
                <wp:extent cx="1087755" cy="360680"/>
                <wp:effectExtent l="38100" t="19050" r="0" b="39370"/>
                <wp:wrapNone/>
                <wp:docPr id="184" name="Блок-схема: решение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C2D23" w14:textId="51BBA03D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D19F" id="Блок-схема: решение 184" o:spid="_x0000_s1110" type="#_x0000_t110" style="position:absolute;left:0;text-align:left;margin-left:28.15pt;margin-top:198.35pt;width:85.65pt;height:28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" fillcolor="white [3212]" strokecolor="black [3213]" strokeweight="1pt">
                <v:textbox inset="0,0,0,0">
                  <w:txbxContent>
                    <w:p w14:paraId="79FC2D23" w14:textId="51BBA03D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w-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5157CD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EFDFB0" wp14:editId="43A23B7D">
                <wp:simplePos x="0" y="0"/>
                <wp:positionH relativeFrom="column">
                  <wp:posOffset>899795</wp:posOffset>
                </wp:positionH>
                <wp:positionV relativeFrom="paragraph">
                  <wp:posOffset>3062605</wp:posOffset>
                </wp:positionV>
                <wp:extent cx="901700" cy="360680"/>
                <wp:effectExtent l="0" t="0" r="12700" b="20320"/>
                <wp:wrapNone/>
                <wp:docPr id="174" name="Блок-схема: процесс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4129" w14:textId="0A7636F0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r w:rsidR="005D46E9"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 w:rsidR="005D46E9">
                              <w:rPr>
                                <w:lang w:val="en-US"/>
                              </w:rPr>
                              <w:t>n-w+i</w:t>
                            </w:r>
                            <w:proofErr w:type="spellEnd"/>
                            <w:r w:rsidR="005D46E9">
                              <w:rPr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FDFB0" id="Блок-схема: процесс 174" o:spid="_x0000_s1111" type="#_x0000_t109" style="position:absolute;left:0;text-align:left;margin-left:70.85pt;margin-top:241.15pt;width:71pt;height:2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60B4129" w14:textId="0A7636F0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r w:rsidR="005D46E9">
                        <w:rPr>
                          <w:lang w:val="en-US"/>
                        </w:rPr>
                        <w:t>s[</w:t>
                      </w:r>
                      <w:proofErr w:type="spellStart"/>
                      <w:r w:rsidR="005D46E9">
                        <w:rPr>
                          <w:lang w:val="en-US"/>
                        </w:rPr>
                        <w:t>n-w+i</w:t>
                      </w:r>
                      <w:proofErr w:type="spellEnd"/>
                      <w:r w:rsidR="005D46E9">
                        <w:rPr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95DED6" wp14:editId="1CA3668F">
                <wp:simplePos x="0" y="0"/>
                <wp:positionH relativeFrom="column">
                  <wp:posOffset>361950</wp:posOffset>
                </wp:positionH>
                <wp:positionV relativeFrom="paragraph">
                  <wp:posOffset>3605530</wp:posOffset>
                </wp:positionV>
                <wp:extent cx="897255" cy="360680"/>
                <wp:effectExtent l="0" t="0" r="17145" b="20320"/>
                <wp:wrapNone/>
                <wp:docPr id="185" name="Блок-схема: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CFDE" w14:textId="568DB12B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5DED6" id="Блок-схема: процесс 185" o:spid="_x0000_s1112" type="#_x0000_t109" style="position:absolute;left:0;text-align:left;margin-left:28.5pt;margin-top:283.9pt;width:70.65pt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" fillcolor="white [3212]" strokecolor="black [3213]" strokeweight="1pt">
                <v:textbox inset="0,0,0,0">
                  <w:txbxContent>
                    <w:p w14:paraId="6D54CFDE" w14:textId="568DB12B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22C466" wp14:editId="14A1C230">
                <wp:simplePos x="0" y="0"/>
                <wp:positionH relativeFrom="column">
                  <wp:posOffset>2164715</wp:posOffset>
                </wp:positionH>
                <wp:positionV relativeFrom="paragraph">
                  <wp:posOffset>3244850</wp:posOffset>
                </wp:positionV>
                <wp:extent cx="901700" cy="360680"/>
                <wp:effectExtent l="0" t="0" r="12700" b="20320"/>
                <wp:wrapNone/>
                <wp:docPr id="186" name="Блок-схема: процесс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1520" w14:textId="03D38FB0" w:rsidR="005D46E9" w:rsidRPr="005D46E9" w:rsidRDefault="005D46E9" w:rsidP="005D46E9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C466" id="Блок-схема: процесс 186" o:spid="_x0000_s1113" type="#_x0000_t109" style="position:absolute;left:0;text-align:left;margin-left:170.45pt;margin-top:255.5pt;width:71pt;height:28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7EEB1520" w14:textId="03D38FB0" w:rsidR="005D46E9" w:rsidRPr="005D46E9" w:rsidRDefault="005D46E9" w:rsidP="005D46E9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F11C0F" wp14:editId="7DD5F841">
                <wp:simplePos x="0" y="0"/>
                <wp:positionH relativeFrom="column">
                  <wp:posOffset>899795</wp:posOffset>
                </wp:positionH>
                <wp:positionV relativeFrom="paragraph">
                  <wp:posOffset>2884170</wp:posOffset>
                </wp:positionV>
                <wp:extent cx="0" cy="180340"/>
                <wp:effectExtent l="76200" t="0" r="57150" b="482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8D9F" id="Прямая со стрелкой 187" o:spid="_x0000_s1026" type="#_x0000_t32" style="position:absolute;margin-left:70.85pt;margin-top:227.1pt;width:0;height:14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6eDgIAACsEAAAOAAAAZHJzL2Uyb0RvYy54bWysU0uOEzEQ3SNxB8t70p0MglG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EF98C9" wp14:editId="12B67C94">
                <wp:simplePos x="0" y="0"/>
                <wp:positionH relativeFrom="column">
                  <wp:posOffset>358140</wp:posOffset>
                </wp:positionH>
                <wp:positionV relativeFrom="paragraph">
                  <wp:posOffset>2703195</wp:posOffset>
                </wp:positionV>
                <wp:extent cx="3810" cy="901700"/>
                <wp:effectExtent l="76200" t="0" r="72390" b="5080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8487" id="Прямая со стрелкой 188" o:spid="_x0000_s1026" type="#_x0000_t32" style="position:absolute;margin-left:28.2pt;margin-top:212.85pt;width:.3pt;height:7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58361E6" wp14:editId="1C01F8E7">
                <wp:simplePos x="0" y="0"/>
                <wp:positionH relativeFrom="column">
                  <wp:posOffset>1801495</wp:posOffset>
                </wp:positionH>
                <wp:positionV relativeFrom="paragraph">
                  <wp:posOffset>3423920</wp:posOffset>
                </wp:positionV>
                <wp:extent cx="362585" cy="1270"/>
                <wp:effectExtent l="0" t="76200" r="18415" b="9398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4A10" id="Прямая со стрелкой 189" o:spid="_x0000_s1026" type="#_x0000_t32" style="position:absolute;margin-left:141.85pt;margin-top:269.6pt;width:28.55pt;height: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CF06A0" wp14:editId="52623116">
                <wp:simplePos x="0" y="0"/>
                <wp:positionH relativeFrom="column">
                  <wp:posOffset>1263015</wp:posOffset>
                </wp:positionH>
                <wp:positionV relativeFrom="paragraph">
                  <wp:posOffset>3785870</wp:posOffset>
                </wp:positionV>
                <wp:extent cx="721360" cy="0"/>
                <wp:effectExtent l="0" t="0" r="0" b="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FD3CF" id="Прямая со стрелкой 191" o:spid="_x0000_s1026" type="#_x0000_t32" style="position:absolute;margin-left:99.45pt;margin-top:298.1pt;width:56.8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0E6BA9" wp14:editId="557DB3A9">
                <wp:simplePos x="0" y="0"/>
                <wp:positionH relativeFrom="column">
                  <wp:posOffset>1996440</wp:posOffset>
                </wp:positionH>
                <wp:positionV relativeFrom="paragraph">
                  <wp:posOffset>3427730</wp:posOffset>
                </wp:positionV>
                <wp:extent cx="3810" cy="360680"/>
                <wp:effectExtent l="76200" t="38100" r="72390" b="2032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3D004" id="Прямая со стрелкой 192" o:spid="_x0000_s1026" type="#_x0000_t32" style="position:absolute;margin-left:157.2pt;margin-top:269.9pt;width:.3pt;height:28.4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5157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D26FC8C" wp14:editId="2ED7DFA1">
                <wp:simplePos x="0" y="0"/>
                <wp:positionH relativeFrom="column">
                  <wp:posOffset>2705735</wp:posOffset>
                </wp:positionH>
                <wp:positionV relativeFrom="paragraph">
                  <wp:posOffset>2703830</wp:posOffset>
                </wp:positionV>
                <wp:extent cx="635" cy="541443"/>
                <wp:effectExtent l="76200" t="38100" r="75565" b="1143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54144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BCA2" id="Прямая со стрелкой 190" o:spid="_x0000_s1026" type="#_x0000_t32" style="position:absolute;margin-left:213.05pt;margin-top:212.9pt;width:.05pt;height:42.65pt;flip: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5D46E9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6F1137" wp14:editId="5EAF5DE0">
                <wp:simplePos x="0" y="0"/>
                <wp:positionH relativeFrom="column">
                  <wp:posOffset>2884805</wp:posOffset>
                </wp:positionH>
                <wp:positionV relativeFrom="paragraph">
                  <wp:posOffset>2520739</wp:posOffset>
                </wp:positionV>
                <wp:extent cx="719455" cy="360680"/>
                <wp:effectExtent l="0" t="0" r="23495" b="20320"/>
                <wp:wrapNone/>
                <wp:docPr id="172" name="Блок-схема: процесс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E671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F1137" id="Блок-схема: процесс 172" o:spid="_x0000_s1114" type="#_x0000_t109" style="position:absolute;left:0;text-align:left;margin-left:227.15pt;margin-top:198.5pt;width:56.65pt;height:28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" fillcolor="white [3212]" strokecolor="black [3213]" strokeweight="1pt">
                <v:textbox inset="0,0,0,0">
                  <w:txbxContent>
                    <w:p w14:paraId="061FE671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B3067DC" wp14:editId="08B141EE">
                <wp:simplePos x="0" y="0"/>
                <wp:positionH relativeFrom="column">
                  <wp:posOffset>1078864</wp:posOffset>
                </wp:positionH>
                <wp:positionV relativeFrom="paragraph">
                  <wp:posOffset>1261110</wp:posOffset>
                </wp:positionV>
                <wp:extent cx="1626235" cy="0"/>
                <wp:effectExtent l="0" t="0" r="0" b="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D179" id="Прямая со стрелкой 183" o:spid="_x0000_s1026" type="#_x0000_t32" style="position:absolute;margin-left:84.95pt;margin-top:99.3pt;width:128.05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" strokecolor="black [3200]" strokeweight="1.5pt">
                <v:stroke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275E99" wp14:editId="133AFBFD">
                <wp:simplePos x="0" y="0"/>
                <wp:positionH relativeFrom="column">
                  <wp:posOffset>2705100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7BE79" id="Прямая со стрелкой 181" o:spid="_x0000_s1026" type="#_x0000_t32" style="position:absolute;margin-left:213pt;margin-top:99.4pt;width:0;height:2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5D46E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DC4A72" wp14:editId="58E1D90C">
                <wp:simplePos x="0" y="0"/>
                <wp:positionH relativeFrom="column">
                  <wp:posOffset>1076960</wp:posOffset>
                </wp:positionH>
                <wp:positionV relativeFrom="paragraph">
                  <wp:posOffset>1259840</wp:posOffset>
                </wp:positionV>
                <wp:extent cx="0" cy="180340"/>
                <wp:effectExtent l="0" t="0" r="38100" b="1016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2F23" id="Прямая со стрелкой 170" o:spid="_x0000_s1026" type="#_x0000_t32" style="position:absolute;margin-left:84.8pt;margin-top:99.2pt;width:0;height:14.2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28DAC1D" wp14:editId="6B508DC7">
                <wp:simplePos x="0" y="0"/>
                <wp:positionH relativeFrom="column">
                  <wp:posOffset>1802976</wp:posOffset>
                </wp:positionH>
                <wp:positionV relativeFrom="paragraph">
                  <wp:posOffset>2522643</wp:posOffset>
                </wp:positionV>
                <wp:extent cx="721360" cy="360680"/>
                <wp:effectExtent l="19050" t="19050" r="21590" b="39370"/>
                <wp:wrapNone/>
                <wp:docPr id="173" name="Блок-схема: решени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979D" w14:textId="77777777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DAC1D" id="Блок-схема: решение 173" o:spid="_x0000_s1115" type="#_x0000_t110" style="position:absolute;left:0;text-align:left;margin-left:141.95pt;margin-top:198.65pt;width:56.8pt;height:28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4E74979D" w14:textId="77777777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CE60225" wp14:editId="0C5C0521">
                <wp:simplePos x="0" y="0"/>
                <wp:positionH relativeFrom="column">
                  <wp:posOffset>3602990</wp:posOffset>
                </wp:positionH>
                <wp:positionV relativeFrom="paragraph">
                  <wp:posOffset>2705100</wp:posOffset>
                </wp:positionV>
                <wp:extent cx="366395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2FC5C" id="Прямая со стрелкой 175" o:spid="_x0000_s1026" type="#_x0000_t32" style="position:absolute;margin-left:283.7pt;margin-top:213pt;width:28.85pt;height:0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D47DC" w:rsidRPr="002D47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B9201F" wp14:editId="413D83F4">
                <wp:simplePos x="0" y="0"/>
                <wp:positionH relativeFrom="column">
                  <wp:posOffset>2526030</wp:posOffset>
                </wp:positionH>
                <wp:positionV relativeFrom="paragraph">
                  <wp:posOffset>2706370</wp:posOffset>
                </wp:positionV>
                <wp:extent cx="357505" cy="0"/>
                <wp:effectExtent l="38100" t="76200" r="0" b="9525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C675A" id="Прямая со стрелкой 176" o:spid="_x0000_s1026" type="#_x0000_t32" style="position:absolute;margin-left:198.9pt;margin-top:213.1pt;width:28.15pt;height: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qJz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0h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C44333" wp14:editId="461D55C4">
                <wp:simplePos x="0" y="0"/>
                <wp:positionH relativeFrom="column">
                  <wp:posOffset>1262380</wp:posOffset>
                </wp:positionH>
                <wp:positionV relativeFrom="paragraph">
                  <wp:posOffset>1624525</wp:posOffset>
                </wp:positionV>
                <wp:extent cx="542827" cy="0"/>
                <wp:effectExtent l="38100" t="76200" r="0" b="9525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8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AF055" id="Прямая со стрелкой 168" o:spid="_x0000_s1026" type="#_x0000_t32" style="position:absolute;margin-left:99.4pt;margin-top:127.9pt;width:42.7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5CE444" wp14:editId="64E9110D">
                <wp:simplePos x="0" y="0"/>
                <wp:positionH relativeFrom="column">
                  <wp:posOffset>2524760</wp:posOffset>
                </wp:positionH>
                <wp:positionV relativeFrom="paragraph">
                  <wp:posOffset>1624525</wp:posOffset>
                </wp:positionV>
                <wp:extent cx="357505" cy="0"/>
                <wp:effectExtent l="38100" t="76200" r="0" b="9525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1BF72" id="Прямая со стрелкой 167" o:spid="_x0000_s1026" type="#_x0000_t32" style="position:absolute;margin-left:198.8pt;margin-top:127.9pt;width:28.15pt;height: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E67EEE" wp14:editId="581724E4">
                <wp:simplePos x="0" y="0"/>
                <wp:positionH relativeFrom="column">
                  <wp:posOffset>3601720</wp:posOffset>
                </wp:positionH>
                <wp:positionV relativeFrom="paragraph">
                  <wp:posOffset>1623060</wp:posOffset>
                </wp:positionV>
                <wp:extent cx="366395" cy="0"/>
                <wp:effectExtent l="38100" t="76200" r="0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939A0" id="Прямая со стрелкой 166" o:spid="_x0000_s1026" type="#_x0000_t32" style="position:absolute;margin-left:283.6pt;margin-top:127.8pt;width:28.8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9D7457" wp14:editId="2B68566F">
                <wp:simplePos x="0" y="0"/>
                <wp:positionH relativeFrom="column">
                  <wp:posOffset>360680</wp:posOffset>
                </wp:positionH>
                <wp:positionV relativeFrom="paragraph">
                  <wp:posOffset>1442720</wp:posOffset>
                </wp:positionV>
                <wp:extent cx="901700" cy="360778"/>
                <wp:effectExtent l="0" t="0" r="12700" b="20320"/>
                <wp:wrapNone/>
                <wp:docPr id="165" name="Блок-схема: процесс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A503" w14:textId="34DD9DC2" w:rsid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]=filler</w:t>
                            </w:r>
                          </w:p>
                          <w:p w14:paraId="34F9F3BE" w14:textId="56960FF5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D7457" id="Блок-схема: процесс 165" o:spid="_x0000_s1116" type="#_x0000_t109" style="position:absolute;left:0;text-align:left;margin-left:28.4pt;margin-top:113.6pt;width:71pt;height:28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" fillcolor="white [3212]" strokecolor="black [3213]" strokeweight="1pt">
                <v:textbox inset="0,0,0,0">
                  <w:txbxContent>
                    <w:p w14:paraId="7A15A503" w14:textId="34DD9DC2" w:rsid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]=filler</w:t>
                      </w:r>
                    </w:p>
                    <w:p w14:paraId="34F9F3BE" w14:textId="56960FF5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C9EBEB4" wp14:editId="0EAD50A8">
                <wp:simplePos x="0" y="0"/>
                <wp:positionH relativeFrom="column">
                  <wp:posOffset>1803400</wp:posOffset>
                </wp:positionH>
                <wp:positionV relativeFrom="paragraph">
                  <wp:posOffset>1442818</wp:posOffset>
                </wp:positionV>
                <wp:extent cx="721360" cy="360680"/>
                <wp:effectExtent l="19050" t="19050" r="21590" b="39370"/>
                <wp:wrapNone/>
                <wp:docPr id="164" name="Блок-схема: решение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606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E80F" w14:textId="5F626508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EBEB4" id="Блок-схема: решение 164" o:spid="_x0000_s1117" type="#_x0000_t110" style="position:absolute;left:0;text-align:left;margin-left:142pt;margin-top:113.6pt;width:56.8pt;height:28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" fillcolor="white [3212]" strokecolor="black [3213]" strokeweight="1pt">
                <v:textbox inset="0,0,0,0">
                  <w:txbxContent>
                    <w:p w14:paraId="12A2E80F" w14:textId="5F626508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&lt;w</w:t>
                      </w:r>
                    </w:p>
                  </w:txbxContent>
                </v:textbox>
              </v:shape>
            </w:pict>
          </mc:Fallback>
        </mc:AlternateContent>
      </w:r>
      <w:r w:rsidR="002D47D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8C2DD1" wp14:editId="0C334663">
                <wp:simplePos x="0" y="0"/>
                <wp:positionH relativeFrom="column">
                  <wp:posOffset>2883730</wp:posOffset>
                </wp:positionH>
                <wp:positionV relativeFrom="paragraph">
                  <wp:posOffset>1441255</wp:posOffset>
                </wp:positionV>
                <wp:extent cx="720041" cy="360778"/>
                <wp:effectExtent l="0" t="0" r="23495" b="20320"/>
                <wp:wrapNone/>
                <wp:docPr id="163" name="Блок-схема: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41" cy="36077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592E2" w14:textId="57514381" w:rsidR="002D47DC" w:rsidRPr="002D47DC" w:rsidRDefault="002D47DC" w:rsidP="002D47D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2DD1" id="Блок-схема: процесс 163" o:spid="_x0000_s1118" type="#_x0000_t109" style="position:absolute;left:0;text-align:left;margin-left:227.05pt;margin-top:113.5pt;width:56.7pt;height:28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" fillcolor="white [3212]" strokecolor="black [3213]" strokeweight="1pt">
                <v:textbox inset="0,0,0,0">
                  <w:txbxContent>
                    <w:p w14:paraId="30C592E2" w14:textId="57514381" w:rsidR="002D47DC" w:rsidRPr="002D47DC" w:rsidRDefault="002D47DC" w:rsidP="002D47D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 = n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7BF455" wp14:editId="271EB26A">
                <wp:simplePos x="0" y="0"/>
                <wp:positionH relativeFrom="column">
                  <wp:posOffset>4869180</wp:posOffset>
                </wp:positionH>
                <wp:positionV relativeFrom="paragraph">
                  <wp:posOffset>1985205</wp:posOffset>
                </wp:positionV>
                <wp:extent cx="147" cy="361755"/>
                <wp:effectExtent l="76200" t="0" r="76200" b="5778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" cy="3617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F29A" id="Прямая со стрелкой 162" o:spid="_x0000_s1026" type="#_x0000_t32" style="position:absolute;margin-left:383.4pt;margin-top:156.3pt;width:0;height:28.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7889ED" wp14:editId="0495D104">
                <wp:simplePos x="0" y="0"/>
                <wp:positionH relativeFrom="column">
                  <wp:posOffset>4869717</wp:posOffset>
                </wp:positionH>
                <wp:positionV relativeFrom="paragraph">
                  <wp:posOffset>721848</wp:posOffset>
                </wp:positionV>
                <wp:extent cx="0" cy="540532"/>
                <wp:effectExtent l="76200" t="0" r="57150" b="5016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5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40387" id="Прямая со стрелкой 161" o:spid="_x0000_s1026" type="#_x0000_t32" style="position:absolute;margin-left:383.45pt;margin-top:56.85pt;width:0;height:42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59FBD1" wp14:editId="1CF62BF5">
                <wp:simplePos x="0" y="0"/>
                <wp:positionH relativeFrom="column">
                  <wp:posOffset>2883779</wp:posOffset>
                </wp:positionH>
                <wp:positionV relativeFrom="paragraph">
                  <wp:posOffset>721360</wp:posOffset>
                </wp:positionV>
                <wp:extent cx="362341" cy="488"/>
                <wp:effectExtent l="0" t="76200" r="19050" b="9525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41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B9A25" id="Прямая со стрелкой 160" o:spid="_x0000_s1026" type="#_x0000_t32" style="position:absolute;margin-left:227.05pt;margin-top:56.8pt;width:28.55pt;height:.0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02346F" wp14:editId="5109EFD2">
                <wp:simplePos x="0" y="0"/>
                <wp:positionH relativeFrom="column">
                  <wp:posOffset>1262136</wp:posOffset>
                </wp:positionH>
                <wp:positionV relativeFrom="paragraph">
                  <wp:posOffset>721360</wp:posOffset>
                </wp:positionV>
                <wp:extent cx="360924" cy="488"/>
                <wp:effectExtent l="0" t="76200" r="20320" b="9525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24" cy="48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F337" id="Прямая со стрелкой 159" o:spid="_x0000_s1026" type="#_x0000_t32" style="position:absolute;margin-left:99.4pt;margin-top:56.8pt;width:28.4pt;height:.0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A95BBC" wp14:editId="45E8936B">
                <wp:simplePos x="0" y="0"/>
                <wp:positionH relativeFrom="column">
                  <wp:posOffset>4147380</wp:posOffset>
                </wp:positionH>
                <wp:positionV relativeFrom="paragraph">
                  <wp:posOffset>721360</wp:posOffset>
                </wp:positionV>
                <wp:extent cx="721800" cy="0"/>
                <wp:effectExtent l="0" t="0" r="0" b="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0EBC6" id="Прямая соединительная линия 158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56.8pt" to="383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" strokecolor="black [3200]" strokeweight="1.5pt">
                <v:stroke joinstyle="miter"/>
              </v:lin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FA6252" wp14:editId="36A75C6A">
                <wp:simplePos x="0" y="0"/>
                <wp:positionH relativeFrom="column">
                  <wp:posOffset>3966796</wp:posOffset>
                </wp:positionH>
                <wp:positionV relativeFrom="paragraph">
                  <wp:posOffset>2344420</wp:posOffset>
                </wp:positionV>
                <wp:extent cx="1802765" cy="722923"/>
                <wp:effectExtent l="19050" t="19050" r="45085" b="39370"/>
                <wp:wrapNone/>
                <wp:docPr id="156" name="Блок-схема: решени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B09D" w14:textId="3694A518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align == </w:t>
                            </w:r>
                            <w:r w:rsidR="00D33B99"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A62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6" o:spid="_x0000_s1119" type="#_x0000_t110" style="position:absolute;left:0;text-align:left;margin-left:312.35pt;margin-top:184.6pt;width:141.95pt;height:56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" fillcolor="white [3212]" strokecolor="black [3213]" strokeweight="1pt">
                <v:textbox inset="0,0,0,0">
                  <w:txbxContent>
                    <w:p w14:paraId="2955B09D" w14:textId="3694A518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align == </w:t>
                      </w:r>
                      <w:r w:rsidR="00D33B99"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8DC174" wp14:editId="3B98A99B">
                <wp:simplePos x="0" y="0"/>
                <wp:positionH relativeFrom="column">
                  <wp:posOffset>3968114</wp:posOffset>
                </wp:positionH>
                <wp:positionV relativeFrom="paragraph">
                  <wp:posOffset>1262575</wp:posOffset>
                </wp:positionV>
                <wp:extent cx="1802765" cy="722923"/>
                <wp:effectExtent l="19050" t="19050" r="45085" b="39370"/>
                <wp:wrapNone/>
                <wp:docPr id="155" name="Блок-схема: решение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72292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BBF36" w14:textId="1DD240BF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align == </w:t>
                            </w:r>
                            <w:r w:rsidR="00D33B99">
                              <w:rPr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C174" id="Блок-схема: решение 155" o:spid="_x0000_s1120" type="#_x0000_t110" style="position:absolute;left:0;text-align:left;margin-left:312.45pt;margin-top:99.4pt;width:141.95pt;height:5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" fillcolor="white [3212]" strokecolor="black [3213]" strokeweight="1pt">
                <v:textbox inset="0,0,0,0">
                  <w:txbxContent>
                    <w:p w14:paraId="2D4BBF36" w14:textId="1DD240BF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align == </w:t>
                      </w:r>
                      <w:r w:rsidR="00D33B99">
                        <w:rPr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35178A" wp14:editId="05A640ED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901700" cy="721360"/>
                <wp:effectExtent l="0" t="0" r="12700" b="21590"/>
                <wp:wrapNone/>
                <wp:docPr id="154" name="Блок-схема: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DF614" w14:textId="6A6C6E47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unsigned int n=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178A" id="Блок-схема: процесс 154" o:spid="_x0000_s1121" type="#_x0000_t109" style="position:absolute;left:0;text-align:left;margin-left:255.6pt;margin-top:28.4pt;width:71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" fillcolor="white [3212]" strokecolor="black [3213]" strokeweight="1pt">
                <v:textbox inset="0,0,0,0">
                  <w:txbxContent>
                    <w:p w14:paraId="6F0DF614" w14:textId="6A6C6E47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unsigned int n=</w:t>
                      </w:r>
                      <w:proofErr w:type="spellStart"/>
                      <w:r>
                        <w:rPr>
                          <w:lang w:val="en-US"/>
                        </w:rPr>
                        <w:t>strlen</w:t>
                      </w:r>
                      <w:proofErr w:type="spellEnd"/>
                      <w:r>
                        <w:rPr>
                          <w:lang w:val="en-US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CCCA49" wp14:editId="5F974D1D">
                <wp:simplePos x="0" y="0"/>
                <wp:positionH relativeFrom="column">
                  <wp:posOffset>1622718</wp:posOffset>
                </wp:positionH>
                <wp:positionV relativeFrom="paragraph">
                  <wp:posOffset>358140</wp:posOffset>
                </wp:positionV>
                <wp:extent cx="1262038" cy="723607"/>
                <wp:effectExtent l="0" t="0" r="14605" b="19685"/>
                <wp:wrapNone/>
                <wp:docPr id="153" name="Блок-схема: внутренняя памят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038" cy="72360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BF53" w14:textId="54B9A0EF" w:rsidR="00934FAA" w:rsidRPr="00934FAA" w:rsidRDefault="00934FAA" w:rsidP="00934FA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934FAA">
                              <w:rPr>
                                <w:lang w:val="en-US"/>
                              </w:rPr>
                              <w:t xml:space="preserve"> char* s, unsigned int w, </w:t>
                            </w:r>
                            <w:proofErr w:type="spellStart"/>
                            <w:r w:rsidRPr="00934FAA">
                              <w:rPr>
                                <w:lang w:val="en-US"/>
                              </w:rPr>
                              <w:t>StringAlign</w:t>
                            </w:r>
                            <w:proofErr w:type="spellEnd"/>
                            <w:r w:rsidRPr="00934FAA">
                              <w:rPr>
                                <w:lang w:val="en-US"/>
                              </w:rPr>
                              <w:t xml:space="preserve"> align,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CA49" id="Блок-схема: внутренняя память 153" o:spid="_x0000_s1122" type="#_x0000_t113" style="position:absolute;left:0;text-align:left;margin-left:127.75pt;margin-top:28.2pt;width:99.35pt;height:5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" fillcolor="white [3212]" strokecolor="black [3213]" strokeweight="1pt">
                <v:textbox inset="0,0,0,0">
                  <w:txbxContent>
                    <w:p w14:paraId="1A36BF53" w14:textId="54B9A0EF" w:rsidR="00934FAA" w:rsidRPr="00934FAA" w:rsidRDefault="00934FAA" w:rsidP="00934FA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934FAA">
                        <w:rPr>
                          <w:lang w:val="en-US"/>
                        </w:rPr>
                        <w:t xml:space="preserve"> char* s, unsigned int w, </w:t>
                      </w:r>
                      <w:proofErr w:type="spellStart"/>
                      <w:r w:rsidRPr="00934FAA">
                        <w:rPr>
                          <w:lang w:val="en-US"/>
                        </w:rPr>
                        <w:t>StringAlign</w:t>
                      </w:r>
                      <w:proofErr w:type="spellEnd"/>
                      <w:r w:rsidRPr="00934FAA">
                        <w:rPr>
                          <w:lang w:val="en-US"/>
                        </w:rPr>
                        <w:t xml:space="preserve"> align, char filler</w:t>
                      </w:r>
                    </w:p>
                  </w:txbxContent>
                </v:textbox>
              </v:shape>
            </w:pict>
          </mc:Fallback>
        </mc:AlternateContent>
      </w:r>
      <w:r w:rsidR="00934FA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4B47DE" wp14:editId="70103492">
                <wp:simplePos x="0" y="0"/>
                <wp:positionH relativeFrom="column">
                  <wp:posOffset>180096</wp:posOffset>
                </wp:positionH>
                <wp:positionV relativeFrom="paragraph">
                  <wp:posOffset>358432</wp:posOffset>
                </wp:positionV>
                <wp:extent cx="1082040" cy="723607"/>
                <wp:effectExtent l="0" t="0" r="22860" b="19685"/>
                <wp:wrapNone/>
                <wp:docPr id="152" name="Блок-схема: знак заверше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360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A975C" w14:textId="16605557" w:rsidR="00D0635F" w:rsidRDefault="00D0635F" w:rsidP="00D0635F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47DE" id="Блок-схема: знак завершения 152" o:spid="_x0000_s1123" type="#_x0000_t116" style="position:absolute;left:0;text-align:left;margin-left:14.2pt;margin-top:28.2pt;width:85.2pt;height:5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" fillcolor="white [3212]" strokecolor="black [3213]" strokeweight="1pt">
                <v:textbox inset="0,0,0,0">
                  <w:txbxContent>
                    <w:p w14:paraId="0AAA975C" w14:textId="16605557" w:rsidR="00D0635F" w:rsidRDefault="00D0635F" w:rsidP="00D0635F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0635F">
        <w:t>Алгоритм</w:t>
      </w:r>
      <w:r w:rsidR="00D0635F" w:rsidRPr="008D267C">
        <w:rPr>
          <w:lang w:val="en-US"/>
        </w:rPr>
        <w:t xml:space="preserve"> </w:t>
      </w:r>
      <w:proofErr w:type="spellStart"/>
      <w:r w:rsidR="00D0635F">
        <w:rPr>
          <w:lang w:val="en-US"/>
        </w:rPr>
        <w:t>inflate</w:t>
      </w:r>
      <w:r w:rsidR="00D0635F" w:rsidRPr="008D267C">
        <w:rPr>
          <w:lang w:val="en-US"/>
        </w:rPr>
        <w:t>_</w:t>
      </w:r>
      <w:r w:rsidR="00D0635F">
        <w:rPr>
          <w:lang w:val="en-US"/>
        </w:rPr>
        <w:t>string</w:t>
      </w:r>
      <w:proofErr w:type="spellEnd"/>
      <w:r w:rsidR="002D47DC" w:rsidRPr="008D267C">
        <w:rPr>
          <w:lang w:val="en-US"/>
        </w:rPr>
        <w:tab/>
      </w:r>
      <w:r w:rsidR="00D0635F" w:rsidRPr="008D267C">
        <w:rPr>
          <w:lang w:val="en-US"/>
        </w:rPr>
        <w:t>:</w:t>
      </w:r>
      <w:r w:rsidR="00D0635F" w:rsidRPr="008D267C">
        <w:rPr>
          <w:lang w:val="en-US"/>
        </w:rPr>
        <w:br w:type="page"/>
      </w:r>
    </w:p>
    <w:p w14:paraId="7B52C0BA" w14:textId="77777777" w:rsidR="00D10838" w:rsidRDefault="00CD4005" w:rsidP="00CD4005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908836" wp14:editId="446C91DD">
                <wp:simplePos x="0" y="0"/>
                <wp:positionH relativeFrom="column">
                  <wp:posOffset>720956</wp:posOffset>
                </wp:positionH>
                <wp:positionV relativeFrom="paragraph">
                  <wp:posOffset>3429635</wp:posOffset>
                </wp:positionV>
                <wp:extent cx="0" cy="357505"/>
                <wp:effectExtent l="76200" t="0" r="76200" b="6159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5883" id="Прямая со стрелкой 255" o:spid="_x0000_s1026" type="#_x0000_t32" style="position:absolute;margin-left:56.75pt;margin-top:270.05pt;width:0;height:28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6A07572" wp14:editId="5E8A5483">
                <wp:simplePos x="0" y="0"/>
                <wp:positionH relativeFrom="column">
                  <wp:posOffset>720956</wp:posOffset>
                </wp:positionH>
                <wp:positionV relativeFrom="paragraph">
                  <wp:posOffset>2342053</wp:posOffset>
                </wp:positionV>
                <wp:extent cx="0" cy="363047"/>
                <wp:effectExtent l="76200" t="0" r="76200" b="56515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4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18814" id="Прямая со стрелкой 254" o:spid="_x0000_s1026" type="#_x0000_t32" style="position:absolute;margin-left:56.75pt;margin-top:184.4pt;width:0;height:28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D684FE8" wp14:editId="04EE0B59">
                <wp:simplePos x="0" y="0"/>
                <wp:positionH relativeFrom="column">
                  <wp:posOffset>721360</wp:posOffset>
                </wp:positionH>
                <wp:positionV relativeFrom="paragraph">
                  <wp:posOffset>1262034</wp:posOffset>
                </wp:positionV>
                <wp:extent cx="0" cy="361026"/>
                <wp:effectExtent l="76200" t="0" r="76200" b="5842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02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B7B6C" id="Прямая со стрелкой 253" o:spid="_x0000_s1026" type="#_x0000_t32" style="position:absolute;margin-left:56.8pt;margin-top:99.35pt;width:0;height:28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3D2C52" wp14:editId="485A16EA">
                <wp:simplePos x="0" y="0"/>
                <wp:positionH relativeFrom="column">
                  <wp:posOffset>180051</wp:posOffset>
                </wp:positionH>
                <wp:positionV relativeFrom="paragraph">
                  <wp:posOffset>3786851</wp:posOffset>
                </wp:positionV>
                <wp:extent cx="1260648" cy="721360"/>
                <wp:effectExtent l="0" t="0" r="15875" b="21590"/>
                <wp:wrapNone/>
                <wp:docPr id="252" name="Блок-схема: знак заверше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DC00D" w14:textId="52706C90" w:rsidR="00CD4005" w:rsidRDefault="00CD4005" w:rsidP="00CD4005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2C52" id="Блок-схема: знак завершения 252" o:spid="_x0000_s1124" type="#_x0000_t116" style="position:absolute;left:0;text-align:left;margin-left:14.2pt;margin-top:298.2pt;width:99.25pt;height:56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" fillcolor="white [3212]" strokecolor="black [3213]" strokeweight="1pt">
                <v:textbox inset="0,0,0,0">
                  <w:txbxContent>
                    <w:p w14:paraId="702DC00D" w14:textId="52706C90" w:rsidR="00CD4005" w:rsidRDefault="00CD4005" w:rsidP="00CD4005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006800" wp14:editId="4111189C">
                <wp:simplePos x="0" y="0"/>
                <wp:positionH relativeFrom="column">
                  <wp:posOffset>182245</wp:posOffset>
                </wp:positionH>
                <wp:positionV relativeFrom="paragraph">
                  <wp:posOffset>1624561</wp:posOffset>
                </wp:positionV>
                <wp:extent cx="1262380" cy="721014"/>
                <wp:effectExtent l="0" t="0" r="13970" b="22225"/>
                <wp:wrapNone/>
                <wp:docPr id="250" name="Блок-схема: внутренняя память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D354E" w14:textId="7CED5549" w:rsidR="00CD4005" w:rsidRPr="00CD4005" w:rsidRDefault="00CD4005" w:rsidP="00CD400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MyPhoneRecord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06800" id="Блок-схема: внутренняя память 250" o:spid="_x0000_s1125" type="#_x0000_t113" style="position:absolute;left:0;text-align:left;margin-left:14.35pt;margin-top:127.9pt;width:99.4pt;height:56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66D354E" w14:textId="7CED5549" w:rsidR="00CD4005" w:rsidRPr="00CD4005" w:rsidRDefault="00CD4005" w:rsidP="00CD400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получить </w:t>
                      </w:r>
                      <w:proofErr w:type="spellStart"/>
                      <w:r>
                        <w:rPr>
                          <w:lang w:val="en-US"/>
                        </w:rPr>
                        <w:t>MyPhoneRecord</w:t>
                      </w:r>
                      <w:proofErr w:type="spellEnd"/>
                      <w:r>
                        <w:rPr>
                          <w:lang w:val="en-US"/>
                        </w:rPr>
                        <w:t>*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8126A30" wp14:editId="42750A8B">
                <wp:simplePos x="0" y="0"/>
                <wp:positionH relativeFrom="column">
                  <wp:posOffset>180629</wp:posOffset>
                </wp:positionH>
                <wp:positionV relativeFrom="paragraph">
                  <wp:posOffset>540674</wp:posOffset>
                </wp:positionV>
                <wp:extent cx="1260648" cy="721360"/>
                <wp:effectExtent l="0" t="0" r="15875" b="21590"/>
                <wp:wrapNone/>
                <wp:docPr id="249" name="Блок-схема: знак заверше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2BE0" w14:textId="5204CEA7" w:rsidR="00CD4005" w:rsidRDefault="00CD4005" w:rsidP="00CD400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6A30" id="Блок-схема: знак завершения 249" o:spid="_x0000_s1126" type="#_x0000_t116" style="position:absolute;left:0;text-align:left;margin-left:14.2pt;margin-top:42.55pt;width:99.25pt;height:56.8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" fillcolor="white [3212]" strokecolor="black [3213]" strokeweight="1pt">
                <v:textbox inset="0,0,0,0">
                  <w:txbxContent>
                    <w:p w14:paraId="0B752BE0" w14:textId="5204CEA7" w:rsidR="00CD4005" w:rsidRDefault="00CD4005" w:rsidP="00CD400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29AE7C6" wp14:editId="0D2E2B29">
                <wp:simplePos x="0" y="0"/>
                <wp:positionH relativeFrom="column">
                  <wp:posOffset>183400</wp:posOffset>
                </wp:positionH>
                <wp:positionV relativeFrom="paragraph">
                  <wp:posOffset>2706659</wp:posOffset>
                </wp:positionV>
                <wp:extent cx="1262380" cy="721014"/>
                <wp:effectExtent l="0" t="0" r="13970" b="22225"/>
                <wp:wrapNone/>
                <wp:docPr id="251" name="Блок-схема: внутренняя памят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014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85839" w14:textId="212A15C2" w:rsidR="00CD4005" w:rsidRPr="00CD4005" w:rsidRDefault="00CD4005" w:rsidP="00CD4005">
                            <w:pPr>
                              <w:pStyle w:val="-"/>
                            </w:pPr>
                            <w:r>
                              <w:t xml:space="preserve">освободить </w:t>
                            </w:r>
                            <w:r>
                              <w:br/>
                            </w:r>
                            <w:r>
                              <w:rPr>
                                <w:lang w:val="en-US"/>
                              </w:rPr>
                              <w:t>r-&gt;nickname,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AE7C6" id="Блок-схема: внутренняя память 251" o:spid="_x0000_s1127" type="#_x0000_t113" style="position:absolute;left:0;text-align:left;margin-left:14.45pt;margin-top:213.1pt;width:99.4pt;height:56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" fillcolor="white [3212]" strokecolor="black [3213]" strokeweight="1pt">
                <v:textbox inset="0,0,0,0">
                  <w:txbxContent>
                    <w:p w14:paraId="50D85839" w14:textId="212A15C2" w:rsidR="00CD4005" w:rsidRPr="00CD4005" w:rsidRDefault="00CD4005" w:rsidP="00CD4005">
                      <w:pPr>
                        <w:pStyle w:val="-"/>
                      </w:pPr>
                      <w:r>
                        <w:t xml:space="preserve">освободить </w:t>
                      </w:r>
                      <w:r>
                        <w:br/>
                      </w:r>
                      <w:r>
                        <w:rPr>
                          <w:lang w:val="en-US"/>
                        </w:rPr>
                        <w:t>r-&gt;nickname, 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10838">
        <w:rPr>
          <w:lang w:val="en-US"/>
        </w:rPr>
        <w:t xml:space="preserve"> </w:t>
      </w:r>
      <w:proofErr w:type="spellStart"/>
      <w:r>
        <w:rPr>
          <w:lang w:val="en-US"/>
        </w:rPr>
        <w:t>deleteRecord</w:t>
      </w:r>
      <w:proofErr w:type="spellEnd"/>
      <w:r>
        <w:rPr>
          <w:lang w:val="en-US"/>
        </w:rPr>
        <w:t>:</w:t>
      </w:r>
    </w:p>
    <w:p w14:paraId="330A80F4" w14:textId="77777777" w:rsidR="00D10838" w:rsidRDefault="00D1083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6F5541EB" w14:textId="505BC625" w:rsidR="00EE5617" w:rsidRDefault="00E45482" w:rsidP="00EE5617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B24719E" wp14:editId="4F842E1A">
                <wp:simplePos x="0" y="0"/>
                <wp:positionH relativeFrom="column">
                  <wp:posOffset>3403499</wp:posOffset>
                </wp:positionH>
                <wp:positionV relativeFrom="paragraph">
                  <wp:posOffset>3698741</wp:posOffset>
                </wp:positionV>
                <wp:extent cx="543120" cy="362732"/>
                <wp:effectExtent l="0" t="0" r="0" b="0"/>
                <wp:wrapNone/>
                <wp:docPr id="286" name="Надпись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DE7DF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719E" id="Надпись 286" o:spid="_x0000_s1128" type="#_x0000_t202" style="position:absolute;left:0;text-align:left;margin-left:268pt;margin-top:291.25pt;width:42.75pt;height:28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" filled="f" stroked="f" strokeweight=".5pt">
                <v:textbox>
                  <w:txbxContent>
                    <w:p w14:paraId="2B7DE7DF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00BA1C" wp14:editId="75A3FFC7">
                <wp:simplePos x="0" y="0"/>
                <wp:positionH relativeFrom="column">
                  <wp:posOffset>4590616</wp:posOffset>
                </wp:positionH>
                <wp:positionV relativeFrom="paragraph">
                  <wp:posOffset>3385920</wp:posOffset>
                </wp:positionV>
                <wp:extent cx="543120" cy="362732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EA87" w14:textId="77777777" w:rsidR="00E45482" w:rsidRPr="00367F0F" w:rsidRDefault="00E45482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BA1C" id="Надпись 285" o:spid="_x0000_s1129" type="#_x0000_t202" style="position:absolute;left:0;text-align:left;margin-left:361.45pt;margin-top:266.6pt;width:42.75pt;height:28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" filled="f" stroked="f" strokeweight=".5pt">
                <v:textbox>
                  <w:txbxContent>
                    <w:p w14:paraId="72C4EA87" w14:textId="77777777" w:rsidR="00E45482" w:rsidRPr="00367F0F" w:rsidRDefault="00E45482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0EA3DB" wp14:editId="60F988F1">
                <wp:simplePos x="0" y="0"/>
                <wp:positionH relativeFrom="column">
                  <wp:posOffset>4372577</wp:posOffset>
                </wp:positionH>
                <wp:positionV relativeFrom="paragraph">
                  <wp:posOffset>4335345</wp:posOffset>
                </wp:positionV>
                <wp:extent cx="361950" cy="358140"/>
                <wp:effectExtent l="0" t="0" r="0" b="381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A597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A3DB" id="Надпись 284" o:spid="_x0000_s1130" type="#_x0000_t202" style="position:absolute;left:0;text-align:left;margin-left:344.3pt;margin-top:341.35pt;width:28.5pt;height:28.2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" filled="f" stroked="f" strokeweight=".5pt">
                <v:textbox>
                  <w:txbxContent>
                    <w:p w14:paraId="6448A597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D47025" wp14:editId="732FFC10">
                <wp:simplePos x="0" y="0"/>
                <wp:positionH relativeFrom="column">
                  <wp:posOffset>2363270</wp:posOffset>
                </wp:positionH>
                <wp:positionV relativeFrom="paragraph">
                  <wp:posOffset>4404627</wp:posOffset>
                </wp:positionV>
                <wp:extent cx="361950" cy="358140"/>
                <wp:effectExtent l="0" t="0" r="0" b="3810"/>
                <wp:wrapNone/>
                <wp:docPr id="283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331E2" w14:textId="77777777" w:rsidR="00E45482" w:rsidRDefault="00E45482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47025" id="Надпись 283" o:spid="_x0000_s1131" type="#_x0000_t202" style="position:absolute;left:0;text-align:left;margin-left:186.1pt;margin-top:346.8pt;width:28.5pt;height:28.2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" filled="f" stroked="f" strokeweight=".5pt">
                <v:textbox>
                  <w:txbxContent>
                    <w:p w14:paraId="1FF331E2" w14:textId="77777777" w:rsidR="00E45482" w:rsidRDefault="00E45482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F5067C" wp14:editId="00B83858">
                <wp:simplePos x="0" y="0"/>
                <wp:positionH relativeFrom="column">
                  <wp:posOffset>3401695</wp:posOffset>
                </wp:positionH>
                <wp:positionV relativeFrom="paragraph">
                  <wp:posOffset>5564505</wp:posOffset>
                </wp:positionV>
                <wp:extent cx="45719" cy="45719"/>
                <wp:effectExtent l="0" t="0" r="12065" b="12065"/>
                <wp:wrapNone/>
                <wp:docPr id="282" name="Блок-схема: узе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B914" id="Блок-схема: узел 282" o:spid="_x0000_s1026" type="#_x0000_t120" style="position:absolute;margin-left:267.85pt;margin-top:438.15pt;width:3.6pt;height:3.6pt;flip:x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5D5165" wp14:editId="4B0B0DC4">
                <wp:simplePos x="0" y="0"/>
                <wp:positionH relativeFrom="column">
                  <wp:posOffset>877208</wp:posOffset>
                </wp:positionH>
                <wp:positionV relativeFrom="paragraph">
                  <wp:posOffset>2324554</wp:posOffset>
                </wp:positionV>
                <wp:extent cx="45719" cy="45719"/>
                <wp:effectExtent l="0" t="0" r="12065" b="12065"/>
                <wp:wrapNone/>
                <wp:docPr id="280" name="Блок-схема: узел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B513" id="Блок-схема: узел 280" o:spid="_x0000_s1026" type="#_x0000_t120" style="position:absolute;margin-left:69.05pt;margin-top:183.05pt;width:3.6pt;height:3.6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" fillcolor="white [3212]" strokecolor="black [3213]" strokeweight="1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1F4BFB" wp14:editId="67CC53EA">
                <wp:simplePos x="0" y="0"/>
                <wp:positionH relativeFrom="column">
                  <wp:posOffset>3426460</wp:posOffset>
                </wp:positionH>
                <wp:positionV relativeFrom="paragraph">
                  <wp:posOffset>5592445</wp:posOffset>
                </wp:positionV>
                <wp:extent cx="719455" cy="0"/>
                <wp:effectExtent l="38100" t="76200" r="0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F83C" id="Прямая со стрелкой 279" o:spid="_x0000_s1026" type="#_x0000_t32" style="position:absolute;margin-left:269.8pt;margin-top:440.35pt;width:56.6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54060C" wp14:editId="33D9EE91">
                <wp:simplePos x="0" y="0"/>
                <wp:positionH relativeFrom="column">
                  <wp:posOffset>4147820</wp:posOffset>
                </wp:positionH>
                <wp:positionV relativeFrom="paragraph">
                  <wp:posOffset>5405755</wp:posOffset>
                </wp:positionV>
                <wp:extent cx="0" cy="184785"/>
                <wp:effectExtent l="0" t="0" r="38100" b="24765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B9EE8" id="Прямая со стрелкой 278" o:spid="_x0000_s1026" type="#_x0000_t32" style="position:absolute;margin-left:326.6pt;margin-top:425.65pt;width:0;height:14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3530A86" wp14:editId="742E05D9">
                <wp:simplePos x="0" y="0"/>
                <wp:positionH relativeFrom="column">
                  <wp:posOffset>3425190</wp:posOffset>
                </wp:positionH>
                <wp:positionV relativeFrom="paragraph">
                  <wp:posOffset>5412105</wp:posOffset>
                </wp:positionV>
                <wp:extent cx="0" cy="539115"/>
                <wp:effectExtent l="76200" t="0" r="57150" b="51435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8730" id="Прямая со стрелкой 277" o:spid="_x0000_s1026" type="#_x0000_t32" style="position:absolute;margin-left:269.7pt;margin-top:426.15pt;width:0;height:42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A2C3DFB" wp14:editId="24A34747">
                <wp:simplePos x="0" y="0"/>
                <wp:positionH relativeFrom="column">
                  <wp:posOffset>901700</wp:posOffset>
                </wp:positionH>
                <wp:positionV relativeFrom="paragraph">
                  <wp:posOffset>2344420</wp:posOffset>
                </wp:positionV>
                <wp:extent cx="3793490" cy="2540"/>
                <wp:effectExtent l="38100" t="76200" r="0" b="9271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93490" cy="25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3A77" id="Прямая со стрелкой 276" o:spid="_x0000_s1026" type="#_x0000_t32" style="position:absolute;margin-left:71pt;margin-top:184.6pt;width:298.7pt;height:.2pt;flip:x 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4DD2FD1" wp14:editId="4AA1ECFE">
                <wp:simplePos x="0" y="0"/>
                <wp:positionH relativeFrom="column">
                  <wp:posOffset>4688840</wp:posOffset>
                </wp:positionH>
                <wp:positionV relativeFrom="paragraph">
                  <wp:posOffset>2346960</wp:posOffset>
                </wp:positionV>
                <wp:extent cx="3175" cy="1259840"/>
                <wp:effectExtent l="0" t="0" r="34925" b="1651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259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1C4A" id="Прямая со стрелкой 275" o:spid="_x0000_s1026" type="#_x0000_t32" style="position:absolute;margin-left:369.2pt;margin-top:184.8pt;width:.25pt;height:99.2pt;flip:x 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" strokecolor="black [3200]" strokeweight="1.5pt">
                <v:stroke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0366F0" wp14:editId="170FDCD5">
                <wp:simplePos x="0" y="0"/>
                <wp:positionH relativeFrom="column">
                  <wp:posOffset>4688840</wp:posOffset>
                </wp:positionH>
                <wp:positionV relativeFrom="paragraph">
                  <wp:posOffset>4324985</wp:posOffset>
                </wp:positionV>
                <wp:extent cx="0" cy="363855"/>
                <wp:effectExtent l="76200" t="0" r="76200" b="5524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A6B5" id="Прямая со стрелкой 272" o:spid="_x0000_s1026" type="#_x0000_t32" style="position:absolute;margin-left:369.2pt;margin-top:340.55pt;width:0;height:28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6A30A5" wp14:editId="691290D8">
                <wp:simplePos x="0" y="0"/>
                <wp:positionH relativeFrom="column">
                  <wp:posOffset>2705100</wp:posOffset>
                </wp:positionH>
                <wp:positionV relativeFrom="paragraph">
                  <wp:posOffset>4321175</wp:posOffset>
                </wp:positionV>
                <wp:extent cx="0" cy="367665"/>
                <wp:effectExtent l="76200" t="0" r="76200" b="5143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1B54" id="Прямая со стрелкой 271" o:spid="_x0000_s1026" type="#_x0000_t32" style="position:absolute;margin-left:213pt;margin-top:340.25pt;width:0;height:28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87B651" wp14:editId="447B527F">
                <wp:simplePos x="0" y="0"/>
                <wp:positionH relativeFrom="column">
                  <wp:posOffset>3606800</wp:posOffset>
                </wp:positionH>
                <wp:positionV relativeFrom="paragraph">
                  <wp:posOffset>3966210</wp:posOffset>
                </wp:positionV>
                <wp:extent cx="180340" cy="0"/>
                <wp:effectExtent l="0" t="76200" r="10160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6DDF" id="Прямая со стрелкой 270" o:spid="_x0000_s1026" type="#_x0000_t32" style="position:absolute;margin-left:284pt;margin-top:312.3pt;width:14.2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F740BB" wp14:editId="54851105">
                <wp:simplePos x="0" y="0"/>
                <wp:positionH relativeFrom="column">
                  <wp:posOffset>1442720</wp:posOffset>
                </wp:positionH>
                <wp:positionV relativeFrom="paragraph">
                  <wp:posOffset>3967480</wp:posOffset>
                </wp:positionV>
                <wp:extent cx="360680" cy="0"/>
                <wp:effectExtent l="0" t="76200" r="20320" b="952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B38A" id="Прямая со стрелкой 269" o:spid="_x0000_s1026" type="#_x0000_t32" style="position:absolute;margin-left:113.6pt;margin-top:312.4pt;width:28.4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taDgIAACsEAAAOAAAAZHJzL2Uyb0RvYy54bWysU0uOEzEQ3SNxB8t70p0gRUO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844D55" wp14:editId="44D4973B">
                <wp:simplePos x="0" y="0"/>
                <wp:positionH relativeFrom="column">
                  <wp:posOffset>901065</wp:posOffset>
                </wp:positionH>
                <wp:positionV relativeFrom="paragraph">
                  <wp:posOffset>3246120</wp:posOffset>
                </wp:positionV>
                <wp:extent cx="0" cy="360680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23776" id="Прямая со стрелкой 268" o:spid="_x0000_s1026" type="#_x0000_t32" style="position:absolute;margin-left:70.95pt;margin-top:255.6pt;width:0;height:28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sZ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8029DF" wp14:editId="78E39002">
                <wp:simplePos x="0" y="0"/>
                <wp:positionH relativeFrom="column">
                  <wp:posOffset>901065</wp:posOffset>
                </wp:positionH>
                <wp:positionV relativeFrom="paragraph">
                  <wp:posOffset>2166620</wp:posOffset>
                </wp:positionV>
                <wp:extent cx="0" cy="358140"/>
                <wp:effectExtent l="76200" t="0" r="76200" b="6096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7A6A8" id="Прямая со стрелкой 267" o:spid="_x0000_s1026" type="#_x0000_t32" style="position:absolute;margin-left:70.95pt;margin-top:170.6pt;width:0;height:28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313ACF1" wp14:editId="0B5D031E">
                <wp:simplePos x="0" y="0"/>
                <wp:positionH relativeFrom="column">
                  <wp:posOffset>901700</wp:posOffset>
                </wp:positionH>
                <wp:positionV relativeFrom="paragraph">
                  <wp:posOffset>1080770</wp:posOffset>
                </wp:positionV>
                <wp:extent cx="0" cy="361950"/>
                <wp:effectExtent l="76200" t="0" r="76200" b="571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CCBC2" id="Прямая со стрелкой 266" o:spid="_x0000_s1026" type="#_x0000_t32" style="position:absolute;margin-left:71pt;margin-top:85.1pt;width:0;height:28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E266F65" wp14:editId="6A28F854">
                <wp:simplePos x="0" y="0"/>
                <wp:positionH relativeFrom="column">
                  <wp:posOffset>3203575</wp:posOffset>
                </wp:positionH>
                <wp:positionV relativeFrom="paragraph">
                  <wp:posOffset>5950902</wp:posOffset>
                </wp:positionV>
                <wp:extent cx="1082040" cy="541020"/>
                <wp:effectExtent l="0" t="0" r="22860" b="11430"/>
                <wp:wrapNone/>
                <wp:docPr id="265" name="Блок-схема: знак заверше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44AD3" w14:textId="13D48528" w:rsidR="00DA4DDA" w:rsidRPr="00DA4DDA" w:rsidRDefault="00DA4DDA" w:rsidP="00DA4DD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66F65" id="Блок-схема: знак завершения 265" o:spid="_x0000_s1132" type="#_x0000_t116" style="position:absolute;left:0;text-align:left;margin-left:252.25pt;margin-top:468.5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" fillcolor="white [3212]" strokecolor="black [3213]" strokeweight="1pt">
                <v:textbox inset="0,0,0,0">
                  <w:txbxContent>
                    <w:p w14:paraId="51D44AD3" w14:textId="13D48528" w:rsidR="00DA4DDA" w:rsidRPr="00DA4DDA" w:rsidRDefault="00DA4DDA" w:rsidP="00DA4DD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24A6F4" wp14:editId="0DDDD8FF">
                <wp:simplePos x="0" y="0"/>
                <wp:positionH relativeFrom="column">
                  <wp:posOffset>3967162</wp:posOffset>
                </wp:positionH>
                <wp:positionV relativeFrom="paragraph">
                  <wp:posOffset>4685030</wp:posOffset>
                </wp:positionV>
                <wp:extent cx="1444942" cy="721995"/>
                <wp:effectExtent l="0" t="0" r="22225" b="20955"/>
                <wp:wrapNone/>
                <wp:docPr id="264" name="Блок-схема: внутренняя памят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0CC3B" w14:textId="3C778135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4A6F4" id="Блок-схема: внутренняя память 264" o:spid="_x0000_s1133" type="#_x0000_t113" style="position:absolute;left:0;text-align:left;margin-left:312.35pt;margin-top:368.9pt;width:113.75pt;height:56.8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" fillcolor="white [3212]" strokecolor="black [3213]" strokeweight="1pt">
                <v:textbox inset="0,0,0,0">
                  <w:txbxContent>
                    <w:p w14:paraId="2230CC3B" w14:textId="3C778135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9B0A00" wp14:editId="5F8FD440">
                <wp:simplePos x="0" y="0"/>
                <wp:positionH relativeFrom="column">
                  <wp:posOffset>1983105</wp:posOffset>
                </wp:positionH>
                <wp:positionV relativeFrom="paragraph">
                  <wp:posOffset>4687570</wp:posOffset>
                </wp:positionV>
                <wp:extent cx="1444942" cy="721995"/>
                <wp:effectExtent l="0" t="0" r="22225" b="20955"/>
                <wp:wrapNone/>
                <wp:docPr id="263" name="Блок-схема: внутренняя памят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942" cy="721995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1B816" w14:textId="5F1DE244" w:rsidR="00DA4DDA" w:rsidRPr="00DA4DDA" w:rsidRDefault="00DA4DDA" w:rsidP="00DA4DD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B0A00" id="Блок-схема: внутренняя память 263" o:spid="_x0000_s1134" type="#_x0000_t113" style="position:absolute;left:0;text-align:left;margin-left:156.15pt;margin-top:369.1pt;width:113.75pt;height:56.8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" fillcolor="white [3212]" strokecolor="black [3213]" strokeweight="1pt">
                <v:textbox inset="0,0,0,0">
                  <w:txbxContent>
                    <w:p w14:paraId="3061B816" w14:textId="5F1DE244" w:rsidR="00DA4DDA" w:rsidRPr="00DA4DDA" w:rsidRDefault="00DA4DDA" w:rsidP="00DA4DD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A534E0F" wp14:editId="0DEBCB6C">
                <wp:simplePos x="0" y="0"/>
                <wp:positionH relativeFrom="column">
                  <wp:posOffset>3785870</wp:posOffset>
                </wp:positionH>
                <wp:positionV relativeFrom="paragraph">
                  <wp:posOffset>3606800</wp:posOffset>
                </wp:positionV>
                <wp:extent cx="1804352" cy="721043"/>
                <wp:effectExtent l="19050" t="19050" r="43815" b="41275"/>
                <wp:wrapNone/>
                <wp:docPr id="262" name="Блок-схема: решени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912F0" w14:textId="5DDBF407" w:rsidR="00DA4DDA" w:rsidRPr="00DA4DDA" w:rsidRDefault="00DA4DDA" w:rsidP="00DA4DDA">
                            <w:pPr>
                              <w:pStyle w:val="-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(answer, ”n”)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4E0F" id="Блок-схема: решение 262" o:spid="_x0000_s1135" type="#_x0000_t110" style="position:absolute;left:0;text-align:left;margin-left:298.1pt;margin-top:284pt;width:142.05pt;height:56.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" fillcolor="white [3212]" strokecolor="black [3213]" strokeweight="1pt">
                <v:textbox inset="0,0,0,0">
                  <w:txbxContent>
                    <w:p w14:paraId="2F4912F0" w14:textId="5DDBF407" w:rsidR="00DA4DDA" w:rsidRPr="00DA4DDA" w:rsidRDefault="00DA4DDA" w:rsidP="00DA4DDA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 ”n”)</w:t>
                      </w:r>
                    </w:p>
                  </w:txbxContent>
                </v:textbox>
              </v:shape>
            </w:pict>
          </mc:Fallback>
        </mc:AlternateContent>
      </w:r>
      <w:r w:rsidR="00DA4DD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63A65F" wp14:editId="0487F52E">
                <wp:simplePos x="0" y="0"/>
                <wp:positionH relativeFrom="column">
                  <wp:posOffset>1804352</wp:posOffset>
                </wp:positionH>
                <wp:positionV relativeFrom="paragraph">
                  <wp:posOffset>3602355</wp:posOffset>
                </wp:positionV>
                <wp:extent cx="1804352" cy="721043"/>
                <wp:effectExtent l="19050" t="19050" r="43815" b="41275"/>
                <wp:wrapNone/>
                <wp:docPr id="261" name="Блок-схема: решени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104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E1ED9" w14:textId="2DF70BCF" w:rsidR="00A16B51" w:rsidRPr="00DA4DDA" w:rsidRDefault="00A16B51" w:rsidP="00A16B51">
                            <w:pPr>
                              <w:pStyle w:val="-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(answer,</w:t>
                            </w:r>
                            <w:r w:rsidR="00DA4DD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”y”)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A65F" id="Блок-схема: решение 261" o:spid="_x0000_s1136" type="#_x0000_t110" style="position:absolute;left:0;text-align:left;margin-left:142.05pt;margin-top:283.65pt;width:142.05pt;height:56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" fillcolor="white [3212]" strokecolor="black [3213]" strokeweight="1pt">
                <v:textbox inset="0,0,0,0">
                  <w:txbxContent>
                    <w:p w14:paraId="3B6E1ED9" w14:textId="2DF70BCF" w:rsidR="00A16B51" w:rsidRPr="00DA4DDA" w:rsidRDefault="00A16B51" w:rsidP="00A16B51">
                      <w:pPr>
                        <w:pStyle w:val="-"/>
                      </w:pPr>
                      <w:proofErr w:type="gramStart"/>
                      <w:r>
                        <w:rPr>
                          <w:lang w:val="en-US"/>
                        </w:rPr>
                        <w:t>!</w:t>
                      </w:r>
                      <w:proofErr w:type="spellStart"/>
                      <w:r>
                        <w:rPr>
                          <w:lang w:val="en-US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(answer,</w:t>
                      </w:r>
                      <w:r w:rsidR="00DA4D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”y”)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F00DF99" wp14:editId="221DF6B5">
                <wp:simplePos x="0" y="0"/>
                <wp:positionH relativeFrom="column">
                  <wp:posOffset>175577</wp:posOffset>
                </wp:positionH>
                <wp:positionV relativeFrom="paragraph">
                  <wp:posOffset>3593783</wp:posOffset>
                </wp:positionV>
                <wp:extent cx="1442720" cy="729615"/>
                <wp:effectExtent l="19050" t="0" r="43180" b="13335"/>
                <wp:wrapNone/>
                <wp:docPr id="260" name="Блок-схема: данные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961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80931" w14:textId="57EAC9E1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DF99" id="Блок-схема: данные 260" o:spid="_x0000_s1137" type="#_x0000_t111" style="position:absolute;left:0;text-align:left;margin-left:13.8pt;margin-top:283pt;width:113.6pt;height:57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" fillcolor="white [3212]" strokecolor="black [3213]" strokeweight="1pt">
                <v:textbox inset="0,0,0,0">
                  <w:txbxContent>
                    <w:p w14:paraId="6F280931" w14:textId="57EAC9E1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C4DA4F" wp14:editId="5A652301">
                <wp:simplePos x="0" y="0"/>
                <wp:positionH relativeFrom="column">
                  <wp:posOffset>360362</wp:posOffset>
                </wp:positionH>
                <wp:positionV relativeFrom="paragraph">
                  <wp:posOffset>1442720</wp:posOffset>
                </wp:positionV>
                <wp:extent cx="1260157" cy="721360"/>
                <wp:effectExtent l="0" t="0" r="16510" b="21590"/>
                <wp:wrapNone/>
                <wp:docPr id="258" name="Блок-схема: процесс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157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ED37" w14:textId="2C56333F" w:rsidR="00D10838" w:rsidRPr="00A16B51" w:rsidRDefault="00D10838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char</w:t>
                            </w:r>
                            <w:r w:rsidR="00A16B5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16B51">
                              <w:rPr>
                                <w:lang w:val="en-US"/>
                              </w:rPr>
                              <w:t>answer[</w:t>
                            </w:r>
                            <w:proofErr w:type="gramEnd"/>
                            <w:r w:rsidR="00A16B51">
                              <w:rPr>
                                <w:lang w:val="en-US"/>
                              </w:rPr>
                              <w:t>128]=”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4DA4F" id="Блок-схема: процесс 258" o:spid="_x0000_s1138" type="#_x0000_t109" style="position:absolute;left:0;text-align:left;margin-left:28.35pt;margin-top:113.6pt;width:99.2pt;height:56.8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" fillcolor="white [3212]" strokecolor="black [3213]" strokeweight="1pt">
                <v:textbox inset="0,0,0,0">
                  <w:txbxContent>
                    <w:p w14:paraId="795FED37" w14:textId="2C56333F" w:rsidR="00D10838" w:rsidRPr="00A16B51" w:rsidRDefault="00D10838" w:rsidP="00A16B5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char</w:t>
                      </w:r>
                      <w:r w:rsidR="00A16B51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16B51">
                        <w:rPr>
                          <w:lang w:val="en-US"/>
                        </w:rPr>
                        <w:t>answer[</w:t>
                      </w:r>
                      <w:proofErr w:type="gramEnd"/>
                      <w:r w:rsidR="00A16B51">
                        <w:rPr>
                          <w:lang w:val="en-US"/>
                        </w:rPr>
                        <w:t>128]=” ”</w:t>
                      </w:r>
                    </w:p>
                  </w:txbxContent>
                </v:textbox>
              </v:shape>
            </w:pict>
          </mc:Fallback>
        </mc:AlternateContent>
      </w:r>
      <w:r w:rsidR="00A16B51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6B6371" wp14:editId="4EEB5CF0">
                <wp:simplePos x="0" y="0"/>
                <wp:positionH relativeFrom="column">
                  <wp:posOffset>184468</wp:posOffset>
                </wp:positionH>
                <wp:positionV relativeFrom="paragraph">
                  <wp:posOffset>2526347</wp:posOffset>
                </wp:positionV>
                <wp:extent cx="1442720" cy="726758"/>
                <wp:effectExtent l="19050" t="0" r="43180" b="16510"/>
                <wp:wrapNone/>
                <wp:docPr id="259" name="Блок-схема: данны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675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6C4E" w14:textId="007A804D" w:rsidR="00A16B51" w:rsidRPr="00A16B51" w:rsidRDefault="00A16B51" w:rsidP="00A16B5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A16B51">
                              <w:t>Вывод</w:t>
                            </w:r>
                            <w:r w:rsidRPr="00A16B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“Are you sure? (y/n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 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371" id="Блок-схема: данные 259" o:spid="_x0000_s1139" type="#_x0000_t111" style="position:absolute;left:0;text-align:left;margin-left:14.55pt;margin-top:198.9pt;width:113.6pt;height:57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" fillcolor="white [3212]" strokecolor="black [3213]" strokeweight="1pt">
                <v:textbox inset="0,0,0,0">
                  <w:txbxContent>
                    <w:p w14:paraId="01056C4E" w14:textId="007A804D" w:rsidR="00A16B51" w:rsidRPr="00A16B51" w:rsidRDefault="00A16B51" w:rsidP="00A16B51">
                      <w:pPr>
                        <w:pStyle w:val="-"/>
                        <w:rPr>
                          <w:lang w:val="en-US"/>
                        </w:rPr>
                      </w:pPr>
                      <w:r w:rsidRPr="00A16B51">
                        <w:t>Вывод</w:t>
                      </w:r>
                      <w:r w:rsidRPr="00A16B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“Are you sure? (y/n</w:t>
                      </w:r>
                      <w:proofErr w:type="gramStart"/>
                      <w:r>
                        <w:rPr>
                          <w:lang w:val="en-US"/>
                        </w:rPr>
                        <w:t>) ”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083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7DB4C13" wp14:editId="0CDF60AE">
                <wp:simplePos x="0" y="0"/>
                <wp:positionH relativeFrom="column">
                  <wp:posOffset>360680</wp:posOffset>
                </wp:positionH>
                <wp:positionV relativeFrom="paragraph">
                  <wp:posOffset>360680</wp:posOffset>
                </wp:positionV>
                <wp:extent cx="1262380" cy="721360"/>
                <wp:effectExtent l="0" t="0" r="13970" b="21590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B721" w14:textId="78E0C8A4" w:rsidR="00D10838" w:rsidRDefault="00D10838" w:rsidP="00D1083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4C13" id="Блок-схема: знак завершения 257" o:spid="_x0000_s1140" type="#_x0000_t116" style="position:absolute;left:0;text-align:left;margin-left:28.4pt;margin-top:28.4pt;width:99.4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" fillcolor="white [3212]" strokecolor="black [3213]" strokeweight="1pt">
                <v:textbox inset="0,0,0,0">
                  <w:txbxContent>
                    <w:p w14:paraId="67D5B721" w14:textId="78E0C8A4" w:rsidR="00D10838" w:rsidRDefault="00D10838" w:rsidP="00D1083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10838">
        <w:t>Алгоритм</w:t>
      </w:r>
      <w:r w:rsidR="00D10838" w:rsidRPr="00D33B99">
        <w:t xml:space="preserve"> </w:t>
      </w:r>
      <w:proofErr w:type="spellStart"/>
      <w:r w:rsidR="00D10838">
        <w:rPr>
          <w:lang w:val="en-US"/>
        </w:rPr>
        <w:t>did</w:t>
      </w:r>
      <w:proofErr w:type="spellEnd"/>
      <w:r w:rsidR="00D10838" w:rsidRPr="00D33B99">
        <w:t>_</w:t>
      </w:r>
      <w:proofErr w:type="spellStart"/>
      <w:r w:rsidR="00D10838">
        <w:rPr>
          <w:lang w:val="en-US"/>
        </w:rPr>
        <w:t>user</w:t>
      </w:r>
      <w:proofErr w:type="spellEnd"/>
      <w:r w:rsidR="00D10838" w:rsidRPr="00D33B99">
        <w:t>_</w:t>
      </w:r>
      <w:proofErr w:type="spellStart"/>
      <w:r w:rsidR="00D10838">
        <w:rPr>
          <w:lang w:val="en-US"/>
        </w:rPr>
        <w:t>accept</w:t>
      </w:r>
      <w:proofErr w:type="spellEnd"/>
      <w:r w:rsidR="00D10838" w:rsidRPr="00D33B99">
        <w:t>:</w:t>
      </w:r>
      <w:r w:rsidRPr="00E45482">
        <w:rPr>
          <w:noProof/>
        </w:rPr>
        <w:t xml:space="preserve"> </w:t>
      </w:r>
    </w:p>
    <w:p w14:paraId="6762E29B" w14:textId="65936EBE" w:rsidR="00493117" w:rsidRDefault="00493117" w:rsidP="00333AE1">
      <w:r>
        <w:br w:type="page"/>
      </w:r>
    </w:p>
    <w:p w14:paraId="579C5243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0887C5E2" w14:textId="5AD0370E" w:rsidR="00B54333" w:rsidRPr="006B650E" w:rsidRDefault="00695CC4" w:rsidP="006B650E">
      <w:pPr>
        <w:rPr>
          <w:szCs w:val="28"/>
        </w:rPr>
      </w:pPr>
      <w:r w:rsidRPr="006B650E">
        <w:rPr>
          <w:szCs w:val="28"/>
        </w:rPr>
        <w:t xml:space="preserve">В программе используется пользовательский тип данных – структура, синонимом имени типа которой выступает лексема </w:t>
      </w:r>
      <w:proofErr w:type="spellStart"/>
      <w:r w:rsidRPr="006B650E">
        <w:rPr>
          <w:color w:val="2B91AF"/>
          <w:szCs w:val="28"/>
        </w:rPr>
        <w:t>MyPhoneRecord</w:t>
      </w:r>
      <w:proofErr w:type="spellEnd"/>
      <w:r w:rsidRPr="006B650E">
        <w:rPr>
          <w:szCs w:val="28"/>
        </w:rPr>
        <w:t xml:space="preserve">. Эта структура содержит другую пользовательскую структуру, синонимом имени типа которой является </w:t>
      </w:r>
      <w:proofErr w:type="spellStart"/>
      <w:r w:rsidRPr="006B650E">
        <w:rPr>
          <w:color w:val="2B91AF"/>
          <w:szCs w:val="28"/>
        </w:rPr>
        <w:t>MyPhoneNumber</w:t>
      </w:r>
      <w:proofErr w:type="spellEnd"/>
      <w:r w:rsidRPr="006B650E">
        <w:rPr>
          <w:color w:val="2B91AF"/>
          <w:szCs w:val="28"/>
        </w:rPr>
        <w:t> </w:t>
      </w:r>
      <w:proofErr w:type="spellStart"/>
      <w:r w:rsidRPr="006B650E">
        <w:rPr>
          <w:color w:val="000000"/>
          <w:szCs w:val="28"/>
        </w:rPr>
        <w:t>number</w:t>
      </w:r>
      <w:proofErr w:type="spellEnd"/>
      <w:r w:rsidRPr="006B650E">
        <w:rPr>
          <w:szCs w:val="28"/>
        </w:rPr>
        <w:t xml:space="preserve">, и указатель на динамически создаваемую си-строку </w:t>
      </w:r>
      <w:bookmarkStart w:id="5" w:name="_Toc86833445"/>
      <w:proofErr w:type="spellStart"/>
      <w:r w:rsidRPr="006B650E">
        <w:rPr>
          <w:color w:val="0000FF"/>
          <w:szCs w:val="28"/>
        </w:rPr>
        <w:t>char</w:t>
      </w:r>
      <w:proofErr w:type="spellEnd"/>
      <w:r w:rsidRPr="006B650E">
        <w:rPr>
          <w:color w:val="000000"/>
          <w:szCs w:val="28"/>
        </w:rPr>
        <w:t>* </w:t>
      </w:r>
      <w:proofErr w:type="spellStart"/>
      <w:r w:rsidRPr="006B650E">
        <w:rPr>
          <w:color w:val="000000"/>
          <w:szCs w:val="28"/>
        </w:rPr>
        <w:t>nickname</w:t>
      </w:r>
      <w:proofErr w:type="spellEnd"/>
      <w:r w:rsidRPr="006B650E">
        <w:rPr>
          <w:szCs w:val="28"/>
        </w:rPr>
        <w:t>.</w:t>
      </w:r>
    </w:p>
    <w:p w14:paraId="69862BBC" w14:textId="73EA5DD9" w:rsidR="00FC1468" w:rsidRDefault="00695CC4" w:rsidP="006B650E">
      <w:pPr>
        <w:rPr>
          <w:rFonts w:eastAsiaTheme="minorEastAsia"/>
          <w:szCs w:val="28"/>
        </w:rPr>
      </w:pPr>
      <w:r w:rsidRPr="006B650E">
        <w:rPr>
          <w:szCs w:val="28"/>
        </w:rPr>
        <w:t xml:space="preserve">Структура </w:t>
      </w:r>
      <w:proofErr w:type="spellStart"/>
      <w:r w:rsidRPr="006B650E">
        <w:rPr>
          <w:color w:val="2B91AF"/>
          <w:szCs w:val="28"/>
        </w:rPr>
        <w:t>MyPhoneNumber</w:t>
      </w:r>
      <w:proofErr w:type="spellEnd"/>
      <w:r w:rsidRPr="006B650E">
        <w:rPr>
          <w:szCs w:val="28"/>
        </w:rPr>
        <w:t xml:space="preserve"> содержит 2 беззнаковых целых числа </w:t>
      </w:r>
      <w:proofErr w:type="spellStart"/>
      <w:r w:rsidRPr="006B650E">
        <w:rPr>
          <w:color w:val="0000FF"/>
          <w:szCs w:val="28"/>
        </w:rPr>
        <w:t>unsigned</w:t>
      </w:r>
      <w:proofErr w:type="spellEnd"/>
      <w:r w:rsidRPr="006B650E">
        <w:rPr>
          <w:color w:val="0000FF"/>
          <w:szCs w:val="28"/>
        </w:rPr>
        <w:t> __</w:t>
      </w:r>
      <w:proofErr w:type="spellStart"/>
      <w:r w:rsidRPr="006B650E">
        <w:rPr>
          <w:color w:val="0000FF"/>
          <w:szCs w:val="28"/>
          <w:lang w:val="en-US"/>
        </w:rPr>
        <w:t>i</w:t>
      </w:r>
      <w:proofErr w:type="spellEnd"/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 xml:space="preserve">number:50 </w:t>
      </w:r>
      <w:r w:rsidRPr="006B650E">
        <w:rPr>
          <w:szCs w:val="28"/>
        </w:rPr>
        <w:t xml:space="preserve">и </w:t>
      </w:r>
      <w:proofErr w:type="spellStart"/>
      <w:r w:rsidRPr="006B650E">
        <w:rPr>
          <w:color w:val="0000FF"/>
          <w:szCs w:val="28"/>
        </w:rPr>
        <w:t>unsigned</w:t>
      </w:r>
      <w:proofErr w:type="spellEnd"/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FF"/>
          <w:szCs w:val="28"/>
        </w:rPr>
        <w:t>__</w:t>
      </w:r>
      <w:proofErr w:type="spellStart"/>
      <w:r w:rsidRPr="006B650E">
        <w:rPr>
          <w:color w:val="0000FF"/>
          <w:szCs w:val="28"/>
          <w:lang w:val="en-US"/>
        </w:rPr>
        <w:t>i</w:t>
      </w:r>
      <w:proofErr w:type="spellEnd"/>
      <w:r w:rsidRPr="006B650E">
        <w:rPr>
          <w:color w:val="0000FF"/>
          <w:szCs w:val="28"/>
        </w:rPr>
        <w:t>nt64</w:t>
      </w:r>
      <w:r w:rsidRPr="006B650E">
        <w:rPr>
          <w:color w:val="0000FF"/>
          <w:szCs w:val="28"/>
          <w:lang w:val="en-US"/>
        </w:rPr>
        <w:t> </w:t>
      </w:r>
      <w:r w:rsidRPr="006B650E">
        <w:rPr>
          <w:color w:val="000000"/>
          <w:szCs w:val="28"/>
        </w:rPr>
        <w:t>plus:1</w:t>
      </w:r>
      <w:r w:rsidRPr="006B650E">
        <w:rPr>
          <w:szCs w:val="28"/>
        </w:rPr>
        <w:t>. Первое поле содержит информацию о цифрах номера. Поскол</w:t>
      </w:r>
      <w:r w:rsidR="00832461" w:rsidRPr="006B650E">
        <w:rPr>
          <w:szCs w:val="28"/>
        </w:rPr>
        <w:t xml:space="preserve">ьку стандарт </w:t>
      </w:r>
      <w:r w:rsidR="00894BED" w:rsidRPr="006B650E">
        <w:rPr>
          <w:rFonts w:eastAsiaTheme="minorEastAsia"/>
          <w:szCs w:val="28"/>
          <w:lang w:val="en-US"/>
        </w:rPr>
        <w:t>E</w:t>
      </w:r>
      <w:r w:rsidR="00894BED" w:rsidRPr="006B650E">
        <w:rPr>
          <w:rFonts w:eastAsiaTheme="minorEastAsia"/>
          <w:szCs w:val="28"/>
        </w:rPr>
        <w:t>.164</w:t>
      </w:r>
      <w:r w:rsidR="00832461" w:rsidRPr="006B650E">
        <w:rPr>
          <w:rFonts w:eastAsiaTheme="minorEastAsia"/>
          <w:szCs w:val="28"/>
        </w:rPr>
        <w:t xml:space="preserve"> предусматривает телефонные номера длиной не более 15 цифр, то для представления такого номера будет достаточно 50 бит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50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=1 125 899 906 842 624</m:t>
            </m:r>
          </m:e>
        </m:d>
      </m:oMath>
      <w:r w:rsidR="002673D9" w:rsidRPr="006B650E">
        <w:rPr>
          <w:rFonts w:eastAsiaTheme="minorEastAsia"/>
          <w:szCs w:val="28"/>
        </w:rPr>
        <w:t>. Второе поле содержит информацию о том, есть ли в начале номера телефона “+”</w:t>
      </w:r>
      <w:r w:rsidR="000A2E8B" w:rsidRPr="006B650E">
        <w:rPr>
          <w:rFonts w:eastAsiaTheme="minorEastAsia"/>
          <w:szCs w:val="28"/>
        </w:rPr>
        <w:t>, поскольку значение этого поля можно считать предикатом</w:t>
      </w:r>
      <w:r w:rsidR="00104383" w:rsidRPr="006B650E">
        <w:rPr>
          <w:rFonts w:eastAsiaTheme="minorEastAsia"/>
          <w:szCs w:val="28"/>
        </w:rPr>
        <w:t>,</w:t>
      </w:r>
      <w:r w:rsidR="000A2E8B" w:rsidRPr="006B650E">
        <w:rPr>
          <w:rFonts w:eastAsiaTheme="minorEastAsia"/>
          <w:szCs w:val="28"/>
        </w:rPr>
        <w:t xml:space="preserve"> для него </w:t>
      </w:r>
      <w:r w:rsidR="00A95B05" w:rsidRPr="006B650E">
        <w:rPr>
          <w:rFonts w:eastAsiaTheme="minorEastAsia"/>
          <w:szCs w:val="28"/>
        </w:rPr>
        <w:t xml:space="preserve">будет </w:t>
      </w:r>
      <w:r w:rsidR="000A2E8B" w:rsidRPr="006B650E">
        <w:rPr>
          <w:rFonts w:eastAsiaTheme="minorEastAsia"/>
          <w:szCs w:val="28"/>
        </w:rPr>
        <w:t>достаточно 1 бита.</w:t>
      </w:r>
    </w:p>
    <w:p w14:paraId="007B55B2" w14:textId="09E7ABD8" w:rsidR="00B54333" w:rsidRPr="00D33B99" w:rsidRDefault="006B650E" w:rsidP="00A10DC8">
      <w:pPr>
        <w:rPr>
          <w:rStyle w:val="10"/>
          <w:rFonts w:eastAsiaTheme="minorEastAsia" w:cstheme="minorBidi"/>
          <w:b w:val="0"/>
          <w:caps w:val="0"/>
          <w:sz w:val="28"/>
          <w:szCs w:val="22"/>
        </w:rPr>
      </w:pPr>
      <w:r w:rsidRPr="00090F7D">
        <w:rPr>
          <w:rFonts w:eastAsiaTheme="minorEastAsia"/>
        </w:rPr>
        <w:t xml:space="preserve">Телефонная книга в программе хранится в виде массива указателей на записи </w:t>
      </w:r>
      <w:proofErr w:type="spellStart"/>
      <w:r w:rsidRPr="00090F7D">
        <w:rPr>
          <w:rFonts w:ascii="Consolas" w:hAnsi="Consolas" w:cs="Consolas"/>
          <w:color w:val="2B91AF"/>
        </w:rPr>
        <w:t>MyPhoneRecord</w:t>
      </w:r>
      <w:proofErr w:type="spellEnd"/>
      <w:r w:rsidRPr="00090F7D">
        <w:rPr>
          <w:rFonts w:ascii="Consolas" w:hAnsi="Consolas" w:cs="Consolas"/>
          <w:color w:val="000000"/>
        </w:rPr>
        <w:t xml:space="preserve">* </w:t>
      </w:r>
      <w:proofErr w:type="spellStart"/>
      <w:r w:rsidRPr="00090F7D">
        <w:rPr>
          <w:rFonts w:ascii="Consolas" w:hAnsi="Consolas" w:cs="Consolas"/>
          <w:color w:val="000000"/>
        </w:rPr>
        <w:t>phonebook</w:t>
      </w:r>
      <w:proofErr w:type="spellEnd"/>
      <w:r w:rsidRPr="00090F7D">
        <w:rPr>
          <w:rFonts w:ascii="Consolas" w:hAnsi="Consolas" w:cs="Consolas"/>
          <w:color w:val="000000"/>
        </w:rPr>
        <w:t>[100]</w:t>
      </w:r>
      <w:r w:rsidRPr="00090F7D">
        <w:t xml:space="preserve">, для счетчиков используются переменные типа </w:t>
      </w:r>
      <w:proofErr w:type="spellStart"/>
      <w:r w:rsidRPr="00090F7D">
        <w:rPr>
          <w:rFonts w:ascii="Consolas" w:hAnsi="Consolas" w:cs="Consolas"/>
          <w:color w:val="0000FF"/>
        </w:rPr>
        <w:t>int</w:t>
      </w:r>
      <w:proofErr w:type="spellEnd"/>
      <w:r w:rsidRPr="00090F7D">
        <w:t xml:space="preserve">, в качестве переменных для вводимых данных используются си-строки </w:t>
      </w:r>
      <w:proofErr w:type="spellStart"/>
      <w:r w:rsidRPr="00090F7D">
        <w:rPr>
          <w:rFonts w:ascii="Consolas" w:hAnsi="Consolas" w:cs="Consolas"/>
          <w:color w:val="0000FF"/>
        </w:rPr>
        <w:t>char</w:t>
      </w:r>
      <w:proofErr w:type="spellEnd"/>
      <w:r w:rsidRPr="00090F7D">
        <w:rPr>
          <w:rFonts w:ascii="Consolas" w:hAnsi="Consolas" w:cs="Consolas"/>
          <w:color w:val="000000"/>
        </w:rPr>
        <w:t>[64]</w:t>
      </w:r>
      <w:r w:rsidR="00090F7D" w:rsidRPr="00090F7D">
        <w:t>,</w:t>
      </w:r>
      <w:r w:rsidR="00090F7D">
        <w:t xml:space="preserve"> чего будет достаточно для имени контакта и телефонного номера.</w:t>
      </w:r>
      <w:r w:rsidR="00FC1468" w:rsidRPr="00090F7D">
        <w:rPr>
          <w:rFonts w:eastAsiaTheme="minorEastAsia"/>
        </w:rPr>
        <w:br w:type="page"/>
      </w:r>
    </w:p>
    <w:p w14:paraId="1B079831" w14:textId="77777777" w:rsidR="00090F7D" w:rsidRDefault="00C67A60" w:rsidP="00090F7D">
      <w:pPr>
        <w:pStyle w:val="1"/>
      </w:pPr>
      <w:r>
        <w:lastRenderedPageBreak/>
        <w:t>Вводимые и выводимые параметры и их типы</w:t>
      </w:r>
      <w:bookmarkEnd w:id="5"/>
    </w:p>
    <w:p w14:paraId="5A6143E1" w14:textId="58C507AF" w:rsidR="00090F7D" w:rsidRPr="00A10DC8" w:rsidRDefault="00090F7D" w:rsidP="00A10DC8">
      <w:r w:rsidRPr="00A10DC8">
        <w:t xml:space="preserve">В программу, после приглашения для ввода подаются строки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[64]</w:t>
      </w:r>
      <w:r w:rsidR="00785EED" w:rsidRPr="00A10DC8">
        <w:t xml:space="preserve">, для подтверждения конца ввода – </w:t>
      </w:r>
      <w:proofErr w:type="spellStart"/>
      <w:r w:rsidR="00785EED" w:rsidRPr="00A10DC8">
        <w:rPr>
          <w:rFonts w:ascii="Consolas" w:hAnsi="Consolas" w:cs="Consolas"/>
          <w:color w:val="0000FF"/>
        </w:rPr>
        <w:t>char</w:t>
      </w:r>
      <w:proofErr w:type="spellEnd"/>
      <w:r w:rsidR="00785EED" w:rsidRPr="00A10DC8">
        <w:rPr>
          <w:rFonts w:ascii="Consolas" w:hAnsi="Consolas" w:cs="Consolas"/>
          <w:color w:val="000000"/>
        </w:rPr>
        <w:t>[100]</w:t>
      </w:r>
      <w:r w:rsidR="00785EED" w:rsidRPr="00A10DC8">
        <w:t>.</w:t>
      </w:r>
    </w:p>
    <w:p w14:paraId="05B97AE5" w14:textId="77777777" w:rsidR="00090F7D" w:rsidRPr="00A10DC8" w:rsidRDefault="00090F7D" w:rsidP="00A10DC8">
      <w:r w:rsidRPr="00A10DC8">
        <w:t>Программа выводит:</w:t>
      </w:r>
    </w:p>
    <w:p w14:paraId="14C649CC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имени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[18]</w:t>
      </w:r>
      <w:r w:rsidRPr="00A10DC8">
        <w:t>,</w:t>
      </w:r>
    </w:p>
    <w:p w14:paraId="0318E55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приглашение ко вводу номера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[22]</w:t>
      </w:r>
      <w:r w:rsidRPr="00A10DC8">
        <w:t>,</w:t>
      </w:r>
    </w:p>
    <w:p w14:paraId="12AF9AE4" w14:textId="77777777" w:rsidR="00090F7D" w:rsidRPr="00A10DC8" w:rsidRDefault="00090F7D" w:rsidP="00A10DC8">
      <w:pPr>
        <w:pStyle w:val="ad"/>
        <w:numPr>
          <w:ilvl w:val="0"/>
          <w:numId w:val="3"/>
        </w:numPr>
      </w:pPr>
      <w:r w:rsidRPr="00A10DC8">
        <w:t xml:space="preserve">сообщение о конце ввода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[41]</w:t>
      </w:r>
      <w:r w:rsidRPr="00A10DC8">
        <w:t>,</w:t>
      </w:r>
    </w:p>
    <w:p w14:paraId="69BDD308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вопрос о конце ввода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[21]</w:t>
      </w:r>
      <w:r w:rsidRPr="00A10DC8">
        <w:t>,</w:t>
      </w:r>
    </w:p>
    <w:p w14:paraId="7AC38C4B" w14:textId="77777777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шапка таблицы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[51]</w:t>
      </w:r>
      <w:r w:rsidRPr="00A10DC8">
        <w:t>,</w:t>
      </w:r>
    </w:p>
    <w:p w14:paraId="1821E35A" w14:textId="552DC256" w:rsidR="00785EED" w:rsidRPr="00A10DC8" w:rsidRDefault="00785EED" w:rsidP="00A10DC8">
      <w:pPr>
        <w:pStyle w:val="ad"/>
        <w:numPr>
          <w:ilvl w:val="0"/>
          <w:numId w:val="3"/>
        </w:numPr>
      </w:pPr>
      <w:r w:rsidRPr="00A10DC8">
        <w:t xml:space="preserve">номер строки таблицы в </w:t>
      </w:r>
      <w:r w:rsidR="008545BC" w:rsidRPr="008545BC">
        <w:t>3</w:t>
      </w:r>
      <w:r w:rsidRPr="00A10DC8">
        <w:t xml:space="preserve"> символа </w:t>
      </w:r>
      <w:proofErr w:type="spellStart"/>
      <w:r w:rsidRPr="00A10DC8">
        <w:rPr>
          <w:rFonts w:ascii="Consolas" w:hAnsi="Consolas" w:cs="Consolas"/>
          <w:color w:val="0000FF"/>
        </w:rPr>
        <w:t>int</w:t>
      </w:r>
      <w:proofErr w:type="spellEnd"/>
      <w:r w:rsidR="008545BC" w:rsidRPr="008545BC">
        <w:t xml:space="preserve"> </w:t>
      </w:r>
      <w:r w:rsidR="008545BC">
        <w:t>и пробел,</w:t>
      </w:r>
    </w:p>
    <w:p w14:paraId="7C556B48" w14:textId="2506A944" w:rsidR="00785EED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две строки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[31]</w:t>
      </w:r>
      <w:r w:rsidRPr="00A10DC8">
        <w:t xml:space="preserve"> и </w:t>
      </w:r>
      <w:proofErr w:type="spellStart"/>
      <w:r w:rsidRPr="00A10DC8">
        <w:rPr>
          <w:rFonts w:ascii="Consolas" w:hAnsi="Consolas" w:cs="Consolas"/>
          <w:color w:val="0000FF"/>
        </w:rPr>
        <w:t>char</w:t>
      </w:r>
      <w:proofErr w:type="spellEnd"/>
      <w:r w:rsidRPr="00A10DC8">
        <w:rPr>
          <w:rFonts w:ascii="Consolas" w:hAnsi="Consolas" w:cs="Consolas"/>
          <w:color w:val="000000"/>
        </w:rPr>
        <w:t>[21]</w:t>
      </w:r>
      <w:r w:rsidRPr="00A10DC8">
        <w:t xml:space="preserve"> – имя и телефонный номер контакта,</w:t>
      </w:r>
    </w:p>
    <w:p w14:paraId="0B984E47" w14:textId="5D716804" w:rsidR="00A10DC8" w:rsidRPr="00A10DC8" w:rsidRDefault="00A10DC8" w:rsidP="00A10DC8">
      <w:pPr>
        <w:pStyle w:val="ad"/>
        <w:numPr>
          <w:ilvl w:val="0"/>
          <w:numId w:val="3"/>
        </w:numPr>
      </w:pPr>
      <w:r w:rsidRPr="00A10DC8">
        <w:t xml:space="preserve">системное сообщение (от </w:t>
      </w:r>
      <w:proofErr w:type="spellStart"/>
      <w:r w:rsidRPr="00A10DC8">
        <w:rPr>
          <w:rFonts w:ascii="Consolas" w:hAnsi="Consolas" w:cs="Consolas"/>
          <w:color w:val="000000"/>
        </w:rPr>
        <w:t>system</w:t>
      </w:r>
      <w:proofErr w:type="spellEnd"/>
      <w:r w:rsidRPr="00A10DC8">
        <w:rPr>
          <w:rFonts w:ascii="Consolas" w:hAnsi="Consolas" w:cs="Consolas"/>
          <w:color w:val="000000"/>
        </w:rPr>
        <w:t>(</w:t>
      </w:r>
      <w:r w:rsidRPr="00A10DC8">
        <w:rPr>
          <w:rFonts w:ascii="Consolas" w:hAnsi="Consolas" w:cs="Consolas"/>
          <w:color w:val="A31515"/>
        </w:rPr>
        <w:t>"</w:t>
      </w:r>
      <w:proofErr w:type="spellStart"/>
      <w:r w:rsidRPr="00A10DC8">
        <w:rPr>
          <w:rFonts w:ascii="Consolas" w:hAnsi="Consolas" w:cs="Consolas"/>
          <w:color w:val="A31515"/>
        </w:rPr>
        <w:t>pause</w:t>
      </w:r>
      <w:proofErr w:type="spellEnd"/>
      <w:r w:rsidRPr="00A10DC8">
        <w:rPr>
          <w:rFonts w:ascii="Consolas" w:hAnsi="Consolas" w:cs="Consolas"/>
          <w:color w:val="A31515"/>
        </w:rPr>
        <w:t>"</w:t>
      </w:r>
      <w:r w:rsidRPr="00A10DC8">
        <w:rPr>
          <w:rFonts w:ascii="Consolas" w:hAnsi="Consolas" w:cs="Consolas"/>
          <w:color w:val="000000"/>
        </w:rPr>
        <w:t>)</w:t>
      </w:r>
      <w:r w:rsidRPr="00A10DC8">
        <w:t>).</w:t>
      </w:r>
    </w:p>
    <w:p w14:paraId="7F348F16" w14:textId="41F2BBF8" w:rsidR="00D27944" w:rsidRDefault="00D27944" w:rsidP="00090F7D">
      <w:pPr>
        <w:pStyle w:val="ad"/>
        <w:numPr>
          <w:ilvl w:val="0"/>
          <w:numId w:val="2"/>
        </w:numPr>
      </w:pPr>
      <w:r>
        <w:br w:type="page"/>
      </w:r>
    </w:p>
    <w:p w14:paraId="792F1B98" w14:textId="77777777" w:rsidR="00A10DC8" w:rsidRDefault="00C67A60" w:rsidP="00A10DC8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3A07A791" w14:textId="60B157CC" w:rsidR="00692673" w:rsidRDefault="007D12B8" w:rsidP="00A10DC8">
      <w:r>
        <w:t>Файлы проекта содержатся в 2-х папках</w:t>
      </w:r>
      <w:r w:rsidR="00692673">
        <w:t>:</w:t>
      </w:r>
    </w:p>
    <w:p w14:paraId="7DA8E216" w14:textId="02F69A7B" w:rsidR="00692673" w:rsidRPr="00692673" w:rsidRDefault="00692673" w:rsidP="007D12B8">
      <w:pPr>
        <w:pStyle w:val="ad"/>
        <w:numPr>
          <w:ilvl w:val="0"/>
          <w:numId w:val="2"/>
        </w:numPr>
      </w:pPr>
      <w:r w:rsidRPr="007D12B8">
        <w:rPr>
          <w:lang w:val="en-US"/>
        </w:rPr>
        <w:t>libs</w:t>
      </w:r>
      <w:r>
        <w:t>:</w:t>
      </w:r>
    </w:p>
    <w:p w14:paraId="10A53B9F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20.11.2021  12</w:t>
      </w:r>
      <w:proofErr w:type="gramEnd"/>
      <w:r w:rsidRPr="007D12B8">
        <w:rPr>
          <w:lang w:val="en-US"/>
        </w:rPr>
        <w:t>:24             3 453 myDecToBinLibFunctions.cpp</w:t>
      </w:r>
    </w:p>
    <w:p w14:paraId="2DED08AC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18.11.2021  21</w:t>
      </w:r>
      <w:proofErr w:type="gramEnd"/>
      <w:r w:rsidRPr="007D12B8">
        <w:rPr>
          <w:lang w:val="en-US"/>
        </w:rPr>
        <w:t xml:space="preserve">:15             1 605 </w:t>
      </w:r>
      <w:proofErr w:type="spellStart"/>
      <w:r w:rsidRPr="007D12B8">
        <w:rPr>
          <w:lang w:val="en-US"/>
        </w:rPr>
        <w:t>myDecToBinLibFunctions.h</w:t>
      </w:r>
      <w:proofErr w:type="spellEnd"/>
    </w:p>
    <w:p w14:paraId="79727404" w14:textId="77777777" w:rsidR="00692673" w:rsidRPr="007D12B8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19.11.2021  19</w:t>
      </w:r>
      <w:proofErr w:type="gramEnd"/>
      <w:r w:rsidRPr="007D12B8">
        <w:rPr>
          <w:lang w:val="en-US"/>
        </w:rPr>
        <w:t>:07             2 682 myPhoneNumberLib.cpp</w:t>
      </w:r>
    </w:p>
    <w:p w14:paraId="525564BF" w14:textId="590FF846" w:rsidR="00AA14D6" w:rsidRDefault="00692673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18.11.2021  10</w:t>
      </w:r>
      <w:proofErr w:type="gramEnd"/>
      <w:r w:rsidRPr="007D12B8">
        <w:rPr>
          <w:lang w:val="en-US"/>
        </w:rPr>
        <w:t xml:space="preserve">:31             1 748 </w:t>
      </w:r>
      <w:proofErr w:type="spellStart"/>
      <w:r w:rsidRPr="007D12B8">
        <w:rPr>
          <w:lang w:val="en-US"/>
        </w:rPr>
        <w:t>myPhoneNumberLib.h</w:t>
      </w:r>
      <w:proofErr w:type="spellEnd"/>
    </w:p>
    <w:p w14:paraId="234999B4" w14:textId="2EACDB4B" w:rsidR="007D12B8" w:rsidRPr="007D12B8" w:rsidRDefault="007D12B8" w:rsidP="007D12B8">
      <w:pPr>
        <w:pStyle w:val="ad"/>
        <w:numPr>
          <w:ilvl w:val="0"/>
          <w:numId w:val="2"/>
        </w:numPr>
        <w:rPr>
          <w:lang w:val="en-US"/>
        </w:rPr>
      </w:pPr>
      <w:r w:rsidRPr="007D12B8">
        <w:rPr>
          <w:lang w:val="en-US"/>
        </w:rPr>
        <w:t>Lab4</w:t>
      </w:r>
      <w:r w:rsidR="006409DE">
        <w:t>:</w:t>
      </w:r>
    </w:p>
    <w:p w14:paraId="40C45B18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proofErr w:type="gramStart"/>
      <w:r w:rsidRPr="007D12B8">
        <w:rPr>
          <w:lang w:val="en-US"/>
        </w:rPr>
        <w:t>20.11.2021  14</w:t>
      </w:r>
      <w:proofErr w:type="gramEnd"/>
      <w:r w:rsidRPr="007D12B8">
        <w:rPr>
          <w:lang w:val="en-US"/>
        </w:rPr>
        <w:t>:20             1 820 Lab4.cpp</w:t>
      </w:r>
    </w:p>
    <w:p w14:paraId="47E77C9D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</w:t>
      </w:r>
      <w:proofErr w:type="gramStart"/>
      <w:r w:rsidRPr="007D12B8">
        <w:rPr>
          <w:lang w:val="en-US"/>
        </w:rPr>
        <w:t>2021  00</w:t>
      </w:r>
      <w:proofErr w:type="gramEnd"/>
      <w:r w:rsidRPr="007D12B8">
        <w:rPr>
          <w:lang w:val="en-US"/>
        </w:rPr>
        <w:t>:29             7 458 Lab4.vcxproj</w:t>
      </w:r>
    </w:p>
    <w:p w14:paraId="16A46529" w14:textId="77777777" w:rsidR="007D12B8" w:rsidRPr="007D12B8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18.11.</w:t>
      </w:r>
      <w:proofErr w:type="gramStart"/>
      <w:r w:rsidRPr="007D12B8">
        <w:rPr>
          <w:lang w:val="en-US"/>
        </w:rPr>
        <w:t>2021  00</w:t>
      </w:r>
      <w:proofErr w:type="gramEnd"/>
      <w:r w:rsidRPr="007D12B8">
        <w:rPr>
          <w:lang w:val="en-US"/>
        </w:rPr>
        <w:t>:29             1 590 Lab4.vcxproj.filters</w:t>
      </w:r>
    </w:p>
    <w:p w14:paraId="3BC98C5E" w14:textId="7625210C" w:rsidR="006409DE" w:rsidRDefault="007D12B8" w:rsidP="007D12B8">
      <w:pPr>
        <w:pStyle w:val="ad"/>
        <w:numPr>
          <w:ilvl w:val="1"/>
          <w:numId w:val="2"/>
        </w:numPr>
        <w:rPr>
          <w:lang w:val="en-US"/>
        </w:rPr>
      </w:pPr>
      <w:r w:rsidRPr="007D12B8">
        <w:rPr>
          <w:lang w:val="en-US"/>
        </w:rPr>
        <w:t>17.11.</w:t>
      </w:r>
      <w:proofErr w:type="gramStart"/>
      <w:r w:rsidRPr="007D12B8">
        <w:rPr>
          <w:lang w:val="en-US"/>
        </w:rPr>
        <w:t>2021  23</w:t>
      </w:r>
      <w:proofErr w:type="gramEnd"/>
      <w:r w:rsidRPr="007D12B8">
        <w:rPr>
          <w:lang w:val="en-US"/>
        </w:rPr>
        <w:t>:39               305 Lab4.vcxproj.user</w:t>
      </w:r>
    </w:p>
    <w:p w14:paraId="6C14D465" w14:textId="06315C41" w:rsidR="007D12B8" w:rsidRPr="006409DE" w:rsidRDefault="006409DE" w:rsidP="006409D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49EADB5C" w14:textId="77777777" w:rsidR="00420F4E" w:rsidRPr="00B870D7" w:rsidRDefault="00AA14D6" w:rsidP="00420F4E">
      <w:pPr>
        <w:pStyle w:val="1"/>
        <w:rPr>
          <w:lang w:val="en-US"/>
        </w:rPr>
      </w:pPr>
      <w:bookmarkStart w:id="7" w:name="_Toc86833447"/>
      <w:r>
        <w:lastRenderedPageBreak/>
        <w:t>Текст</w:t>
      </w:r>
      <w:r w:rsidRPr="00B870D7">
        <w:rPr>
          <w:lang w:val="en-US"/>
        </w:rPr>
        <w:t xml:space="preserve"> </w:t>
      </w:r>
      <w:r>
        <w:t>программы</w:t>
      </w:r>
      <w:bookmarkEnd w:id="7"/>
    </w:p>
    <w:p w14:paraId="392EAACB" w14:textId="77777777" w:rsidR="00B870D7" w:rsidRPr="00B870D7" w:rsidRDefault="00AA14D6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lang w:val="en-US"/>
        </w:rPr>
        <w:t xml:space="preserve"> </w:t>
      </w:r>
      <w:r w:rsidR="00B870D7" w:rsidRPr="00B870D7">
        <w:rPr>
          <w:rFonts w:ascii="Consolas" w:hAnsi="Consolas" w:cs="Consolas"/>
          <w:color w:val="008000"/>
          <w:sz w:val="19"/>
          <w:szCs w:val="19"/>
          <w:lang w:val="en-US"/>
        </w:rPr>
        <w:t>//Lab4.cpp</w:t>
      </w:r>
    </w:p>
    <w:p w14:paraId="4E5AFE85" w14:textId="01DEBD06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13E306D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32E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//for input-output</w:t>
      </w:r>
    </w:p>
    <w:p w14:paraId="3571A8F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/libs/</w:t>
      </w:r>
      <w:proofErr w:type="spell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myPhoneNumberLib.h</w:t>
      </w:r>
      <w:proofErr w:type="spell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//for phone numbers </w:t>
      </w:r>
    </w:p>
    <w:p w14:paraId="646D0E82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28331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FD335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565B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E7C39" w14:textId="2AEC977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phonebook[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 = {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  <w:r w:rsidR="007266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//declarations and filling with '0'</w:t>
      </w:r>
    </w:p>
    <w:p w14:paraId="74207364" w14:textId="1F2C9A95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//just a counter</w:t>
      </w:r>
    </w:p>
    <w:p w14:paraId="1BF7B79F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4BFEA5" w14:textId="3B816F34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always</w:t>
      </w:r>
    </w:p>
    <w:p w14:paraId="4374B60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64],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[64];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buffers declaration</w:t>
      </w:r>
    </w:p>
    <w:p w14:paraId="6F787D04" w14:textId="6F94048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a name\n&gt;&gt;&gt;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name input</w:t>
      </w:r>
    </w:p>
    <w:p w14:paraId="7C60E50E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404BCA" w14:textId="1C7F1C7E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</w:t>
      </w:r>
    </w:p>
    <w:p w14:paraId="44B89CCC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[0]==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A8480B" w14:textId="7964115A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EFAA255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0A8AA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user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50B32CFE" w14:textId="2D6D7020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04D1DEB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59250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"Input the number\n&gt;&gt;&gt; 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prompt for number input</w:t>
      </w:r>
    </w:p>
    <w:p w14:paraId="30EDAF7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715E1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itoa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(rand(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),num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_buffer,10);</w:t>
      </w:r>
    </w:p>
    <w:p w14:paraId="7D33A4D8" w14:textId="10E85E5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64);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input strings</w:t>
      </w:r>
    </w:p>
    <w:p w14:paraId="4DC7F98F" w14:textId="77777777" w:rsidR="007266AA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47E269" w14:textId="0BBDC782" w:rsidR="00B870D7" w:rsidRDefault="00B870D7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checking if this is a null string</w:t>
      </w:r>
    </w:p>
    <w:p w14:paraId="0A9B7091" w14:textId="77777777" w:rsidR="007266AA" w:rsidRPr="00B870D7" w:rsidRDefault="007266AA" w:rsidP="007266AA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BE5E" w14:textId="083A0FD8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user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14:paraId="26250F64" w14:textId="0A8497FC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go to asking if user want to exit</w:t>
      </w:r>
    </w:p>
    <w:p w14:paraId="76CC30E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A392F8" w14:textId="77777777" w:rsidR="007266AA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phonebook[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name_buffer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num_buffer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C7233" w14:textId="4ACC1738" w:rsidR="00B870D7" w:rsidRPr="00B870D7" w:rsidRDefault="00B870D7" w:rsidP="007266AA">
      <w:pPr>
        <w:autoSpaceDE w:val="0"/>
        <w:autoSpaceDN w:val="0"/>
        <w:adjustRightInd w:val="0"/>
        <w:spacing w:after="0" w:line="240" w:lineRule="auto"/>
        <w:ind w:left="2832"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//else create record</w:t>
      </w:r>
    </w:p>
    <w:p w14:paraId="4B35BA36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357F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8980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inputed</w:t>
      </w:r>
      <w:proofErr w:type="spell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 xml:space="preserve"> '0', you are going to exit.\n"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ask about exiting</w:t>
      </w:r>
    </w:p>
    <w:p w14:paraId="699D388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did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_user_accept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checking </w:t>
      </w:r>
      <w:proofErr w:type="spellStart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iif</w:t>
      </w:r>
      <w:proofErr w:type="spellEnd"/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 xml:space="preserve"> user really want to exit</w:t>
      </w:r>
    </w:p>
    <w:p w14:paraId="4F8E9A23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"#   Nickname                               Number\n"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table header</w:t>
      </w:r>
    </w:p>
    <w:p w14:paraId="2CBC1DA9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70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for all records</w:t>
      </w:r>
    </w:p>
    <w:p w14:paraId="47CABA4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, j+1);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number</w:t>
      </w:r>
    </w:p>
    <w:p w14:paraId="4759267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print_record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(phonebook[j], 30,</w:t>
      </w:r>
      <w:r w:rsidRPr="00B870D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print record</w:t>
      </w:r>
    </w:p>
    <w:p w14:paraId="42264414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delete_record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(phonebook[j]);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delete (free) records memory</w:t>
      </w:r>
    </w:p>
    <w:p w14:paraId="510E95B8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phonebook[j] = </w:t>
      </w:r>
      <w:r w:rsidRPr="00B870D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erase pointer from array</w:t>
      </w:r>
    </w:p>
    <w:p w14:paraId="3792A79C" w14:textId="77777777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34D781" w14:textId="349C30DA" w:rsidR="00B870D7" w:rsidRP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70D7">
        <w:rPr>
          <w:rFonts w:ascii="Consolas" w:hAnsi="Consolas" w:cs="Consolas"/>
          <w:color w:val="008000"/>
          <w:sz w:val="19"/>
          <w:szCs w:val="19"/>
          <w:lang w:val="en-US"/>
        </w:rPr>
        <w:t>// do not close console</w:t>
      </w:r>
    </w:p>
    <w:p w14:paraId="563C1C72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70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1C1E2D" w14:textId="77777777" w:rsidR="00B870D7" w:rsidRDefault="00B870D7" w:rsidP="00B870D7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A2F95" w14:textId="670AF0B0" w:rsidR="007266AA" w:rsidRDefault="007266AA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6B25338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myPhoneNumberLib.h</w:t>
      </w:r>
      <w:proofErr w:type="spellEnd"/>
    </w:p>
    <w:p w14:paraId="0D3620B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153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MY_PHONE_NUMBER_LIB_INCLUDED</w:t>
      </w:r>
    </w:p>
    <w:p w14:paraId="123BA6F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MY_PHONE_NUMBER_LIB_INCLUDED</w:t>
      </w:r>
    </w:p>
    <w:p w14:paraId="158033B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C7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7B783E3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6C6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input-output</w:t>
      </w:r>
    </w:p>
    <w:p w14:paraId="6C34863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'system' function</w:t>
      </w:r>
    </w:p>
    <w:p w14:paraId="360D3E6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string functions</w:t>
      </w:r>
    </w:p>
    <w:p w14:paraId="3520A4A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'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atoi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' functions</w:t>
      </w:r>
    </w:p>
    <w:p w14:paraId="4059785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myDecToBinLibFunctions.h</w:t>
      </w:r>
      <w:proofErr w:type="spellEnd"/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6A0A4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for functions from previous labs</w:t>
      </w:r>
    </w:p>
    <w:p w14:paraId="561A195E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C0C7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7A2A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779D9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is digits in a number</w:t>
      </w:r>
    </w:p>
    <w:p w14:paraId="47E550E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35D2D0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According to E.164 (standard phone number recording format)</w:t>
      </w:r>
    </w:p>
    <w:p w14:paraId="6894EBC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phone numbers should be </w:t>
      </w:r>
      <w:proofErr w:type="spell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not longer</w:t>
      </w:r>
      <w:proofErr w:type="spell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 xml:space="preserve"> than 15 digits.</w:t>
      </w:r>
    </w:p>
    <w:p w14:paraId="3425749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So greatest phone number is: 999 999 999 999 999.</w:t>
      </w:r>
    </w:p>
    <w:p w14:paraId="1BF70CD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Then 50 bits are enough for recording this number,</w:t>
      </w:r>
    </w:p>
    <w:p w14:paraId="6FB46639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because 2^50 = 1 125 899 906 842 624.</w:t>
      </w:r>
    </w:p>
    <w:p w14:paraId="76C29B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14:paraId="22E3EF38" w14:textId="446AA59E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plus :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=1 if number includes +, else =0</w:t>
      </w:r>
    </w:p>
    <w:p w14:paraId="1D5D0C6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proofErr w:type="spellEnd"/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B112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D44C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143C8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MyPhoneNumber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phone number</w:t>
      </w:r>
    </w:p>
    <w:p w14:paraId="0863677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nickname;   </w:t>
      </w:r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// nickname</w:t>
      </w:r>
    </w:p>
    <w:p w14:paraId="6884A781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proofErr w:type="gram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DBF3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4DC2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FC7E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67158232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Creates record, </w:t>
      </w:r>
      <w:proofErr w:type="spellStart"/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allocs</w:t>
      </w:r>
      <w:proofErr w:type="spellEnd"/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 memory for name</w:t>
      </w:r>
    </w:p>
    <w:p w14:paraId="3F30B3DF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DO NOT FORGIVE DELETE PHONE RECORD</w:t>
      </w:r>
    </w:p>
    <w:p w14:paraId="4A71479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76D3E33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name="nick"&gt;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nickname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39C1794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name="number"&gt;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phone number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4E562B4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returns pointer to new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14:paraId="5AC7FD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A602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7C7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62BA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2F663E0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Deletes phone record by pointer</w:t>
      </w:r>
    </w:p>
    <w:p w14:paraId="0067470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151C83E7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01FCFCC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278D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C46A4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ECC48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1F2FC3A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/// Print phone number record cutting name</w:t>
      </w:r>
    </w:p>
    <w:p w14:paraId="067244FA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68CCD3BB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name="r"&gt;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pointer to record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14E38D85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&lt;param name="</w:t>
      </w:r>
      <w:proofErr w:type="spellStart"/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nick_len</w:t>
      </w:r>
      <w:proofErr w:type="spellEnd"/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"&gt;</w:t>
      </w:r>
      <w:r w:rsidRPr="007E1025">
        <w:rPr>
          <w:rFonts w:ascii="Consolas" w:hAnsi="Consolas" w:cs="Consolas"/>
          <w:color w:val="006400"/>
          <w:sz w:val="19"/>
          <w:szCs w:val="19"/>
          <w:lang w:val="en-US"/>
        </w:rPr>
        <w:t>name length</w:t>
      </w:r>
      <w:r w:rsidRPr="007E1025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78B8DFF6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102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102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FBFCC" w14:textId="77777777" w:rsidR="007E1025" w:rsidRPr="007E1025" w:rsidRDefault="007E1025" w:rsidP="007E102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07372" w14:textId="28D964A3" w:rsidR="00252945" w:rsidRDefault="007E1025" w:rsidP="007E1025">
      <w:pPr>
        <w:pStyle w:val="1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E102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7E10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/ !MY</w:t>
      </w:r>
      <w:proofErr w:type="gramEnd"/>
      <w:r w:rsidRPr="007E1025">
        <w:rPr>
          <w:rFonts w:ascii="Consolas" w:hAnsi="Consolas" w:cs="Consolas"/>
          <w:color w:val="008000"/>
          <w:sz w:val="19"/>
          <w:szCs w:val="19"/>
          <w:lang w:val="en-US"/>
        </w:rPr>
        <w:t>_PHONE_NUMBER_LIB_INCLUDED</w:t>
      </w:r>
    </w:p>
    <w:p w14:paraId="36F68780" w14:textId="77777777" w:rsidR="00252945" w:rsidRDefault="00252945">
      <w:pPr>
        <w:spacing w:line="259" w:lineRule="auto"/>
        <w:ind w:firstLine="0"/>
        <w:contextualSpacing w:val="0"/>
        <w:jc w:val="left"/>
        <w:rPr>
          <w:rFonts w:ascii="Consolas" w:eastAsiaTheme="majorEastAsia" w:hAnsi="Consolas" w:cs="Consolas"/>
          <w:b/>
          <w:caps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br w:type="page"/>
      </w:r>
    </w:p>
    <w:p w14:paraId="319BC0B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myPhoneNumberLib.h</w:t>
      </w:r>
      <w:proofErr w:type="spellEnd"/>
    </w:p>
    <w:p w14:paraId="3F3DF9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9450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myPhoneNumberLib.h</w:t>
      </w:r>
      <w:proofErr w:type="spell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C9C7C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2EE6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01DA4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E012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1E460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record</w:t>
      </w:r>
    </w:p>
    <w:p w14:paraId="4A722C4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870B0" w14:textId="09FA4F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res-&gt;nickname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/allocate memory for nickname and '\0'</w:t>
      </w:r>
    </w:p>
    <w:p w14:paraId="59A7D6D2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(res-&gt;nickname,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copy nick to record nickname</w:t>
      </w:r>
    </w:p>
    <w:p w14:paraId="16E909B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5EC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+ 1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5B20131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462C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filtered number and '\0'</w:t>
      </w:r>
    </w:p>
    <w:p w14:paraId="0CAF66E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BA5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filter_string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filter string</w:t>
      </w:r>
    </w:p>
    <w:p w14:paraId="19DCDE3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{ res-&gt;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plus</w:t>
      </w:r>
    </w:p>
    <w:p w14:paraId="494497B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 res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set no plus</w:t>
      </w:r>
    </w:p>
    <w:p w14:paraId="677D8E9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ignore '-'</w:t>
      </w:r>
    </w:p>
    <w:p w14:paraId="5586F7B0" w14:textId="77777777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res-&gt;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atoll(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56D31BE7" w14:textId="35D8ECD6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extract int from c-string and put it to res</w:t>
      </w:r>
    </w:p>
    <w:p w14:paraId="5E0295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254D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filtered_num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DB9D6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res;</w:t>
      </w:r>
      <w:proofErr w:type="gramEnd"/>
    </w:p>
    <w:p w14:paraId="392F18C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C4BA7F" w14:textId="77777777" w:rsidR="00BA2E7F" w:rsidRDefault="00BA2E7F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3EFD94B3" w14:textId="73E2E6F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E7F0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9C0DE0" w14:textId="7D5E19C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-&gt;nickname;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c-string</w:t>
      </w:r>
    </w:p>
    <w:p w14:paraId="7ECD3E83" w14:textId="39CF81BE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record</w:t>
      </w:r>
    </w:p>
    <w:p w14:paraId="22E41669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3C8680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0937F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8D7EE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MyPhoneRecord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AE24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8712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nick =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allocate memory for nickname in the table</w:t>
      </w:r>
    </w:p>
    <w:p w14:paraId="4279B316" w14:textId="68B1231F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strncpy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-&gt;nickname,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copy nickname to nick</w:t>
      </w:r>
    </w:p>
    <w:p w14:paraId="51D819FC" w14:textId="6E9D58F1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nick[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end of string</w:t>
      </w:r>
    </w:p>
    <w:p w14:paraId="6A69C989" w14:textId="2569F8FC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nick, </w:t>
      </w:r>
      <w:proofErr w:type="spellStart"/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nick_len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formatting nickname</w:t>
      </w:r>
    </w:p>
    <w:p w14:paraId="776589AC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F83D3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21]; 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string for a number</w:t>
      </w:r>
    </w:p>
    <w:p w14:paraId="2450DE5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number.number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temp variable for </w:t>
      </w:r>
    </w:p>
    <w:p w14:paraId="4D6E7B48" w14:textId="1D5FBA84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//transforming number to reversed string</w:t>
      </w:r>
    </w:p>
    <w:p w14:paraId="227C6488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just a counter</w:t>
      </w:r>
    </w:p>
    <w:p w14:paraId="1929740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37B9CB2C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++] = n % 10 +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'0</w:t>
      </w:r>
      <w:proofErr w:type="gram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55C480" w14:textId="6DB43B76" w:rsidR="00252945" w:rsidRDefault="00252945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write right digit to the string and increase </w:t>
      </w:r>
      <w:proofErr w:type="spellStart"/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</w:p>
    <w:p w14:paraId="365A0DF6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6208" w14:textId="4BFB36CB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n /= 10;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move number to 1 digit right </w:t>
      </w:r>
    </w:p>
    <w:p w14:paraId="239D863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3372F" w14:textId="7F71F869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number.plus</w:t>
      </w:r>
      <w:proofErr w:type="spellEnd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if number includes '+'</w:t>
      </w:r>
    </w:p>
    <w:p w14:paraId="60D8F74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add + to the string</w:t>
      </w:r>
    </w:p>
    <w:p w14:paraId="7E93BD67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04D60B5D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7E947A" w14:textId="61F436A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 w:rsidRPr="00252945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6D12CDCE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E4E9A" w14:textId="77777777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reverse_string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reversing string</w:t>
      </w:r>
    </w:p>
    <w:p w14:paraId="2304546B" w14:textId="77777777" w:rsidR="006E34EC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proofErr w:type="spellStart"/>
      <w:r w:rsidRPr="00252945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52945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2945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A19AC" w14:textId="782750AE" w:rsidR="00252945" w:rsidRDefault="00252945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//formatting number</w:t>
      </w:r>
    </w:p>
    <w:p w14:paraId="174F0BD0" w14:textId="77777777" w:rsidR="006E34EC" w:rsidRPr="00252945" w:rsidRDefault="006E34EC" w:rsidP="006E34EC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7D060" w14:textId="37DB0CCD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s%s</w:t>
      </w:r>
      <w:proofErr w:type="spellEnd"/>
      <w:r w:rsidRPr="002529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nick, </w:t>
      </w:r>
      <w:proofErr w:type="spellStart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number_reverse</w:t>
      </w:r>
      <w:proofErr w:type="spell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E34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print row</w:t>
      </w:r>
    </w:p>
    <w:p w14:paraId="7D11B422" w14:textId="2ADD2CF2" w:rsidR="00252945" w:rsidRP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29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>] nick;</w:t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// free t</w:t>
      </w:r>
      <w:r w:rsidR="006E34EC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 w:rsidRPr="00252945">
        <w:rPr>
          <w:rFonts w:ascii="Consolas" w:hAnsi="Consolas" w:cs="Consolas"/>
          <w:color w:val="008000"/>
          <w:sz w:val="19"/>
          <w:szCs w:val="19"/>
          <w:lang w:val="en-US"/>
        </w:rPr>
        <w:t>mp c-string</w:t>
      </w:r>
    </w:p>
    <w:p w14:paraId="2B388493" w14:textId="53DAF339" w:rsidR="00252945" w:rsidRDefault="00252945" w:rsidP="00252945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1B4FD" w14:textId="69791B3C" w:rsidR="00B025C9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5DA3C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myDecToBinLibFunctions.h</w:t>
      </w:r>
      <w:proofErr w:type="spellEnd"/>
    </w:p>
    <w:p w14:paraId="604B1D1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0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myDecToBinLibFunctionsINCLUDED</w:t>
      </w:r>
      <w:proofErr w:type="spellEnd"/>
    </w:p>
    <w:p w14:paraId="148701D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myDecToBinLibFunctionsINCLUDED</w:t>
      </w:r>
      <w:proofErr w:type="spellEnd"/>
    </w:p>
    <w:p w14:paraId="1A5D965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CE1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size of the string, that user will be input</w:t>
      </w:r>
    </w:p>
    <w:p w14:paraId="6D4280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MS VS do forbids unsafe functions like '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14:paraId="2B5ABC2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01893" w14:textId="0B269E8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bool type library</w:t>
      </w:r>
    </w:p>
    <w:p w14:paraId="5FEBB065" w14:textId="7401F7CC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string functions library</w:t>
      </w:r>
    </w:p>
    <w:p w14:paraId="6FDAE93B" w14:textId="250A93FE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standard input/output library</w:t>
      </w:r>
    </w:p>
    <w:p w14:paraId="3C3274C5" w14:textId="289D37C3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library for system functions</w:t>
      </w:r>
    </w:p>
    <w:p w14:paraId="76B6789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1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1F1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7AF2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D481D3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removes all 'bad' characters (not digits or sign if it is first)</w:t>
      </w:r>
    </w:p>
    <w:p w14:paraId="5296FA2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 the c-string</w:t>
      </w:r>
    </w:p>
    <w:p w14:paraId="0507F5E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protected by limitation string size with MY_STR_SIZE</w:t>
      </w:r>
    </w:p>
    <w:p w14:paraId="1D714DD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EC3664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693D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2A33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BE4A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14:paraId="3D0F773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/// reverses string</w:t>
      </w:r>
    </w:p>
    <w:p w14:paraId="155D5AB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14:paraId="396CE66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&lt;param name="s"&gt;</w:t>
      </w: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>pointer to c-string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14:paraId="21CF0C4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B025C9">
        <w:rPr>
          <w:rFonts w:ascii="Consolas" w:hAnsi="Consolas" w:cs="Consolas"/>
          <w:color w:val="A9A9A9"/>
          <w:sz w:val="19"/>
          <w:szCs w:val="19"/>
          <w:lang w:val="en-US"/>
        </w:rPr>
        <w:t>&lt;returns&gt;&lt;/returns&gt;</w:t>
      </w:r>
    </w:p>
    <w:p w14:paraId="1F16CEF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0FBFE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14A9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78EF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B94B3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Represents -2^16 &lt;= n &lt; 2^16 in binary notation and writes</w:t>
      </w:r>
    </w:p>
    <w:p w14:paraId="52BF0B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result to the c-string b, that MUST BE AT LEAST 32 SYBLOS LENGTH</w:t>
      </w:r>
    </w:p>
    <w:p w14:paraId="061906C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9262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2DA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6BA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3DBB8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Asks user if he really want to exit</w:t>
      </w:r>
    </w:p>
    <w:p w14:paraId="2F46ACB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returns true if it's true else returns false</w:t>
      </w:r>
    </w:p>
    <w:p w14:paraId="455CB31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0500F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7B17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14:paraId="0CDF7E0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4F329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Do not close console,</w:t>
      </w:r>
    </w:p>
    <w:p w14:paraId="2F9504E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not 0 - uses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dir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command</w:t>
      </w:r>
    </w:p>
    <w:p w14:paraId="02EA42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function is safe</w:t>
      </w:r>
    </w:p>
    <w:p w14:paraId="70182C9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745AE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7057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</w:p>
    <w:p w14:paraId="0CD1296A" w14:textId="32592DF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types of the string align for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inflate_string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</w:t>
      </w:r>
    </w:p>
    <w:p w14:paraId="224491F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6DB9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14:paraId="5CB24C3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EDAD54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A95C6B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A6C75D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</w:p>
    <w:p w14:paraId="4F2E8FE3" w14:textId="0EF50A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left="1416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2E32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2EE090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ab/>
        <w:t>Increases string size with adding filler symbols according to align parameter</w:t>
      </w:r>
    </w:p>
    <w:p w14:paraId="7809EB17" w14:textId="77777777" w:rsidR="00B025C9" w:rsidRPr="00D33B9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616B804" w14:textId="7C7D427A" w:rsidR="00B025C9" w:rsidRPr="00D33B9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33B99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C6C4D03" w14:textId="77777777" w:rsidR="00B025C9" w:rsidRPr="00D33B99" w:rsidRDefault="00B025C9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33B99"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6327A36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//myDecToBinLibFunctions.cpp</w:t>
      </w:r>
    </w:p>
    <w:p w14:paraId="02B3A5C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2EC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myDecToBinLibFunctions.h</w:t>
      </w:r>
      <w:proofErr w:type="spell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96DD18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BD4A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1CFBD" w14:textId="5A382BC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FB7A2D" w14:textId="37F4E5B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read from the string</w:t>
      </w:r>
    </w:p>
    <w:p w14:paraId="228AD52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index of the char that we write to the string</w:t>
      </w:r>
    </w:p>
    <w:p w14:paraId="61A59592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MY_STR_SIZE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31F4973" w14:textId="2867E5B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each char in the string</w:t>
      </w:r>
    </w:p>
    <w:p w14:paraId="34E3BE7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A14A" w14:textId="77AB63A3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|| (j == 0 &amp;&amp;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||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]==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char is not bad</w:t>
      </w:r>
    </w:p>
    <w:p w14:paraId="4408BBF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54590" w14:textId="17AA347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we write it</w:t>
      </w:r>
    </w:p>
    <w:p w14:paraId="4F6A693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5292B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D3FB8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16563F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B84F6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BBCA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1F5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3289F" w14:textId="5D4966B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A31C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48D36" w14:textId="00812B6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string size</w:t>
      </w:r>
    </w:p>
    <w:p w14:paraId="10BA3C5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 for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0 to middle of the string</w:t>
      </w:r>
    </w:p>
    <w:p w14:paraId="53AA9D44" w14:textId="7669EB5F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just a buffer for values exchange</w:t>
      </w:r>
    </w:p>
    <w:p w14:paraId="53601F9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exchanging</w:t>
      </w:r>
    </w:p>
    <w:p w14:paraId="29A95859" w14:textId="5877922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still exchanging</w:t>
      </w:r>
    </w:p>
    <w:p w14:paraId="60AF1C6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1A5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A8A29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7234A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9B9B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represent_as_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6ABAD" w14:textId="0C79414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44B2AA" w14:textId="5ED4E906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bit index</w:t>
      </w:r>
    </w:p>
    <w:p w14:paraId="6586DAAE" w14:textId="0BEB80E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 reaches from 0 to 32 increasing by 1</w:t>
      </w:r>
    </w:p>
    <w:p w14:paraId="01802486" w14:textId="5E6E26F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(31 -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if this bit is 1</w:t>
      </w:r>
    </w:p>
    <w:p w14:paraId="2C05DD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^ use mask</w:t>
      </w:r>
    </w:p>
    <w:p w14:paraId="7820B91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              ^ set mask to 0...1...0, where 1 is at (31-i) bit</w:t>
      </w:r>
    </w:p>
    <w:p w14:paraId="1A69E929" w14:textId="5A6E38A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'1'</w:t>
      </w:r>
    </w:p>
    <w:p w14:paraId="6C22898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02223D" w14:textId="4DF7D24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set current char in c-string to '0'</w:t>
      </w:r>
    </w:p>
    <w:p w14:paraId="60E821C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3A74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162C0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c-string</w:t>
      </w:r>
    </w:p>
    <w:p w14:paraId="73A420C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8B0F8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034D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394B6" w14:textId="7F1B90C5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CD39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46F5B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print_dir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243D12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"DIR"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47CB2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4A966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79B0F6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68D4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6DAAD" w14:textId="61ED87BC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7D23A4" w14:textId="0BCD3D72" w:rsidR="00BD46BC" w:rsidRDefault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BBB036C" w14:textId="77777777" w:rsidR="00BD46BC" w:rsidRPr="00B025C9" w:rsidRDefault="00BD46BC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FD8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A817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5885B" w14:textId="4C5F72A1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length</w:t>
      </w:r>
    </w:p>
    <w:p w14:paraId="5EAD0EB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for the different aligns</w:t>
      </w:r>
    </w:p>
    <w:p w14:paraId="301A152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A9C251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909F2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3578A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6252F8" w14:textId="307F2B3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just add fillers after end of </w:t>
      </w:r>
    </w:p>
    <w:p w14:paraId="1615C5B2" w14:textId="407B6480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//string until they reach width</w:t>
      </w:r>
    </w:p>
    <w:p w14:paraId="5C4DE9B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0C30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AF82F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400D3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85F8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86C39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0A8578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AF31F9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041CEE1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n ?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[n -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)] :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66030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copy symbols to the end string if we have symbols left</w:t>
      </w:r>
    </w:p>
    <w:p w14:paraId="7504F2F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else just put fillers</w:t>
      </w:r>
    </w:p>
    <w:p w14:paraId="59EAE72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24D6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A5170B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5F058F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center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65254D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3F711E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n) / 2 + n,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7454D99B" w14:textId="62098BA7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left</w:t>
      </w:r>
    </w:p>
    <w:p w14:paraId="52BAB840" w14:textId="77777777" w:rsidR="00BD46BC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2CF8F4" w14:textId="53E35182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left="708"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inflate_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5C9">
        <w:rPr>
          <w:rFonts w:ascii="Consolas" w:hAnsi="Consolas" w:cs="Consolas"/>
          <w:color w:val="2B91AF"/>
          <w:sz w:val="19"/>
          <w:szCs w:val="19"/>
          <w:lang w:val="en-US"/>
        </w:rPr>
        <w:t>StringAlign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025C9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filler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add fillers to the right</w:t>
      </w:r>
    </w:p>
    <w:p w14:paraId="3657AD5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1B07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FB47C7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FD7DE0" w14:textId="5D64498B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end of string</w:t>
      </w:r>
    </w:p>
    <w:p w14:paraId="1AD2D963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EA6ABB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0D5184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did_user_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accept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13C59" w14:textId="4D33603D" w:rsidR="00B025C9" w:rsidRPr="00B025C9" w:rsidRDefault="00B025C9" w:rsidP="00BD46B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750A7C" w14:textId="189C919A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c-string for answer</w:t>
      </w:r>
    </w:p>
    <w:p w14:paraId="1F1FFCF5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38088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"Are you sure (y/n): 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//prompt for input</w:t>
      </w:r>
    </w:p>
    <w:p w14:paraId="65AC5F30" w14:textId="4EDDBAAD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get answer</w:t>
      </w:r>
    </w:p>
    <w:p w14:paraId="20CC921A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while answer is neither 'y' nor 'n'</w:t>
      </w:r>
    </w:p>
    <w:p w14:paraId="630DA4DE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 || 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strncmp</w:t>
      </w:r>
      <w:proofErr w:type="spell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25C9">
        <w:rPr>
          <w:rFonts w:ascii="Consolas" w:hAnsi="Consolas" w:cs="Consolas"/>
          <w:color w:val="6F008A"/>
          <w:sz w:val="19"/>
          <w:szCs w:val="19"/>
          <w:lang w:val="en-US"/>
        </w:rPr>
        <w:t>MY_STR_SIZE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D7AC60C" w14:textId="77777777" w:rsidR="00B025C9" w:rsidRP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25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r w:rsidRPr="00B025C9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25C9">
        <w:rPr>
          <w:rFonts w:ascii="Consolas" w:hAnsi="Consolas" w:cs="Consolas"/>
          <w:color w:val="008000"/>
          <w:sz w:val="19"/>
          <w:szCs w:val="19"/>
          <w:lang w:val="en-US"/>
        </w:rPr>
        <w:t>// return if user want to exit</w:t>
      </w:r>
    </w:p>
    <w:p w14:paraId="0A0C7555" w14:textId="77777777" w:rsidR="00B025C9" w:rsidRDefault="00B025C9" w:rsidP="00B025C9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FBFEDA" w14:textId="016CEDBB" w:rsidR="00B025C9" w:rsidRDefault="00BD46BC" w:rsidP="00BD46BC">
      <w:pPr>
        <w:spacing w:line="259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EE3DD2" w14:textId="77777777" w:rsidR="00BD46BC" w:rsidRDefault="00AA14D6" w:rsidP="00BD46BC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307800DF" w14:textId="2F130E4D" w:rsidR="008545BC" w:rsidRDefault="008545BC" w:rsidP="008545BC">
      <w:pPr>
        <w:pStyle w:val="-"/>
      </w:pPr>
      <w:r w:rsidRPr="008545BC">
        <w:rPr>
          <w:noProof/>
        </w:rPr>
        <w:drawing>
          <wp:inline distT="0" distB="0" distL="0" distR="0" wp14:anchorId="02357F78" wp14:editId="399F2749">
            <wp:extent cx="5940425" cy="3438525"/>
            <wp:effectExtent l="0" t="0" r="3175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4D6">
        <w:t xml:space="preserve"> </w:t>
      </w:r>
      <w:r w:rsidRPr="008545BC">
        <w:rPr>
          <w:noProof/>
        </w:rPr>
        <w:drawing>
          <wp:inline distT="0" distB="0" distL="0" distR="0" wp14:anchorId="5807E276" wp14:editId="70DA520B">
            <wp:extent cx="5940425" cy="3432962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30B" w14:textId="1CA5C306" w:rsidR="00AA14D6" w:rsidRPr="008545BC" w:rsidRDefault="008545BC" w:rsidP="008545BC">
      <w:pPr>
        <w:spacing w:line="259" w:lineRule="auto"/>
        <w:ind w:firstLine="0"/>
        <w:contextualSpacing w:val="0"/>
        <w:jc w:val="left"/>
        <w:rPr>
          <w:sz w:val="20"/>
          <w:szCs w:val="24"/>
        </w:rPr>
      </w:pPr>
      <w:r>
        <w:br w:type="page"/>
      </w:r>
    </w:p>
    <w:p w14:paraId="342A50C2" w14:textId="19AD56DE" w:rsidR="008545BC" w:rsidRDefault="00AA14D6" w:rsidP="00900C48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tbl>
      <w:tblPr>
        <w:tblStyle w:val="a9"/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00C48" w14:paraId="1065EAA6" w14:textId="77777777" w:rsidTr="00900C48">
        <w:trPr>
          <w:jc w:val="center"/>
        </w:trPr>
        <w:tc>
          <w:tcPr>
            <w:tcW w:w="5000" w:type="pct"/>
            <w:gridSpan w:val="2"/>
            <w:vAlign w:val="center"/>
          </w:tcPr>
          <w:p w14:paraId="41E1D99B" w14:textId="56DA4763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Контрольные значения</w:t>
            </w:r>
          </w:p>
        </w:tc>
      </w:tr>
      <w:tr w:rsidR="00900C48" w14:paraId="6FDA6A52" w14:textId="77777777" w:rsidTr="00900C48">
        <w:trPr>
          <w:jc w:val="center"/>
        </w:trPr>
        <w:tc>
          <w:tcPr>
            <w:tcW w:w="1363" w:type="pct"/>
            <w:vAlign w:val="center"/>
          </w:tcPr>
          <w:p w14:paraId="46E159FD" w14:textId="24B3A1E0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4E46092A" w14:textId="1E5D355D" w:rsidR="00900C48" w:rsidRDefault="00900C48" w:rsidP="00900C48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8545BC" w14:paraId="7A98BD65" w14:textId="77777777" w:rsidTr="00900C48">
        <w:trPr>
          <w:jc w:val="center"/>
        </w:trPr>
        <w:tc>
          <w:tcPr>
            <w:tcW w:w="1363" w:type="pct"/>
            <w:vAlign w:val="center"/>
          </w:tcPr>
          <w:p w14:paraId="29D3D2A1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3E44453A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5C209AA2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69D92D83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4BB3F3AC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5197FBB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4EA009A6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6C9EF64D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295BCF60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422F62D4" w14:textId="77777777" w:rsidR="008545BC" w:rsidRDefault="008545BC" w:rsidP="00900C48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30E7A5E4" w14:textId="2EEF2766" w:rsidR="008545BC" w:rsidRDefault="008545BC" w:rsidP="00900C48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tbl>
            <w:tblPr>
              <w:tblStyle w:val="a9"/>
              <w:tblpPr w:leftFromText="180" w:rightFromText="180" w:horzAnchor="page" w:tblpXSpec="center" w:tblpY="8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1482"/>
              <w:gridCol w:w="1483"/>
            </w:tblGrid>
            <w:tr w:rsidR="008545BC" w14:paraId="288FC072" w14:textId="77777777" w:rsidTr="00900C48">
              <w:tc>
                <w:tcPr>
                  <w:tcW w:w="1482" w:type="dxa"/>
                  <w:vAlign w:val="center"/>
                </w:tcPr>
                <w:p w14:paraId="7CDB0BAA" w14:textId="61A2890F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1</w:t>
                  </w:r>
                </w:p>
              </w:tc>
              <w:tc>
                <w:tcPr>
                  <w:tcW w:w="1482" w:type="dxa"/>
                  <w:vAlign w:val="center"/>
                </w:tcPr>
                <w:p w14:paraId="7A5B8399" w14:textId="793CD74C" w:rsidR="008545BC" w:rsidRDefault="008545BC" w:rsidP="00900C48">
                  <w:pPr>
                    <w:spacing w:line="259" w:lineRule="auto"/>
                    <w:ind w:firstLine="0"/>
                    <w:jc w:val="left"/>
                  </w:pPr>
                  <w:r>
                    <w:t>Луна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474C0" w14:textId="29423B57" w:rsidR="008545BC" w:rsidRDefault="008545BC" w:rsidP="00900C48">
                  <w:pPr>
                    <w:spacing w:line="259" w:lineRule="auto"/>
                    <w:ind w:firstLine="0"/>
                    <w:jc w:val="right"/>
                  </w:pPr>
                  <w:r>
                    <w:t>1246</w:t>
                  </w:r>
                </w:p>
              </w:tc>
            </w:tr>
            <w:tr w:rsidR="008545BC" w14:paraId="6561687A" w14:textId="77777777" w:rsidTr="00900C48">
              <w:tc>
                <w:tcPr>
                  <w:tcW w:w="1482" w:type="dxa"/>
                  <w:vAlign w:val="center"/>
                </w:tcPr>
                <w:p w14:paraId="2DD68EF6" w14:textId="599ACCD2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2</w:t>
                  </w:r>
                </w:p>
              </w:tc>
              <w:tc>
                <w:tcPr>
                  <w:tcW w:w="1482" w:type="dxa"/>
                  <w:vAlign w:val="center"/>
                </w:tcPr>
                <w:p w14:paraId="1B373A07" w14:textId="47BF8B80" w:rsidR="008545BC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След</w:t>
                  </w:r>
                </w:p>
              </w:tc>
              <w:tc>
                <w:tcPr>
                  <w:tcW w:w="1483" w:type="dxa"/>
                  <w:vAlign w:val="center"/>
                </w:tcPr>
                <w:p w14:paraId="30B9DD09" w14:textId="4B2DF8E5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681</w:t>
                  </w:r>
                </w:p>
              </w:tc>
            </w:tr>
            <w:tr w:rsidR="00900C48" w14:paraId="5BAF1C9F" w14:textId="77777777" w:rsidTr="00900C48">
              <w:tc>
                <w:tcPr>
                  <w:tcW w:w="1482" w:type="dxa"/>
                  <w:vAlign w:val="center"/>
                </w:tcPr>
                <w:p w14:paraId="2FE6FB55" w14:textId="67E9F612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3</w:t>
                  </w:r>
                </w:p>
              </w:tc>
              <w:tc>
                <w:tcPr>
                  <w:tcW w:w="1482" w:type="dxa"/>
                  <w:vAlign w:val="center"/>
                </w:tcPr>
                <w:p w14:paraId="4B44A75F" w14:textId="4A45A2FA" w:rsidR="00900C48" w:rsidRDefault="00900C48" w:rsidP="00900C48">
                  <w:pPr>
                    <w:spacing w:line="259" w:lineRule="auto"/>
                    <w:ind w:firstLine="0"/>
                    <w:jc w:val="left"/>
                  </w:pPr>
                  <w:r>
                    <w:t>Магнит</w:t>
                  </w:r>
                </w:p>
              </w:tc>
              <w:tc>
                <w:tcPr>
                  <w:tcW w:w="1483" w:type="dxa"/>
                  <w:vAlign w:val="center"/>
                </w:tcPr>
                <w:p w14:paraId="23D5C9E5" w14:textId="6EC5B734" w:rsidR="00900C48" w:rsidRDefault="00900C48" w:rsidP="00900C48">
                  <w:pPr>
                    <w:spacing w:line="259" w:lineRule="auto"/>
                    <w:ind w:firstLine="0"/>
                    <w:jc w:val="right"/>
                  </w:pPr>
                  <w:r>
                    <w:t>+586</w:t>
                  </w:r>
                </w:p>
              </w:tc>
            </w:tr>
          </w:tbl>
          <w:p w14:paraId="41D3EF86" w14:textId="035253FD" w:rsidR="008545BC" w:rsidRDefault="008545BC" w:rsidP="00900C48">
            <w:pPr>
              <w:spacing w:line="259" w:lineRule="auto"/>
              <w:ind w:firstLine="0"/>
              <w:jc w:val="center"/>
            </w:pPr>
          </w:p>
        </w:tc>
      </w:tr>
      <w:tr w:rsidR="0028522B" w14:paraId="79C9976B" w14:textId="77777777" w:rsidTr="0028522B">
        <w:trPr>
          <w:jc w:val="center"/>
        </w:trPr>
        <w:tc>
          <w:tcPr>
            <w:tcW w:w="5000" w:type="pct"/>
            <w:gridSpan w:val="2"/>
            <w:vAlign w:val="center"/>
          </w:tcPr>
          <w:p w14:paraId="17718A0B" w14:textId="24A03064" w:rsidR="0028522B" w:rsidRDefault="0028522B" w:rsidP="0028522B">
            <w:pPr>
              <w:spacing w:line="259" w:lineRule="auto"/>
              <w:ind w:firstLine="0"/>
              <w:jc w:val="center"/>
            </w:pPr>
            <w:r>
              <w:t>Реальные значения</w:t>
            </w:r>
          </w:p>
        </w:tc>
      </w:tr>
      <w:tr w:rsidR="0028522B" w14:paraId="330B6606" w14:textId="77777777" w:rsidTr="0028522B">
        <w:trPr>
          <w:jc w:val="center"/>
        </w:trPr>
        <w:tc>
          <w:tcPr>
            <w:tcW w:w="1363" w:type="pct"/>
            <w:vAlign w:val="center"/>
          </w:tcPr>
          <w:p w14:paraId="06DAFAD6" w14:textId="575ED2A7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3637" w:type="pct"/>
            <w:vAlign w:val="center"/>
          </w:tcPr>
          <w:p w14:paraId="19D59D97" w14:textId="33AF0515" w:rsidR="0028522B" w:rsidRDefault="0028522B" w:rsidP="0028522B">
            <w:pPr>
              <w:spacing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28522B" w:rsidRPr="00D33B99" w14:paraId="61FCE39A" w14:textId="77777777" w:rsidTr="0028522B">
        <w:trPr>
          <w:jc w:val="center"/>
        </w:trPr>
        <w:tc>
          <w:tcPr>
            <w:tcW w:w="1363" w:type="pct"/>
            <w:vAlign w:val="center"/>
          </w:tcPr>
          <w:p w14:paraId="5F9B2E80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Луна</w:t>
            </w:r>
          </w:p>
          <w:p w14:paraId="5F53D4AB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а12с46</w:t>
            </w:r>
          </w:p>
          <w:p w14:paraId="2E127ABD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15FB7D9A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k</w:t>
            </w:r>
          </w:p>
          <w:p w14:paraId="6C0E47B9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n</w:t>
            </w:r>
          </w:p>
          <w:p w14:paraId="7AE268AF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След</w:t>
            </w:r>
          </w:p>
          <w:p w14:paraId="5AD6F1B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6+ж81</w:t>
            </w:r>
          </w:p>
          <w:p w14:paraId="0304DCB8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Магнит</w:t>
            </w:r>
          </w:p>
          <w:p w14:paraId="6C943863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д+586</w:t>
            </w:r>
          </w:p>
          <w:p w14:paraId="0D441AFE" w14:textId="77777777" w:rsidR="0028522B" w:rsidRDefault="0028522B" w:rsidP="0028522B">
            <w:pPr>
              <w:spacing w:line="259" w:lineRule="auto"/>
              <w:ind w:firstLine="0"/>
              <w:jc w:val="left"/>
            </w:pPr>
            <w:r>
              <w:t>0</w:t>
            </w:r>
          </w:p>
          <w:p w14:paraId="5CF59330" w14:textId="08CC3168" w:rsidR="0028522B" w:rsidRDefault="0028522B" w:rsidP="0028522B">
            <w:pPr>
              <w:spacing w:line="259" w:lineRule="auto"/>
              <w:ind w:firstLine="0"/>
              <w:jc w:val="left"/>
            </w:pPr>
            <w:r>
              <w:t>y</w:t>
            </w:r>
          </w:p>
        </w:tc>
        <w:tc>
          <w:tcPr>
            <w:tcW w:w="3637" w:type="pct"/>
            <w:vAlign w:val="center"/>
          </w:tcPr>
          <w:p w14:paraId="5B378F2E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>#   Nickname                               Number</w:t>
            </w:r>
          </w:p>
          <w:p w14:paraId="7D7CBF09" w14:textId="77777777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1   </w:t>
            </w:r>
            <w:r>
              <w:t>Луна</w:t>
            </w:r>
            <w:r w:rsidRPr="0028522B">
              <w:rPr>
                <w:lang w:val="en-US"/>
              </w:rPr>
              <w:t xml:space="preserve">                                          1246</w:t>
            </w:r>
          </w:p>
          <w:p w14:paraId="35B9A89E" w14:textId="6F5F9980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2   </w:t>
            </w:r>
            <w:r>
              <w:t>След</w:t>
            </w:r>
            <w:r w:rsidRPr="0028522B">
              <w:rPr>
                <w:lang w:val="en-US"/>
              </w:rPr>
              <w:t xml:space="preserve">                                          </w:t>
            </w:r>
            <w:r w:rsidRPr="00D33B99">
              <w:rPr>
                <w:lang w:val="en-US"/>
              </w:rPr>
              <w:t xml:space="preserve"> </w:t>
            </w:r>
            <w:r w:rsidRPr="0028522B">
              <w:rPr>
                <w:lang w:val="en-US"/>
              </w:rPr>
              <w:t xml:space="preserve"> 681</w:t>
            </w:r>
          </w:p>
          <w:p w14:paraId="541C6FE1" w14:textId="05858C2F" w:rsidR="0028522B" w:rsidRPr="0028522B" w:rsidRDefault="0028522B" w:rsidP="0028522B">
            <w:pPr>
              <w:spacing w:line="259" w:lineRule="auto"/>
              <w:ind w:firstLine="0"/>
              <w:jc w:val="center"/>
              <w:rPr>
                <w:lang w:val="en-US"/>
              </w:rPr>
            </w:pPr>
            <w:r w:rsidRPr="0028522B">
              <w:rPr>
                <w:lang w:val="en-US"/>
              </w:rPr>
              <w:t xml:space="preserve">3   </w:t>
            </w:r>
            <w:r>
              <w:t>Магнит</w:t>
            </w:r>
            <w:r w:rsidRPr="0028522B">
              <w:rPr>
                <w:lang w:val="en-US"/>
              </w:rPr>
              <w:t xml:space="preserve">                                     +586</w:t>
            </w:r>
          </w:p>
        </w:tc>
      </w:tr>
    </w:tbl>
    <w:p w14:paraId="43E5D05F" w14:textId="25CE136D" w:rsidR="0028522B" w:rsidRPr="00D33B99" w:rsidRDefault="0028522B" w:rsidP="0028522B">
      <w:pPr>
        <w:spacing w:line="259" w:lineRule="auto"/>
        <w:ind w:firstLine="0"/>
        <w:jc w:val="left"/>
        <w:rPr>
          <w:lang w:val="en-US"/>
        </w:rPr>
      </w:pPr>
    </w:p>
    <w:p w14:paraId="7A9D86CB" w14:textId="310C675B" w:rsidR="00D27944" w:rsidRPr="00D33B99" w:rsidRDefault="0028522B" w:rsidP="0028522B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Программа успешно прошла проверку.</w:t>
      </w:r>
      <w:r w:rsidR="00D27944" w:rsidRPr="00D33B99">
        <w:br w:type="page"/>
      </w:r>
    </w:p>
    <w:p w14:paraId="084911A3" w14:textId="26A458A9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09EA228A" w14:textId="58290D03" w:rsidR="00775AE7" w:rsidRDefault="00063263" w:rsidP="00775AE7">
      <w:r>
        <w:t>Разработанная п</w:t>
      </w:r>
      <w:r w:rsidR="00775AE7">
        <w:t>рограмма</w:t>
      </w:r>
      <w:r>
        <w:t>:</w:t>
      </w:r>
    </w:p>
    <w:p w14:paraId="47D2CC7A" w14:textId="301AE9DF" w:rsidR="00775AE7" w:rsidRDefault="00775AE7" w:rsidP="00775AE7">
      <w:pPr>
        <w:pStyle w:val="ad"/>
        <w:numPr>
          <w:ilvl w:val="0"/>
          <w:numId w:val="4"/>
        </w:numPr>
      </w:pPr>
      <w:r>
        <w:t xml:space="preserve">Работает в операционных системах </w:t>
      </w:r>
      <w:r>
        <w:rPr>
          <w:lang w:val="en-US"/>
        </w:rPr>
        <w:t>MS</w:t>
      </w:r>
      <w:r w:rsidRPr="00775AE7">
        <w:t xml:space="preserve"> </w:t>
      </w:r>
      <w:r>
        <w:rPr>
          <w:lang w:val="en-US"/>
        </w:rPr>
        <w:t>Windows</w:t>
      </w:r>
      <w:r w:rsidRPr="00775AE7">
        <w:t xml:space="preserve"> </w:t>
      </w:r>
      <w:r>
        <w:t>7 и выше</w:t>
      </w:r>
      <w:r w:rsidR="00063263">
        <w:t>.</w:t>
      </w:r>
    </w:p>
    <w:p w14:paraId="06FE2DBE" w14:textId="5C5C8018" w:rsidR="00775AE7" w:rsidRDefault="00063263" w:rsidP="00775AE7">
      <w:pPr>
        <w:pStyle w:val="ad"/>
        <w:numPr>
          <w:ilvl w:val="0"/>
          <w:numId w:val="4"/>
        </w:numPr>
      </w:pPr>
      <w:r>
        <w:t>Является консольным приложением.</w:t>
      </w:r>
    </w:p>
    <w:p w14:paraId="07C67BF0" w14:textId="77777777" w:rsidR="00063263" w:rsidRDefault="00063263" w:rsidP="00775AE7">
      <w:pPr>
        <w:pStyle w:val="ad"/>
        <w:numPr>
          <w:ilvl w:val="0"/>
          <w:numId w:val="4"/>
        </w:numPr>
      </w:pPr>
      <w:r>
        <w:t xml:space="preserve">Исполняется при запуске файла </w:t>
      </w:r>
      <w:r w:rsidRPr="00063263">
        <w:t>“</w:t>
      </w:r>
      <w:r>
        <w:rPr>
          <w:lang w:val="en-US"/>
        </w:rPr>
        <w:t>Labs</w:t>
      </w:r>
      <w:r w:rsidRPr="00063263">
        <w:t>\</w:t>
      </w:r>
      <w:r>
        <w:rPr>
          <w:lang w:val="en-US"/>
        </w:rPr>
        <w:t>Release</w:t>
      </w:r>
      <w:r w:rsidRPr="00063263">
        <w:t>\</w:t>
      </w:r>
      <w:r>
        <w:rPr>
          <w:lang w:val="en-US"/>
        </w:rPr>
        <w:t>Lab</w:t>
      </w:r>
      <w:r w:rsidRPr="00063263">
        <w:t>4.</w:t>
      </w:r>
      <w:r>
        <w:rPr>
          <w:lang w:val="en-US"/>
        </w:rPr>
        <w:t>exe</w:t>
      </w:r>
      <w:r w:rsidRPr="00063263">
        <w:t>”</w:t>
      </w:r>
      <w:r>
        <w:t>, который занимает 13кб памяти на диске.</w:t>
      </w:r>
    </w:p>
    <w:p w14:paraId="39FC5647" w14:textId="4A8A4597" w:rsidR="00063263" w:rsidRDefault="00063263" w:rsidP="00775AE7">
      <w:pPr>
        <w:pStyle w:val="ad"/>
        <w:numPr>
          <w:ilvl w:val="0"/>
          <w:numId w:val="4"/>
        </w:numPr>
      </w:pPr>
      <w:r>
        <w:t>Принимает имена и телефонные номера контактов (не более 63 символов в строке входных данных) в количестве 100 и меньше и обрабатывает их.</w:t>
      </w:r>
    </w:p>
    <w:p w14:paraId="63AB0AE8" w14:textId="2CE7AFF3" w:rsidR="00063263" w:rsidRDefault="00063263" w:rsidP="00775AE7">
      <w:pPr>
        <w:pStyle w:val="ad"/>
        <w:numPr>
          <w:ilvl w:val="0"/>
          <w:numId w:val="4"/>
        </w:numPr>
      </w:pPr>
      <w:r>
        <w:t>Работает корректно.</w:t>
      </w:r>
    </w:p>
    <w:p w14:paraId="4F55DAF0" w14:textId="405EA9A0" w:rsidR="00063263" w:rsidRDefault="00063263" w:rsidP="00775AE7">
      <w:pPr>
        <w:pStyle w:val="ad"/>
        <w:numPr>
          <w:ilvl w:val="0"/>
          <w:numId w:val="4"/>
        </w:numPr>
      </w:pPr>
      <w:r>
        <w:t>Обладает следующими достоинствами:</w:t>
      </w:r>
    </w:p>
    <w:p w14:paraId="0A9E3213" w14:textId="63F50A1D" w:rsidR="00063263" w:rsidRDefault="00063263" w:rsidP="00063263">
      <w:pPr>
        <w:pStyle w:val="ad"/>
        <w:numPr>
          <w:ilvl w:val="1"/>
          <w:numId w:val="4"/>
        </w:numPr>
      </w:pPr>
      <w:r>
        <w:t>Фильтрация ввода</w:t>
      </w:r>
    </w:p>
    <w:p w14:paraId="4A91E190" w14:textId="1DC67C14" w:rsidR="00063263" w:rsidRDefault="00063263" w:rsidP="00063263">
      <w:pPr>
        <w:pStyle w:val="ad"/>
        <w:numPr>
          <w:ilvl w:val="1"/>
          <w:numId w:val="4"/>
        </w:numPr>
      </w:pPr>
      <w:r>
        <w:t>Понятный интерфейс</w:t>
      </w:r>
    </w:p>
    <w:p w14:paraId="6292CD93" w14:textId="7076B7C6" w:rsidR="00063263" w:rsidRDefault="00063263" w:rsidP="00063263">
      <w:pPr>
        <w:pStyle w:val="ad"/>
        <w:numPr>
          <w:ilvl w:val="1"/>
          <w:numId w:val="4"/>
        </w:numPr>
      </w:pPr>
      <w:r>
        <w:t>Скорость работы</w:t>
      </w:r>
    </w:p>
    <w:p w14:paraId="15752B42" w14:textId="26A93C37" w:rsidR="00063263" w:rsidRDefault="00063263" w:rsidP="00063263">
      <w:pPr>
        <w:pStyle w:val="ad"/>
        <w:numPr>
          <w:ilvl w:val="1"/>
          <w:numId w:val="4"/>
        </w:numPr>
      </w:pPr>
      <w:r>
        <w:t>Имеет подтверждение завершения ввода</w:t>
      </w:r>
    </w:p>
    <w:p w14:paraId="4577D309" w14:textId="62B4243C" w:rsidR="00063263" w:rsidRDefault="00C86A4D" w:rsidP="00063263">
      <w:pPr>
        <w:pStyle w:val="ad"/>
        <w:numPr>
          <w:ilvl w:val="1"/>
          <w:numId w:val="4"/>
        </w:numPr>
      </w:pPr>
      <w:r>
        <w:t>Удобный вывод в виде таблицы</w:t>
      </w:r>
    </w:p>
    <w:p w14:paraId="33DF09C2" w14:textId="5BA9838D" w:rsidR="00C86A4D" w:rsidRDefault="00C86A4D" w:rsidP="00C86A4D">
      <w:pPr>
        <w:pStyle w:val="ad"/>
        <w:numPr>
          <w:ilvl w:val="0"/>
          <w:numId w:val="4"/>
        </w:numPr>
      </w:pPr>
      <w:r>
        <w:t>Обладает следующими недостатками:</w:t>
      </w:r>
    </w:p>
    <w:p w14:paraId="11288C85" w14:textId="7E210CB9" w:rsidR="00C86A4D" w:rsidRDefault="00C86A4D" w:rsidP="00C86A4D">
      <w:pPr>
        <w:pStyle w:val="ad"/>
        <w:numPr>
          <w:ilvl w:val="1"/>
          <w:numId w:val="4"/>
        </w:numPr>
      </w:pPr>
      <w:r>
        <w:t>Отсутствие защиты от переполнения (при вводе больших чисел в качестве номера возможно, а при вводе более 100 записей возможна ошибка сегментирования или непредсказуемое поведение программы).</w:t>
      </w:r>
    </w:p>
    <w:p w14:paraId="371DF8C5" w14:textId="679EFE22" w:rsidR="00C86A4D" w:rsidRDefault="00C86A4D" w:rsidP="00C86A4D">
      <w:pPr>
        <w:pStyle w:val="ad"/>
        <w:numPr>
          <w:ilvl w:val="1"/>
          <w:numId w:val="4"/>
        </w:numPr>
      </w:pPr>
      <w:r>
        <w:t>Неупорядоченный вывод.</w:t>
      </w:r>
    </w:p>
    <w:p w14:paraId="1A2769CE" w14:textId="569B630E" w:rsidR="00493117" w:rsidRPr="00493117" w:rsidRDefault="00C86A4D" w:rsidP="00AF2D23">
      <w:pPr>
        <w:pStyle w:val="ad"/>
        <w:numPr>
          <w:ilvl w:val="1"/>
          <w:numId w:val="4"/>
        </w:numPr>
      </w:pPr>
      <w:r>
        <w:t>Интерфейс только на 1 языке.</w:t>
      </w:r>
    </w:p>
    <w:sectPr w:rsidR="00493117" w:rsidRPr="00493117" w:rsidSect="00046141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DD1C" w14:textId="77777777" w:rsidR="000D04C2" w:rsidRDefault="000D04C2" w:rsidP="00C6358B">
      <w:pPr>
        <w:spacing w:after="0" w:line="240" w:lineRule="auto"/>
      </w:pPr>
      <w:r>
        <w:separator/>
      </w:r>
    </w:p>
    <w:p w14:paraId="7F0376E0" w14:textId="77777777" w:rsidR="000D04C2" w:rsidRDefault="000D04C2"/>
  </w:endnote>
  <w:endnote w:type="continuationSeparator" w:id="0">
    <w:p w14:paraId="35C859C1" w14:textId="77777777" w:rsidR="000D04C2" w:rsidRDefault="000D04C2" w:rsidP="00C6358B">
      <w:pPr>
        <w:spacing w:after="0" w:line="240" w:lineRule="auto"/>
      </w:pPr>
      <w:r>
        <w:continuationSeparator/>
      </w:r>
    </w:p>
    <w:p w14:paraId="62282212" w14:textId="77777777" w:rsidR="000D04C2" w:rsidRDefault="000D0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5B017497" w14:textId="77777777" w:rsidR="00462159" w:rsidRDefault="006A69AA" w:rsidP="0028522B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2FD47" w14:textId="77777777" w:rsidR="0018288E" w:rsidRDefault="0018288E" w:rsidP="0028420C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BE54" w14:textId="77777777" w:rsidR="000D04C2" w:rsidRDefault="000D04C2" w:rsidP="00C6358B">
      <w:pPr>
        <w:spacing w:after="0" w:line="240" w:lineRule="auto"/>
      </w:pPr>
      <w:r>
        <w:separator/>
      </w:r>
    </w:p>
    <w:p w14:paraId="777172AE" w14:textId="77777777" w:rsidR="000D04C2" w:rsidRDefault="000D04C2"/>
  </w:footnote>
  <w:footnote w:type="continuationSeparator" w:id="0">
    <w:p w14:paraId="5BB664C1" w14:textId="77777777" w:rsidR="000D04C2" w:rsidRDefault="000D04C2" w:rsidP="00C6358B">
      <w:pPr>
        <w:spacing w:after="0" w:line="240" w:lineRule="auto"/>
      </w:pPr>
      <w:r>
        <w:continuationSeparator/>
      </w:r>
    </w:p>
    <w:p w14:paraId="7F44294F" w14:textId="77777777" w:rsidR="000D04C2" w:rsidRDefault="000D04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42.45pt;height:28.6pt;visibility:visible;mso-wrap-style:square" o:bullet="t">
        <v:imagedata r:id="rId1" o:title=""/>
      </v:shape>
    </w:pict>
  </w:numPicBullet>
  <w:numPicBullet w:numPicBulletId="1">
    <w:pict>
      <v:shape id="_x0000_i1129" type="#_x0000_t75" style="width:30.45pt;height:18.45pt;visibility:visible;mso-wrap-style:square" o:bullet="t">
        <v:imagedata r:id="rId2" o:title=""/>
      </v:shape>
    </w:pict>
  </w:numPicBullet>
  <w:abstractNum w:abstractNumId="0" w15:restartNumberingAfterBreak="0">
    <w:nsid w:val="37AB6826"/>
    <w:multiLevelType w:val="hybridMultilevel"/>
    <w:tmpl w:val="B998AAD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721A2307"/>
    <w:multiLevelType w:val="hybridMultilevel"/>
    <w:tmpl w:val="EA0EC4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37190B"/>
    <w:multiLevelType w:val="hybridMultilevel"/>
    <w:tmpl w:val="F6943A1E"/>
    <w:lvl w:ilvl="0" w:tplc="83A6072E">
      <w:start w:val="1"/>
      <w:numFmt w:val="bullet"/>
      <w:lvlText w:val=""/>
      <w:lvlJc w:val="left"/>
      <w:pPr>
        <w:ind w:left="1210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7BA4101A"/>
    <w:multiLevelType w:val="hybridMultilevel"/>
    <w:tmpl w:val="DB0CE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0C"/>
    <w:rsid w:val="00010CD3"/>
    <w:rsid w:val="000145C0"/>
    <w:rsid w:val="00040EB7"/>
    <w:rsid w:val="00046141"/>
    <w:rsid w:val="00063263"/>
    <w:rsid w:val="00071B9F"/>
    <w:rsid w:val="00081F55"/>
    <w:rsid w:val="00090F7D"/>
    <w:rsid w:val="00096251"/>
    <w:rsid w:val="000A2E8B"/>
    <w:rsid w:val="000D04C2"/>
    <w:rsid w:val="00104383"/>
    <w:rsid w:val="0014162E"/>
    <w:rsid w:val="00142275"/>
    <w:rsid w:val="0018288E"/>
    <w:rsid w:val="00203022"/>
    <w:rsid w:val="002204EA"/>
    <w:rsid w:val="00252945"/>
    <w:rsid w:val="002673D9"/>
    <w:rsid w:val="0028420C"/>
    <w:rsid w:val="0028522B"/>
    <w:rsid w:val="002C1BAC"/>
    <w:rsid w:val="002D3D6B"/>
    <w:rsid w:val="002D47DC"/>
    <w:rsid w:val="002E1371"/>
    <w:rsid w:val="00333AE1"/>
    <w:rsid w:val="0035765D"/>
    <w:rsid w:val="00367F0F"/>
    <w:rsid w:val="00372E64"/>
    <w:rsid w:val="00397058"/>
    <w:rsid w:val="003B706B"/>
    <w:rsid w:val="003D0CCC"/>
    <w:rsid w:val="003E3E01"/>
    <w:rsid w:val="00420D54"/>
    <w:rsid w:val="00420F4E"/>
    <w:rsid w:val="00462159"/>
    <w:rsid w:val="00470160"/>
    <w:rsid w:val="004730FA"/>
    <w:rsid w:val="00493117"/>
    <w:rsid w:val="004A77A1"/>
    <w:rsid w:val="004E5FDB"/>
    <w:rsid w:val="004F6ED1"/>
    <w:rsid w:val="005157CD"/>
    <w:rsid w:val="005A3602"/>
    <w:rsid w:val="005D46E9"/>
    <w:rsid w:val="005E0259"/>
    <w:rsid w:val="00617C7F"/>
    <w:rsid w:val="006400EB"/>
    <w:rsid w:val="006409DE"/>
    <w:rsid w:val="00643E44"/>
    <w:rsid w:val="00644674"/>
    <w:rsid w:val="00676AAC"/>
    <w:rsid w:val="00692673"/>
    <w:rsid w:val="00695CC4"/>
    <w:rsid w:val="006A69AA"/>
    <w:rsid w:val="006B650E"/>
    <w:rsid w:val="006B7DD7"/>
    <w:rsid w:val="006C184D"/>
    <w:rsid w:val="006E0777"/>
    <w:rsid w:val="006E34EC"/>
    <w:rsid w:val="007131E7"/>
    <w:rsid w:val="007266AA"/>
    <w:rsid w:val="00757193"/>
    <w:rsid w:val="00775AE7"/>
    <w:rsid w:val="00785EED"/>
    <w:rsid w:val="00787F2C"/>
    <w:rsid w:val="007D12B8"/>
    <w:rsid w:val="007E1025"/>
    <w:rsid w:val="007F5E19"/>
    <w:rsid w:val="00816244"/>
    <w:rsid w:val="008179E4"/>
    <w:rsid w:val="00820C94"/>
    <w:rsid w:val="00832461"/>
    <w:rsid w:val="008545BC"/>
    <w:rsid w:val="00854BC5"/>
    <w:rsid w:val="00894BED"/>
    <w:rsid w:val="008D267C"/>
    <w:rsid w:val="008E2D1B"/>
    <w:rsid w:val="00900C48"/>
    <w:rsid w:val="00905B12"/>
    <w:rsid w:val="00920D90"/>
    <w:rsid w:val="009309DB"/>
    <w:rsid w:val="00934FAA"/>
    <w:rsid w:val="00987DD4"/>
    <w:rsid w:val="009A0E90"/>
    <w:rsid w:val="009A1BEC"/>
    <w:rsid w:val="009C05E9"/>
    <w:rsid w:val="009C32E2"/>
    <w:rsid w:val="00A10DC8"/>
    <w:rsid w:val="00A14DB4"/>
    <w:rsid w:val="00A16B51"/>
    <w:rsid w:val="00A42F36"/>
    <w:rsid w:val="00A67413"/>
    <w:rsid w:val="00A95B05"/>
    <w:rsid w:val="00AA0EC6"/>
    <w:rsid w:val="00AA14D6"/>
    <w:rsid w:val="00AB3FE5"/>
    <w:rsid w:val="00AF2D23"/>
    <w:rsid w:val="00B025C9"/>
    <w:rsid w:val="00B166D5"/>
    <w:rsid w:val="00B54333"/>
    <w:rsid w:val="00B5761B"/>
    <w:rsid w:val="00B870D7"/>
    <w:rsid w:val="00BA2E7F"/>
    <w:rsid w:val="00BC1F02"/>
    <w:rsid w:val="00BD46BC"/>
    <w:rsid w:val="00BF4FC6"/>
    <w:rsid w:val="00C60279"/>
    <w:rsid w:val="00C6358B"/>
    <w:rsid w:val="00C67A60"/>
    <w:rsid w:val="00C86A4D"/>
    <w:rsid w:val="00C914D5"/>
    <w:rsid w:val="00CA0079"/>
    <w:rsid w:val="00CB45EB"/>
    <w:rsid w:val="00CD4005"/>
    <w:rsid w:val="00CD4454"/>
    <w:rsid w:val="00CE1D24"/>
    <w:rsid w:val="00CF65DB"/>
    <w:rsid w:val="00D0635F"/>
    <w:rsid w:val="00D10838"/>
    <w:rsid w:val="00D27944"/>
    <w:rsid w:val="00D33B99"/>
    <w:rsid w:val="00D41D2B"/>
    <w:rsid w:val="00D84DF0"/>
    <w:rsid w:val="00D93DFF"/>
    <w:rsid w:val="00D94011"/>
    <w:rsid w:val="00DA4DDA"/>
    <w:rsid w:val="00DF3E6A"/>
    <w:rsid w:val="00DF7256"/>
    <w:rsid w:val="00E45482"/>
    <w:rsid w:val="00E64919"/>
    <w:rsid w:val="00EE5617"/>
    <w:rsid w:val="00F204BA"/>
    <w:rsid w:val="00F72CDE"/>
    <w:rsid w:val="00F77BD1"/>
    <w:rsid w:val="00F87A4A"/>
    <w:rsid w:val="00FC1468"/>
    <w:rsid w:val="00FD1985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3B167"/>
  <w15:chartTrackingRefBased/>
  <w15:docId w15:val="{15D06816-CA66-4D43-AC48-CD2FD494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1E7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E5617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E5617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CB45EB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CB45EB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28420C"/>
    <w:pPr>
      <w:ind w:left="720"/>
    </w:pPr>
  </w:style>
  <w:style w:type="character" w:styleId="ae">
    <w:name w:val="Placeholder Text"/>
    <w:basedOn w:val="a0"/>
    <w:uiPriority w:val="99"/>
    <w:semiHidden/>
    <w:rsid w:val="0035765D"/>
    <w:rPr>
      <w:color w:val="808080"/>
    </w:rPr>
  </w:style>
  <w:style w:type="paragraph" w:styleId="af">
    <w:name w:val="Plain Text"/>
    <w:basedOn w:val="a"/>
    <w:link w:val="af0"/>
    <w:uiPriority w:val="99"/>
    <w:unhideWhenUsed/>
    <w:rsid w:val="00BD46BC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0">
    <w:name w:val="Текст Знак"/>
    <w:basedOn w:val="a0"/>
    <w:link w:val="af"/>
    <w:uiPriority w:val="99"/>
    <w:rsid w:val="00BD46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337</TotalTime>
  <Pages>23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42</cp:revision>
  <cp:lastPrinted>2021-11-20T10:32:00Z</cp:lastPrinted>
  <dcterms:created xsi:type="dcterms:W3CDTF">2021-11-19T15:37:00Z</dcterms:created>
  <dcterms:modified xsi:type="dcterms:W3CDTF">2021-11-21T10:19:00Z</dcterms:modified>
</cp:coreProperties>
</file>