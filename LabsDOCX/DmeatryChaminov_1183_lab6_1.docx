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050FF83" w14:textId="77777777" w:rsidTr="0018288E">
        <w:trPr>
          <w:trHeight w:val="3152"/>
        </w:trPr>
        <w:tc>
          <w:tcPr>
            <w:tcW w:w="5000" w:type="pct"/>
          </w:tcPr>
          <w:p w14:paraId="09FDB38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64DCC0C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03DC1C0A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2E2C5046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75106073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1DEE855E" w14:textId="77777777" w:rsidTr="0018288E">
        <w:trPr>
          <w:trHeight w:val="2686"/>
        </w:trPr>
        <w:tc>
          <w:tcPr>
            <w:tcW w:w="5000" w:type="pct"/>
          </w:tcPr>
          <w:p w14:paraId="0E66EF14" w14:textId="690E9468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</w:t>
            </w:r>
            <w:r w:rsidR="00627A18">
              <w:rPr>
                <w:b/>
                <w:bCs/>
                <w:sz w:val="36"/>
                <w:szCs w:val="36"/>
              </w:rPr>
              <w:t xml:space="preserve">6 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875339">
              <w:rPr>
                <w:b/>
                <w:bCs/>
                <w:sz w:val="36"/>
                <w:szCs w:val="36"/>
              </w:rPr>
              <w:t>Использование классов для создания телефонной книги.</w:t>
            </w:r>
          </w:p>
        </w:tc>
      </w:tr>
      <w:tr w:rsidR="003E3E01" w14:paraId="0922B3EE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576EB74C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627F3C57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63AC39A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6116B707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4D7ABBF8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7889FF5E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F786760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135D7413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3AC2BD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D8B3B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39E2FD40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41A4E2B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035B3F8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745FD98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31E9B84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840F4FD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03662D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5073A523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F9312EB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849AE18" w14:textId="77777777" w:rsidR="0018288E" w:rsidRDefault="001C0D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DA897C6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57D36497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038B01B1" w14:textId="7131686E" w:rsidR="00875339" w:rsidRDefault="00920D90" w:rsidP="00875339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0F802B97" w14:textId="44EF84C2" w:rsidR="00875339" w:rsidRDefault="00875339" w:rsidP="00875339">
      <w:r>
        <w:t>Разрабатываемая программа должна</w:t>
      </w:r>
    </w:p>
    <w:p w14:paraId="33C4E842" w14:textId="13F51EB1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на языке </w:t>
      </w:r>
      <w:r>
        <w:rPr>
          <w:lang w:val="en-US"/>
        </w:rPr>
        <w:t>C++</w:t>
      </w:r>
      <w:r w:rsidR="0029131B">
        <w:t>,</w:t>
      </w:r>
    </w:p>
    <w:p w14:paraId="13E06E99" w14:textId="3DA7209A" w:rsidR="00875339" w:rsidRDefault="00875339" w:rsidP="00875339">
      <w:pPr>
        <w:pStyle w:val="ad"/>
        <w:numPr>
          <w:ilvl w:val="0"/>
          <w:numId w:val="1"/>
        </w:numPr>
      </w:pPr>
      <w:r>
        <w:t xml:space="preserve">разрабатываться в среде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Visual</w:t>
      </w:r>
      <w:r w:rsidRPr="00875339">
        <w:t xml:space="preserve"> </w:t>
      </w:r>
      <w:r>
        <w:rPr>
          <w:lang w:val="en-US"/>
        </w:rPr>
        <w:t>Studio</w:t>
      </w:r>
      <w:r w:rsidR="0029131B">
        <w:t>,</w:t>
      </w:r>
    </w:p>
    <w:p w14:paraId="0B58F19E" w14:textId="4F9A858B" w:rsidR="00875339" w:rsidRDefault="00875339" w:rsidP="00875339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MS</w:t>
      </w:r>
      <w:r w:rsidRPr="00875339">
        <w:t xml:space="preserve"> </w:t>
      </w:r>
      <w:r>
        <w:rPr>
          <w:lang w:val="en-US"/>
        </w:rPr>
        <w:t>Windows</w:t>
      </w:r>
      <w:r w:rsidRPr="00875339">
        <w:t xml:space="preserve"> </w:t>
      </w:r>
      <w:r>
        <w:t>7 и выше</w:t>
      </w:r>
      <w:r w:rsidR="0029131B">
        <w:t>,</w:t>
      </w:r>
    </w:p>
    <w:p w14:paraId="41B58B43" w14:textId="7601F7EA" w:rsidR="00875339" w:rsidRDefault="00875339" w:rsidP="00875339">
      <w:pPr>
        <w:pStyle w:val="ad"/>
        <w:numPr>
          <w:ilvl w:val="0"/>
          <w:numId w:val="1"/>
        </w:numPr>
      </w:pPr>
      <w:r>
        <w:t>использовать хотя бы 2 пользовательских класса</w:t>
      </w:r>
      <w:r w:rsidR="0029131B">
        <w:t>,</w:t>
      </w:r>
    </w:p>
    <w:p w14:paraId="2CC35BA5" w14:textId="170CA703" w:rsidR="00493117" w:rsidRDefault="0029131B" w:rsidP="00AD297F">
      <w:pPr>
        <w:pStyle w:val="ad"/>
        <w:numPr>
          <w:ilvl w:val="0"/>
          <w:numId w:val="1"/>
        </w:numPr>
      </w:pPr>
      <w:r>
        <w:t>принимать данные контактов телефонной книги (имя и номер), сортировать их и выводить в виде таблицы.</w:t>
      </w:r>
      <w:r w:rsidR="00493117">
        <w:br w:type="page"/>
      </w:r>
    </w:p>
    <w:p w14:paraId="5D9FA002" w14:textId="27274D8D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29D6EE4B" w14:textId="5B646CAB" w:rsidR="00F505FF" w:rsidRDefault="00F505FF" w:rsidP="00F505FF">
      <w:r>
        <w:t>Для хранения</w:t>
      </w:r>
      <w:r w:rsidR="00AF434F">
        <w:t xml:space="preserve"> телефонной книги создается экземпляр класса </w:t>
      </w:r>
      <w:r w:rsidR="00AF434F">
        <w:rPr>
          <w:lang w:val="en-US"/>
        </w:rPr>
        <w:t>Phonebook</w:t>
      </w:r>
      <w:r w:rsidR="00AF434F">
        <w:t xml:space="preserve">, который содержит всего одно поле типа </w:t>
      </w:r>
      <w:r w:rsidR="00AF434F">
        <w:rPr>
          <w:lang w:val="en-US"/>
        </w:rPr>
        <w:t>std</w:t>
      </w:r>
      <w:r w:rsidR="00AF434F" w:rsidRPr="00AF434F">
        <w:t>::</w:t>
      </w:r>
      <w:r w:rsidR="00AF434F">
        <w:rPr>
          <w:lang w:val="en-US"/>
        </w:rPr>
        <w:t>vector</w:t>
      </w:r>
      <w:r w:rsidR="00AF434F" w:rsidRPr="00AF434F">
        <w:t>&lt;</w:t>
      </w:r>
      <w:proofErr w:type="spellStart"/>
      <w:r w:rsidR="00AF434F">
        <w:rPr>
          <w:lang w:val="en-US"/>
        </w:rPr>
        <w:t>PhoneRecord</w:t>
      </w:r>
      <w:proofErr w:type="spellEnd"/>
      <w:r w:rsidR="00AF434F" w:rsidRPr="00AF434F">
        <w:t>&gt;</w:t>
      </w:r>
      <w:r w:rsidR="00AF434F">
        <w:t>. В этом классе определены</w:t>
      </w:r>
      <w:r w:rsidR="00184126">
        <w:t xml:space="preserve"> функция бинарного поиска по записям в книге, функции добавления записи в книгу, которые при помощи функции двоичного поиска находят место для вставки (реализуя таким образом сортировку вставками), функции ввода телефонной книги с потока ввода или из файла</w:t>
      </w:r>
      <w:r w:rsidR="0087784B">
        <w:t>, использующие функцию добавления записи, пока не считают терминальный элемент (нулевой номер или конец файла)</w:t>
      </w:r>
      <w:r w:rsidR="00443940">
        <w:t>, функция распечатки, которая вызывает распечатку для каждой записи в векторе.</w:t>
      </w:r>
    </w:p>
    <w:p w14:paraId="36A9CB2A" w14:textId="10EDBB0E" w:rsidR="00443940" w:rsidRDefault="00443940" w:rsidP="00F505FF">
      <w:r>
        <w:t xml:space="preserve">Класс </w:t>
      </w:r>
      <w:proofErr w:type="spellStart"/>
      <w:r>
        <w:rPr>
          <w:lang w:val="en-US"/>
        </w:rPr>
        <w:t>PhoneRecord</w:t>
      </w:r>
      <w:proofErr w:type="spellEnd"/>
      <w:r>
        <w:t xml:space="preserve"> содержит член – структуру, содержащую два поля – телефонный номер (выделено 50 бит, так как этого хватит для представления 15-значного числа) и индикатор того, начинается ли номер с символа</w:t>
      </w:r>
      <w:r w:rsidRPr="00443940">
        <w:t xml:space="preserve"> ‘+’</w:t>
      </w:r>
      <w:r>
        <w:t>. В этом классе определены</w:t>
      </w:r>
      <w:r w:rsidR="003F6691">
        <w:t xml:space="preserve"> операторы сравнения,</w:t>
      </w:r>
      <w:r>
        <w:t xml:space="preserve"> функци</w:t>
      </w:r>
      <w:r w:rsidR="003F6691">
        <w:t>я фильтрации строки телефонного номера,</w:t>
      </w:r>
      <w:r w:rsidR="003F6691" w:rsidRPr="003F6691">
        <w:t xml:space="preserve"> </w:t>
      </w:r>
      <w:r w:rsidR="003F6691">
        <w:t>которая проверяет каждый символ строки на то, является он ведущим плюсом или цифрой, «</w:t>
      </w:r>
      <w:r w:rsidR="003F6691">
        <w:rPr>
          <w:lang w:val="en-US"/>
        </w:rPr>
        <w:t>get</w:t>
      </w:r>
      <w:r w:rsidR="003F6691" w:rsidRPr="003F6691">
        <w:t>’</w:t>
      </w:r>
      <w:proofErr w:type="spellStart"/>
      <w:r w:rsidR="003F6691">
        <w:t>теры</w:t>
      </w:r>
      <w:proofErr w:type="spellEnd"/>
      <w:r w:rsidR="003F6691">
        <w:t>»</w:t>
      </w:r>
      <w:r w:rsidR="003F6691" w:rsidRPr="003F6691">
        <w:t xml:space="preserve"> </w:t>
      </w:r>
      <w:r w:rsidR="003F6691">
        <w:t>и</w:t>
      </w:r>
      <w:r w:rsidR="003F6691" w:rsidRPr="003F6691">
        <w:t xml:space="preserve"> </w:t>
      </w:r>
      <w:r w:rsidR="003F6691">
        <w:t>«</w:t>
      </w:r>
      <w:r w:rsidR="003F6691">
        <w:rPr>
          <w:lang w:val="en-US"/>
        </w:rPr>
        <w:t>set</w:t>
      </w:r>
      <w:r w:rsidR="003F6691" w:rsidRPr="003F6691">
        <w:t>’</w:t>
      </w:r>
      <w:proofErr w:type="spellStart"/>
      <w:r w:rsidR="003F6691">
        <w:t>теры</w:t>
      </w:r>
      <w:proofErr w:type="spellEnd"/>
      <w:r w:rsidR="003F6691">
        <w:t xml:space="preserve">» для имени и номера телефона, так как они находятся в поле спецификатора доступа </w:t>
      </w:r>
      <w:r w:rsidR="003F6691">
        <w:rPr>
          <w:lang w:val="en-US"/>
        </w:rPr>
        <w:t>protected</w:t>
      </w:r>
      <w:r w:rsidR="003F6691" w:rsidRPr="003F6691">
        <w:t>,</w:t>
      </w:r>
      <w:r w:rsidR="003F6691">
        <w:t xml:space="preserve"> конструктор по умолчанию и инициализирующий конструктор, функция ввода записи с потока ввода, функция вывода записи, использующая функцию расширения строки </w:t>
      </w:r>
      <w:r w:rsidR="003F6691">
        <w:rPr>
          <w:lang w:val="en-US"/>
        </w:rPr>
        <w:t>inflate</w:t>
      </w:r>
      <w:r w:rsidR="003F6691" w:rsidRPr="003F6691">
        <w:t>_</w:t>
      </w:r>
      <w:r w:rsidR="003F6691">
        <w:rPr>
          <w:lang w:val="en-US"/>
        </w:rPr>
        <w:t>string</w:t>
      </w:r>
      <w:r w:rsidR="003F6691">
        <w:t>.</w:t>
      </w:r>
    </w:p>
    <w:p w14:paraId="255A9C0F" w14:textId="377076DA" w:rsidR="00885E99" w:rsidRDefault="003F6691" w:rsidP="00885E99">
      <w:r>
        <w:rPr>
          <w:lang w:val="en-US"/>
        </w:rPr>
        <w:t>inflate</w:t>
      </w:r>
      <w:r w:rsidRPr="003F6691">
        <w:t>_</w:t>
      </w:r>
      <w:r>
        <w:rPr>
          <w:lang w:val="en-US"/>
        </w:rPr>
        <w:t>string</w:t>
      </w:r>
      <w:r>
        <w:t xml:space="preserve"> добавл</w:t>
      </w:r>
      <w:r w:rsidR="0057771F">
        <w:t>я</w:t>
      </w:r>
      <w:r>
        <w:t xml:space="preserve">ет указанные символы </w:t>
      </w:r>
      <w:r w:rsidR="00885E99">
        <w:t>к строке так, чтобы исходная строка выравнивалась либо по левому, либо по правому краю, любо по центру.</w:t>
      </w:r>
    </w:p>
    <w:p w14:paraId="517C4E17" w14:textId="627B9687" w:rsidR="00493117" w:rsidRDefault="00885E99" w:rsidP="00885E99">
      <w:r>
        <w:t>При старте программа создает телефонную книгу, вызывает функцию ввода через стандартный поток ввода с консоли, затем вызывает функцию вывода телефонной книги на стандартный поток вывода на консоль.</w:t>
      </w:r>
      <w:r w:rsidR="00493117">
        <w:br w:type="page"/>
      </w:r>
    </w:p>
    <w:p w14:paraId="28CCB17B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EB7B75" w14:paraId="3E429AF9" w14:textId="77777777" w:rsidTr="0018288E">
        <w:trPr>
          <w:trHeight w:val="3152"/>
        </w:trPr>
        <w:tc>
          <w:tcPr>
            <w:tcW w:w="5000" w:type="pct"/>
          </w:tcPr>
          <w:p w14:paraId="7134D226" w14:textId="77777777" w:rsidR="00EB7B75" w:rsidRPr="00DF7256" w:rsidRDefault="00EB7B75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126EF557" w14:textId="77777777" w:rsidR="00EB7B75" w:rsidRPr="00DF7256" w:rsidRDefault="00EB7B75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45C6D60F" w14:textId="77777777" w:rsidR="00EB7B75" w:rsidRPr="00DF7256" w:rsidRDefault="00EB7B75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780ED3EA" w14:textId="77777777" w:rsidR="00EB7B75" w:rsidRPr="00DF7256" w:rsidRDefault="00EB7B75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6BE4A95F" w14:textId="77777777" w:rsidR="00EB7B75" w:rsidRPr="003E3E01" w:rsidRDefault="00EB7B75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EB7B75" w14:paraId="5F544644" w14:textId="77777777" w:rsidTr="0018288E">
        <w:trPr>
          <w:trHeight w:val="2686"/>
        </w:trPr>
        <w:tc>
          <w:tcPr>
            <w:tcW w:w="5000" w:type="pct"/>
          </w:tcPr>
          <w:p w14:paraId="1C4006DE" w14:textId="77777777" w:rsidR="00EB7B75" w:rsidRDefault="00EB7B75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EB7B75" w14:paraId="56EED5D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EB7B75" w14:paraId="63DD6136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F1893D1" w14:textId="77777777" w:rsidR="00EB7B75" w:rsidRPr="00046141" w:rsidRDefault="00EB7B75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2CEB8F18" w14:textId="77777777" w:rsidR="00EB7B75" w:rsidRPr="00046141" w:rsidRDefault="00EB7B75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EB7B75" w14:paraId="6A6AC3A1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EE7381F" w14:textId="77777777" w:rsidR="00EB7B75" w:rsidRPr="00046141" w:rsidRDefault="00EB7B75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4760DF7E" w14:textId="77777777" w:rsidR="00EB7B75" w:rsidRPr="00046141" w:rsidRDefault="00EB7B75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1CDFF60B" w14:textId="77777777" w:rsidR="00EB7B75" w:rsidRDefault="00EB7B75" w:rsidP="003E3E01">
            <w:pPr>
              <w:jc w:val="center"/>
              <w:rPr>
                <w:szCs w:val="28"/>
              </w:rPr>
            </w:pPr>
          </w:p>
        </w:tc>
      </w:tr>
    </w:tbl>
    <w:p w14:paraId="238D9A41" w14:textId="77777777" w:rsidR="00EB7B75" w:rsidRDefault="00EB7B75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A63759A" w14:textId="77777777" w:rsidR="00EB7B75" w:rsidRPr="0018288E" w:rsidRDefault="00EB7B75" w:rsidP="0018288E">
      <w:pPr>
        <w:pStyle w:val="1"/>
      </w:pPr>
      <w:r w:rsidRPr="000145C0">
        <w:lastRenderedPageBreak/>
        <w:t>Содержание</w:t>
      </w:r>
    </w:p>
    <w:sdt>
      <w:sdtPr>
        <w:id w:val="76027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33B16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Pr="00EA240B">
              <w:rPr>
                <w:rStyle w:val="ab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7FEE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Pr="00EA240B">
              <w:rPr>
                <w:rStyle w:val="ab"/>
                <w:noProof/>
              </w:rPr>
              <w:t>Спецификация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8523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Pr="00EA240B">
              <w:rPr>
                <w:rStyle w:val="ab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6419F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Pr="00EA240B">
              <w:rPr>
                <w:rStyle w:val="ab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2331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Pr="00EA240B">
              <w:rPr>
                <w:rStyle w:val="ab"/>
                <w:noProof/>
              </w:rPr>
              <w:t>Выбор и обоснование типов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CBA6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Pr="00EA240B">
              <w:rPr>
                <w:rStyle w:val="ab"/>
                <w:noProof/>
              </w:rPr>
              <w:t>Вводимые и выводимые параметры и их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3F4E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Pr="00EA240B">
              <w:rPr>
                <w:rStyle w:val="ab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835F5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Pr="00EA240B">
              <w:rPr>
                <w:rStyle w:val="ab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B62B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Pr="00EA240B">
              <w:rPr>
                <w:rStyle w:val="ab"/>
                <w:noProof/>
              </w:rPr>
              <w:t>Копии экрана при работе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B58E7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Pr="00EA240B">
              <w:rPr>
                <w:rStyle w:val="ab"/>
                <w:noProof/>
              </w:rPr>
              <w:t>Контрольный пример, сравнение с эталоном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621E" w14:textId="77777777" w:rsidR="00EB7B75" w:rsidRDefault="00EB7B7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Pr="00EA240B">
              <w:rPr>
                <w:rStyle w:val="ab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_Toc86833450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70EAF" w14:textId="77777777" w:rsidR="00EB7B75" w:rsidRDefault="00EB7B75">
          <w:r>
            <w:rPr>
              <w:b/>
              <w:bCs/>
            </w:rPr>
            <w:fldChar w:fldCharType="end"/>
          </w:r>
        </w:p>
      </w:sdtContent>
    </w:sdt>
    <w:p w14:paraId="349B3E18" w14:textId="77777777" w:rsidR="00EB7B75" w:rsidRDefault="00EB7B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42A9F57C" w14:textId="77777777" w:rsidR="00EB7B75" w:rsidRDefault="00EB7B75" w:rsidP="00920D90">
      <w:pPr>
        <w:pStyle w:val="1"/>
      </w:pPr>
      <w:r>
        <w:lastRenderedPageBreak/>
        <w:t>Спецификация задания</w:t>
      </w:r>
    </w:p>
    <w:p w14:paraId="0D3B7CED" w14:textId="77777777" w:rsidR="00EB7B75" w:rsidRDefault="00EB7B75" w:rsidP="00EE239E">
      <w:r>
        <w:t>Разрабатываемая программа должна отвечать следующим требованиям:</w:t>
      </w:r>
    </w:p>
    <w:p w14:paraId="3E3452A2" w14:textId="77777777" w:rsidR="00EB7B75" w:rsidRPr="00EE239E" w:rsidRDefault="00EB7B75" w:rsidP="00EB7B75">
      <w:pPr>
        <w:pStyle w:val="ad"/>
        <w:numPr>
          <w:ilvl w:val="0"/>
          <w:numId w:val="2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7852F614" w14:textId="77777777" w:rsidR="00EB7B75" w:rsidRDefault="00EB7B75" w:rsidP="00EB7B75">
      <w:pPr>
        <w:pStyle w:val="ad"/>
        <w:numPr>
          <w:ilvl w:val="0"/>
          <w:numId w:val="2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21B74651" w14:textId="77777777" w:rsidR="00EB7B75" w:rsidRDefault="00EB7B75" w:rsidP="00EB7B75">
      <w:pPr>
        <w:pStyle w:val="ad"/>
        <w:numPr>
          <w:ilvl w:val="0"/>
          <w:numId w:val="2"/>
        </w:numPr>
      </w:pPr>
      <w:r>
        <w:t>Принимать данные контактов, сортировать их и выводить в виде таблицы.</w:t>
      </w:r>
    </w:p>
    <w:p w14:paraId="0F115E61" w14:textId="77777777" w:rsidR="00EB7B75" w:rsidRDefault="00EB7B75" w:rsidP="00EB7B75">
      <w:pPr>
        <w:pStyle w:val="ad"/>
        <w:numPr>
          <w:ilvl w:val="0"/>
          <w:numId w:val="2"/>
        </w:numPr>
      </w:pPr>
      <w:r>
        <w:t>Содержать хотя бы 2 класса.</w:t>
      </w:r>
      <w:r>
        <w:br w:type="page"/>
      </w:r>
    </w:p>
    <w:p w14:paraId="285E779F" w14:textId="77777777" w:rsidR="00EB7B75" w:rsidRDefault="00EB7B75" w:rsidP="00493117">
      <w:pPr>
        <w:pStyle w:val="1"/>
      </w:pPr>
      <w:r>
        <w:lastRenderedPageBreak/>
        <w:t>Описание алгоритма</w:t>
      </w:r>
    </w:p>
    <w:p w14:paraId="4B1FD412" w14:textId="77777777" w:rsidR="00EB7B75" w:rsidRPr="00025C35" w:rsidRDefault="00EB7B75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Phonebook</w:t>
      </w:r>
      <w:proofErr w:type="spellEnd"/>
      <w:r w:rsidRPr="00025C35">
        <w:rPr>
          <w:szCs w:val="28"/>
        </w:rPr>
        <w:t xml:space="preserve">, который содержит в себе всего один объект – контейнер 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&gt;</w:t>
      </w:r>
      <w:r w:rsidRPr="00025C35">
        <w:rPr>
          <w:szCs w:val="28"/>
        </w:rPr>
        <w:t xml:space="preserve"> - двусвязный список объектов класса 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025C35">
        <w:rPr>
          <w:szCs w:val="28"/>
        </w:rPr>
        <w:t xml:space="preserve">. 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 xml:space="preserve">&gt;, 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std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::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list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&gt;::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iterator</w:t>
      </w:r>
      <w:proofErr w:type="spellEnd"/>
      <w:r w:rsidRPr="00025C35">
        <w:rPr>
          <w:rFonts w:ascii="Consolas" w:hAnsi="Consolas" w:cs="Consolas"/>
          <w:color w:val="2B91AF"/>
          <w:szCs w:val="28"/>
        </w:rPr>
        <w:t> 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findPlaceForRecord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(</w:t>
      </w:r>
      <w:r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25C35">
        <w:rPr>
          <w:rFonts w:ascii="Consolas" w:hAnsi="Consolas" w:cs="Consolas"/>
          <w:color w:val="0000FF"/>
          <w:szCs w:val="28"/>
        </w:rPr>
        <w:t>const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Pr="00025C35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 xml:space="preserve">&amp; </w:t>
      </w:r>
      <w:r w:rsidRPr="00025C35">
        <w:rPr>
          <w:rFonts w:ascii="Consolas" w:hAnsi="Consolas" w:cs="Consolas"/>
          <w:color w:val="808080"/>
          <w:szCs w:val="28"/>
        </w:rPr>
        <w:t>r</w:t>
      </w:r>
      <w:r>
        <w:rPr>
          <w:rFonts w:ascii="Consolas" w:hAnsi="Consolas" w:cs="Consolas"/>
          <w:color w:val="808080"/>
          <w:szCs w:val="28"/>
        </w:rPr>
        <w:t xml:space="preserve"> </w:t>
      </w:r>
      <w:r w:rsidRPr="00025C35">
        <w:rPr>
          <w:rFonts w:ascii="Consolas" w:hAnsi="Consolas" w:cs="Consolas"/>
          <w:color w:val="000000"/>
          <w:szCs w:val="28"/>
        </w:rPr>
        <w:t>)</w:t>
      </w:r>
      <w:r w:rsidRPr="00025C35">
        <w:rPr>
          <w:szCs w:val="28"/>
        </w:rPr>
        <w:t xml:space="preserve">, функции добавления записи (с созданием по имени и номеру и по самой записи </w:t>
      </w:r>
      <w:proofErr w:type="spellStart"/>
      <w:r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> 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addRecord</w:t>
      </w:r>
      <w:proofErr w:type="spellEnd"/>
      <w:r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proofErr w:type="spellStart"/>
      <w:r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inputRecord</w:t>
      </w:r>
      <w:proofErr w:type="spellEnd"/>
      <w:r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proofErr w:type="spellStart"/>
      <w:r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input</w:t>
      </w:r>
      <w:proofErr w:type="spellEnd"/>
      <w:r w:rsidRPr="00025C35">
        <w:rPr>
          <w:szCs w:val="28"/>
        </w:rPr>
        <w:t xml:space="preserve">, функция распечатки телефонной книги </w:t>
      </w:r>
      <w:proofErr w:type="spellStart"/>
      <w:r w:rsidRPr="00025C35">
        <w:rPr>
          <w:rFonts w:ascii="Consolas" w:hAnsi="Consolas" w:cs="Consolas"/>
          <w:color w:val="0000FF"/>
          <w:szCs w:val="28"/>
        </w:rPr>
        <w:t>void</w:t>
      </w:r>
      <w:proofErr w:type="spellEnd"/>
      <w:r w:rsidRPr="00025C35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25C35">
        <w:rPr>
          <w:rFonts w:ascii="Consolas" w:hAnsi="Consolas" w:cs="Consolas"/>
          <w:color w:val="000000"/>
          <w:szCs w:val="28"/>
        </w:rPr>
        <w:t>print</w:t>
      </w:r>
      <w:proofErr w:type="spellEnd"/>
      <w:r w:rsidRPr="00025C35">
        <w:rPr>
          <w:szCs w:val="28"/>
        </w:rPr>
        <w:t>.</w:t>
      </w:r>
    </w:p>
    <w:p w14:paraId="1F17910E" w14:textId="77777777" w:rsidR="00EB7B75" w:rsidRPr="009C1F1C" w:rsidRDefault="00EB7B75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proofErr w:type="spellStart"/>
      <w:r w:rsidRPr="009C1F1C">
        <w:rPr>
          <w:rFonts w:ascii="Consolas" w:hAnsi="Consolas" w:cs="Consolas"/>
          <w:color w:val="000000"/>
          <w:szCs w:val="28"/>
        </w:rPr>
        <w:t>std</w:t>
      </w:r>
      <w:proofErr w:type="spellEnd"/>
      <w:r w:rsidRPr="009C1F1C">
        <w:rPr>
          <w:rFonts w:ascii="Consolas" w:hAnsi="Consolas" w:cs="Consolas"/>
          <w:color w:val="000000"/>
          <w:szCs w:val="28"/>
        </w:rPr>
        <w:t>::</w:t>
      </w:r>
      <w:proofErr w:type="spellStart"/>
      <w:r w:rsidRPr="009C1F1C">
        <w:rPr>
          <w:rFonts w:ascii="Consolas" w:hAnsi="Consolas" w:cs="Consolas"/>
          <w:color w:val="2B91AF"/>
          <w:szCs w:val="28"/>
        </w:rPr>
        <w:t>list</w:t>
      </w:r>
      <w:proofErr w:type="spellEnd"/>
      <w:r w:rsidRPr="009C1F1C">
        <w:rPr>
          <w:rFonts w:ascii="Consolas" w:hAnsi="Consolas" w:cs="Consolas"/>
          <w:color w:val="2B91AF"/>
          <w:szCs w:val="28"/>
        </w:rPr>
        <w:t xml:space="preserve"> </w:t>
      </w:r>
      <w:r w:rsidRPr="009C1F1C">
        <w:rPr>
          <w:szCs w:val="28"/>
        </w:rPr>
        <w:t>является контейнером, обеспечивающим последовательный доступ, и, соответственно, не имеющем реализации случайного доступа.</w:t>
      </w:r>
    </w:p>
    <w:p w14:paraId="662489BF" w14:textId="77777777" w:rsidR="00EB7B75" w:rsidRDefault="00EB7B75" w:rsidP="00AC359A">
      <w:pPr>
        <w:rPr>
          <w:szCs w:val="28"/>
        </w:rPr>
      </w:pPr>
      <w:proofErr w:type="spellStart"/>
      <w:r w:rsidRPr="00AC359A">
        <w:rPr>
          <w:rFonts w:ascii="Consolas" w:hAnsi="Consolas" w:cs="Consolas"/>
          <w:color w:val="2B91AF"/>
          <w:szCs w:val="28"/>
        </w:rPr>
        <w:t>PhoneRecord</w:t>
      </w:r>
      <w:proofErr w:type="spellEnd"/>
      <w:r w:rsidRPr="00AC359A">
        <w:rPr>
          <w:rFonts w:ascii="Consolas" w:hAnsi="Consolas" w:cs="Consolas"/>
          <w:color w:val="2B91AF"/>
          <w:szCs w:val="28"/>
        </w:rPr>
        <w:t xml:space="preserve"> </w:t>
      </w:r>
      <w:r w:rsidRPr="00AC359A">
        <w:rPr>
          <w:szCs w:val="28"/>
        </w:rPr>
        <w:t xml:space="preserve">является классом, в который инкапсулирована безымянная структура, описывающая телефонный номер. Каждый объект этого класса содержит одну такую структуру </w:t>
      </w:r>
      <w:proofErr w:type="spellStart"/>
      <w:r w:rsidRPr="00AC359A">
        <w:rPr>
          <w:rFonts w:ascii="Consolas" w:hAnsi="Consolas" w:cs="Consolas"/>
          <w:color w:val="000000"/>
          <w:szCs w:val="28"/>
        </w:rPr>
        <w:t>number</w:t>
      </w:r>
      <w:proofErr w:type="spellEnd"/>
      <w:r w:rsidRPr="00AC359A">
        <w:rPr>
          <w:szCs w:val="28"/>
        </w:rPr>
        <w:t xml:space="preserve">,  структура состоит из двух полей: </w:t>
      </w:r>
      <w:proofErr w:type="spellStart"/>
      <w:r w:rsidRPr="00AC359A">
        <w:rPr>
          <w:rFonts w:eastAsiaTheme="minorEastAsia"/>
          <w:color w:val="0000FF"/>
          <w:szCs w:val="28"/>
        </w:rPr>
        <w:t>unsigned</w:t>
      </w:r>
      <w:proofErr w:type="spellEnd"/>
      <w:r w:rsidRPr="00AC359A">
        <w:rPr>
          <w:rFonts w:eastAsiaTheme="minorEastAsia"/>
          <w:color w:val="0000FF"/>
          <w:szCs w:val="28"/>
        </w:rPr>
        <w:t> __</w:t>
      </w:r>
      <w:proofErr w:type="spellStart"/>
      <w:r w:rsidRPr="00AC359A">
        <w:rPr>
          <w:rFonts w:eastAsiaTheme="minorEastAsia"/>
          <w:color w:val="0000FF"/>
          <w:szCs w:val="28"/>
          <w:lang w:val="en-US"/>
        </w:rPr>
        <w:t>i</w:t>
      </w:r>
      <w:proofErr w:type="spellEnd"/>
      <w:r w:rsidRPr="00AC359A">
        <w:rPr>
          <w:rFonts w:eastAsiaTheme="minorEastAsia"/>
          <w:color w:val="0000FF"/>
          <w:szCs w:val="28"/>
        </w:rPr>
        <w:t xml:space="preserve">nt64 </w:t>
      </w:r>
      <w:r w:rsidRPr="00AC359A">
        <w:rPr>
          <w:rFonts w:eastAsiaTheme="minorEastAsia"/>
          <w:color w:val="000000"/>
          <w:szCs w:val="28"/>
        </w:rPr>
        <w:t>number:50</w:t>
      </w:r>
      <w:r w:rsidRPr="00AC359A">
        <w:rPr>
          <w:rFonts w:ascii="Consolas" w:hAnsi="Consolas" w:cs="Consolas"/>
          <w:color w:val="000000"/>
          <w:szCs w:val="28"/>
        </w:rPr>
        <w:t xml:space="preserve"> </w:t>
      </w:r>
      <w:r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proofErr w:type="spellStart"/>
      <w:r w:rsidRPr="00AC359A">
        <w:rPr>
          <w:rFonts w:eastAsiaTheme="minorEastAsia"/>
          <w:color w:val="0000FF"/>
          <w:szCs w:val="28"/>
        </w:rPr>
        <w:t>unsigned</w:t>
      </w:r>
      <w:proofErr w:type="spellEnd"/>
      <w:r w:rsidRPr="00AC359A">
        <w:rPr>
          <w:rFonts w:eastAsiaTheme="minorEastAsia"/>
          <w:color w:val="0000FF"/>
          <w:szCs w:val="28"/>
          <w:lang w:val="en-US"/>
        </w:rPr>
        <w:t> </w:t>
      </w:r>
      <w:r w:rsidRPr="00AC359A">
        <w:rPr>
          <w:rFonts w:eastAsiaTheme="minorEastAsia"/>
          <w:color w:val="0000FF"/>
          <w:szCs w:val="28"/>
        </w:rPr>
        <w:t>__</w:t>
      </w:r>
      <w:r w:rsidRPr="00AC359A">
        <w:rPr>
          <w:rFonts w:eastAsiaTheme="minorEastAsia"/>
          <w:color w:val="0000FF"/>
          <w:szCs w:val="28"/>
          <w:lang w:val="en-US"/>
        </w:rPr>
        <w:t>in</w:t>
      </w:r>
      <w:r w:rsidRPr="00AC359A">
        <w:rPr>
          <w:rFonts w:eastAsiaTheme="minorEastAsia"/>
          <w:color w:val="0000FF"/>
          <w:szCs w:val="28"/>
        </w:rPr>
        <w:t xml:space="preserve">t64 </w:t>
      </w:r>
      <w:r w:rsidRPr="00AC359A">
        <w:rPr>
          <w:rFonts w:eastAsiaTheme="minorEastAsia"/>
          <w:color w:val="000000"/>
          <w:szCs w:val="28"/>
        </w:rPr>
        <w:t>plus:1</w:t>
      </w:r>
      <w:r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proofErr w:type="spellStart"/>
      <w:r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AC359A">
        <w:rPr>
          <w:szCs w:val="28"/>
        </w:rPr>
        <w:t xml:space="preserve"> – объект строки. Для полей записи определены «</w:t>
      </w:r>
      <w:r w:rsidRPr="00AC359A">
        <w:rPr>
          <w:szCs w:val="28"/>
          <w:lang w:val="en-US"/>
        </w:rPr>
        <w:t>set</w:t>
      </w:r>
      <w:r w:rsidRPr="00AC359A">
        <w:rPr>
          <w:szCs w:val="28"/>
        </w:rPr>
        <w:t>’</w:t>
      </w:r>
      <w:proofErr w:type="spellStart"/>
      <w:r w:rsidRPr="00AC359A">
        <w:rPr>
          <w:szCs w:val="28"/>
        </w:rPr>
        <w:t>теры</w:t>
      </w:r>
      <w:proofErr w:type="spellEnd"/>
      <w:r w:rsidRPr="00AC359A">
        <w:rPr>
          <w:szCs w:val="28"/>
        </w:rPr>
        <w:t>» и «</w:t>
      </w:r>
      <w:r w:rsidRPr="00AC359A">
        <w:rPr>
          <w:szCs w:val="28"/>
          <w:lang w:val="en-US"/>
        </w:rPr>
        <w:t>get</w:t>
      </w:r>
      <w:r w:rsidRPr="00AC359A">
        <w:rPr>
          <w:szCs w:val="28"/>
        </w:rPr>
        <w:t>’</w:t>
      </w:r>
      <w:proofErr w:type="spellStart"/>
      <w:r w:rsidRPr="00AC359A">
        <w:rPr>
          <w:szCs w:val="28"/>
        </w:rPr>
        <w:t>теры</w:t>
      </w:r>
      <w:proofErr w:type="spellEnd"/>
      <w:r w:rsidRPr="00AC359A">
        <w:rPr>
          <w:szCs w:val="28"/>
        </w:rPr>
        <w:t xml:space="preserve">». Также для объектов класса определена функция фильтрации строк </w:t>
      </w:r>
      <w:proofErr w:type="spellStart"/>
      <w:r w:rsidRPr="00AC359A">
        <w:rPr>
          <w:rFonts w:ascii="Consolas" w:hAnsi="Consolas" w:cs="Consolas"/>
          <w:color w:val="000000"/>
          <w:szCs w:val="28"/>
        </w:rPr>
        <w:lastRenderedPageBreak/>
        <w:t>std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Pr="00AC359A">
        <w:rPr>
          <w:rFonts w:ascii="Consolas" w:hAnsi="Consolas" w:cs="Consolas"/>
          <w:color w:val="000000"/>
          <w:szCs w:val="28"/>
        </w:rPr>
        <w:t>filter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(</w:t>
      </w:r>
      <w:proofErr w:type="spellStart"/>
      <w:r w:rsidRPr="00AC359A">
        <w:rPr>
          <w:rFonts w:ascii="Consolas" w:hAnsi="Consolas" w:cs="Consolas"/>
          <w:color w:val="0000FF"/>
          <w:szCs w:val="28"/>
        </w:rPr>
        <w:t>const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&amp; </w:t>
      </w:r>
      <w:r w:rsidRPr="00AC359A">
        <w:rPr>
          <w:rFonts w:ascii="Consolas" w:hAnsi="Consolas" w:cs="Consolas"/>
          <w:color w:val="808080"/>
          <w:szCs w:val="28"/>
        </w:rPr>
        <w:t>s</w:t>
      </w:r>
      <w:r w:rsidRPr="00AC359A">
        <w:rPr>
          <w:rFonts w:ascii="Consolas" w:hAnsi="Consolas" w:cs="Consolas"/>
          <w:color w:val="000000"/>
          <w:szCs w:val="28"/>
        </w:rPr>
        <w:t>)</w:t>
      </w:r>
      <w:r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proofErr w:type="spellStart"/>
      <w:r w:rsidRPr="00AC359A">
        <w:rPr>
          <w:rFonts w:ascii="Consolas" w:hAnsi="Consolas" w:cs="Consolas"/>
          <w:color w:val="000000"/>
          <w:szCs w:val="28"/>
        </w:rPr>
        <w:t>std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Pr="00AC359A">
        <w:rPr>
          <w:rFonts w:ascii="Consolas" w:hAnsi="Consolas" w:cs="Consolas"/>
          <w:color w:val="2B91AF"/>
          <w:szCs w:val="28"/>
        </w:rPr>
        <w:t>string</w:t>
      </w:r>
      <w:proofErr w:type="spellEnd"/>
      <w:r w:rsidRPr="00AC359A">
        <w:rPr>
          <w:szCs w:val="28"/>
        </w:rPr>
        <w:t>), функция ввода</w:t>
      </w:r>
      <w:r w:rsidRPr="00AC359A">
        <w:rPr>
          <w:rFonts w:ascii="Consolas" w:hAnsi="Consolas" w:cs="Consolas"/>
          <w:color w:val="0000FF"/>
          <w:szCs w:val="28"/>
        </w:rPr>
        <w:t xml:space="preserve"> </w:t>
      </w:r>
      <w:proofErr w:type="spellStart"/>
      <w:r w:rsidRPr="00AC359A">
        <w:rPr>
          <w:rFonts w:ascii="Consolas" w:hAnsi="Consolas" w:cs="Consolas"/>
          <w:color w:val="0000FF"/>
          <w:szCs w:val="28"/>
        </w:rPr>
        <w:t>void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 </w:t>
      </w:r>
      <w:proofErr w:type="spellStart"/>
      <w:r w:rsidRPr="00AC359A">
        <w:rPr>
          <w:rFonts w:ascii="Consolas" w:hAnsi="Consolas" w:cs="Consolas"/>
          <w:color w:val="000000"/>
          <w:szCs w:val="28"/>
        </w:rPr>
        <w:t>input</w:t>
      </w:r>
      <w:proofErr w:type="spellEnd"/>
      <w:r w:rsidRPr="00AC359A">
        <w:rPr>
          <w:rFonts w:ascii="Consolas" w:hAnsi="Consolas" w:cs="Consolas"/>
          <w:color w:val="000000"/>
          <w:szCs w:val="28"/>
        </w:rPr>
        <w:t>(</w:t>
      </w:r>
      <w:r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proofErr w:type="spellEnd"/>
      <w:r w:rsidRPr="00AC359A">
        <w:rPr>
          <w:rFonts w:ascii="Consolas" w:hAnsi="Consolas" w:cs="Consolas"/>
          <w:color w:val="000000"/>
          <w:szCs w:val="28"/>
        </w:rPr>
        <w:t xml:space="preserve">&amp;, </w:t>
      </w:r>
      <w:r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Pr="00AC359A">
        <w:rPr>
          <w:rFonts w:ascii="Consolas" w:hAnsi="Consolas" w:cs="Consolas"/>
          <w:color w:val="000000"/>
          <w:szCs w:val="28"/>
        </w:rPr>
        <w:t>::</w:t>
      </w:r>
      <w:proofErr w:type="spellStart"/>
      <w:r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proofErr w:type="spellEnd"/>
      <w:r w:rsidRPr="00AC359A">
        <w:rPr>
          <w:rFonts w:ascii="Consolas" w:hAnsi="Consolas" w:cs="Consolas"/>
          <w:color w:val="000000"/>
          <w:szCs w:val="28"/>
        </w:rPr>
        <w:t xml:space="preserve">&amp;, </w:t>
      </w:r>
      <w:r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Pr="00AC359A">
        <w:rPr>
          <w:rFonts w:ascii="Consolas" w:hAnsi="Consolas" w:cs="Consolas"/>
          <w:color w:val="000000"/>
          <w:szCs w:val="28"/>
        </w:rPr>
        <w:t>::</w:t>
      </w:r>
      <w:r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Pr="00AC359A">
        <w:rPr>
          <w:rFonts w:ascii="Consolas" w:hAnsi="Consolas" w:cs="Consolas"/>
          <w:color w:val="000000"/>
          <w:szCs w:val="28"/>
        </w:rPr>
        <w:t xml:space="preserve">, </w:t>
      </w:r>
      <w:r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Pr="00AC359A">
        <w:rPr>
          <w:rFonts w:ascii="Consolas" w:hAnsi="Consolas" w:cs="Consolas"/>
          <w:color w:val="000000"/>
          <w:szCs w:val="28"/>
        </w:rPr>
        <w:t>::</w:t>
      </w:r>
      <w:r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Pr="00AC359A">
        <w:rPr>
          <w:rFonts w:ascii="Consolas" w:hAnsi="Consolas" w:cs="Consolas"/>
          <w:color w:val="000000"/>
          <w:szCs w:val="28"/>
        </w:rPr>
        <w:t>)</w:t>
      </w:r>
      <w:r w:rsidRPr="00AC359A">
        <w:rPr>
          <w:szCs w:val="28"/>
        </w:rPr>
        <w:t>, которая инициализирует поля объекта, используя запрос по потоку вывода и поток ввода, конструкторы по умолчанию и по имени и номеру</w:t>
      </w:r>
      <w:r>
        <w:rPr>
          <w:szCs w:val="28"/>
        </w:rPr>
        <w:t xml:space="preserve">, функция распечатки записи </w:t>
      </w:r>
      <w:proofErr w:type="spellStart"/>
      <w:r w:rsidRPr="00B52439">
        <w:rPr>
          <w:rFonts w:ascii="Consolas" w:hAnsi="Consolas" w:cs="Consolas"/>
          <w:color w:val="0000FF"/>
          <w:szCs w:val="28"/>
        </w:rPr>
        <w:t>void</w:t>
      </w:r>
      <w:proofErr w:type="spellEnd"/>
      <w:r w:rsidRPr="00B52439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52439">
        <w:rPr>
          <w:rFonts w:ascii="Consolas" w:hAnsi="Consolas" w:cs="Consolas"/>
          <w:color w:val="000000"/>
          <w:szCs w:val="28"/>
        </w:rPr>
        <w:t>print</w:t>
      </w:r>
      <w:proofErr w:type="spellEnd"/>
      <w:r w:rsidRPr="00AC359A">
        <w:rPr>
          <w:szCs w:val="28"/>
        </w:rPr>
        <w:t>.</w:t>
      </w:r>
    </w:p>
    <w:p w14:paraId="22C53F0D" w14:textId="77777777" w:rsidR="00EB7B75" w:rsidRDefault="00EB7B75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0410A753" w14:textId="77777777" w:rsidR="00EB7B75" w:rsidRPr="00AC359A" w:rsidRDefault="00EB7B75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>
        <w:br w:type="page"/>
      </w:r>
    </w:p>
    <w:p w14:paraId="0DEFC737" w14:textId="77777777" w:rsidR="00EB7B75" w:rsidRDefault="00EB7B75" w:rsidP="00493117">
      <w:pPr>
        <w:pStyle w:val="1"/>
      </w:pPr>
      <w:r>
        <w:lastRenderedPageBreak/>
        <w:t>Блок-схема алгоритма</w:t>
      </w:r>
    </w:p>
    <w:p w14:paraId="42BA34F7" w14:textId="77777777" w:rsidR="00EB7B75" w:rsidRDefault="00EB7B75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EFA47" wp14:editId="00146D4F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52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21863" wp14:editId="0D5E59A6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39B2" id="Прямая со стрелкой 13" o:spid="_x0000_s1026" type="#_x0000_t32" style="position:absolute;margin-left:70.95pt;margin-top:229.9pt;width:0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1E196" wp14:editId="18581EBF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D13B" id="Прямая со стрелкой 12" o:spid="_x0000_s1026" type="#_x0000_t32" style="position:absolute;margin-left:70.95pt;margin-top:144.7pt;width:0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0448E" wp14:editId="2A72B3C9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06C09" id="Прямая со стрелкой 11" o:spid="_x0000_s1026" type="#_x0000_t32" style="position:absolute;margin-left:71pt;margin-top:59.5pt;width:0;height:2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7E257" wp14:editId="6562DF8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69BF2" w14:textId="77777777" w:rsidR="00EB7B75" w:rsidRPr="00816244" w:rsidRDefault="00EB7B75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7E2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31F69BF2" w14:textId="77777777" w:rsidR="00EB7B75" w:rsidRPr="00816244" w:rsidRDefault="00EB7B75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26E3B0" wp14:editId="77F9AB0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967A6" w14:textId="77777777" w:rsidR="00EB7B75" w:rsidRPr="0097632A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pause</w:t>
                            </w:r>
                            <w:proofErr w:type="spellEnd"/>
                            <w: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26E3B0" id="Прямоугольник 8" o:spid="_x0000_s1027" style="position:absolute;left:0;text-align:left;margin-left:12.75pt;margin-top:258.6pt;width:113.85pt;height:5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5CC967A6" w14:textId="77777777" w:rsidR="00EB7B75" w:rsidRPr="0097632A" w:rsidRDefault="00EB7B75" w:rsidP="0097632A">
                      <w:pPr>
                        <w:pStyle w:val="-"/>
                      </w:pPr>
                      <w:proofErr w:type="spellStart"/>
                      <w:r>
                        <w:t>system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pause</w:t>
                      </w:r>
                      <w:proofErr w:type="spellEnd"/>
                      <w:r>
                        <w:t>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23DEC" wp14:editId="7CAE6A9C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269B" w14:textId="77777777" w:rsidR="00EB7B75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pb.input</w:t>
                            </w:r>
                            <w:proofErr w:type="spellEnd"/>
                            <w:r>
                              <w:t>(“0”);</w:t>
                            </w:r>
                          </w:p>
                          <w:p w14:paraId="75C7DBA0" w14:textId="77777777" w:rsidR="00EB7B75" w:rsidRPr="0097632A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pb.print</w:t>
                            </w:r>
                            <w:proofErr w:type="spellEnd"/>
                            <w:r>
                              <w:t>(50,std::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23DEC" id="Прямоугольник 3" o:spid="_x0000_s1028" style="position:absolute;left:0;text-align:left;margin-left:12.75pt;margin-top:173.4pt;width:113.85pt;height:56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359A269B" w14:textId="77777777" w:rsidR="00EB7B75" w:rsidRDefault="00EB7B75" w:rsidP="0097632A">
                      <w:pPr>
                        <w:pStyle w:val="-"/>
                      </w:pPr>
                      <w:proofErr w:type="spellStart"/>
                      <w:r>
                        <w:t>pb.input</w:t>
                      </w:r>
                      <w:proofErr w:type="spellEnd"/>
                      <w:r>
                        <w:t>(“0”);</w:t>
                      </w:r>
                    </w:p>
                    <w:p w14:paraId="75C7DBA0" w14:textId="77777777" w:rsidR="00EB7B75" w:rsidRPr="0097632A" w:rsidRDefault="00EB7B75" w:rsidP="0097632A">
                      <w:pPr>
                        <w:pStyle w:val="-"/>
                      </w:pPr>
                      <w:proofErr w:type="spellStart"/>
                      <w:r>
                        <w:t>pb.print</w:t>
                      </w:r>
                      <w:proofErr w:type="spellEnd"/>
                      <w:r>
                        <w:t>(50,std::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CE7BF" wp14:editId="1D9354A5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188BB" w14:textId="77777777" w:rsidR="00EB7B75" w:rsidRPr="0097632A" w:rsidRDefault="00EB7B75" w:rsidP="0097632A">
                            <w:pPr>
                              <w:pStyle w:val="-"/>
                            </w:pPr>
                            <w:proofErr w:type="spellStart"/>
                            <w:r>
                              <w:t>Phonebook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CE7BF" id="Прямоугольник 1" o:spid="_x0000_s1029" style="position:absolute;left:0;text-align:left;margin-left:13.95pt;margin-top:87.9pt;width:113.85pt;height:5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F4188BB" w14:textId="77777777" w:rsidR="00EB7B75" w:rsidRPr="0097632A" w:rsidRDefault="00EB7B75" w:rsidP="0097632A">
                      <w:pPr>
                        <w:pStyle w:val="-"/>
                      </w:pPr>
                      <w:proofErr w:type="spellStart"/>
                      <w:r>
                        <w:t>Phonebook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22F1A5" wp14:editId="2F9D0728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72E4C" w14:textId="77777777" w:rsidR="00EB7B75" w:rsidRPr="00816244" w:rsidRDefault="00EB7B75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2F1A5" id="Блок-схема: знак завершения 6" o:spid="_x0000_s1030" type="#_x0000_t116" style="position:absolute;left:0;text-align:left;margin-left:12.75pt;margin-top:2.7pt;width:115.05pt;height:56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60272E4C" w14:textId="77777777" w:rsidR="00EB7B75" w:rsidRPr="00816244" w:rsidRDefault="00EB7B75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C8EB31B" w14:textId="77777777" w:rsidR="00EB7B75" w:rsidRDefault="00EB7B75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28568F" wp14:editId="448D7B4C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7F492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8568F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5A27F492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BFFA2A" wp14:editId="19ECD1C9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DBCD86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FA2A" id="Надпись 125" o:spid="_x0000_s1032" type="#_x0000_t202" style="position:absolute;left:0;text-align:left;margin-left:321.85pt;margin-top:276.55pt;width:42.75pt;height:28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75DBCD86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8CC29" wp14:editId="76FD1DF4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1F332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CC29" id="Надпись 226" o:spid="_x0000_s1033" type="#_x0000_t202" style="position:absolute;left:0;text-align:left;margin-left:81.9pt;margin-top:166.35pt;width:42.75pt;height:28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2131F332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730A68" wp14:editId="43631FDB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3EAAF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30A68" id="Надпись 237" o:spid="_x0000_s1034" type="#_x0000_t202" style="position:absolute;left:0;text-align:left;margin-left:82.1pt;margin-top:283.5pt;width:28.5pt;height:28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32C3EAAF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C9F9DC" wp14:editId="7B835CF0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13615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9F9DC" id="Блок-схема: знак завершения 79" o:spid="_x0000_s1035" type="#_x0000_t116" style="position:absolute;left:0;text-align:left;margin-left:71pt;margin-top:312.35pt;width:85.4pt;height:56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5AA13615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91523A" wp14:editId="570C82C4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B4540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523A" id="Блок-схема: знак завершения 78" o:spid="_x0000_s1036" type="#_x0000_t116" style="position:absolute;left:0;text-align:left;margin-left:28.5pt;margin-top:28.65pt;width:85.4pt;height:56.5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4B7B4540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1713F" wp14:editId="506241C5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12D1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21222" wp14:editId="6CFE8DF2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F837" id="Прямая со стрелкой 45" o:spid="_x0000_s1026" type="#_x0000_t32" style="position:absolute;margin-left:326.7pt;margin-top:283.75pt;width:0;height:1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9876D2" wp14:editId="00134483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505C2" id="Прямая со стрелкой 44" o:spid="_x0000_s1026" type="#_x0000_t32" style="position:absolute;margin-left:326.6pt;margin-top:184.3pt;width:0;height:1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38108E" wp14:editId="47E015EB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8A6E" id="Прямая со стрелкой 43" o:spid="_x0000_s1026" type="#_x0000_t32" style="position:absolute;margin-left:397.45pt;margin-top:85.35pt;width:.15pt;height:4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5A312" wp14:editId="253DED6A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91E1" id="Прямая со стрелкой 42" o:spid="_x0000_s1026" type="#_x0000_t32" style="position:absolute;margin-left:369.1pt;margin-top:56.95pt;width:14.3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C9C95C" wp14:editId="7F3E9DB1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DDC91" id="Прямая со стрелкой 41" o:spid="_x0000_s1026" type="#_x0000_t32" style="position:absolute;margin-left:113.6pt;margin-top:56.8pt;width:28.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49640" wp14:editId="1C74CDF9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38B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0E9030" wp14:editId="71BE6D42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ABA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r-&gt;input(input, output,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0E9030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094FABA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r-&gt;input(input, output,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2656E" wp14:editId="0CA9E888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73AD7" w14:textId="77777777" w:rsidR="00EB7B75" w:rsidRPr="00825AEB" w:rsidRDefault="00EB7B75" w:rsidP="00825AEB">
                            <w:pPr>
                              <w:pStyle w:val="-"/>
                            </w:pP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656E" id="Прямоугольник 17" o:spid="_x0000_s1038" style="position:absolute;left:0;text-align:left;margin-left:383.45pt;margin-top:28.3pt;width:70.95pt;height:5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5CA73AD7" w14:textId="77777777" w:rsidR="00EB7B75" w:rsidRPr="00825AEB" w:rsidRDefault="00EB7B75" w:rsidP="00825AEB">
                      <w:pPr>
                        <w:pStyle w:val="-"/>
                      </w:pP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4A6C64" wp14:editId="5B2D2100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46504" w14:textId="77777777" w:rsidR="00EB7B75" w:rsidRPr="00EB7B75" w:rsidRDefault="00EB7B75" w:rsidP="00DD6A3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terminator,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input,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A6C64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29A46504" w14:textId="77777777" w:rsidR="00EB7B75" w:rsidRPr="00EB7B75" w:rsidRDefault="00EB7B75" w:rsidP="00DD6A36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 terminator,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input,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7F3C2" wp14:editId="622F55DB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D6576" id="Прямая со стрелкой 24" o:spid="_x0000_s1026" type="#_x0000_t32" style="position:absolute;margin-left:212.9pt;margin-top:241.1pt;width:42.4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FDA07A" wp14:editId="39025411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DD5F" w14:textId="77777777" w:rsidR="00EB7B75" w:rsidRPr="00825AEB" w:rsidRDefault="00EB7B75" w:rsidP="00825AEB">
                            <w:pPr>
                              <w:pStyle w:val="-"/>
                            </w:pPr>
                            <w:proofErr w:type="spellStart"/>
                            <w:r>
                              <w:t>did_user_accept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DA07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549DDD5F" w14:textId="77777777" w:rsidR="00EB7B75" w:rsidRPr="00825AEB" w:rsidRDefault="00EB7B75" w:rsidP="00825AEB">
                      <w:pPr>
                        <w:pStyle w:val="-"/>
                      </w:pPr>
                      <w:proofErr w:type="spellStart"/>
                      <w:r>
                        <w:t>did_user_accept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5FF1A9" wp14:editId="60C69FEF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CE889" id="Прямая соединительная линия 2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26EDD" wp14:editId="7593E25C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77CD" id="Прямая со стрелкой 28" o:spid="_x0000_s1026" type="#_x0000_t32" style="position:absolute;margin-left:113.3pt;margin-top:184.3pt;width:156.35pt;height: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5FC79A" wp14:editId="0679333E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FA47" id="Прямая со стрелкой 31" o:spid="_x0000_s1026" type="#_x0000_t32" style="position:absolute;margin-left:113.65pt;margin-top:283.65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AF9242" wp14:editId="548AEBC8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ED6A" w14:textId="77777777" w:rsidR="00EB7B75" w:rsidRPr="00825AEB" w:rsidRDefault="00EB7B75" w:rsidP="00825AEB">
                            <w:pPr>
                              <w:pStyle w:val="-"/>
                            </w:pPr>
                            <w:r>
                              <w:t>r-&gt;</w:t>
                            </w:r>
                            <w:proofErr w:type="spellStart"/>
                            <w:r>
                              <w:t>getName</w:t>
                            </w:r>
                            <w:proofErr w:type="spellEnd"/>
                            <w:r>
                              <w:t xml:space="preserve">() == </w:t>
                            </w:r>
                            <w:proofErr w:type="spellStart"/>
                            <w:r>
                              <w:t>terminator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9242" id="Блок-схема: решение 19" o:spid="_x0000_s1041" type="#_x0000_t110" style="position:absolute;left:0;text-align:left;margin-left:255.45pt;margin-top:198.6pt;width:142pt;height:8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5B6FED6A" w14:textId="77777777" w:rsidR="00EB7B75" w:rsidRPr="00825AEB" w:rsidRDefault="00EB7B75" w:rsidP="00825AEB">
                      <w:pPr>
                        <w:pStyle w:val="-"/>
                      </w:pPr>
                      <w:r>
                        <w:t>r-&gt;</w:t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 xml:space="preserve">() == </w:t>
                      </w:r>
                      <w:proofErr w:type="spellStart"/>
                      <w:r>
                        <w:t>terminator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43098" wp14:editId="1A49285D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80B9" w14:textId="77777777" w:rsidR="00EB7B75" w:rsidRPr="002A370C" w:rsidRDefault="00EB7B75" w:rsidP="002A370C">
                            <w:pPr>
                              <w:pStyle w:val="-"/>
                            </w:pPr>
                            <w:proofErr w:type="spellStart"/>
                            <w:r>
                              <w:t>addRecord</w:t>
                            </w:r>
                            <w:proofErr w:type="spellEnd"/>
                            <w:r>
                              <w:t>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43098" id="Блок-схема: процесс 32" o:spid="_x0000_s1042" type="#_x0000_t109" style="position:absolute;left:0;text-align:left;margin-left:269.75pt;margin-top:297.55pt;width:113.5pt;height:56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790480B9" w14:textId="77777777" w:rsidR="00EB7B75" w:rsidRPr="002A370C" w:rsidRDefault="00EB7B75" w:rsidP="002A370C">
                      <w:pPr>
                        <w:pStyle w:val="-"/>
                      </w:pPr>
                      <w:proofErr w:type="spellStart"/>
                      <w:r>
                        <w:t>addRecord</w:t>
                      </w:r>
                      <w:proofErr w:type="spellEnd"/>
                      <w:r>
                        <w:t>(r)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9E360E" wp14:editId="678C6863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44868" id="Прямая со стрелкой 34" o:spid="_x0000_s1026" type="#_x0000_t32" style="position:absolute;margin-left:241.3pt;margin-top:326.3pt;width:28.2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D8BBD" wp14:editId="2136891C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FC55" id="Прямая со стрелкой 35" o:spid="_x0000_s1026" type="#_x0000_t32" style="position:absolute;margin-left:241.25pt;margin-top:184.3pt;width:0;height:142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6BA88" wp14:editId="029ED890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1008" id="Блок-схема: узел 37" o:spid="_x0000_s1026" type="#_x0000_t120" style="position:absolute;margin-left:239.95pt;margin-top:182.95pt;width:3.6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t xml:space="preserve">Алгоритм </w:t>
      </w:r>
      <w:r>
        <w:rPr>
          <w:lang w:val="en-US"/>
        </w:rPr>
        <w:t>Phonebook</w:t>
      </w:r>
      <w:r w:rsidRPr="00A44C53">
        <w:t>::</w:t>
      </w:r>
      <w:r>
        <w:rPr>
          <w:lang w:val="en-US"/>
        </w:rPr>
        <w:t>input</w:t>
      </w:r>
      <w:r w:rsidRPr="00A44C53">
        <w:t>:</w:t>
      </w:r>
      <w:r>
        <w:br w:type="page"/>
      </w:r>
    </w:p>
    <w:p w14:paraId="097A08AD" w14:textId="77777777" w:rsidR="00EB7B75" w:rsidRPr="000569D2" w:rsidRDefault="00EB7B75" w:rsidP="007F0DA9">
      <w:r w:rsidRPr="00A44C53">
        <w:lastRenderedPageBreak/>
        <w:t xml:space="preserve"> </w:t>
      </w:r>
      <w:r>
        <w:t>Алгоритм</w:t>
      </w:r>
      <w:r w:rsidRPr="000569D2">
        <w:t xml:space="preserve"> </w:t>
      </w:r>
      <w:proofErr w:type="spellStart"/>
      <w:r>
        <w:rPr>
          <w:lang w:val="en-US"/>
        </w:rPr>
        <w:t>PhoneRecord</w:t>
      </w:r>
      <w:proofErr w:type="spellEnd"/>
      <w:r w:rsidRPr="000569D2">
        <w:t>::</w:t>
      </w:r>
      <w:r>
        <w:rPr>
          <w:lang w:val="en-US"/>
        </w:rPr>
        <w:t>input</w:t>
      </w:r>
      <w:r w:rsidRPr="000569D2">
        <w:t>:</w:t>
      </w:r>
    </w:p>
    <w:p w14:paraId="29AB7DAF" w14:textId="77777777" w:rsidR="00EB7B75" w:rsidRPr="000569D2" w:rsidRDefault="00EB7B75">
      <w:pPr>
        <w:spacing w:line="259" w:lineRule="auto"/>
        <w:ind w:firstLine="0"/>
        <w:contextualSpacing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E6C808" wp14:editId="0A94ABD6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2BB21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C808" id="Блок-схема: знак завершения 77" o:spid="_x0000_s1043" type="#_x0000_t116" style="position:absolute;margin-left:170.4pt;margin-top:3.05pt;width:85.2pt;height:28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5C12BB21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0DB75" wp14:editId="443FB926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98B5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DB75" id="Блок-схема: знак завершения 76" o:spid="_x0000_s1044" type="#_x0000_t116" style="position:absolute;margin-left:184.6pt;margin-top:358.25pt;width:56.8pt;height:2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3CB398B5" w14:textId="77777777" w:rsidR="00EB7B75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EAFA2" wp14:editId="5794C8F8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2CB9" id="Прямая со стрелкой 58" o:spid="_x0000_s1026" type="#_x0000_t32" style="position:absolute;margin-left:212.95pt;margin-top:343.75pt;width:0;height:1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EBA40" wp14:editId="3E6BC8CC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2D54C" id="Прямая со стрелкой 57" o:spid="_x0000_s1026" type="#_x0000_t32" style="position:absolute;margin-left:213pt;margin-top:272.95pt;width:0;height:1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2FFA5" wp14:editId="36163D00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27DE8" id="Прямая со стрелкой 55" o:spid="_x0000_s1026" type="#_x0000_t32" style="position:absolute;margin-left:212.95pt;margin-top:187.65pt;width:0;height:14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EFD99" wp14:editId="3BC38CD5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5D0B8" id="Прямая со стрелкой 54" o:spid="_x0000_s1026" type="#_x0000_t32" style="position:absolute;margin-left:212.95pt;margin-top:130.25pt;width:0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E8E56" wp14:editId="5BA7539B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AD7BD" id="Прямая со стрелкой 53" o:spid="_x0000_s1026" type="#_x0000_t32" style="position:absolute;margin-left:213pt;margin-top:31.75pt;width:0;height:1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F3D65" wp14:editId="3E232E99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BCF8" w14:textId="77777777" w:rsidR="00EB7B75" w:rsidRDefault="00EB7B7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B213FAC" w14:textId="77777777" w:rsidR="00EB7B75" w:rsidRPr="00202E35" w:rsidRDefault="00EB7B75" w:rsidP="00202E35">
                            <w:pPr>
                              <w:pStyle w:val="-"/>
                            </w:pPr>
                            <w:proofErr w:type="spellStart"/>
                            <w:r>
                              <w:t>setNumber</w:t>
                            </w:r>
                            <w:proofErr w:type="spellEnd"/>
                            <w:r>
                              <w:t>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F3D65" id="Блок-схема: процесс 51" o:spid="_x0000_s1045" type="#_x0000_t109" style="position:absolute;margin-left:142.95pt;margin-top:287.05pt;width:155.95pt;height:56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109FBCF8" w14:textId="77777777" w:rsidR="00EB7B75" w:rsidRDefault="00EB7B75" w:rsidP="00202E35">
                      <w:pPr>
                        <w:pStyle w:val="-"/>
                      </w:pPr>
                      <w:proofErr w:type="spell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);</w:t>
                      </w:r>
                    </w:p>
                    <w:p w14:paraId="5B213FAC" w14:textId="77777777" w:rsidR="00EB7B75" w:rsidRPr="00202E35" w:rsidRDefault="00EB7B75" w:rsidP="00202E35">
                      <w:pPr>
                        <w:pStyle w:val="-"/>
                      </w:pPr>
                      <w:proofErr w:type="spellStart"/>
                      <w:r>
                        <w:t>setNumber</w:t>
                      </w:r>
                      <w:proofErr w:type="spellEnd"/>
                      <w:r>
                        <w:t>(number);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F746D" wp14:editId="59E2796D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0040" w14:textId="77777777" w:rsidR="00EB7B75" w:rsidRPr="00BC0CB1" w:rsidRDefault="00EB7B75" w:rsidP="00BC0CB1">
                            <w:pPr>
                              <w:pStyle w:val="-"/>
                            </w:pPr>
                            <w:proofErr w:type="spellStart"/>
                            <w:r w:rsidRPr="00BC0CB1">
                              <w:t>std</w:t>
                            </w:r>
                            <w:proofErr w:type="spellEnd"/>
                            <w:r w:rsidRPr="00BC0CB1">
                              <w:t>::</w:t>
                            </w:r>
                            <w:proofErr w:type="spellStart"/>
                            <w:r w:rsidRPr="00BC0CB1">
                              <w:t>string</w:t>
                            </w:r>
                            <w:proofErr w:type="spellEnd"/>
                            <w:r w:rsidRPr="00BC0CB1">
                              <w:t xml:space="preserve"> </w:t>
                            </w:r>
                            <w:proofErr w:type="spellStart"/>
                            <w:r w:rsidRPr="00BC0CB1">
                              <w:t>name</w:t>
                            </w:r>
                            <w:proofErr w:type="spellEnd"/>
                            <w:r w:rsidRPr="00BC0CB1">
                              <w:t xml:space="preserve">, </w:t>
                            </w:r>
                            <w:proofErr w:type="spellStart"/>
                            <w:r w:rsidRPr="00BC0CB1">
                              <w:t>number</w:t>
                            </w:r>
                            <w:proofErr w:type="spellEnd"/>
                            <w:r w:rsidRPr="00BC0CB1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746D" id="Блок-схема: процесс 49" o:spid="_x0000_s1046" type="#_x0000_t109" style="position:absolute;margin-left:140.45pt;margin-top:145.45pt;width:158.45pt;height:4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4FA10040" w14:textId="77777777" w:rsidR="00EB7B75" w:rsidRPr="00BC0CB1" w:rsidRDefault="00EB7B75" w:rsidP="00BC0CB1">
                      <w:pPr>
                        <w:pStyle w:val="-"/>
                      </w:pPr>
                      <w:proofErr w:type="spellStart"/>
                      <w:r w:rsidRPr="00BC0CB1">
                        <w:t>std</w:t>
                      </w:r>
                      <w:proofErr w:type="spellEnd"/>
                      <w:r w:rsidRPr="00BC0CB1">
                        <w:t>::</w:t>
                      </w:r>
                      <w:proofErr w:type="spellStart"/>
                      <w:r w:rsidRPr="00BC0CB1">
                        <w:t>string</w:t>
                      </w:r>
                      <w:proofErr w:type="spellEnd"/>
                      <w:r w:rsidRPr="00BC0CB1">
                        <w:t xml:space="preserve"> </w:t>
                      </w:r>
                      <w:proofErr w:type="spellStart"/>
                      <w:r w:rsidRPr="00BC0CB1">
                        <w:t>name</w:t>
                      </w:r>
                      <w:proofErr w:type="spellEnd"/>
                      <w:r w:rsidRPr="00BC0CB1">
                        <w:t xml:space="preserve">, </w:t>
                      </w:r>
                      <w:proofErr w:type="spellStart"/>
                      <w:r w:rsidRPr="00BC0CB1">
                        <w:t>number</w:t>
                      </w:r>
                      <w:proofErr w:type="spellEnd"/>
                      <w:r w:rsidRPr="00BC0CB1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BC0CB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591FCA" wp14:editId="5625766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92AC0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terminator,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input,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std::string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1FCA" id="Блок-схема: внутренняя память 48" o:spid="_x0000_s1047" type="#_x0000_t113" style="position:absolute;margin-left:143pt;margin-top:44.75pt;width:155.95pt;height:8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2CB92AC0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 terminator,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input,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std::string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3B3396" wp14:editId="58370537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FE4CF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prompt_name</w:t>
                            </w:r>
                            <w:proofErr w:type="spellEnd"/>
                          </w:p>
                          <w:p w14:paraId="1619BC7B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input: name</w:t>
                            </w:r>
                          </w:p>
                          <w:p w14:paraId="74608802" w14:textId="77777777" w:rsidR="00EB7B75" w:rsidRPr="00EB7B75" w:rsidRDefault="00EB7B75" w:rsidP="00BC0CB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output: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prompt_number</w:t>
                            </w:r>
                            <w:proofErr w:type="spellEnd"/>
                          </w:p>
                          <w:p w14:paraId="364E9FF3" w14:textId="77777777" w:rsidR="00EB7B75" w:rsidRPr="00BC0CB1" w:rsidRDefault="00EB7B75" w:rsidP="00BC0CB1">
                            <w:pPr>
                              <w:pStyle w:val="-"/>
                            </w:pP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>: </w:t>
                            </w:r>
                            <w:proofErr w:type="spellStart"/>
                            <w:r>
                              <w:t>numbera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339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499FE4CF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prompt_name</w:t>
                      </w:r>
                      <w:proofErr w:type="spellEnd"/>
                    </w:p>
                    <w:p w14:paraId="1619BC7B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input: name</w:t>
                      </w:r>
                    </w:p>
                    <w:p w14:paraId="74608802" w14:textId="77777777" w:rsidR="00EB7B75" w:rsidRPr="00EB7B75" w:rsidRDefault="00EB7B75" w:rsidP="00BC0CB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output: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prompt_number</w:t>
                      </w:r>
                      <w:proofErr w:type="spellEnd"/>
                    </w:p>
                    <w:p w14:paraId="364E9FF3" w14:textId="77777777" w:rsidR="00EB7B75" w:rsidRPr="00BC0CB1" w:rsidRDefault="00EB7B75" w:rsidP="00BC0CB1">
                      <w:pPr>
                        <w:pStyle w:val="-"/>
                      </w:pPr>
                      <w:proofErr w:type="spellStart"/>
                      <w:r>
                        <w:t>input</w:t>
                      </w:r>
                      <w:proofErr w:type="spellEnd"/>
                      <w:r>
                        <w:t>: </w:t>
                      </w:r>
                      <w:proofErr w:type="spellStart"/>
                      <w:r>
                        <w:t>numbera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569D2">
        <w:br w:type="page"/>
      </w:r>
    </w:p>
    <w:p w14:paraId="33017C31" w14:textId="77777777" w:rsidR="00EB7B75" w:rsidRPr="00DD7E59" w:rsidRDefault="00EB7B75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CFF568" wp14:editId="32067C3C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03B" w14:textId="77777777" w:rsidR="00EB7B75" w:rsidRPr="00816244" w:rsidRDefault="00EB7B75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FF568" id="Блок-схема: знак завершения 64" o:spid="_x0000_s1049" type="#_x0000_t116" style="position:absolute;left:0;text-align:left;margin-left:87.85pt;margin-top:284.55pt;width:112.65pt;height:56.8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1BC5603B" w14:textId="77777777" w:rsidR="00EB7B75" w:rsidRPr="00816244" w:rsidRDefault="00EB7B75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8E163" wp14:editId="444B79C4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63" w14:textId="77777777" w:rsidR="00EB7B75" w:rsidRPr="00717241" w:rsidRDefault="00EB7B75" w:rsidP="00717241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8E163" id="Блок-схема: внутренняя память 69" o:spid="_x0000_s1050" type="#_x0000_t113" style="position:absolute;left:0;text-align:left;margin-left:85.2pt;margin-top:114.5pt;width:113.9pt;height:55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49829363" w14:textId="77777777" w:rsidR="00EB7B75" w:rsidRPr="00717241" w:rsidRDefault="00EB7B75" w:rsidP="00717241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8B3623" wp14:editId="5DA89FB3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8194C" w14:textId="77777777" w:rsidR="00EB7B75" w:rsidRPr="00816244" w:rsidRDefault="00EB7B75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B3623" id="Блок-схема: знак завершения 60" o:spid="_x0000_s1051" type="#_x0000_t116" style="position:absolute;left:0;text-align:left;margin-left:85.25pt;margin-top:28.85pt;width:115.05pt;height:56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D18194C" w14:textId="77777777" w:rsidR="00EB7B75" w:rsidRPr="00816244" w:rsidRDefault="00EB7B75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37EB4" wp14:editId="06208FB8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CFEE1" w14:textId="77777777" w:rsidR="00EB7B75" w:rsidRPr="0097632A" w:rsidRDefault="00EB7B75" w:rsidP="00717241">
                            <w:pPr>
                              <w:pStyle w:val="-"/>
                            </w:pPr>
                            <w:proofErr w:type="spellStart"/>
                            <w:r>
                              <w:t>this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37EB4" id="Прямоугольник 62" o:spid="_x0000_s1052" style="position:absolute;left:0;text-align:left;margin-left:85.25pt;margin-top:199.55pt;width:113.85pt;height:56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177CFEE1" w14:textId="77777777" w:rsidR="00EB7B75" w:rsidRPr="0097632A" w:rsidRDefault="00EB7B75" w:rsidP="00717241">
                      <w:pPr>
                        <w:pStyle w:val="-"/>
                      </w:pPr>
                      <w:proofErr w:type="spellStart"/>
                      <w:r>
                        <w:t>this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name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62E88" wp14:editId="7BA3E31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52ACC" id="Прямая со стрелкой 65" o:spid="_x0000_s1026" type="#_x0000_t32" style="position:absolute;margin-left:143.5pt;margin-top:85.65pt;width:0;height:2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4B8800" wp14:editId="41AD4D14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CF3E" id="Прямая со стрелкой 66" o:spid="_x0000_s1026" type="#_x0000_t32" style="position:absolute;margin-left:143.45pt;margin-top:170.85pt;width:0;height:28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72D361" wp14:editId="40240548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B0150" id="Прямая со стрелкой 67" o:spid="_x0000_s1026" type="#_x0000_t32" style="position:absolute;margin-left:143.45pt;margin-top:256.05pt;width:0;height:2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 w:rsidRPr="00DD7E59">
        <w:rPr>
          <w:lang w:val="en-US"/>
        </w:rPr>
        <w:t>::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5B062091" w14:textId="77777777" w:rsidR="00EB7B75" w:rsidRPr="00DD7E59" w:rsidRDefault="00EB7B75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EB7B37" wp14:editId="24E2C194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182D7" id="Блок-схема: узел 198" o:spid="_x0000_s1026" type="#_x0000_t120" style="position:absolute;margin-left:338.9pt;margin-top:111.4pt;width:3.6pt;height:3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290104" wp14:editId="0218BD6A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08F1" id="Соединитель: уступ 195" o:spid="_x0000_s1026" type="#_x0000_t34" style="position:absolute;margin-left:340.95pt;margin-top:113.05pt;width:27.7pt;height:14.7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273F83" wp14:editId="1EBC3A5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041E0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3F83" id="Надпись 194" o:spid="_x0000_s1053" type="#_x0000_t202" style="position:absolute;left:0;text-align:left;margin-left:317.35pt;margin-top:114.7pt;width:42.75pt;height:28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1CD041E0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1608F6" wp14:editId="0662A445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FE3E9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08F6" id="Надпись 192" o:spid="_x0000_s1054" type="#_x0000_t202" style="position:absolute;left:0;text-align:left;margin-left:397.6pt;margin-top:84.9pt;width:28.5pt;height:28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3ADFE3E9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448D3D" wp14:editId="0DEB0A0C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8584D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48D3D" id="Надпись 193" o:spid="_x0000_s1055" type="#_x0000_t202" style="position:absolute;left:0;text-align:left;margin-left:243.6pt;margin-top:183.25pt;width:42.75pt;height:28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73B8584D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CED1A45" wp14:editId="7F158D79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8010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1A45" id="Надпись 127" o:spid="_x0000_s1056" type="#_x0000_t202" style="position:absolute;left:0;text-align:left;margin-left:131.15pt;margin-top:133.5pt;width:28.5pt;height:28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34F8010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154F0" wp14:editId="7784704C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FB5D" id="Прямая со стрелкой 18" o:spid="_x0000_s1026" type="#_x0000_t32" style="position:absolute;margin-left:99.5pt;margin-top:70.95pt;width:28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D51037" wp14:editId="3EDBEA84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E5D92" w14:textId="77777777" w:rsidR="00EB7B75" w:rsidRDefault="00EB7B75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1037" id="Блок-схема: знак завершения 75" o:spid="_x0000_s1057" type="#_x0000_t116" style="position:absolute;left:0;text-align:left;margin-left:14.2pt;margin-top:42.75pt;width:85.55pt;height:56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02BE5D92" w14:textId="77777777" w:rsidR="00EB7B75" w:rsidRDefault="00EB7B75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C0B04F" wp14:editId="1C387ED3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BA3EC" w14:textId="77777777" w:rsidR="00EB7B75" w:rsidRPr="00DD7E59" w:rsidRDefault="00EB7B75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0B04F" id="Блок-схема: знак завершения 74" o:spid="_x0000_s1058" type="#_x0000_t116" style="position:absolute;left:0;text-align:left;margin-left:198.65pt;margin-top:298.15pt;width:85.35pt;height:4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2DABA3EC" w14:textId="77777777" w:rsidR="00EB7B75" w:rsidRPr="00DD7E59" w:rsidRDefault="00EB7B75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61A00" wp14:editId="6E00586D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5907" id="Блок-схема: узел 73" o:spid="_x0000_s1026" type="#_x0000_t120" style="position:absolute;margin-left:239.8pt;margin-top:282.45pt;width:3.6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4D330E" wp14:editId="12AC5177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81CFD" id="Прямая со стрелкой 72" o:spid="_x0000_s1026" type="#_x0000_t32" style="position:absolute;margin-left:241.3pt;margin-top:256.55pt;width:0;height:4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BE109A" wp14:editId="518FE3FF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A645" id="Прямая со стрелкой 71" o:spid="_x0000_s1026" type="#_x0000_t32" style="position:absolute;margin-left:85.15pt;margin-top:283.8pt;width:156.55pt;height: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2A97D0" wp14:editId="350EC8CD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1D5C8" id="Прямая со стрелкой 70" o:spid="_x0000_s1026" type="#_x0000_t32" style="position:absolute;margin-left:85.2pt;margin-top:185pt;width:0;height:98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3A29D5" wp14:editId="39637D30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85524" id="Прямая со стрелкой 63" o:spid="_x0000_s1026" type="#_x0000_t32" style="position:absolute;margin-left:241.15pt;margin-top:184.95pt;width:0;height:28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665BE" wp14:editId="2E39F28E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98572" w14:textId="77777777" w:rsidR="00EB7B75" w:rsidRPr="00EB7B75" w:rsidRDefault="00EB7B75" w:rsidP="008541A0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number.plus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= (s[0]==’+’);</w:t>
                            </w:r>
                          </w:p>
                          <w:p w14:paraId="6C815634" w14:textId="77777777" w:rsidR="00EB7B75" w:rsidRPr="008541A0" w:rsidRDefault="00EB7B75" w:rsidP="008541A0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stoll</w:t>
                            </w:r>
                            <w:proofErr w:type="spellEnd"/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665BE" id="Прямоугольник 36" o:spid="_x0000_s1059" style="position:absolute;left:0;text-align:left;margin-left:170.4pt;margin-top:212.95pt;width:141.95pt;height:4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51F98572" w14:textId="77777777" w:rsidR="00EB7B75" w:rsidRPr="00EB7B75" w:rsidRDefault="00EB7B75" w:rsidP="008541A0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EB7B75">
                        <w:rPr>
                          <w:lang w:val="en-US"/>
                        </w:rPr>
                        <w:t>number.plus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= (s[0]==’+’);</w:t>
                      </w:r>
                    </w:p>
                    <w:p w14:paraId="6C815634" w14:textId="77777777" w:rsidR="00EB7B75" w:rsidRPr="008541A0" w:rsidRDefault="00EB7B75" w:rsidP="008541A0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stoll</w:t>
                      </w:r>
                      <w:proofErr w:type="spellEnd"/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1B04D6" wp14:editId="279531A7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2EF2" w14:textId="77777777" w:rsidR="00EB7B75" w:rsidRPr="004E4A1C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B04D6" id="Блок-схема: решение 5" o:spid="_x0000_s1060" type="#_x0000_t110" style="position:absolute;left:0;text-align:left;margin-left:170.35pt;margin-top:127.8pt;width:142.05pt;height:5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5FD62EF2" w14:textId="77777777" w:rsidR="00EB7B75" w:rsidRPr="004E4A1C" w:rsidRDefault="00EB7B75" w:rsidP="004E4A1C">
                      <w:pPr>
                        <w:pStyle w:val="-"/>
                      </w:pPr>
                      <w:proofErr w:type="spellStart"/>
                      <w:r>
                        <w:t>s.size</w:t>
                      </w:r>
                      <w:proofErr w:type="spellEnd"/>
                      <w:r>
                        <w:t>()==0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9E9815" wp14:editId="5C3D1945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8D7A" id="Прямая со стрелкой 29" o:spid="_x0000_s1026" type="#_x0000_t32" style="position:absolute;margin-left:127.8pt;margin-top:156.2pt;width:42.5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F5C63" wp14:editId="15880029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A5FD4" id="Прямая со стрелкой 26" o:spid="_x0000_s1026" type="#_x0000_t32" style="position:absolute;margin-left:241.6pt;margin-top:113.4pt;width:0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7ACF3B" wp14:editId="0B6CD5F7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2F64" id="Прямая со стрелкой 25" o:spid="_x0000_s1026" type="#_x0000_t32" style="position:absolute;margin-left:241.4pt;margin-top:113.95pt;width:99.5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591BCD" wp14:editId="1A8C74B9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020B" id="Прямая со стрелкой 23" o:spid="_x0000_s1026" type="#_x0000_t32" style="position:absolute;margin-left:340.8pt;margin-top:99.5pt;width:0;height:14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668A3E" wp14:editId="0DD2265F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DBE0A" id="Прямая со стрелкой 22" o:spid="_x0000_s1026" type="#_x0000_t32" style="position:absolute;margin-left:397.6pt;margin-top:71.2pt;width:0;height:42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16C6AE" wp14:editId="4ED0D594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48E63" id="Прямая со стрелкой 21" o:spid="_x0000_s1026" type="#_x0000_t32" style="position:absolute;margin-left:227.4pt;margin-top:71pt;width:56.6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9E7CD6" wp14:editId="2727F110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0D3C4" w14:textId="77777777" w:rsidR="00EB7B75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number.num</w:t>
                            </w:r>
                            <w:proofErr w:type="spellEnd"/>
                            <w:r>
                              <w:t>=0;</w:t>
                            </w:r>
                          </w:p>
                          <w:p w14:paraId="49B910F8" w14:textId="77777777" w:rsidR="00EB7B75" w:rsidRPr="004E4A1C" w:rsidRDefault="00EB7B75" w:rsidP="004E4A1C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E7CD6" id="Прямоугольник 7" o:spid="_x0000_s1061" style="position:absolute;left:0;text-align:left;margin-left:28.6pt;margin-top:142.15pt;width:99.4pt;height:42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7BB0D3C4" w14:textId="77777777" w:rsidR="00EB7B75" w:rsidRDefault="00EB7B75" w:rsidP="004E4A1C">
                      <w:pPr>
                        <w:pStyle w:val="-"/>
                      </w:pPr>
                      <w:proofErr w:type="spellStart"/>
                      <w:r>
                        <w:t>number.num</w:t>
                      </w:r>
                      <w:proofErr w:type="spellEnd"/>
                      <w:r>
                        <w:t>=0;</w:t>
                      </w:r>
                    </w:p>
                    <w:p w14:paraId="49B910F8" w14:textId="77777777" w:rsidR="00EB7B75" w:rsidRPr="004E4A1C" w:rsidRDefault="00EB7B75" w:rsidP="004E4A1C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57CC0D" wp14:editId="3D3BF560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5AF1D" w14:textId="77777777" w:rsidR="00EB7B75" w:rsidRPr="000027DE" w:rsidRDefault="00EB7B75" w:rsidP="000027DE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filter</w:t>
                            </w:r>
                            <w:proofErr w:type="spellEnd"/>
                            <w:r>
                              <w:t>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7CC0D" id="Прямоугольник 15" o:spid="_x0000_s1062" style="position:absolute;left:0;text-align:left;margin-left:368.95pt;margin-top:113.8pt;width:71.25pt;height:28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5E35AF1D" w14:textId="77777777" w:rsidR="00EB7B75" w:rsidRPr="000027DE" w:rsidRDefault="00EB7B75" w:rsidP="000027DE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filter</w:t>
                      </w:r>
                      <w:proofErr w:type="spellEnd"/>
                      <w:r>
                        <w:t>(s)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137DF" wp14:editId="2109313E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D00A2" w14:textId="77777777" w:rsidR="00EB7B75" w:rsidRPr="000027DE" w:rsidRDefault="00EB7B75" w:rsidP="000027DE">
                            <w:pPr>
                              <w:pStyle w:val="-"/>
                            </w:pPr>
                            <w:proofErr w:type="spellStart"/>
                            <w: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137DF" id="Блок-схема: решение 9" o:spid="_x0000_s1063" type="#_x0000_t110" style="position:absolute;left:0;text-align:left;margin-left:284pt;margin-top:42.8pt;width:113.65pt;height:5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298D00A2" w14:textId="77777777" w:rsidR="00EB7B75" w:rsidRPr="000027DE" w:rsidRDefault="00EB7B75" w:rsidP="000027DE">
                      <w:pPr>
                        <w:pStyle w:val="-"/>
                      </w:pPr>
                      <w:proofErr w:type="spellStart"/>
                      <w: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B2D915" wp14:editId="003EF85D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EFE2E" w14:textId="77777777" w:rsidR="00EB7B75" w:rsidRPr="00EB7B75" w:rsidRDefault="00EB7B75" w:rsidP="004E4A1C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получение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 s, bool 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filterstr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D915" id="Блок-схема: внутренняя память 4" o:spid="_x0000_s1064" type="#_x0000_t113" style="position:absolute;left:0;text-align:left;margin-left:127.8pt;margin-top:42.8pt;width:99.45pt;height:56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328EFE2E" w14:textId="77777777" w:rsidR="00EB7B75" w:rsidRPr="00EB7B75" w:rsidRDefault="00EB7B75" w:rsidP="004E4A1C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получение</w:t>
                      </w:r>
                      <w:r w:rsidRPr="00EB7B75">
                        <w:rPr>
                          <w:lang w:val="en-US"/>
                        </w:rPr>
                        <w:t xml:space="preserve"> std::string s, bool 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filterstr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setNumber</w:t>
      </w:r>
      <w:proofErr w:type="spellEnd"/>
      <w:r>
        <w:rPr>
          <w:lang w:val="en-US"/>
        </w:rPr>
        <w:t>:</w:t>
      </w:r>
      <w:r w:rsidRPr="00DD7E59">
        <w:rPr>
          <w:lang w:val="en-US"/>
        </w:rPr>
        <w:br w:type="page"/>
      </w:r>
    </w:p>
    <w:p w14:paraId="151C406E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ACAB379" wp14:editId="1D53D877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21D54" w14:textId="77777777" w:rsidR="00EB7B75" w:rsidRPr="00367F0F" w:rsidRDefault="00EB7B75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B379" id="Надпись 203" o:spid="_x0000_s1065" type="#_x0000_t202" style="position:absolute;left:0;text-align:left;margin-left:169.6pt;margin-top:213.8pt;width:42.75pt;height:28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26221D54" w14:textId="77777777" w:rsidR="00EB7B75" w:rsidRPr="00367F0F" w:rsidRDefault="00EB7B75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A4153A" wp14:editId="15CF3205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3A95B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153A" id="Надпись 202" o:spid="_x0000_s1066" type="#_x0000_t202" style="position:absolute;left:0;text-align:left;margin-left:350.15pt;margin-top:119.95pt;width:42.75pt;height:28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77A3A95B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EA0C7" wp14:editId="542AC1E7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F0EB1" w14:textId="77777777" w:rsidR="00EB7B75" w:rsidRDefault="00EB7B75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A0C7" id="Надпись 201" o:spid="_x0000_s1067" type="#_x0000_t202" style="position:absolute;left:0;text-align:left;margin-left:288.45pt;margin-top:280.8pt;width:28.5pt;height:28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414F0EB1" w14:textId="77777777" w:rsidR="00EB7B75" w:rsidRDefault="00EB7B75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5DA7B8" wp14:editId="2EF7E76E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8762C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DA7B8" id="Надпись 199" o:spid="_x0000_s1068" type="#_x0000_t202" style="position:absolute;left:0;text-align:left;margin-left:285.4pt;margin-top:171.7pt;width:28.5pt;height:28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66E8762C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763987" wp14:editId="0D89F6B1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8F172" id="Блок-схема: узел 124" o:spid="_x0000_s1026" type="#_x0000_t120" style="position:absolute;margin-left:183.15pt;margin-top:239.5pt;width:3.6pt;height:3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C9A784" wp14:editId="532C23CE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F066" id="Блок-схема: узел 123" o:spid="_x0000_s1026" type="#_x0000_t120" style="position:absolute;margin-left:310.6pt;margin-top:97.7pt;width:3.6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668029" wp14:editId="7A4F8087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B762C" id="Прямая со стрелкой 122" o:spid="_x0000_s1026" type="#_x0000_t32" style="position:absolute;margin-left:142pt;margin-top:425.95pt;width:127.85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02C0DD" wp14:editId="1FADC803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E8772" id="Соединитель: уступ 121" o:spid="_x0000_s1026" type="#_x0000_t34" style="position:absolute;margin-left:369.1pt;margin-top:142.2pt;width:3.6pt;height:283.8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DED9E1" wp14:editId="48596ED2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3813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ED9E1" id="Блок-схема: знак завершения 120" o:spid="_x0000_s1069" type="#_x0000_t116" style="position:absolute;left:0;text-align:left;margin-left:57.1pt;margin-top:397.45pt;width:85.15pt;height:5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4A9F3813" w14:textId="77777777" w:rsidR="00EB7B75" w:rsidRPr="00DE5678" w:rsidRDefault="00EB7B75" w:rsidP="00DE567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FD3F37" wp14:editId="736EDB0C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8C43C" w14:textId="77777777" w:rsidR="00EB7B75" w:rsidRPr="00DE5678" w:rsidRDefault="00EB7B75" w:rsidP="00DE5678">
                            <w:pPr>
                              <w:pStyle w:val="-"/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3F37" id="Блок-схема: внутренняя память 119" o:spid="_x0000_s1070" type="#_x0000_t113" style="position:absolute;left:0;text-align:left;margin-left:269.85pt;margin-top:397.45pt;width:99.7pt;height:56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D98C43C" w14:textId="77777777" w:rsidR="00EB7B75" w:rsidRPr="00DE5678" w:rsidRDefault="00EB7B75" w:rsidP="00DE5678">
                      <w:pPr>
                        <w:pStyle w:val="-"/>
                      </w:pPr>
                      <w:r>
                        <w:t xml:space="preserve">вернуть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D652CB" wp14:editId="7F332443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54A9" id="Прямая со стрелкой 114" o:spid="_x0000_s1026" type="#_x0000_t32" style="position:absolute;margin-left:142.05pt;margin-top:99.4pt;width:170.35pt;height:.1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031B8B" wp14:editId="5A44916A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592C" id="Прямая со стрелкой 113" o:spid="_x0000_s1026" type="#_x0000_t32" style="position:absolute;margin-left:142pt;margin-top:99.4pt;width:0;height:127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8B7B42" wp14:editId="69044E18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FCD3" id="Прямая со стрелкой 112" o:spid="_x0000_s1026" type="#_x0000_t32" style="position:absolute;margin-left:170.4pt;margin-top:241.2pt;width:29.4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34D49F" wp14:editId="36CDB2CD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2C3DD" id="Прямая со стрелкой 110" o:spid="_x0000_s1026" type="#_x0000_t32" style="position:absolute;margin-left:184.6pt;margin-top:241.4pt;width:.1pt;height:99.3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51308D" wp14:editId="21C04F0A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676D" id="Прямая со стрелкой 109" o:spid="_x0000_s1026" type="#_x0000_t32" style="position:absolute;margin-left:184.6pt;margin-top:340.8pt;width:70.8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A506DA" wp14:editId="7B04B953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4459E" id="Прямая со стрелкой 108" o:spid="_x0000_s1026" type="#_x0000_t32" style="position:absolute;margin-left:312.35pt;margin-top:284.15pt;width:0;height:28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46A713" wp14:editId="548482E8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1437" id="Прямая со стрелкой 107" o:spid="_x0000_s1026" type="#_x0000_t32" style="position:absolute;margin-left:312.35pt;margin-top:170.5pt;width:0;height:2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9ED39F" wp14:editId="3A2976B2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454C3" id="Прямая со стрелкой 106" o:spid="_x0000_s1026" type="#_x0000_t32" style="position:absolute;margin-left:312.4pt;margin-top:84.5pt;width:0;height:29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BB4EEC" wp14:editId="23CF9FC8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DDC67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4EEC" id="Блок-схема: процесс 85" o:spid="_x0000_s1071" type="#_x0000_t109" style="position:absolute;left:0;text-align:left;margin-left:113.6pt;margin-top:227.15pt;width:56.5pt;height:28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7EFDDC67" w14:textId="77777777" w:rsidR="00EB7B75" w:rsidRPr="006C63C1" w:rsidRDefault="00EB7B75" w:rsidP="006C63C1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3192A5" wp14:editId="5BD3BFB9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4DE01" w14:textId="77777777" w:rsidR="00EB7B75" w:rsidRDefault="00EB7B75" w:rsidP="006C63C1">
                            <w:pPr>
                              <w:pStyle w:val="-"/>
                            </w:pP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6E5B8A3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result=</w:t>
                            </w:r>
                            <w:proofErr w:type="spellStart"/>
                            <w:r>
                              <w:t>result+s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192A5" id="Прямоугольник 84" o:spid="_x0000_s1072" style="position:absolute;left:0;text-align:left;margin-left:255.35pt;margin-top:312.6pt;width:113.6pt;height:56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73A4DE01" w14:textId="77777777" w:rsidR="00EB7B75" w:rsidRDefault="00EB7B75" w:rsidP="006C63C1">
                      <w:pPr>
                        <w:pStyle w:val="-"/>
                      </w:pP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false</w:t>
                      </w:r>
                      <w:proofErr w:type="spellEnd"/>
                      <w:r>
                        <w:t>;</w:t>
                      </w:r>
                    </w:p>
                    <w:p w14:paraId="16E5B8A3" w14:textId="77777777" w:rsidR="00EB7B75" w:rsidRPr="006C63C1" w:rsidRDefault="00EB7B75" w:rsidP="006C63C1">
                      <w:pPr>
                        <w:pStyle w:val="-"/>
                      </w:pPr>
                      <w:r>
                        <w:t>result=</w:t>
                      </w:r>
                      <w:proofErr w:type="spellStart"/>
                      <w:r>
                        <w:t>result+s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6EF8BE" wp14:editId="6D49775F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110AD" w14:textId="77777777" w:rsidR="00EB7B75" w:rsidRPr="00EB7B75" w:rsidRDefault="00EB7B75" w:rsidP="006C63C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]&gt;=’0’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]&lt;=’9’) </w:t>
                            </w:r>
                            <w:r>
                              <w:t>ИЛИ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is_first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s[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]==’+’)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F8BE" id="Блок-схема: решение 83" o:spid="_x0000_s1073" type="#_x0000_t110" style="position:absolute;left:0;text-align:left;margin-left:199.75pt;margin-top:199pt;width:227.1pt;height:8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585110AD" w14:textId="77777777" w:rsidR="00EB7B75" w:rsidRPr="00EB7B75" w:rsidRDefault="00EB7B75" w:rsidP="006C63C1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]&gt;=’0’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]&lt;=’9’) </w:t>
                      </w:r>
                      <w:r>
                        <w:t>ИЛИ</w:t>
                      </w:r>
                      <w:r w:rsidRPr="00EB7B75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is_first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r>
                        <w:t>И</w:t>
                      </w:r>
                      <w:r w:rsidRPr="00EB7B75">
                        <w:rPr>
                          <w:lang w:val="en-US"/>
                        </w:rPr>
                        <w:t xml:space="preserve"> s[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]==’+’)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757C5C" wp14:editId="5430B135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B3020" w14:textId="77777777" w:rsidR="00EB7B75" w:rsidRPr="006C63C1" w:rsidRDefault="00EB7B75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7C5C" id="Блок-схема: решение 86" o:spid="_x0000_s1074" type="#_x0000_t110" style="position:absolute;left:0;text-align:left;margin-left:255.65pt;margin-top:113.6pt;width:113.7pt;height:56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5A0B3020" w14:textId="77777777" w:rsidR="00EB7B75" w:rsidRPr="006C63C1" w:rsidRDefault="00EB7B75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0B2BA6" wp14:editId="269660A3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3122" id="Прямая со стрелкой 88" o:spid="_x0000_s1026" type="#_x0000_t32" style="position:absolute;margin-left:227.1pt;margin-top:56.85pt;width:28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062541" wp14:editId="70D018DC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69A47" id="Прямая со стрелкой 87" o:spid="_x0000_s1026" type="#_x0000_t32" style="position:absolute;margin-left:99.6pt;margin-top:56.8pt;width:28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569FA3" wp14:editId="683729D2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56C3A" w14:textId="77777777" w:rsidR="00EB7B75" w:rsidRDefault="00EB7B75" w:rsidP="00B90B84">
                            <w:pPr>
                              <w:pStyle w:val="-"/>
                            </w:pPr>
                            <w:proofErr w:type="spellStart"/>
                            <w:r>
                              <w:t>bool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is_first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true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335C6E9" w14:textId="77777777" w:rsidR="00EB7B75" w:rsidRDefault="00EB7B75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r>
                              <w:t>s.size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14:paraId="611CAA51" w14:textId="77777777" w:rsidR="00EB7B75" w:rsidRDefault="00EB7B75" w:rsidP="00B90B84">
                            <w:pPr>
                              <w:pStyle w:val="-"/>
                            </w:pPr>
                            <w:r>
                              <w:t>std::string result=””;</w:t>
                            </w:r>
                          </w:p>
                          <w:p w14:paraId="23BEBED1" w14:textId="77777777" w:rsidR="00EB7B75" w:rsidRPr="00B90B84" w:rsidRDefault="00EB7B75" w:rsidP="00B90B84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69FA3" id="Прямоугольник 82" o:spid="_x0000_s1075" style="position:absolute;left:0;text-align:left;margin-left:255.6pt;margin-top:28.4pt;width:113.6pt;height:56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6A56C3A" w14:textId="77777777" w:rsidR="00EB7B75" w:rsidRDefault="00EB7B75" w:rsidP="00B90B84">
                      <w:pPr>
                        <w:pStyle w:val="-"/>
                      </w:pPr>
                      <w:proofErr w:type="spellStart"/>
                      <w:r>
                        <w:t>bool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is_first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true</w:t>
                      </w:r>
                      <w:proofErr w:type="spellEnd"/>
                      <w:r>
                        <w:t>;</w:t>
                      </w:r>
                    </w:p>
                    <w:p w14:paraId="2335C6E9" w14:textId="77777777" w:rsidR="00EB7B75" w:rsidRDefault="00EB7B75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r>
                        <w:t>s.size</w:t>
                      </w:r>
                      <w:proofErr w:type="spellEnd"/>
                      <w:r>
                        <w:t>();</w:t>
                      </w:r>
                    </w:p>
                    <w:p w14:paraId="611CAA51" w14:textId="77777777" w:rsidR="00EB7B75" w:rsidRDefault="00EB7B75" w:rsidP="00B90B84">
                      <w:pPr>
                        <w:pStyle w:val="-"/>
                      </w:pPr>
                      <w:r>
                        <w:t>std::string result=””;</w:t>
                      </w:r>
                    </w:p>
                    <w:p w14:paraId="23BEBED1" w14:textId="77777777" w:rsidR="00EB7B75" w:rsidRPr="00B90B84" w:rsidRDefault="00EB7B75" w:rsidP="00B90B84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4C5600" wp14:editId="368C0961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371EC" w14:textId="77777777" w:rsidR="00EB7B75" w:rsidRPr="006771D4" w:rsidRDefault="00EB7B75" w:rsidP="006771D4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&amp;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C5600" id="Блок-схема: внутренняя память 81" o:spid="_x0000_s1076" type="#_x0000_t113" style="position:absolute;left:0;text-align:left;margin-left:127.8pt;margin-top:28.2pt;width:99.4pt;height:5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2BE371EC" w14:textId="77777777" w:rsidR="00EB7B75" w:rsidRPr="006771D4" w:rsidRDefault="00EB7B75" w:rsidP="006771D4">
                      <w:pPr>
                        <w:pStyle w:val="-"/>
                      </w:pPr>
                      <w:r>
                        <w:t xml:space="preserve">получение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&amp; 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509DBD" wp14:editId="70C02AC8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DC500" w14:textId="77777777" w:rsidR="00EB7B75" w:rsidRDefault="00EB7B75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9DBD" id="Блок-схема: знак завершения 80" o:spid="_x0000_s1077" type="#_x0000_t116" style="position:absolute;left:0;text-align:left;margin-left:14.35pt;margin-top:28.3pt;width:85.4pt;height:56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50BDC500" w14:textId="77777777" w:rsidR="00EB7B75" w:rsidRDefault="00EB7B75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>
        <w:rPr>
          <w:lang w:val="en-US"/>
        </w:rPr>
        <w:t>::filter:</w:t>
      </w:r>
      <w:r w:rsidRPr="00820431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77E0890F" w14:textId="77777777" w:rsidR="00EB7B75" w:rsidRDefault="00EB7B75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</w:t>
      </w:r>
      <w:proofErr w:type="spellStart"/>
      <w:r>
        <w:rPr>
          <w:lang w:val="en-US"/>
        </w:rPr>
        <w:t>addRecord</w:t>
      </w:r>
      <w:proofErr w:type="spellEnd"/>
      <w:r>
        <w:rPr>
          <w:lang w:val="en-US"/>
        </w:rPr>
        <w:t>:</w:t>
      </w:r>
    </w:p>
    <w:p w14:paraId="7BF70120" w14:textId="77777777" w:rsidR="00EB7B75" w:rsidRPr="00DD7E59" w:rsidRDefault="00EB7B75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3633AB" wp14:editId="1568E816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021FC" id="Прямая со стрелкой 212" o:spid="_x0000_s1026" type="#_x0000_t32" style="position:absolute;margin-left:227.35pt;margin-top:302.45pt;width:0;height:2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9C59F9" wp14:editId="2D34985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E4E6" id="Прямая со стрелкой 211" o:spid="_x0000_s1026" type="#_x0000_t32" style="position:absolute;margin-left:227.35pt;margin-top:217.55pt;width:0;height:2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C46D29" wp14:editId="6B9CA2E5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494FE" id="Прямая со стрелкой 210" o:spid="_x0000_s1026" type="#_x0000_t32" style="position:absolute;margin-left:227.35pt;margin-top:132.3pt;width:0;height:28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2225B2" wp14:editId="000D1D45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BE52" id="Прямая со стрелкой 209" o:spid="_x0000_s1026" type="#_x0000_t32" style="position:absolute;margin-left:227.2pt;margin-top:46.85pt;width:0;height:2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28A06F" wp14:editId="3B9F76ED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274F5" w14:textId="77777777" w:rsidR="00EB7B75" w:rsidRDefault="00EB7B75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8A06F" id="Блок-схема: знак завершения 208" o:spid="_x0000_s1078" type="#_x0000_t116" style="position:absolute;margin-left:184.6pt;margin-top:330.85pt;width:85.2pt;height:42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50B274F5" w14:textId="77777777" w:rsidR="00EB7B75" w:rsidRDefault="00EB7B75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236DC" wp14:editId="3D1F789A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90B68" w14:textId="77777777" w:rsidR="00EB7B75" w:rsidRPr="000E7C4E" w:rsidRDefault="00EB7B75" w:rsidP="000E7C4E">
                            <w:pPr>
                              <w:pStyle w:val="-"/>
                            </w:pPr>
                            <w:proofErr w:type="spellStart"/>
                            <w:r>
                              <w:t>phbook.emplace</w:t>
                            </w:r>
                            <w:proofErr w:type="spellEnd"/>
                            <w:r>
                              <w:t>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36DC" id="Блок-схема: процесс 207" o:spid="_x0000_s1079" type="#_x0000_t109" style="position:absolute;margin-left:170.4pt;margin-top:245.55pt;width:113.6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02D90B68" w14:textId="77777777" w:rsidR="00EB7B75" w:rsidRPr="000E7C4E" w:rsidRDefault="00EB7B75" w:rsidP="000E7C4E">
                      <w:pPr>
                        <w:pStyle w:val="-"/>
                      </w:pPr>
                      <w:proofErr w:type="spellStart"/>
                      <w:r>
                        <w:t>phbook.emplace</w:t>
                      </w:r>
                      <w:proofErr w:type="spellEnd"/>
                      <w:r>
                        <w:t>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628E53" wp14:editId="0EFAF2F4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933B1" w14:textId="101D9D76" w:rsidR="00EB7B75" w:rsidRPr="00EB7B75" w:rsidRDefault="00EB7B75" w:rsidP="0065329B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std::list&lt;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PhoneRecord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&gt;::iterator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findRecord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628E53" id="Блок-схема: процесс 206" o:spid="_x0000_s1080" type="#_x0000_t109" style="position:absolute;margin-left:141.85pt;margin-top:160.65pt;width:170.55pt;height:56.9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569933B1" w14:textId="101D9D76" w:rsidR="00EB7B75" w:rsidRPr="00EB7B75" w:rsidRDefault="00EB7B75" w:rsidP="0065329B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std::list&lt;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PhoneRecord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&gt;::iterator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findRecord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7243A" wp14:editId="604597A4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CCCC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243A" id="Блок-схема: внутренняя память 205" o:spid="_x0000_s1081" type="#_x0000_t113" style="position:absolute;margin-left:170.55pt;margin-top:75.35pt;width:113.6pt;height:5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861CCCC" w14:textId="77777777" w:rsidR="00EB7B75" w:rsidRPr="0065329B" w:rsidRDefault="00EB7B75" w:rsidP="0065329B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D74EDC" wp14:editId="26F9376C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CA03A" w14:textId="77777777" w:rsidR="00EB7B75" w:rsidRPr="0065329B" w:rsidRDefault="00EB7B75" w:rsidP="0065329B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EDC" id="Блок-схема: знак завершения 204" o:spid="_x0000_s1082" type="#_x0000_t116" style="position:absolute;margin-left:184.55pt;margin-top:4.1pt;width:85.2pt;height:42.5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5B9CA03A" w14:textId="77777777" w:rsidR="00EB7B75" w:rsidRPr="0065329B" w:rsidRDefault="00EB7B75" w:rsidP="0065329B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4DF3326B" w14:textId="2E1F13C8" w:rsidR="00EB7B75" w:rsidRPr="00DD7E59" w:rsidRDefault="00E5005E" w:rsidP="007F0DA9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946B752" wp14:editId="5761AABE">
                <wp:simplePos x="0" y="0"/>
                <wp:positionH relativeFrom="column">
                  <wp:posOffset>5217853</wp:posOffset>
                </wp:positionH>
                <wp:positionV relativeFrom="paragraph">
                  <wp:posOffset>4306743</wp:posOffset>
                </wp:positionV>
                <wp:extent cx="45719" cy="45719"/>
                <wp:effectExtent l="0" t="0" r="12065" b="12065"/>
                <wp:wrapNone/>
                <wp:docPr id="263" name="Блок-схема: узе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149E7" id="Блок-схема: узел 263" o:spid="_x0000_s1026" type="#_x0000_t120" style="position:absolute;margin-left:410.85pt;margin-top:339.1pt;width:3.6pt;height: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mF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R4+o0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29798E" wp14:editId="6D0457C9">
                <wp:simplePos x="0" y="0"/>
                <wp:positionH relativeFrom="column">
                  <wp:posOffset>720090</wp:posOffset>
                </wp:positionH>
                <wp:positionV relativeFrom="paragraph">
                  <wp:posOffset>2540635</wp:posOffset>
                </wp:positionV>
                <wp:extent cx="0" cy="879475"/>
                <wp:effectExtent l="0" t="0" r="38100" b="1587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4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DC5C8" id="Прямая со стрелкой 260" o:spid="_x0000_s1026" type="#_x0000_t32" style="position:absolute;margin-left:56.7pt;margin-top:200.05pt;width:0;height:69.25pt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187107" wp14:editId="0782F645">
                <wp:simplePos x="0" y="0"/>
                <wp:positionH relativeFrom="column">
                  <wp:posOffset>177800</wp:posOffset>
                </wp:positionH>
                <wp:positionV relativeFrom="paragraph">
                  <wp:posOffset>3422015</wp:posOffset>
                </wp:positionV>
                <wp:extent cx="1082040" cy="541020"/>
                <wp:effectExtent l="0" t="0" r="22860" b="11430"/>
                <wp:wrapNone/>
                <wp:docPr id="254" name="Прямоугольник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B13CC" w14:textId="3B1D53D9" w:rsidR="00E5005E" w:rsidRDefault="00E5005E" w:rsidP="00E5005E">
                            <w:pPr>
                              <w:pStyle w:val="-"/>
                            </w:pPr>
                            <w:r>
                              <w:rPr>
                                <w:lang w:val="en-US"/>
                              </w:rPr>
                              <w:t>m=(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left+right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7107" id="Прямоугольник 254" o:spid="_x0000_s1083" style="position:absolute;left:0;text-align:left;margin-left:14pt;margin-top:269.45pt;width:85.2pt;height:42.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" fillcolor="white [3212]" strokecolor="black [3213]" strokeweight="1pt">
                <v:textbox>
                  <w:txbxContent>
                    <w:p w14:paraId="7EBB13CC" w14:textId="3B1D53D9" w:rsidR="00E5005E" w:rsidRDefault="00E5005E" w:rsidP="00E5005E">
                      <w:pPr>
                        <w:pStyle w:val="-"/>
                      </w:pPr>
                      <w:r>
                        <w:rPr>
                          <w:lang w:val="en-US"/>
                        </w:rPr>
                        <w:t>m=(</w:t>
                      </w:r>
                      <w:proofErr w:type="spellStart"/>
                      <w:r>
                        <w:rPr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lang w:val="en-US"/>
                        </w:rPr>
                        <w:t>)/2;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5A7AB4" wp14:editId="07CF9B03">
                <wp:simplePos x="0" y="0"/>
                <wp:positionH relativeFrom="column">
                  <wp:posOffset>723265</wp:posOffset>
                </wp:positionH>
                <wp:positionV relativeFrom="paragraph">
                  <wp:posOffset>3966210</wp:posOffset>
                </wp:positionV>
                <wp:extent cx="0" cy="1083310"/>
                <wp:effectExtent l="76200" t="38100" r="57150" b="21590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33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9F770" id="Прямая со стрелкой 255" o:spid="_x0000_s1026" type="#_x0000_t32" style="position:absolute;margin-left:56.95pt;margin-top:312.3pt;width:0;height:85.3pt;flip: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6E0F365" wp14:editId="3AD102FD">
                <wp:simplePos x="0" y="0"/>
                <wp:positionH relativeFrom="column">
                  <wp:posOffset>697357</wp:posOffset>
                </wp:positionH>
                <wp:positionV relativeFrom="paragraph">
                  <wp:posOffset>4662932</wp:posOffset>
                </wp:positionV>
                <wp:extent cx="45719" cy="45719"/>
                <wp:effectExtent l="0" t="0" r="12065" b="12065"/>
                <wp:wrapNone/>
                <wp:docPr id="241" name="Блок-схема: узе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972C5" id="Блок-схема: узел 241" o:spid="_x0000_s1026" type="#_x0000_t120" style="position:absolute;margin-left:54.9pt;margin-top:367.15pt;width:3.6pt;height: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878A8E4" wp14:editId="22701402">
                <wp:simplePos x="0" y="0"/>
                <wp:positionH relativeFrom="column">
                  <wp:posOffset>2316480</wp:posOffset>
                </wp:positionH>
                <wp:positionV relativeFrom="paragraph">
                  <wp:posOffset>2499590</wp:posOffset>
                </wp:positionV>
                <wp:extent cx="45719" cy="45719"/>
                <wp:effectExtent l="0" t="0" r="12065" b="12065"/>
                <wp:wrapNone/>
                <wp:docPr id="200" name="Блок-схема: узе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DC489" id="Блок-схема: узел 200" o:spid="_x0000_s1026" type="#_x0000_t120" style="position:absolute;margin-left:182.4pt;margin-top:196.8pt;width:3.6pt;height: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9F73AD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0BAC342" wp14:editId="22879212">
                <wp:simplePos x="0" y="0"/>
                <wp:positionH relativeFrom="column">
                  <wp:posOffset>4689475</wp:posOffset>
                </wp:positionH>
                <wp:positionV relativeFrom="paragraph">
                  <wp:posOffset>5231130</wp:posOffset>
                </wp:positionV>
                <wp:extent cx="1082040" cy="720937"/>
                <wp:effectExtent l="0" t="0" r="22860" b="22225"/>
                <wp:wrapNone/>
                <wp:docPr id="197" name="Блок-схема: знак заверше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6EE25" w14:textId="7DC2456F" w:rsidR="009F73AD" w:rsidRPr="009F73AD" w:rsidRDefault="009F73AD" w:rsidP="009F73AD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C342" id="Блок-схема: знак завершения 197" o:spid="_x0000_s1084" type="#_x0000_t116" style="position:absolute;left:0;text-align:left;margin-left:369.25pt;margin-top:411.9pt;width:85.2pt;height:56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" fillcolor="white [3212]" strokecolor="black [3213]" strokeweight="1pt">
                <v:textbox>
                  <w:txbxContent>
                    <w:p w14:paraId="6966EE25" w14:textId="7DC2456F" w:rsidR="009F73AD" w:rsidRPr="009F73AD" w:rsidRDefault="009F73AD" w:rsidP="009F73AD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DE31667" wp14:editId="472A3846">
                <wp:simplePos x="0" y="0"/>
                <wp:positionH relativeFrom="column">
                  <wp:posOffset>721360</wp:posOffset>
                </wp:positionH>
                <wp:positionV relativeFrom="paragraph">
                  <wp:posOffset>4688840</wp:posOffset>
                </wp:positionV>
                <wp:extent cx="1439545" cy="542290"/>
                <wp:effectExtent l="38100" t="76200" r="27305" b="29210"/>
                <wp:wrapNone/>
                <wp:docPr id="196" name="Соединитель: уступ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9545" cy="542290"/>
                        </a:xfrm>
                        <a:prstGeom prst="bentConnector3">
                          <a:avLst>
                            <a:gd name="adj1" fmla="val 25298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060DE" id="Соединитель: уступ 196" o:spid="_x0000_s1026" type="#_x0000_t34" style="position:absolute;margin-left:56.8pt;margin-top:369.2pt;width:113.35pt;height:42.7pt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" adj="5464" strokecolor="black [3200]" strokeweight="1.5pt">
                <v:stroke endarrow="block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78B736E" wp14:editId="034F3AE9">
                <wp:simplePos x="0" y="0"/>
                <wp:positionH relativeFrom="column">
                  <wp:posOffset>723265</wp:posOffset>
                </wp:positionH>
                <wp:positionV relativeFrom="paragraph">
                  <wp:posOffset>2520950</wp:posOffset>
                </wp:positionV>
                <wp:extent cx="1620520" cy="0"/>
                <wp:effectExtent l="0" t="76200" r="17780" b="9525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5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5C155" id="Прямая со стрелкой 118" o:spid="_x0000_s1026" type="#_x0000_t32" style="position:absolute;margin-left:56.95pt;margin-top:198.5pt;width:127.6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CBC958D" wp14:editId="0151B2B8">
                <wp:simplePos x="0" y="0"/>
                <wp:positionH relativeFrom="column">
                  <wp:posOffset>1261745</wp:posOffset>
                </wp:positionH>
                <wp:positionV relativeFrom="paragraph">
                  <wp:posOffset>4328160</wp:posOffset>
                </wp:positionV>
                <wp:extent cx="635" cy="721360"/>
                <wp:effectExtent l="76200" t="0" r="75565" b="5969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13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49FD8" id="Прямая со стрелкой 116" o:spid="_x0000_s1026" type="#_x0000_t32" style="position:absolute;margin-left:99.35pt;margin-top:340.8pt;width:.05pt;height:56.8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B58B138" wp14:editId="27904306">
                <wp:simplePos x="0" y="0"/>
                <wp:positionH relativeFrom="column">
                  <wp:posOffset>2343785</wp:posOffset>
                </wp:positionH>
                <wp:positionV relativeFrom="paragraph">
                  <wp:posOffset>4690110</wp:posOffset>
                </wp:positionV>
                <wp:extent cx="0" cy="359410"/>
                <wp:effectExtent l="76200" t="0" r="76200" b="5969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72856" id="Прямая со стрелкой 115" o:spid="_x0000_s1026" type="#_x0000_t32" style="position:absolute;margin-left:184.55pt;margin-top:369.3pt;width:0;height:28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2AB6FB4" wp14:editId="75B5EE55">
                <wp:simplePos x="0" y="0"/>
                <wp:positionH relativeFrom="column">
                  <wp:posOffset>2163127</wp:posOffset>
                </wp:positionH>
                <wp:positionV relativeFrom="paragraph">
                  <wp:posOffset>5042535</wp:posOffset>
                </wp:positionV>
                <wp:extent cx="1442085" cy="541020"/>
                <wp:effectExtent l="0" t="0" r="24765" b="1143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085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DAAE" w14:textId="7292AC15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B6FB4" id="Блок-схема: процесс 101" o:spid="_x0000_s1085" type="#_x0000_t109" style="position:absolute;left:0;text-align:left;margin-left:170.3pt;margin-top:397.05pt;width:113.55pt;height:42.6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" fillcolor="white [3212]" strokecolor="black [3213]" strokeweight="1pt">
                <v:textbox>
                  <w:txbxContent>
                    <w:p w14:paraId="7537DAAE" w14:textId="7292AC15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r=m;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919898" wp14:editId="4E62C4CA">
                <wp:simplePos x="0" y="0"/>
                <wp:positionH relativeFrom="column">
                  <wp:posOffset>360997</wp:posOffset>
                </wp:positionH>
                <wp:positionV relativeFrom="paragraph">
                  <wp:posOffset>5047298</wp:posOffset>
                </wp:positionV>
                <wp:extent cx="1260793" cy="536257"/>
                <wp:effectExtent l="0" t="0" r="15875" b="1651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93" cy="53625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4C2F" w14:textId="77777777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r=m;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19898" id="Блок-схема: процесс 102" o:spid="_x0000_s1086" type="#_x0000_t109" style="position:absolute;left:0;text-align:left;margin-left:28.4pt;margin-top:397.45pt;width:99.3pt;height:42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" fillcolor="white [3212]" strokecolor="black [3213]" strokeweight="1pt">
                <v:textbox>
                  <w:txbxContent>
                    <w:p w14:paraId="56584C2F" w14:textId="77777777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r=m;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3630AFE" wp14:editId="02C2451A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721360" cy="318"/>
                <wp:effectExtent l="0" t="0" r="0" b="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318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3A09" id="Прямая соединительная линия 100" o:spid="_x0000_s1026" style="position:absolute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241.4pt" to="312.4pt,2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" strokecolor="black [3200]" strokeweight="1.5pt">
                <v:stroke joinstyle="miter"/>
              </v:lin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68DA470" wp14:editId="5EFFF663">
                <wp:simplePos x="0" y="0"/>
                <wp:positionH relativeFrom="column">
                  <wp:posOffset>1229678</wp:posOffset>
                </wp:positionH>
                <wp:positionV relativeFrom="paragraph">
                  <wp:posOffset>3966210</wp:posOffset>
                </wp:positionV>
                <wp:extent cx="2196782" cy="721360"/>
                <wp:effectExtent l="38100" t="19050" r="32385" b="40640"/>
                <wp:wrapNone/>
                <wp:docPr id="99" name="Блок-схема: решени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782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FC5DA" w14:textId="7359A5AF" w:rsidR="00783A3F" w:rsidRPr="00783A3F" w:rsidRDefault="00783A3F" w:rsidP="00783A3F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[m]&gt;=r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DA470" id="Блок-схема: решение 99" o:spid="_x0000_s1087" type="#_x0000_t110" style="position:absolute;left:0;text-align:left;margin-left:96.85pt;margin-top:312.3pt;width:172.95pt;height:56.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" fillcolor="white [3212]" strokecolor="black [3213]" strokeweight="1pt">
                <v:textbox>
                  <w:txbxContent>
                    <w:p w14:paraId="20FFC5DA" w14:textId="7359A5AF" w:rsidR="00783A3F" w:rsidRPr="00783A3F" w:rsidRDefault="00783A3F" w:rsidP="00783A3F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phbook</w:t>
                      </w:r>
                      <w:proofErr w:type="spellEnd"/>
                      <w:r>
                        <w:rPr>
                          <w:lang w:val="en-US"/>
                        </w:rPr>
                        <w:t>[m]&gt;=r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FF6B94A" wp14:editId="16B29E2E">
                <wp:simplePos x="0" y="0"/>
                <wp:positionH relativeFrom="column">
                  <wp:posOffset>3605212</wp:posOffset>
                </wp:positionH>
                <wp:positionV relativeFrom="paragraph">
                  <wp:posOffset>3969385</wp:posOffset>
                </wp:positionV>
                <wp:extent cx="1260475" cy="721360"/>
                <wp:effectExtent l="0" t="0" r="15875" b="21590"/>
                <wp:wrapNone/>
                <wp:docPr id="56" name="Блок-схема: внутренняя памят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ED8DE" w14:textId="6A2008BC" w:rsidR="006940D4" w:rsidRPr="00D15D31" w:rsidRDefault="006940D4" w:rsidP="006940D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lang w:val="en-US"/>
                              </w:rPr>
                              <w:t>+1+left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B94A" id="Блок-схема: внутренняя память 56" o:spid="_x0000_s1088" type="#_x0000_t113" style="position:absolute;left:0;text-align:left;margin-left:283.85pt;margin-top:312.55pt;width:99.25pt;height:56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" fillcolor="white [3212]" strokecolor="black [3213]" strokeweight="1pt">
                <v:textbox>
                  <w:txbxContent>
                    <w:p w14:paraId="5DBED8DE" w14:textId="6A2008BC" w:rsidR="006940D4" w:rsidRPr="00D15D31" w:rsidRDefault="006940D4" w:rsidP="006940D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proofErr w:type="spellStart"/>
                      <w:r>
                        <w:rPr>
                          <w:lang w:val="en-US"/>
                        </w:rPr>
                        <w:t>phbook.begin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r>
                        <w:rPr>
                          <w:lang w:val="en-US"/>
                        </w:rPr>
                        <w:t>+1+left</w:t>
                      </w:r>
                    </w:p>
                  </w:txbxContent>
                </v:textbox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2EC91B" wp14:editId="4EE238F5">
                <wp:simplePos x="0" y="0"/>
                <wp:positionH relativeFrom="column">
                  <wp:posOffset>3969385</wp:posOffset>
                </wp:positionH>
                <wp:positionV relativeFrom="paragraph">
                  <wp:posOffset>3065462</wp:posOffset>
                </wp:positionV>
                <wp:extent cx="2858" cy="901700"/>
                <wp:effectExtent l="76200" t="0" r="73660" b="5080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" cy="901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6EBE2" id="Прямая со стрелкой 95" o:spid="_x0000_s1026" type="#_x0000_t32" style="position:absolute;margin-left:312.55pt;margin-top:241.35pt;width:.25pt;height:71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1258011" wp14:editId="39F27D8B">
                <wp:simplePos x="0" y="0"/>
                <wp:positionH relativeFrom="column">
                  <wp:posOffset>5227638</wp:posOffset>
                </wp:positionH>
                <wp:positionV relativeFrom="paragraph">
                  <wp:posOffset>3606482</wp:posOffset>
                </wp:positionV>
                <wp:extent cx="0" cy="1623377"/>
                <wp:effectExtent l="76200" t="0" r="57150" b="533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33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1AF01" id="Прямая со стрелкой 98" o:spid="_x0000_s1026" type="#_x0000_t32" style="position:absolute;margin-left:411.65pt;margin-top:283.95pt;width:0;height:127.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25445C4" wp14:editId="5973CB1F">
                <wp:simplePos x="0" y="0"/>
                <wp:positionH relativeFrom="column">
                  <wp:posOffset>4508500</wp:posOffset>
                </wp:positionH>
                <wp:positionV relativeFrom="paragraph">
                  <wp:posOffset>4328160</wp:posOffset>
                </wp:positionV>
                <wp:extent cx="721360" cy="0"/>
                <wp:effectExtent l="0" t="76200" r="21590" b="952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C3CB" id="Прямая со стрелкой 97" o:spid="_x0000_s1026" type="#_x0000_t32" style="position:absolute;margin-left:355pt;margin-top:340.8pt;width:56.8pt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32B036" wp14:editId="7DE40470">
                <wp:simplePos x="0" y="0"/>
                <wp:positionH relativeFrom="column">
                  <wp:posOffset>2344103</wp:posOffset>
                </wp:positionH>
                <wp:positionV relativeFrom="paragraph">
                  <wp:posOffset>3426460</wp:posOffset>
                </wp:positionV>
                <wp:extent cx="317" cy="541020"/>
                <wp:effectExtent l="76200" t="0" r="57150" b="4953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1A6C" id="Прямая со стрелкой 96" o:spid="_x0000_s1026" type="#_x0000_t32" style="position:absolute;margin-left:184.6pt;margin-top:269.8pt;width:0;height:42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4B8D81C" wp14:editId="5E67F36A">
                <wp:simplePos x="0" y="0"/>
                <wp:positionH relativeFrom="column">
                  <wp:posOffset>2344420</wp:posOffset>
                </wp:positionH>
                <wp:positionV relativeFrom="paragraph">
                  <wp:posOffset>2343785</wp:posOffset>
                </wp:positionV>
                <wp:extent cx="0" cy="361315"/>
                <wp:effectExtent l="76200" t="0" r="76200" b="57785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65616" id="Прямая со стрелкой 94" o:spid="_x0000_s1026" type="#_x0000_t32" style="position:absolute;margin-left:184.6pt;margin-top:184.55pt;width:0;height:28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AF87F38" wp14:editId="1BA70BB8">
                <wp:simplePos x="0" y="0"/>
                <wp:positionH relativeFrom="column">
                  <wp:posOffset>4688523</wp:posOffset>
                </wp:positionH>
                <wp:positionV relativeFrom="paragraph">
                  <wp:posOffset>2521585</wp:posOffset>
                </wp:positionV>
                <wp:extent cx="317" cy="363855"/>
                <wp:effectExtent l="76200" t="0" r="76200" b="5524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38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7EA07" id="Прямая со стрелкой 93" o:spid="_x0000_s1026" type="#_x0000_t32" style="position:absolute;margin-left:369.2pt;margin-top:198.55pt;width:0;height:28.6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E76E4E" wp14:editId="5E0EF9C0">
                <wp:simplePos x="0" y="0"/>
                <wp:positionH relativeFrom="column">
                  <wp:posOffset>3246120</wp:posOffset>
                </wp:positionH>
                <wp:positionV relativeFrom="paragraph">
                  <wp:posOffset>1983740</wp:posOffset>
                </wp:positionV>
                <wp:extent cx="455295" cy="0"/>
                <wp:effectExtent l="38100" t="76200" r="0" b="9525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33364" id="Прямая со стрелкой 92" o:spid="_x0000_s1026" type="#_x0000_t32" style="position:absolute;margin-left:255.6pt;margin-top:156.2pt;width:35.85pt;height:0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694EBFF" wp14:editId="77BC9B67">
                <wp:simplePos x="0" y="0"/>
                <wp:positionH relativeFrom="column">
                  <wp:posOffset>4688523</wp:posOffset>
                </wp:positionH>
                <wp:positionV relativeFrom="paragraph">
                  <wp:posOffset>901700</wp:posOffset>
                </wp:positionV>
                <wp:extent cx="317" cy="541020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541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5FEE3" id="Прямая со стрелкой 91" o:spid="_x0000_s1026" type="#_x0000_t32" style="position:absolute;margin-left:369.2pt;margin-top:71pt;width:0;height:42.6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93B1B9C" wp14:editId="68D77F24">
                <wp:simplePos x="0" y="0"/>
                <wp:positionH relativeFrom="column">
                  <wp:posOffset>3248978</wp:posOffset>
                </wp:positionH>
                <wp:positionV relativeFrom="paragraph">
                  <wp:posOffset>901700</wp:posOffset>
                </wp:positionV>
                <wp:extent cx="1439862" cy="2223"/>
                <wp:effectExtent l="0" t="0" r="27305" b="3619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62" cy="222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0F58" id="Прямая со стрелкой 90" o:spid="_x0000_s1026" type="#_x0000_t32" style="position:absolute;margin-left:255.85pt;margin-top:71pt;width:113.35pt;height: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" strokecolor="black [3200]" strokeweight="1.5pt">
                <v:stroke joinstyle="miter"/>
              </v:shape>
            </w:pict>
          </mc:Fallback>
        </mc:AlternateContent>
      </w:r>
      <w:r w:rsidR="00783A3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1DD0FD" wp14:editId="3E4119F5">
                <wp:simplePos x="0" y="0"/>
                <wp:positionH relativeFrom="column">
                  <wp:posOffset>3700463</wp:posOffset>
                </wp:positionH>
                <wp:positionV relativeFrom="paragraph">
                  <wp:posOffset>1442085</wp:posOffset>
                </wp:positionV>
                <wp:extent cx="1985010" cy="1079500"/>
                <wp:effectExtent l="19050" t="19050" r="34290" b="44450"/>
                <wp:wrapNone/>
                <wp:docPr id="33" name="Блок-схема: реш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079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EB3A7" w14:textId="10E5E716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phbook.size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D0FD" id="Блок-схема: решение 33" o:spid="_x0000_s1089" type="#_x0000_t110" style="position:absolute;left:0;text-align:left;margin-left:291.4pt;margin-top:113.55pt;width:156.3pt;height: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" fillcolor="white [3212]" strokecolor="black [3213]" strokeweight="1pt">
                <v:textbox>
                  <w:txbxContent>
                    <w:p w14:paraId="7DAEB3A7" w14:textId="10E5E716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phbook.size</w:t>
                      </w:r>
                      <w:proofErr w:type="spellEnd"/>
                      <w:r>
                        <w:rPr>
                          <w:lang w:val="en-US"/>
                        </w:rPr>
                        <w:t>() == 0</w:t>
                      </w:r>
                    </w:p>
                  </w:txbxContent>
                </v:textbox>
              </v:shape>
            </w:pict>
          </mc:Fallback>
        </mc:AlternateContent>
      </w:r>
      <w:r w:rsidR="006940D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EFD43F9" wp14:editId="4BFC972C">
                <wp:simplePos x="0" y="0"/>
                <wp:positionH relativeFrom="column">
                  <wp:posOffset>4507865</wp:posOffset>
                </wp:positionH>
                <wp:positionV relativeFrom="paragraph">
                  <wp:posOffset>2884170</wp:posOffset>
                </wp:positionV>
                <wp:extent cx="1260475" cy="721360"/>
                <wp:effectExtent l="0" t="0" r="15875" b="21590"/>
                <wp:wrapNone/>
                <wp:docPr id="52" name="Блок-схема: внутренняя памят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5215" w14:textId="11FFE346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phbook.begin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43F9" id="Блок-схема: внутренняя память 52" o:spid="_x0000_s1090" type="#_x0000_t113" style="position:absolute;left:0;text-align:left;margin-left:354.95pt;margin-top:227.1pt;width:99.25pt;height:56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" fillcolor="white [3212]" strokecolor="black [3213]" strokeweight="1pt">
                <v:textbox>
                  <w:txbxContent>
                    <w:p w14:paraId="1B8D5215" w14:textId="11FFE346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proofErr w:type="spellStart"/>
                      <w:r>
                        <w:rPr>
                          <w:lang w:val="en-US"/>
                        </w:rPr>
                        <w:t>phbook.begin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F1B57C7" wp14:editId="3D93C3D8">
                <wp:simplePos x="0" y="0"/>
                <wp:positionH relativeFrom="column">
                  <wp:posOffset>1443991</wp:posOffset>
                </wp:positionH>
                <wp:positionV relativeFrom="paragraph">
                  <wp:posOffset>1623060</wp:posOffset>
                </wp:positionV>
                <wp:extent cx="1802130" cy="720725"/>
                <wp:effectExtent l="0" t="0" r="26670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07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9F358" w14:textId="00BB43F7" w:rsidR="00EB7B75" w:rsidRDefault="00F507EC" w:rsidP="0014333E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left=-1,</w:t>
                            </w:r>
                          </w:p>
                          <w:p w14:paraId="390F5746" w14:textId="5AAF4D9B" w:rsidR="00D17B9D" w:rsidRDefault="00F507EC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right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phbook.size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r w:rsidR="00D17B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2411578" w14:textId="644733C8" w:rsidR="00D17B9D" w:rsidRPr="00F507EC" w:rsidRDefault="00D17B9D" w:rsidP="00D17B9D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m=(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left+right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B57C7" id="Блок-схема: процесс 215" o:spid="_x0000_s1091" type="#_x0000_t109" style="position:absolute;left:0;text-align:left;margin-left:113.7pt;margin-top:127.8pt;width:141.9pt;height:56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" fillcolor="white [3212]" strokecolor="black [3213]" strokeweight="1pt">
                <v:textbox>
                  <w:txbxContent>
                    <w:p w14:paraId="2749F358" w14:textId="00BB43F7" w:rsidR="00EB7B75" w:rsidRDefault="00F507EC" w:rsidP="0014333E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left=-1,</w:t>
                      </w:r>
                    </w:p>
                    <w:p w14:paraId="390F5746" w14:textId="5AAF4D9B" w:rsidR="00D17B9D" w:rsidRDefault="00F507EC" w:rsidP="00D17B9D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right = </w:t>
                      </w:r>
                      <w:proofErr w:type="spellStart"/>
                      <w:r>
                        <w:rPr>
                          <w:lang w:val="en-US"/>
                        </w:rPr>
                        <w:t>phbook.size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r w:rsidR="00D17B9D">
                        <w:rPr>
                          <w:lang w:val="en-US"/>
                        </w:rPr>
                        <w:t>;</w:t>
                      </w:r>
                    </w:p>
                    <w:p w14:paraId="12411578" w14:textId="644733C8" w:rsidR="00D17B9D" w:rsidRPr="00F507EC" w:rsidRDefault="00D17B9D" w:rsidP="00D17B9D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size_t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m=(</w:t>
                      </w:r>
                      <w:proofErr w:type="spellStart"/>
                      <w:r>
                        <w:rPr>
                          <w:lang w:val="en-US"/>
                        </w:rPr>
                        <w:t>left+right</w:t>
                      </w:r>
                      <w:proofErr w:type="spellEnd"/>
                      <w:r>
                        <w:rPr>
                          <w:lang w:val="en-US"/>
                        </w:rPr>
                        <w:t>)/2;</w:t>
                      </w:r>
                    </w:p>
                  </w:txbxContent>
                </v:textbox>
              </v:shape>
            </w:pict>
          </mc:Fallback>
        </mc:AlternateContent>
      </w:r>
      <w:r w:rsidR="00D15D3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ECA690E" wp14:editId="61C859CF">
                <wp:simplePos x="0" y="0"/>
                <wp:positionH relativeFrom="column">
                  <wp:posOffset>1443990</wp:posOffset>
                </wp:positionH>
                <wp:positionV relativeFrom="paragraph">
                  <wp:posOffset>2704148</wp:posOffset>
                </wp:positionV>
                <wp:extent cx="1802130" cy="721360"/>
                <wp:effectExtent l="19050" t="19050" r="45720" b="4064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9B62" w14:textId="4A955B89" w:rsidR="00D15D31" w:rsidRPr="00D15D31" w:rsidRDefault="00D15D31" w:rsidP="00D15D31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right-left&gt;1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A690E" id="Блок-схема: решение 47" o:spid="_x0000_s1092" type="#_x0000_t110" style="position:absolute;left:0;text-align:left;margin-left:113.7pt;margin-top:212.95pt;width:141.9pt;height:56.8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" fillcolor="white [3212]" strokecolor="black [3213]" strokeweight="1pt">
                <v:textbox>
                  <w:txbxContent>
                    <w:p w14:paraId="3B039B62" w14:textId="4A955B89" w:rsidR="00D15D31" w:rsidRPr="00D15D31" w:rsidRDefault="00D15D31" w:rsidP="00D15D31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right-left&gt;1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064CE8" wp14:editId="42BD23D5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42D1" id="Прямая со стрелкой 221" o:spid="_x0000_s1026" type="#_x0000_t32" style="position:absolute;margin-left:99.4pt;margin-top:71pt;width:28.4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F8811F" wp14:editId="0B7E73EE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3B72B" w14:textId="77777777" w:rsidR="00EB7B75" w:rsidRDefault="00EB7B7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811F" id="Блок-схема: знак завершения 213" o:spid="_x0000_s1093" type="#_x0000_t116" style="position:absolute;left:0;text-align:left;margin-left:14.3pt;margin-top:42.65pt;width:85.2pt;height:56.7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0E03B72B" w14:textId="77777777" w:rsidR="00EB7B75" w:rsidRDefault="00EB7B7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3239FF" wp14:editId="5AE79884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0E19" w14:textId="77777777" w:rsidR="00EB7B75" w:rsidRDefault="00EB7B75" w:rsidP="0014333E">
                            <w:pPr>
                              <w:pStyle w:val="-"/>
                            </w:pPr>
                            <w:r>
                              <w:t xml:space="preserve">получить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> </w:t>
                            </w:r>
                            <w:proofErr w:type="spellStart"/>
                            <w:r>
                              <w:t>PhonrRecord</w:t>
                            </w:r>
                            <w:proofErr w:type="spellEnd"/>
                            <w:r>
                              <w:t>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39FF" id="Блок-схема: внутренняя память 214" o:spid="_x0000_s1094" type="#_x0000_t113" style="position:absolute;left:0;text-align:left;margin-left:127.95pt;margin-top:42.65pt;width:127.65pt;height:56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38B0E19" w14:textId="77777777" w:rsidR="00EB7B75" w:rsidRDefault="00EB7B75" w:rsidP="0014333E">
                      <w:pPr>
                        <w:pStyle w:val="-"/>
                      </w:pPr>
                      <w:r>
                        <w:t xml:space="preserve">получить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> </w:t>
                      </w:r>
                      <w:proofErr w:type="spellStart"/>
                      <w:r>
                        <w:t>PhonrRecord</w:t>
                      </w:r>
                      <w:proofErr w:type="spellEnd"/>
                      <w:r>
                        <w:t>&amp; r</w:t>
                      </w:r>
                    </w:p>
                  </w:txbxContent>
                </v:textbox>
              </v:shape>
            </w:pict>
          </mc:Fallback>
        </mc:AlternateContent>
      </w:r>
      <w:r w:rsidR="00EB7B75">
        <w:t>Алгоритм</w:t>
      </w:r>
      <w:r w:rsidR="00EB7B75" w:rsidRPr="007F0DA9">
        <w:rPr>
          <w:lang w:val="en-US"/>
        </w:rPr>
        <w:t xml:space="preserve"> </w:t>
      </w:r>
      <w:r w:rsidR="00EB7B75">
        <w:rPr>
          <w:lang w:val="en-US"/>
        </w:rPr>
        <w:t>Phonebook::</w:t>
      </w:r>
      <w:r w:rsidR="00F507EC">
        <w:rPr>
          <w:lang w:val="en-US"/>
        </w:rPr>
        <w:t xml:space="preserve"> </w:t>
      </w:r>
      <w:proofErr w:type="spellStart"/>
      <w:r w:rsidR="00BC5BCF">
        <w:rPr>
          <w:lang w:val="en-US"/>
        </w:rPr>
        <w:t>Find</w:t>
      </w:r>
      <w:r w:rsidR="00EB7B75">
        <w:rPr>
          <w:lang w:val="en-US"/>
        </w:rPr>
        <w:t>Record</w:t>
      </w:r>
      <w:proofErr w:type="spellEnd"/>
      <w:r w:rsidR="00EB7B75">
        <w:rPr>
          <w:lang w:val="en-US"/>
        </w:rPr>
        <w:t>:</w:t>
      </w:r>
      <w:r w:rsidR="00EB7B75" w:rsidRPr="007F0DA9">
        <w:rPr>
          <w:noProof/>
          <w:lang w:val="en-US"/>
        </w:rPr>
        <w:t xml:space="preserve"> </w:t>
      </w:r>
      <w:r w:rsidR="00EB7B75" w:rsidRPr="00DD7E59">
        <w:rPr>
          <w:lang w:val="en-US"/>
        </w:rPr>
        <w:br w:type="page"/>
      </w:r>
    </w:p>
    <w:p w14:paraId="05E20E36" w14:textId="77777777" w:rsidR="00EB7B75" w:rsidRPr="00DD7E59" w:rsidRDefault="00EB7B75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D2F897" wp14:editId="15977D45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0DA6E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2F897" id="Надпись 287" o:spid="_x0000_s1095" type="#_x0000_t202" style="position:absolute;left:0;text-align:left;margin-left:98.9pt;margin-top:213.05pt;width:42.75pt;height:28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55B0DA6E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AD6D53" wp14:editId="6B47EEE7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C9313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D6D53" id="Надпись 285" o:spid="_x0000_s1096" type="#_x0000_t202" style="position:absolute;left:0;text-align:left;margin-left:.2pt;margin-top:149.5pt;width:28.5pt;height:28.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4E6C9313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A50788" wp14:editId="731ED0BC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7C1CB" id="Блок-схема: узел 258" o:spid="_x0000_s1026" type="#_x0000_t120" style="position:absolute;margin-left:183.25pt;margin-top:168.1pt;width:3.6pt;height:3.6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3A9E75" wp14:editId="63DDA02E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FD654" id="Соединитель: уступ 257" o:spid="_x0000_s1026" type="#_x0000_t34" style="position:absolute;margin-left:28.45pt;margin-top:170.3pt;width:14.1pt;height:21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56EEF6" wp14:editId="4A1A2AF5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CD97" w14:textId="77777777" w:rsidR="00EB7B75" w:rsidRPr="002E48A3" w:rsidRDefault="00EB7B75" w:rsidP="002E48A3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EEF6" id="Блок-схема: знак завершения 256" o:spid="_x0000_s1097" type="#_x0000_t116" style="position:absolute;left:0;text-align:left;margin-left:42.55pt;margin-top:355pt;width:99.6pt;height:56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2EA1CD97" w14:textId="77777777" w:rsidR="00EB7B75" w:rsidRPr="002E48A3" w:rsidRDefault="00EB7B75" w:rsidP="002E48A3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DFCE" wp14:editId="2F0CC3C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D7AA4" id="Прямая со стрелкой 253" o:spid="_x0000_s1026" type="#_x0000_t32" style="position:absolute;margin-left:184.75pt;margin-top:170.4pt;width:0;height:56.7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BF1F8E" wp14:editId="1A2A4CE6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20026" id="Прямая со стрелкой 252" o:spid="_x0000_s1026" type="#_x0000_t32" style="position:absolute;margin-left:184.6pt;margin-top:227.1pt;width:127.95pt;height:.1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D4E3E0" wp14:editId="7936FDC9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6708C" id="Прямая со стрелкой 251" o:spid="_x0000_s1026" type="#_x0000_t32" style="position:absolute;margin-left:312.4pt;margin-top:227.2pt;width:0;height:14.1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B2FA0F" wp14:editId="662FFCF8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F83F" id="Прямая со стрелкой 250" o:spid="_x0000_s1026" type="#_x0000_t32" style="position:absolute;margin-left:227.2pt;margin-top:284pt;width:28.5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08A908" wp14:editId="19498A2D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B323" id="Прямая со стрелкой 249" o:spid="_x0000_s1026" type="#_x0000_t32" style="position:absolute;margin-left:99.4pt;margin-top:213pt;width:0;height:2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4693E6" wp14:editId="6FA4B731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A62B9" id="Прямая со стрелкой 248" o:spid="_x0000_s1026" type="#_x0000_t32" style="position:absolute;margin-left:170.4pt;margin-top:170.4pt;width:28.15pt;height: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14CE6F" wp14:editId="42404713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7BA40" id="Прямая со стрелкой 247" o:spid="_x0000_s1026" type="#_x0000_t32" style="position:absolute;margin-left:326.6pt;margin-top:99.3pt;width:0;height:28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6F37A12" wp14:editId="359EDA09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762FE" id="Прямая со стрелкой 246" o:spid="_x0000_s1026" type="#_x0000_t32" style="position:absolute;margin-left:142pt;margin-top:71pt;width:99.4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A1F486A" wp14:editId="0D29C661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08B3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).print(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F486A" id="Блок-схема: процесс 245" o:spid="_x0000_s1098" type="#_x0000_t109" style="position:absolute;left:0;text-align:left;margin-left:255.6pt;margin-top:241.4pt;width:170.4pt;height:85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F3F08B3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>(*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).print(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, output, filler)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AC2FBD" wp14:editId="66B0177C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2E8CF" w14:textId="77777777" w:rsidR="00EB7B75" w:rsidRPr="00EB7B75" w:rsidRDefault="00EB7B75" w:rsidP="00A243E6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output: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C2FB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0442E8CF" w14:textId="77777777" w:rsidR="00EB7B75" w:rsidRPr="00EB7B75" w:rsidRDefault="00EB7B75" w:rsidP="00A243E6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output: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(n+1),4)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81E83C" wp14:editId="6EB706C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B3CF8" w14:textId="77777777" w:rsidR="00EB7B75" w:rsidRDefault="00EB7B75" w:rsidP="00A243E6">
                            <w:pPr>
                              <w:pStyle w:val="-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n =0;</w:t>
                            </w:r>
                          </w:p>
                          <w:p w14:paraId="5A6EC464" w14:textId="77777777" w:rsidR="00EB7B75" w:rsidRPr="00A243E6" w:rsidRDefault="00EB7B75" w:rsidP="00A243E6">
                            <w:pPr>
                              <w:pStyle w:val="-"/>
                            </w:pPr>
                            <w:r>
                              <w:t>std::list&lt;</w:t>
                            </w:r>
                            <w:proofErr w:type="spellStart"/>
                            <w:r>
                              <w:t>PhoneRecord</w:t>
                            </w:r>
                            <w:proofErr w:type="spellEnd"/>
                            <w:r>
                              <w:t xml:space="preserve">&gt;::iterator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phbook.begin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E83C" id="Блок-схема: процесс 242" o:spid="_x0000_s1100" type="#_x0000_t109" style="position:absolute;left:0;text-align:left;margin-left:198.55pt;margin-top:127.7pt;width:226.8pt;height:85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4D4B3CF8" w14:textId="77777777" w:rsidR="00EB7B75" w:rsidRDefault="00EB7B75" w:rsidP="00A243E6">
                      <w:pPr>
                        <w:pStyle w:val="-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n =0;</w:t>
                      </w:r>
                    </w:p>
                    <w:p w14:paraId="5A6EC464" w14:textId="77777777" w:rsidR="00EB7B75" w:rsidRPr="00A243E6" w:rsidRDefault="00EB7B75" w:rsidP="00A243E6">
                      <w:pPr>
                        <w:pStyle w:val="-"/>
                      </w:pPr>
                      <w:r>
                        <w:t>std::list&lt;</w:t>
                      </w:r>
                      <w:proofErr w:type="spellStart"/>
                      <w:r>
                        <w:t>PhoneRecord</w:t>
                      </w:r>
                      <w:proofErr w:type="spellEnd"/>
                      <w:r>
                        <w:t xml:space="preserve">&gt;::iterator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phbook.begin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8B2CD2" wp14:editId="3C43674E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E8F5E" w14:textId="77777777" w:rsidR="00EB7B75" w:rsidRPr="00A243E6" w:rsidRDefault="00EB7B75" w:rsidP="00A243E6">
                            <w:pPr>
                              <w:pStyle w:val="-"/>
                            </w:pPr>
                            <w:r>
                              <w:t xml:space="preserve">i == </w:t>
                            </w:r>
                            <w:proofErr w:type="spellStart"/>
                            <w:r>
                              <w:t>phbook.end</w:t>
                            </w:r>
                            <w:proofErr w:type="spellEnd"/>
                            <w: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B2CD2" id="Блок-схема: решение 243" o:spid="_x0000_s1101" type="#_x0000_t110" style="position:absolute;left:0;text-align:left;margin-left:28.45pt;margin-top:127.6pt;width:141.95pt;height:8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1E4E8F5E" w14:textId="77777777" w:rsidR="00EB7B75" w:rsidRPr="00A243E6" w:rsidRDefault="00EB7B75" w:rsidP="00A243E6">
                      <w:pPr>
                        <w:pStyle w:val="-"/>
                      </w:pPr>
                      <w:r>
                        <w:t xml:space="preserve">i == </w:t>
                      </w:r>
                      <w:proofErr w:type="spellStart"/>
                      <w:r>
                        <w:t>phbook.end</w:t>
                      </w:r>
                      <w:proofErr w:type="spellEnd"/>
                      <w:r>
                        <w:t xml:space="preserve">()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DEEE49" wp14:editId="03681CEC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3AAFE" w14:textId="77777777" w:rsidR="00EB7B75" w:rsidRPr="002657F3" w:rsidRDefault="00EB7B75" w:rsidP="002657F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EEE49" id="Блок-схема: знак завершения 239" o:spid="_x0000_s1102" type="#_x0000_t116" style="position:absolute;left:0;text-align:left;margin-left:42.6pt;margin-top:42.6pt;width:99.4pt;height:56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6B13AAFE" w14:textId="77777777" w:rsidR="00EB7B75" w:rsidRPr="002657F3" w:rsidRDefault="00EB7B75" w:rsidP="002657F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2A3844" wp14:editId="0ABD6653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EECC" w14:textId="77777777" w:rsidR="00EB7B75" w:rsidRPr="00EB7B75" w:rsidRDefault="00EB7B75" w:rsidP="002657F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A3844" id="Блок-схема: внутренняя память 240" o:spid="_x0000_s1103" type="#_x0000_t113" style="position:absolute;left:0;text-align:left;margin-left:241.35pt;margin-top:42.55pt;width:184.2pt;height:56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A46EECC" w14:textId="77777777" w:rsidR="00EB7B75" w:rsidRPr="00EB7B75" w:rsidRDefault="00EB7B75" w:rsidP="002657F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7F0DA9">
        <w:rPr>
          <w:lang w:val="en-US"/>
        </w:rPr>
        <w:t xml:space="preserve"> </w:t>
      </w:r>
      <w:r>
        <w:rPr>
          <w:lang w:val="en-US"/>
        </w:rPr>
        <w:t>Phonebook::print:</w:t>
      </w:r>
      <w:r w:rsidRPr="002E48A3">
        <w:rPr>
          <w:noProof/>
          <w:lang w:val="en-US"/>
        </w:rPr>
        <w:t xml:space="preserve"> </w:t>
      </w:r>
      <w:r w:rsidRPr="00DD7E59">
        <w:rPr>
          <w:lang w:val="en-US"/>
        </w:rPr>
        <w:br w:type="page"/>
      </w:r>
    </w:p>
    <w:p w14:paraId="4C47F134" w14:textId="77777777" w:rsidR="00EB7B75" w:rsidRPr="00DD7E59" w:rsidRDefault="00EB7B75" w:rsidP="00B822D8">
      <w:pPr>
        <w:rPr>
          <w:lang w:val="en-US"/>
        </w:rPr>
      </w:pPr>
      <w:r w:rsidRPr="002E48A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F0B3BAC" wp14:editId="0CFCEDD5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D4D0" w14:textId="77777777" w:rsidR="00EB7B75" w:rsidRPr="002657F3" w:rsidRDefault="00EB7B75" w:rsidP="002E48A3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3BAC" id="Блок-схема: знак завершения 261" o:spid="_x0000_s1104" type="#_x0000_t116" style="position:absolute;left:0;text-align:left;margin-left:177.5pt;margin-top:28.4pt;width:70.75pt;height:42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6064D4D0" w14:textId="77777777" w:rsidR="00EB7B75" w:rsidRPr="002657F3" w:rsidRDefault="00EB7B75" w:rsidP="002E48A3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3CCEA2" wp14:editId="5DCFF6EA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ABA8E" id="Прямая со стрелкой 271" o:spid="_x0000_s1026" type="#_x0000_t32" style="position:absolute;margin-left:212.75pt;margin-top:326.3pt;width:0;height:28.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E405597" wp14:editId="55202884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B7D6" id="Прямая со стрелкой 270" o:spid="_x0000_s1026" type="#_x0000_t32" style="position:absolute;margin-left:212.75pt;margin-top:241.2pt;width:0;height:28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BF45AA" wp14:editId="3DE0724F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15674" id="Прямая со стрелкой 269" o:spid="_x0000_s1026" type="#_x0000_t32" style="position:absolute;margin-left:212.75pt;margin-top:156.2pt;width:0;height:28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68E1B96" wp14:editId="74C52FFE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9424" id="Прямая со стрелкой 268" o:spid="_x0000_s1026" type="#_x0000_t32" style="position:absolute;margin-left:213pt;margin-top:71pt;width:0;height:28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CF0FB2" wp14:editId="6199F335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DA003" w14:textId="77777777" w:rsidR="00EB7B75" w:rsidRPr="00EB7B75" w:rsidRDefault="00EB7B75" w:rsidP="00B822D8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std::string name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(nickname,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::left, filler);</w:t>
                            </w:r>
                          </w:p>
                          <w:p w14:paraId="58C06A9B" w14:textId="77777777" w:rsidR="00EB7B75" w:rsidRPr="002E48A3" w:rsidRDefault="00EB7B75" w:rsidP="00B822D8">
                            <w:pPr>
                              <w:pStyle w:val="-"/>
                            </w:pP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 xml:space="preserve"> n = </w:t>
                            </w:r>
                            <w:proofErr w:type="spellStart"/>
                            <w:r>
                              <w:t>inflate_string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getNumber</w:t>
                            </w:r>
                            <w:proofErr w:type="spellEnd"/>
                            <w:r>
                              <w:t xml:space="preserve">(), 20, </w:t>
                            </w:r>
                            <w:proofErr w:type="spellStart"/>
                            <w:r>
                              <w:t>StrAlign</w:t>
                            </w:r>
                            <w:proofErr w:type="spellEnd"/>
                            <w:r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CF0FB2" id="Блок-схема: процесс 265" o:spid="_x0000_s1105" type="#_x0000_t109" style="position:absolute;left:0;text-align:left;margin-left:99.25pt;margin-top:184.6pt;width:241.55pt;height:56.8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4F0DA003" w14:textId="77777777" w:rsidR="00EB7B75" w:rsidRPr="00EB7B75" w:rsidRDefault="00EB7B75" w:rsidP="00B822D8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std::string name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(nickname,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::left, filler);</w:t>
                      </w:r>
                    </w:p>
                    <w:p w14:paraId="58C06A9B" w14:textId="77777777" w:rsidR="00EB7B75" w:rsidRPr="002E48A3" w:rsidRDefault="00EB7B75" w:rsidP="00B822D8">
                      <w:pPr>
                        <w:pStyle w:val="-"/>
                      </w:pPr>
                      <w:proofErr w:type="spellStart"/>
                      <w:r>
                        <w:t>std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 xml:space="preserve"> n = </w:t>
                      </w:r>
                      <w:proofErr w:type="spellStart"/>
                      <w:r>
                        <w:t>inflate_string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getNumber</w:t>
                      </w:r>
                      <w:proofErr w:type="spellEnd"/>
                      <w:r>
                        <w:t xml:space="preserve">(), 20, </w:t>
                      </w:r>
                      <w:proofErr w:type="spellStart"/>
                      <w:r>
                        <w:t>StrAlign</w:t>
                      </w:r>
                      <w:proofErr w:type="spellEnd"/>
                      <w:r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142665" wp14:editId="2211F15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F722" w14:textId="77777777" w:rsidR="00EB7B75" w:rsidRPr="00B822D8" w:rsidRDefault="00EB7B75" w:rsidP="00B822D8">
                            <w:pPr>
                              <w:pStyle w:val="-"/>
                            </w:pPr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42665" id="Параллелограмм 266" o:spid="_x0000_s1106" type="#_x0000_t7" style="position:absolute;left:0;text-align:left;margin-left:156.2pt;margin-top:269.55pt;width:127.8pt;height:56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2660F722" w14:textId="77777777" w:rsidR="00EB7B75" w:rsidRPr="00B822D8" w:rsidRDefault="00EB7B75" w:rsidP="00B822D8">
                      <w:pPr>
                        <w:pStyle w:val="-"/>
                      </w:pPr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name</w:t>
                      </w:r>
                      <w:proofErr w:type="spellEnd"/>
                      <w: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649217" wp14:editId="1E453D05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6EA91" w14:textId="77777777" w:rsidR="00EB7B75" w:rsidRPr="00B822D8" w:rsidRDefault="00EB7B75" w:rsidP="00B822D8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9217" id="Блок-схема: знак завершения 267" o:spid="_x0000_s1107" type="#_x0000_t116" style="position:absolute;left:0;text-align:left;margin-left:177.6pt;margin-top:354.95pt;width:70.95pt;height:4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1886EA91" w14:textId="77777777" w:rsidR="00EB7B75" w:rsidRPr="00B822D8" w:rsidRDefault="00EB7B75" w:rsidP="00B822D8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657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42B94A" wp14:editId="57CB28DE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C6B4" w14:textId="77777777" w:rsidR="00EB7B75" w:rsidRPr="00EB7B75" w:rsidRDefault="00EB7B75" w:rsidP="002E48A3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name_length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,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ostream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&amp; output,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B94A" id="Блок-схема: внутренняя память 262" o:spid="_x0000_s1108" type="#_x0000_t113" style="position:absolute;left:0;text-align:left;margin-left:127.6pt;margin-top:99.4pt;width:184.2pt;height:56.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741C6B4" w14:textId="77777777" w:rsidR="00EB7B75" w:rsidRPr="00EB7B75" w:rsidRDefault="00EB7B75" w:rsidP="002E48A3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name_length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,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ostream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&amp; output, char filler</w:t>
                      </w:r>
                    </w:p>
                  </w:txbxContent>
                </v:textbox>
              </v:shape>
            </w:pict>
          </mc:Fallback>
        </mc:AlternateContent>
      </w:r>
      <w:r>
        <w:t>Алгоритм</w:t>
      </w:r>
      <w:r w:rsidRPr="002E48A3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>
        <w:rPr>
          <w:lang w:val="en-US"/>
        </w:rPr>
        <w:t>::print:</w:t>
      </w:r>
      <w:r w:rsidRPr="00DD7E59">
        <w:rPr>
          <w:lang w:val="en-US"/>
        </w:rPr>
        <w:br w:type="page"/>
      </w:r>
    </w:p>
    <w:p w14:paraId="7EFD2B95" w14:textId="77777777" w:rsidR="00EB7B75" w:rsidRDefault="00EB7B75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proofErr w:type="spellStart"/>
      <w:r>
        <w:rPr>
          <w:lang w:val="en-US"/>
        </w:rPr>
        <w:t>PhoneRecord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getNumber</w:t>
      </w:r>
      <w:proofErr w:type="spellEnd"/>
      <w:r>
        <w:rPr>
          <w:lang w:val="en-US"/>
        </w:rPr>
        <w:t>:</w:t>
      </w:r>
    </w:p>
    <w:p w14:paraId="517DEF36" w14:textId="77777777" w:rsidR="00EB7B75" w:rsidRPr="00DD7E59" w:rsidRDefault="00EB7B75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EBB673" wp14:editId="18C31F8A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425F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B673" id="Надпись 289" o:spid="_x0000_s1109" type="#_x0000_t202" style="position:absolute;left:0;text-align:left;margin-left:106.4pt;margin-top:121.6pt;width:42.75pt;height:28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5876425F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9DA8BC" wp14:editId="0B5EDF3C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E26B9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DA8BC" id="Надпись 288" o:spid="_x0000_s1110" type="#_x0000_t202" style="position:absolute;left:0;text-align:left;margin-left:279.65pt;margin-top:124.55pt;width:28.5pt;height:28.2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7B0E26B9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A6B758" wp14:editId="03D48DCE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69CB" id="Блок-схема: узел 284" o:spid="_x0000_s1026" type="#_x0000_t120" style="position:absolute;margin-left:210.95pt;margin-top:215.25pt;width:3.6pt;height: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50BB5B" wp14:editId="10304949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4486" id="Прямая со стрелкой 280" o:spid="_x0000_s1026" type="#_x0000_t32" style="position:absolute;margin-left:142.05pt;margin-top:117.95pt;width:0;height:7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7823FA" wp14:editId="4708F8F9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2025" id="Прямая со стрелкой 283" o:spid="_x0000_s1026" type="#_x0000_t32" style="position:absolute;margin-left:212.75pt;margin-top:217.15pt;width:.2pt;height:56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44496A" wp14:editId="5CC142FE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223B" id="Прямая со стрелкой 282" o:spid="_x0000_s1026" type="#_x0000_t32" style="position:absolute;margin-left:212.9pt;margin-top:217.15pt;width:28.4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D340228" wp14:editId="4F43AA59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D8224" id="Прямая со стрелкой 281" o:spid="_x0000_s1026" type="#_x0000_t32" style="position:absolute;margin-left:184.6pt;margin-top:217.25pt;width:28.3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1EAEEDF" wp14:editId="5CDAD958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9B2E8" id="Прямая со стрелкой 279" o:spid="_x0000_s1026" type="#_x0000_t32" style="position:absolute;margin-left:284.05pt;margin-top:117.95pt;width:0;height:70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0FA61" wp14:editId="36224D48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E23BC" id="Прямая со стрелкой 277" o:spid="_x0000_s1026" type="#_x0000_t32" style="position:absolute;margin-left:213pt;margin-top:46.85pt;width:0;height:28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CFB882A" wp14:editId="38A39843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FABA5" w14:textId="77777777" w:rsidR="00EB7B75" w:rsidRPr="004E68EA" w:rsidRDefault="00EB7B75" w:rsidP="004E68E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882A" id="Блок-схема: знак завершения 276" o:spid="_x0000_s1111" type="#_x0000_t116" style="position:absolute;left:0;text-align:left;margin-left:170.4pt;margin-top:274.05pt;width:85.45pt;height:28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6FAFABA5" w14:textId="77777777" w:rsidR="00EB7B75" w:rsidRPr="004E68EA" w:rsidRDefault="00EB7B75" w:rsidP="004E68E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15167B" wp14:editId="7F0C6C35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60179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‘+’ + 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15167B" id="Блок-схема: внутренняя память 275" o:spid="_x0000_s1112" type="#_x0000_t113" style="position:absolute;left:0;text-align:left;margin-left:241.35pt;margin-top:188.75pt;width:170.45pt;height:56.8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04760179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‘+’ + 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A03374" wp14:editId="0EE2A8E8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BDB18" w14:textId="77777777" w:rsidR="00EB7B75" w:rsidRPr="00EB7B75" w:rsidRDefault="00EB7B75" w:rsidP="004E68EA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вернуть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to_string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number.num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03374" id="Блок-схема: внутренняя память 274" o:spid="_x0000_s1113" type="#_x0000_t113" style="position:absolute;left:0;text-align:left;margin-left:28.55pt;margin-top:188.75pt;width:156.05pt;height:56.8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64CBDB18" w14:textId="77777777" w:rsidR="00EB7B75" w:rsidRPr="00EB7B75" w:rsidRDefault="00EB7B75" w:rsidP="004E68EA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вернуть</w:t>
                      </w:r>
                      <w:r w:rsidRPr="00EB7B75">
                        <w:rPr>
                          <w:lang w:val="en-US"/>
                        </w:rPr>
                        <w:t xml:space="preserve"> std::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to_string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number.num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7695DD" wp14:editId="686000FF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E7225" w14:textId="77777777" w:rsidR="00EB7B75" w:rsidRPr="004E68EA" w:rsidRDefault="00EB7B75" w:rsidP="004E68EA">
                            <w:pPr>
                              <w:pStyle w:val="-"/>
                            </w:pPr>
                            <w:proofErr w:type="spellStart"/>
                            <w:r>
                              <w:t>number.plus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95DD" id="Блок-схема: решение 273" o:spid="_x0000_s1114" type="#_x0000_t110" style="position:absolute;left:0;text-align:left;margin-left:142.05pt;margin-top:75.05pt;width:142pt;height:85.4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6BAE7225" w14:textId="77777777" w:rsidR="00EB7B75" w:rsidRPr="004E68EA" w:rsidRDefault="00EB7B75" w:rsidP="004E68EA">
                      <w:pPr>
                        <w:pStyle w:val="-"/>
                      </w:pPr>
                      <w:proofErr w:type="spellStart"/>
                      <w:r>
                        <w:t>number.plus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131BF1" wp14:editId="6623B634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3BC4" w14:textId="77777777" w:rsidR="00EB7B75" w:rsidRDefault="00EB7B75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1BF1" id="Блок-схема: знак завершения 272" o:spid="_x0000_s1115" type="#_x0000_t116" style="position:absolute;left:0;text-align:left;margin-left:170.15pt;margin-top:18.35pt;width:85.45pt;height:28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18F3BC4" w14:textId="77777777" w:rsidR="00EB7B75" w:rsidRDefault="00EB7B75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DD7E59">
        <w:rPr>
          <w:lang w:val="en-US"/>
        </w:rPr>
        <w:br w:type="page"/>
      </w:r>
    </w:p>
    <w:p w14:paraId="674EBCA9" w14:textId="77777777" w:rsidR="00EB7B75" w:rsidRPr="00EB7B75" w:rsidRDefault="00EB7B75">
      <w:pPr>
        <w:spacing w:line="259" w:lineRule="auto"/>
        <w:ind w:firstLine="0"/>
        <w:contextualSpacing w:val="0"/>
        <w:jc w:val="left"/>
      </w:pPr>
      <w:r>
        <w:lastRenderedPageBreak/>
        <w:t>Алгоритм</w:t>
      </w:r>
      <w:r w:rsidRPr="00EB7B75">
        <w:t xml:space="preserve"> </w:t>
      </w:r>
      <w:r>
        <w:rPr>
          <w:lang w:val="en-US"/>
        </w:rPr>
        <w:t>inflate</w:t>
      </w:r>
      <w:r w:rsidRPr="00EB7B75">
        <w:t>_</w:t>
      </w:r>
      <w:r>
        <w:rPr>
          <w:lang w:val="en-US"/>
        </w:rPr>
        <w:t>string</w:t>
      </w:r>
      <w:r w:rsidRPr="00EB7B75">
        <w:t xml:space="preserve">: </w:t>
      </w:r>
    </w:p>
    <w:p w14:paraId="4444B5D2" w14:textId="276E494A" w:rsidR="00493117" w:rsidRDefault="00EB7B75" w:rsidP="00E451EB">
      <w:pPr>
        <w:spacing w:line="259" w:lineRule="auto"/>
        <w:ind w:firstLine="0"/>
        <w:contextualSpacing w:val="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80E2D8" wp14:editId="1CD7C495">
                <wp:simplePos x="0" y="0"/>
                <wp:positionH relativeFrom="column">
                  <wp:posOffset>2344420</wp:posOffset>
                </wp:positionH>
                <wp:positionV relativeFrom="paragraph">
                  <wp:posOffset>6709583</wp:posOffset>
                </wp:positionV>
                <wp:extent cx="541020" cy="0"/>
                <wp:effectExtent l="0" t="76200" r="1143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0A24C" id="Прямая со стрелкой 30" o:spid="_x0000_s1026" type="#_x0000_t32" style="position:absolute;margin-left:184.6pt;margin-top:528.3pt;width:42.6pt;height:0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C3FC666" wp14:editId="23034BB3">
                <wp:simplePos x="0" y="0"/>
                <wp:positionH relativeFrom="column">
                  <wp:posOffset>1434464</wp:posOffset>
                </wp:positionH>
                <wp:positionV relativeFrom="paragraph">
                  <wp:posOffset>6349365</wp:posOffset>
                </wp:positionV>
                <wp:extent cx="909955" cy="721360"/>
                <wp:effectExtent l="0" t="0" r="23495" b="21590"/>
                <wp:wrapNone/>
                <wp:docPr id="16" name="Блок-схема: внутренняя памят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95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9834" w14:textId="2B157738" w:rsidR="00EB7B75" w:rsidRPr="00EB7B75" w:rsidRDefault="00EB7B75" w:rsidP="00EB7B75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 xml:space="preserve">вернуть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FC666" id="Блок-схема: внутренняя память 16" o:spid="_x0000_s1116" type="#_x0000_t113" style="position:absolute;margin-left:112.95pt;margin-top:499.95pt;width:71.65pt;height:56.8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" fillcolor="white [3212]" strokecolor="black [3213]" strokeweight="1pt">
                <v:textbox>
                  <w:txbxContent>
                    <w:p w14:paraId="6DB89834" w14:textId="2B157738" w:rsidR="00EB7B75" w:rsidRPr="00EB7B75" w:rsidRDefault="00EB7B75" w:rsidP="00EB7B75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 xml:space="preserve">вернуть 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11D7F0" wp14:editId="296609EB">
                <wp:simplePos x="0" y="0"/>
                <wp:positionH relativeFrom="column">
                  <wp:posOffset>2879898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F4FE8" w14:textId="77777777" w:rsidR="00EB7B75" w:rsidRPr="006E3EE4" w:rsidRDefault="00EB7B75" w:rsidP="006E3EE4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D7F0" id="Блок-схема: знак завершения 364" o:spid="_x0000_s1117" type="#_x0000_t116" style="position:absolute;margin-left:226.75pt;margin-top:514.15pt;width:71pt;height:28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pI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" fillcolor="white [3212]" strokecolor="black [3213]" strokeweight="1pt">
                <v:textbox>
                  <w:txbxContent>
                    <w:p w14:paraId="46AF4FE8" w14:textId="77777777" w:rsidR="00EB7B75" w:rsidRPr="006E3EE4" w:rsidRDefault="00EB7B75" w:rsidP="006E3EE4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E68FC2" wp14:editId="2F25E1A4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D94F5" id="Блок-схема: узел 363" o:spid="_x0000_s1026" type="#_x0000_t120" style="position:absolute;margin-left:12.5pt;margin-top:455.7pt;width:3.6pt;height:3.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4E1416" wp14:editId="5D658315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E4505" id="Блок-схема: узел 362" o:spid="_x0000_s1026" type="#_x0000_t120" style="position:absolute;margin-left:12.5pt;margin-top:384.6pt;width:3.6pt;height:3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629678" wp14:editId="53334B44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47002" id="Блок-схема: узел 361" o:spid="_x0000_s1026" type="#_x0000_t120" style="position:absolute;margin-left:12.5pt;margin-top:319.7pt;width:3.6pt;height:3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1DB4917" wp14:editId="048FEBF3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B714" id="Блок-схема: узел 360" o:spid="_x0000_s1026" type="#_x0000_t120" style="position:absolute;margin-left:12.6pt;margin-top:299.55pt;width:3.6pt;height:3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05B6EAB" wp14:editId="6EB16219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F31CA" id="Блок-схема: узел 359" o:spid="_x0000_s1026" type="#_x0000_t120" style="position:absolute;margin-left:12.05pt;margin-top:193.2pt;width:3.6pt;height: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60D39F7" wp14:editId="64758D53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4035" id="Блок-схема: узел 358" o:spid="_x0000_s1026" type="#_x0000_t120" style="position:absolute;margin-left:239.95pt;margin-top:242.65pt;width:3.6pt;height: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BB85C4" wp14:editId="1107772A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FFF0" id="Блок-схема: узел 357" o:spid="_x0000_s1026" type="#_x0000_t120" style="position:absolute;margin-left:240.1pt;margin-top:114.6pt;width:3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6733A42" wp14:editId="6D8ED210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D402E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3A42" id="Надпись 356" o:spid="_x0000_s1118" type="#_x0000_t202" style="position:absolute;margin-left:321.55pt;margin-top:414.85pt;width:42.75pt;height:28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bn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M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" filled="f" stroked="f" strokeweight=".5pt">
                <v:textbox>
                  <w:txbxContent>
                    <w:p w14:paraId="6B1D402E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B1D92B8" wp14:editId="58926DB1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E1F3C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92B8" id="Надпись 355" o:spid="_x0000_s1119" type="#_x0000_t202" style="position:absolute;margin-left:184pt;margin-top:315.4pt;width:42.75pt;height:28.5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Ah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p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" filled="f" stroked="f" strokeweight=".5pt">
                <v:textbox>
                  <w:txbxContent>
                    <w:p w14:paraId="56BE1F3C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486F8C5" wp14:editId="49024C65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33AC6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F8C5" id="Надпись 354" o:spid="_x0000_s1120" type="#_x0000_t202" style="position:absolute;margin-left:184.2pt;margin-top:258.65pt;width:42.75pt;height:28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" filled="f" stroked="f" strokeweight=".5pt">
                <v:textbox>
                  <w:txbxContent>
                    <w:p w14:paraId="4B133AC6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9ACAF" wp14:editId="57A2A84A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4AB75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9ACAF" id="Надпись 353" o:spid="_x0000_s1121" type="#_x0000_t202" style="position:absolute;margin-left:326.55pt;margin-top:272.8pt;width:42.75pt;height:28.5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GU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Ja/RlE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3114AB75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1EFC52" wp14:editId="3DC29CAC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02E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FC52" id="Надпись 352" o:spid="_x0000_s1122" type="#_x0000_t202" style="position:absolute;margin-left:326.55pt;margin-top:137.75pt;width:42.75pt;height:28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iI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3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WAsYi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57CA02E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E0145E1" wp14:editId="41E2A8F2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83718" w14:textId="77777777" w:rsidR="00EB7B75" w:rsidRPr="00367F0F" w:rsidRDefault="00EB7B75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45E1" id="Надпись 351" o:spid="_x0000_s1123" type="#_x0000_t202" style="position:absolute;margin-left:184.55pt;margin-top:186.85pt;width:42.75pt;height:28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KEink5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1EF83718" w14:textId="77777777" w:rsidR="00EB7B75" w:rsidRPr="00367F0F" w:rsidRDefault="00EB7B75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F782E72" wp14:editId="309A9FC9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0FCD4" w14:textId="77777777" w:rsidR="00EB7B75" w:rsidRPr="00367F0F" w:rsidRDefault="00EB7B75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2E72" id="Надпись 350" o:spid="_x0000_s1124" type="#_x0000_t202" style="position:absolute;margin-left:184.7pt;margin-top:130.8pt;width:42.75pt;height:28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89DrU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7860FCD4" w14:textId="77777777" w:rsidR="00EB7B75" w:rsidRPr="00367F0F" w:rsidRDefault="00EB7B75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F0A9BA" wp14:editId="49AC17E4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5EB2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9BA" id="Надпись 349" o:spid="_x0000_s1125" type="#_x0000_t202" style="position:absolute;margin-left:263.85pt;margin-top:358pt;width:28.5pt;height:28.2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" filled="f" stroked="f" strokeweight=".5pt">
                <v:textbox>
                  <w:txbxContent>
                    <w:p w14:paraId="422A5EB2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A1D5F11" wp14:editId="03D4F5D5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3A27B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5F11" id="Надпись 348" o:spid="_x0000_s1126" type="#_x0000_t202" style="position:absolute;margin-left:248.15pt;margin-top:222.5pt;width:28.5pt;height:28.2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" filled="f" stroked="f" strokeweight=".5pt">
                <v:textbox>
                  <w:txbxContent>
                    <w:p w14:paraId="3043A27B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BE79A03" wp14:editId="1F0C3052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4DFE8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9A03" id="Надпись 347" o:spid="_x0000_s1127" type="#_x0000_t202" style="position:absolute;margin-left:241.4pt;margin-top:88.4pt;width:28.5pt;height:28.2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" filled="f" stroked="f" strokeweight=".5pt">
                <v:textbox>
                  <w:txbxContent>
                    <w:p w14:paraId="4924DFE8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1A67B5A" wp14:editId="5AD7030F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D26BF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7B5A" id="Надпись 346" o:spid="_x0000_s1128" type="#_x0000_t202" style="position:absolute;margin-left:118.9pt;margin-top:277.95pt;width:28.5pt;height:28.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" filled="f" stroked="f" strokeweight=".5pt">
                <v:textbox>
                  <w:txbxContent>
                    <w:p w14:paraId="158D26BF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9D4EB7" wp14:editId="7EE1640B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B8DE4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4EB7" id="Надпись 345" o:spid="_x0000_s1129" type="#_x0000_t202" style="position:absolute;margin-left:117.2pt;margin-top:222.55pt;width:28.5pt;height:28.2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0zoLFU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166B8DE4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7C80896" wp14:editId="3FFE2F72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A8B2A" w14:textId="77777777" w:rsidR="00EB7B75" w:rsidRDefault="00EB7B75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0896" id="Надпись 344" o:spid="_x0000_s1130" type="#_x0000_t202" style="position:absolute;margin-left:119.05pt;margin-top:156.85pt;width:28.5pt;height:28.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" filled="f" stroked="f" strokeweight=".5pt">
                <v:textbox>
                  <w:txbxContent>
                    <w:p w14:paraId="262A8B2A" w14:textId="77777777" w:rsidR="00EB7B75" w:rsidRDefault="00EB7B75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56EF0CC" wp14:editId="5C18876B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ADC1B" w14:textId="77777777" w:rsidR="00EB7B75" w:rsidRDefault="00EB7B75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EF0CC" id="Надпись 343" o:spid="_x0000_s1131" type="#_x0000_t202" style="position:absolute;margin-left:117.1pt;margin-top:116.5pt;width:28.5pt;height:28.2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AOQqiO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58BADC1B" w14:textId="77777777" w:rsidR="00EB7B75" w:rsidRDefault="00EB7B75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40FEE63" wp14:editId="62390FA0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02DDB" id="Прямая со стрелкой 342" o:spid="_x0000_s1026" type="#_x0000_t32" style="position:absolute;margin-left:13.95pt;margin-top:528.45pt;width:99.6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1947CA" wp14:editId="5EE3E1FA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503E0" id="Прямая со стрелкой 341" o:spid="_x0000_s1026" type="#_x0000_t32" style="position:absolute;margin-left:13.95pt;margin-top:173.45pt;width:0;height:3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7612C9A" wp14:editId="15F908A8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FAC1A" id="Прямая со стрелкой 340" o:spid="_x0000_s1026" type="#_x0000_t32" style="position:absolute;margin-left:13.95pt;margin-top:457.45pt;width:312.5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CDE06A" wp14:editId="2E26EBA5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9D3BE" id="Прямая со стрелкой 339" o:spid="_x0000_s1026" type="#_x0000_t32" style="position:absolute;margin-left:326.5pt;margin-top:414.8pt;width:.35pt;height:42.65pt;flip:x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62AE811" wp14:editId="5715A6D2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E14E" w14:textId="77777777" w:rsidR="00EB7B75" w:rsidRPr="00EB7B75" w:rsidRDefault="00EB7B75" w:rsidP="00252DF7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 w:rsidRPr="00EB7B75">
                              <w:rPr>
                                <w:lang w:val="en-US"/>
                              </w:rPr>
                              <w:t xml:space="preserve">s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inflate_string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(s, (w - n) / 2 + n,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::left, filler); </w:t>
                            </w:r>
                          </w:p>
                          <w:p w14:paraId="6F11442D" w14:textId="77777777" w:rsidR="00EB7B75" w:rsidRPr="00252DF7" w:rsidRDefault="00EB7B75" w:rsidP="00252DF7">
                            <w:pPr>
                              <w:pStyle w:val="-"/>
                            </w:pPr>
                            <w:r w:rsidRPr="00252DF7">
                              <w:t xml:space="preserve">s = </w:t>
                            </w:r>
                            <w:proofErr w:type="spellStart"/>
                            <w:r w:rsidRPr="00252DF7">
                              <w:t>inflate_string</w:t>
                            </w:r>
                            <w:proofErr w:type="spellEnd"/>
                            <w:r w:rsidRPr="00252DF7">
                              <w:t xml:space="preserve">(s, (w - n) / 2 + (w - n) % 2 + </w:t>
                            </w:r>
                            <w:proofErr w:type="spellStart"/>
                            <w:r w:rsidRPr="00252DF7">
                              <w:t>s.size</w:t>
                            </w:r>
                            <w:proofErr w:type="spellEnd"/>
                            <w:r w:rsidRPr="00252DF7">
                              <w:t xml:space="preserve">(), </w:t>
                            </w:r>
                            <w:proofErr w:type="spellStart"/>
                            <w:r w:rsidRPr="00252DF7">
                              <w:t>StrAlign</w:t>
                            </w:r>
                            <w:proofErr w:type="spellEnd"/>
                            <w:r w:rsidRPr="00252DF7">
                              <w:t>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AE811" id="Блок-схема: процесс 338" o:spid="_x0000_s1132" type="#_x0000_t109" style="position:absolute;margin-left:28.4pt;margin-top:429pt;width:269.8pt;height:56.8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" fillcolor="white [3212]" strokecolor="black [3213]" strokeweight="1pt">
                <v:textbox>
                  <w:txbxContent>
                    <w:p w14:paraId="3535E14E" w14:textId="77777777" w:rsidR="00EB7B75" w:rsidRPr="00EB7B75" w:rsidRDefault="00EB7B75" w:rsidP="00252DF7">
                      <w:pPr>
                        <w:pStyle w:val="-"/>
                        <w:rPr>
                          <w:lang w:val="en-US"/>
                        </w:rPr>
                      </w:pPr>
                      <w:r w:rsidRPr="00EB7B75">
                        <w:rPr>
                          <w:lang w:val="en-US"/>
                        </w:rPr>
                        <w:t xml:space="preserve">s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inflate_string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(s, (w - n) / 2 + n,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::left, filler); </w:t>
                      </w:r>
                    </w:p>
                    <w:p w14:paraId="6F11442D" w14:textId="77777777" w:rsidR="00EB7B75" w:rsidRPr="00252DF7" w:rsidRDefault="00EB7B75" w:rsidP="00252DF7">
                      <w:pPr>
                        <w:pStyle w:val="-"/>
                      </w:pPr>
                      <w:r w:rsidRPr="00252DF7">
                        <w:t xml:space="preserve">s = </w:t>
                      </w:r>
                      <w:proofErr w:type="spellStart"/>
                      <w:r w:rsidRPr="00252DF7">
                        <w:t>inflate_string</w:t>
                      </w:r>
                      <w:proofErr w:type="spellEnd"/>
                      <w:r w:rsidRPr="00252DF7">
                        <w:t xml:space="preserve">(s, (w - n) / 2 + (w - n) % 2 + </w:t>
                      </w:r>
                      <w:proofErr w:type="spellStart"/>
                      <w:r w:rsidRPr="00252DF7">
                        <w:t>s.size</w:t>
                      </w:r>
                      <w:proofErr w:type="spellEnd"/>
                      <w:r w:rsidRPr="00252DF7">
                        <w:t xml:space="preserve">(), </w:t>
                      </w:r>
                      <w:proofErr w:type="spellStart"/>
                      <w:r w:rsidRPr="00252DF7">
                        <w:t>StrAlign</w:t>
                      </w:r>
                      <w:proofErr w:type="spellEnd"/>
                      <w:r w:rsidRPr="00252DF7">
                        <w:t>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ADAD8A" wp14:editId="45E76C83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41CBC" w14:textId="77777777" w:rsidR="00EB7B75" w:rsidRDefault="00EB7B75" w:rsidP="00252DF7">
                            <w:pPr>
                              <w:pStyle w:val="-"/>
                            </w:pPr>
                            <w:proofErr w:type="spellStart"/>
                            <w:r w:rsidRPr="00252DF7">
                              <w:t>s.erase</w:t>
                            </w:r>
                            <w:proofErr w:type="spellEnd"/>
                            <w:r w:rsidRPr="00252DF7">
                              <w:t>(0, (n - w) / 2);</w:t>
                            </w:r>
                          </w:p>
                          <w:p w14:paraId="434EFF1C" w14:textId="77777777" w:rsidR="00EB7B75" w:rsidRPr="00252DF7" w:rsidRDefault="00EB7B75" w:rsidP="00252DF7">
                            <w:pPr>
                              <w:pStyle w:val="-"/>
                            </w:pPr>
                            <w:proofErr w:type="spellStart"/>
                            <w:r>
                              <w:t>s</w:t>
                            </w:r>
                            <w:r w:rsidRPr="00252DF7">
                              <w:t>.erase</w:t>
                            </w:r>
                            <w:proofErr w:type="spellEnd"/>
                            <w:r w:rsidRPr="00252DF7">
                              <w:t>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AD8A" id="Блок-схема: процесс 336" o:spid="_x0000_s1133" type="#_x0000_t109" style="position:absolute;margin-left:70.95pt;margin-top:357.7pt;width:170.35pt;height:57.1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" fillcolor="white [3212]" strokecolor="black [3213]" strokeweight="1pt">
                <v:textbox>
                  <w:txbxContent>
                    <w:p w14:paraId="0C841CBC" w14:textId="77777777" w:rsidR="00EB7B75" w:rsidRDefault="00EB7B75" w:rsidP="00252DF7">
                      <w:pPr>
                        <w:pStyle w:val="-"/>
                      </w:pPr>
                      <w:proofErr w:type="spellStart"/>
                      <w:r w:rsidRPr="00252DF7">
                        <w:t>s.erase</w:t>
                      </w:r>
                      <w:proofErr w:type="spellEnd"/>
                      <w:r w:rsidRPr="00252DF7">
                        <w:t>(0, (n - w) / 2);</w:t>
                      </w:r>
                    </w:p>
                    <w:p w14:paraId="434EFF1C" w14:textId="77777777" w:rsidR="00EB7B75" w:rsidRPr="00252DF7" w:rsidRDefault="00EB7B75" w:rsidP="00252DF7">
                      <w:pPr>
                        <w:pStyle w:val="-"/>
                      </w:pPr>
                      <w:proofErr w:type="spellStart"/>
                      <w:r>
                        <w:t>s</w:t>
                      </w:r>
                      <w:r w:rsidRPr="00252DF7">
                        <w:t>.erase</w:t>
                      </w:r>
                      <w:proofErr w:type="spellEnd"/>
                      <w:r w:rsidRPr="00252DF7">
                        <w:t>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A3AAE49" wp14:editId="183D186A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6A0C" id="Прямая со стрелкой 337" o:spid="_x0000_s1026" type="#_x0000_t32" style="position:absolute;margin-left:14pt;margin-top:386.3pt;width:270.25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ADE5194" wp14:editId="3DEC8803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11D0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5194" id="Блок-схема: решение 335" o:spid="_x0000_s1134" type="#_x0000_t110" style="position:absolute;margin-left:284.2pt;margin-top:357.8pt;width:85.2pt;height:57.0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M0xA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" fillcolor="white [3212]" strokecolor="black [3213]" strokeweight="1pt">
                <v:textbox>
                  <w:txbxContent>
                    <w:p w14:paraId="64D411D0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62AAEA3" wp14:editId="1E7A6B00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18C31" id="Прямая со стрелкой 332" o:spid="_x0000_s1026" type="#_x0000_t32" style="position:absolute;margin-left:326.55pt;margin-top:272.8pt;width:0;height:85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6792ED" wp14:editId="757C6337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4728" id="Прямая со стрелкой 331" o:spid="_x0000_s1026" type="#_x0000_t32" style="position:absolute;margin-left:241.35pt;margin-top:216.15pt;width:0;height:28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FF71C02" wp14:editId="05FA4947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1641" id="Прямая со стрелкой 330" o:spid="_x0000_s1026" type="#_x0000_t32" style="position:absolute;margin-left:227.25pt;margin-top:244.35pt;width:28.4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D9E662" wp14:editId="5B682347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45C0" id="Прямая со стрелкой 329" o:spid="_x0000_s1026" type="#_x0000_t32" style="position:absolute;margin-left:184.35pt;margin-top:266.25pt;width:0;height:1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51E475D" wp14:editId="35A49C31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8C81" id="Прямая со стрелкой 328" o:spid="_x0000_s1026" type="#_x0000_t32" style="position:absolute;margin-left:113.6pt;margin-top:301.25pt;width:28.4pt;height:.1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708E2BD" wp14:editId="7AEF2574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6CAD" id="Прямая со стрелкой 327" o:spid="_x0000_s1026" type="#_x0000_t32" style="position:absolute;margin-left:13.95pt;margin-top:321.45pt;width:170.4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7CC734" wp14:editId="24F2FDAB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1B64A" id="Прямая со стрелкой 326" o:spid="_x0000_s1026" type="#_x0000_t32" style="position:absolute;margin-left:13.95pt;margin-top:301.25pt;width: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FA528E" wp14:editId="563DC55C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D6DA8" id="Прямая со стрелкой 325" o:spid="_x0000_s1026" type="#_x0000_t32" style="position:absolute;margin-left:13.95pt;margin-top:194.85pt;width:170.4pt;height:0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AC947F8" wp14:editId="36DABE00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916D" id="Прямая со стрелкой 324" o:spid="_x0000_s1026" type="#_x0000_t32" style="position:absolute;margin-left:13.95pt;margin-top:173.55pt;width:14.4pt;height:0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0B7D5BA" wp14:editId="278EFE3D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B67FC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7D5BA" id="Блок-схема: решение 323" o:spid="_x0000_s1135" type="#_x0000_t110" style="position:absolute;margin-left:142pt;margin-top:279pt;width:85.2pt;height:42.6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" fillcolor="white [3212]" strokecolor="black [3213]" strokeweight="1pt">
                <v:textbox>
                  <w:txbxContent>
                    <w:p w14:paraId="6D2B67FC" w14:textId="77777777" w:rsidR="00EB7B75" w:rsidRPr="00D60931" w:rsidRDefault="00EB7B75" w:rsidP="00D60931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3BC3072" wp14:editId="559B52ED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7348E" w14:textId="77777777" w:rsidR="00EB7B75" w:rsidRPr="00D60931" w:rsidRDefault="00EB7B75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3072" id="Блок-схема: решение 314" o:spid="_x0000_s1136" type="#_x0000_t110" style="position:absolute;margin-left:141.9pt;margin-top:223.45pt;width:85.2pt;height:42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" fillcolor="white [3212]" strokecolor="black [3213]" strokeweight="1pt">
                <v:textbox>
                  <w:txbxContent>
                    <w:p w14:paraId="1D47348E" w14:textId="77777777" w:rsidR="00EB7B75" w:rsidRPr="00D60931" w:rsidRDefault="00EB7B75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P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C9378F" wp14:editId="3C6548DC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8F201" w14:textId="77777777" w:rsidR="00EB7B75" w:rsidRPr="00D929BF" w:rsidRDefault="00EB7B75" w:rsidP="00D60931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w,n</w:t>
                            </w:r>
                            <w:proofErr w:type="spellEnd"/>
                            <w:r>
                              <w:t>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9378F" id="Блок-схема: процесс 320" o:spid="_x0000_s1137" type="#_x0000_t109" style="position:absolute;margin-left:28.8pt;margin-top:286.85pt;width:85.1pt;height:28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AfxVfE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5F78F201" w14:textId="77777777" w:rsidR="00EB7B75" w:rsidRPr="00D929BF" w:rsidRDefault="00EB7B75" w:rsidP="00D60931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w,n</w:t>
                      </w:r>
                      <w:proofErr w:type="spellEnd"/>
                      <w:r>
                        <w:t>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4A8E695" wp14:editId="2EA2A09F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A846A" id="Прямая со стрелкой 318" o:spid="_x0000_s1026" type="#_x0000_t32" style="position:absolute;margin-left:113.65pt;margin-top:215.7pt;width:127.7pt;height:.25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F8B9F9" wp14:editId="7403407F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C44D" id="Прямая со стрелкой 317" o:spid="_x0000_s1026" type="#_x0000_t32" style="position:absolute;margin-left:113.6pt;margin-top:244.25pt;width:28.0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BCE4D6F" wp14:editId="747D7A8E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72661" w14:textId="77777777" w:rsidR="00EB7B75" w:rsidRDefault="00EB7B75" w:rsidP="00D60931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s+filler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D82D42" w14:textId="77777777" w:rsidR="00EB7B75" w:rsidRPr="00D929BF" w:rsidRDefault="00EB7B75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4D6F" id="Блок-схема: процесс 315" o:spid="_x0000_s1138" type="#_x0000_t109" style="position:absolute;margin-left:28.1pt;margin-top:216.25pt;width:85.2pt;height:42.4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" fillcolor="white [3212]" strokecolor="black [3213]" strokeweight="1pt">
                <v:textbox>
                  <w:txbxContent>
                    <w:p w14:paraId="2D872661" w14:textId="77777777" w:rsidR="00EB7B75" w:rsidRDefault="00EB7B75" w:rsidP="00D60931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s+filler</w:t>
                      </w:r>
                      <w:proofErr w:type="spellEnd"/>
                      <w:r>
                        <w:t>;</w:t>
                      </w:r>
                    </w:p>
                    <w:p w14:paraId="34D82D42" w14:textId="77777777" w:rsidR="00EB7B75" w:rsidRPr="00D929BF" w:rsidRDefault="00EB7B75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CD3949F" wp14:editId="2BF95521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15171" id="Прямая со стрелкой 313" o:spid="_x0000_s1026" type="#_x0000_t32" style="position:absolute;margin-left:326.8pt;margin-top:144.95pt;width:0;height:71.0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43A3C4" wp14:editId="18EE4257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C12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A3C4" id="Блок-схема: решение 294" o:spid="_x0000_s1139" type="#_x0000_t110" style="position:absolute;margin-left:255.7pt;margin-top:216.1pt;width:141.9pt;height:56.9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" fillcolor="white [3212]" strokecolor="black [3213]" strokeweight="1pt">
                <v:textbox>
                  <w:txbxContent>
                    <w:p w14:paraId="79B3C126" w14:textId="77777777" w:rsidR="00EB7B75" w:rsidRPr="00C82564" w:rsidRDefault="00EB7B75" w:rsidP="00C82564">
                      <w:pPr>
                        <w:pStyle w:val="-"/>
                      </w:pPr>
                      <w:r>
                        <w:t>a==</w:t>
                      </w:r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773B68F" wp14:editId="7D2F5334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9FC8F" id="Прямая со стрелкой 308" o:spid="_x0000_s1026" type="#_x0000_t32" style="position:absolute;margin-left:113.85pt;margin-top:173.45pt;width:27.8pt;height:0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B97E821" wp14:editId="2DB105BE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F185E" id="Прямая со стрелкой 307" o:spid="_x0000_s1026" type="#_x0000_t32" style="position:absolute;margin-left:184.6pt;margin-top:137.9pt;width:0;height:14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B3615FF" wp14:editId="64F6DEE1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88447" w14:textId="77777777" w:rsidR="00EB7B75" w:rsidRPr="00D929BF" w:rsidRDefault="00EB7B75" w:rsidP="00D929BF">
                            <w:pPr>
                              <w:pStyle w:val="-"/>
                            </w:pPr>
                            <w:proofErr w:type="spellStart"/>
                            <w:r>
                              <w:t>s.erase</w:t>
                            </w:r>
                            <w:proofErr w:type="spellEnd"/>
                            <w:r>
                              <w:t>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15FF" id="Блок-схема: процесс 306" o:spid="_x0000_s1140" type="#_x0000_t109" style="position:absolute;margin-left:28.5pt;margin-top:159.25pt;width:85.1pt;height:28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FM4Vlf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7B088447" w14:textId="77777777" w:rsidR="00EB7B75" w:rsidRPr="00D929BF" w:rsidRDefault="00EB7B75" w:rsidP="00D929BF">
                      <w:pPr>
                        <w:pStyle w:val="-"/>
                      </w:pPr>
                      <w:proofErr w:type="spellStart"/>
                      <w:r>
                        <w:t>s.erase</w:t>
                      </w:r>
                      <w:proofErr w:type="spellEnd"/>
                      <w:r>
                        <w:t>(0,n-w);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D158B1" wp14:editId="13448147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84326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n&gt;w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158B1" id="Блок-схема: решение 305" o:spid="_x0000_s1141" type="#_x0000_t110" style="position:absolute;margin-left:141.65pt;margin-top:152.3pt;width:85.2pt;height:42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" fillcolor="white [3212]" strokecolor="black [3213]" strokeweight="1pt">
                <v:textbox>
                  <w:txbxContent>
                    <w:p w14:paraId="55584326" w14:textId="77777777" w:rsidR="00EB7B75" w:rsidRPr="00D929BF" w:rsidRDefault="00EB7B75" w:rsidP="00D929BF">
                      <w:pPr>
                        <w:pStyle w:val="-"/>
                      </w:pPr>
                      <w:r>
                        <w:t>n&gt;w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2047C0" wp14:editId="5F6D6B1D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725A4" id="Прямая со стрелкой 303" o:spid="_x0000_s1026" type="#_x0000_t32" style="position:absolute;margin-left:241.25pt;margin-top:88.25pt;width:.3pt;height:28.4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3B313A0" wp14:editId="08049DAC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335C" id="Прямая со стрелкой 302" o:spid="_x0000_s1026" type="#_x0000_t32" style="position:absolute;margin-left:113.7pt;margin-top:88.25pt;width:127.7pt;height:.25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2179F8" wp14:editId="0350F890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BBD5E" id="Прямая со стрелкой 301" o:spid="_x0000_s1026" type="#_x0000_t32" style="position:absolute;margin-left:113.6pt;margin-top:116.85pt;width:28.1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5C5B24" wp14:editId="76216212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18D31" id="Прямая со стрелкой 300" o:spid="_x0000_s1026" type="#_x0000_t32" style="position:absolute;margin-left:226.9pt;margin-top:116.65pt;width:28.7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BC5641" wp14:editId="4945F66C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5EDED" id="Прямая со стрелкой 299" o:spid="_x0000_s1026" type="#_x0000_t32" style="position:absolute;margin-left:326.6pt;margin-top:59.85pt;width:0;height:28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C0B5BFD" wp14:editId="7AD4A8B6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E34CD" id="Прямая со стрелкой 298" o:spid="_x0000_s1026" type="#_x0000_t32" style="position:absolute;margin-left:241.35pt;margin-top:31.5pt;width:28.45pt;height: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5949F9" wp14:editId="3B77B90A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D532F" id="Прямая со стрелкой 297" o:spid="_x0000_s1026" type="#_x0000_t32" style="position:absolute;margin-left:85.2pt;margin-top:31.45pt;width:28.4pt;height: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027777" wp14:editId="28AE1155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8158" w14:textId="77777777" w:rsidR="00EB7B75" w:rsidRDefault="00EB7B75" w:rsidP="00D929BF">
                            <w:pPr>
                              <w:pStyle w:val="-"/>
                            </w:pPr>
                            <w:r>
                              <w:t>s=</w:t>
                            </w:r>
                            <w:proofErr w:type="spellStart"/>
                            <w:r>
                              <w:t>filler+s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BCF7D1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7777" id="Блок-схема: процесс 296" o:spid="_x0000_s1142" type="#_x0000_t109" style="position:absolute;margin-left:28.5pt;margin-top:88.25pt;width:85.2pt;height:42.3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" fillcolor="white [3212]" strokecolor="black [3213]" strokeweight="1pt">
                <v:textbox>
                  <w:txbxContent>
                    <w:p w14:paraId="5AA68158" w14:textId="77777777" w:rsidR="00EB7B75" w:rsidRDefault="00EB7B75" w:rsidP="00D929BF">
                      <w:pPr>
                        <w:pStyle w:val="-"/>
                      </w:pPr>
                      <w:r>
                        <w:t>s=</w:t>
                      </w:r>
                      <w:proofErr w:type="spellStart"/>
                      <w:r>
                        <w:t>filler+s</w:t>
                      </w:r>
                      <w:proofErr w:type="spellEnd"/>
                      <w:r>
                        <w:t>;</w:t>
                      </w:r>
                    </w:p>
                    <w:p w14:paraId="40BCF7D1" w14:textId="77777777" w:rsidR="00EB7B75" w:rsidRPr="00D929BF" w:rsidRDefault="00EB7B75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DBC285" wp14:editId="61C23D95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D7D95" w14:textId="77777777" w:rsidR="00EB7B75" w:rsidRPr="00D929BF" w:rsidRDefault="00EB7B75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BC285" id="Блок-схема: решение 295" o:spid="_x0000_s1143" type="#_x0000_t110" style="position:absolute;margin-left:141.85pt;margin-top:95.2pt;width:85.2pt;height:42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uJAb78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286D7D95" w14:textId="77777777" w:rsidR="00EB7B75" w:rsidRPr="00D929BF" w:rsidRDefault="00EB7B75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C17217" wp14:editId="5F42CAF3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8FF76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17217" id="Блок-схема: решение 293" o:spid="_x0000_s1144" type="#_x0000_t110" style="position:absolute;margin-left:255.7pt;margin-top:88.35pt;width:141.9pt;height:56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XMLxg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" fillcolor="white [3212]" strokecolor="black [3213]" strokeweight="1pt">
                <v:textbox>
                  <w:txbxContent>
                    <w:p w14:paraId="0568FF76" w14:textId="77777777" w:rsidR="00EB7B75" w:rsidRPr="00C82564" w:rsidRDefault="00EB7B75" w:rsidP="00C82564">
                      <w:pPr>
                        <w:pStyle w:val="-"/>
                      </w:pPr>
                      <w:r>
                        <w:t>a==</w:t>
                      </w:r>
                      <w:proofErr w:type="spellStart"/>
                      <w:r>
                        <w:t>right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70AA04" wp14:editId="1D3717D9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2585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n =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s.size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0AA04" id="Блок-схема: процесс 292" o:spid="_x0000_s1145" type="#_x0000_t109" style="position:absolute;margin-left:269.85pt;margin-top:2.85pt;width:113.55pt;height:56.8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p7H3b8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7ABF2585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n =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s.size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59AA2BE" wp14:editId="786234BA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D58CA" w14:textId="77777777" w:rsidR="00EB7B75" w:rsidRPr="00EB7B75" w:rsidRDefault="00EB7B75" w:rsidP="00C82564">
                            <w:pPr>
                              <w:pStyle w:val="-"/>
                              <w:rPr>
                                <w:lang w:val="en-US"/>
                              </w:rPr>
                            </w:pPr>
                            <w:r>
                              <w:t>получить</w:t>
                            </w:r>
                            <w:r w:rsidRPr="00EB7B75">
                              <w:rPr>
                                <w:lang w:val="en-US"/>
                              </w:rPr>
                              <w:t xml:space="preserve"> std::string s,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 xml:space="preserve"> w, </w:t>
                            </w:r>
                            <w:proofErr w:type="spellStart"/>
                            <w:r w:rsidRPr="00EB7B75">
                              <w:rPr>
                                <w:lang w:val="en-US"/>
                              </w:rPr>
                              <w:t>StrAlign</w:t>
                            </w:r>
                            <w:proofErr w:type="spellEnd"/>
                            <w:r w:rsidRPr="00EB7B75">
                              <w:rPr>
                                <w:lang w:val="en-US"/>
                              </w:rPr>
                              <w:t>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AA2BE" id="Блок-схема: внутренняя память 291" o:spid="_x0000_s1146" type="#_x0000_t113" style="position:absolute;margin-left:113.4pt;margin-top:2.85pt;width:128pt;height:56.8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" fillcolor="white [3212]" strokecolor="black [3213]" strokeweight="1pt">
                <v:textbox>
                  <w:txbxContent>
                    <w:p w14:paraId="70ED58CA" w14:textId="77777777" w:rsidR="00EB7B75" w:rsidRPr="00EB7B75" w:rsidRDefault="00EB7B75" w:rsidP="00C82564">
                      <w:pPr>
                        <w:pStyle w:val="-"/>
                        <w:rPr>
                          <w:lang w:val="en-US"/>
                        </w:rPr>
                      </w:pPr>
                      <w:r>
                        <w:t>получить</w:t>
                      </w:r>
                      <w:r w:rsidRPr="00EB7B75">
                        <w:rPr>
                          <w:lang w:val="en-US"/>
                        </w:rPr>
                        <w:t xml:space="preserve"> std::string s,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size_t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 xml:space="preserve"> w, </w:t>
                      </w:r>
                      <w:proofErr w:type="spellStart"/>
                      <w:r w:rsidRPr="00EB7B75">
                        <w:rPr>
                          <w:lang w:val="en-US"/>
                        </w:rPr>
                        <w:t>StrAlign</w:t>
                      </w:r>
                      <w:proofErr w:type="spellEnd"/>
                      <w:r w:rsidRPr="00EB7B75">
                        <w:rPr>
                          <w:lang w:val="en-US"/>
                        </w:rPr>
                        <w:t>:: a, char filler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8DBE60" wp14:editId="5ACD5DFD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AC92C" w14:textId="77777777" w:rsidR="00EB7B75" w:rsidRPr="00C82564" w:rsidRDefault="00EB7B75" w:rsidP="00C8256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DBE60" id="Блок-схема: знак завершения 290" o:spid="_x0000_s1147" type="#_x0000_t116" style="position:absolute;margin-left:14.2pt;margin-top:17.25pt;width:71pt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" fillcolor="white [3212]" strokecolor="black [3213]" strokeweight="1pt">
                <v:textbox>
                  <w:txbxContent>
                    <w:p w14:paraId="6DEAC92C" w14:textId="77777777" w:rsidR="00EB7B75" w:rsidRPr="00C82564" w:rsidRDefault="00EB7B75" w:rsidP="00C8256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>
        <w:br w:type="page"/>
      </w:r>
    </w:p>
    <w:p w14:paraId="1B0014A1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6D242812" w14:textId="77777777" w:rsidR="00493117" w:rsidRDefault="00493117" w:rsidP="00493117">
      <w:r>
        <w:t>В программе вычисления выполняются над переменными - числами,</w:t>
      </w:r>
      <w:r w:rsidR="00CD4454">
        <w:t xml:space="preserve"> </w:t>
      </w:r>
      <w:r>
        <w:t xml:space="preserve">записанными в памяти компьютера, называемыми операндами. </w:t>
      </w:r>
      <w:r w:rsidR="00CD4454">
        <w:t xml:space="preserve">Например, </w:t>
      </w:r>
      <w:r>
        <w:t>С=А+В – простое выражение, которое означает взять число из ячейки А</w:t>
      </w:r>
      <w:r w:rsidR="00CD4454">
        <w:t xml:space="preserve"> </w:t>
      </w:r>
      <w:r>
        <w:t>сложить его с числом из ячейки В и записать результат в ячейку С. В этой</w:t>
      </w:r>
      <w:r w:rsidR="00CD4454">
        <w:t xml:space="preserve"> </w:t>
      </w:r>
      <w:r>
        <w:t>записи, несмотря на ее простоту, есть неопределенность для программы,</w:t>
      </w:r>
      <w:r w:rsidR="00CD4454">
        <w:t xml:space="preserve"> </w:t>
      </w:r>
      <w:r>
        <w:t>заключающаяся в том, что числа в программе могут быть представлены в</w:t>
      </w:r>
      <w:r w:rsidR="00CD4454">
        <w:t xml:space="preserve"> </w:t>
      </w:r>
      <w:r>
        <w:t>различных форматах, проще говоря занимать разное по размеру место в</w:t>
      </w:r>
      <w:r w:rsidR="00CD4454">
        <w:t xml:space="preserve"> </w:t>
      </w:r>
      <w:r>
        <w:t>памяти машины, и это может существенно влиять на результат. В дальнейшем</w:t>
      </w:r>
      <w:r w:rsidR="00CD4454">
        <w:t xml:space="preserve"> </w:t>
      </w:r>
      <w:r>
        <w:t>мы рассмотрим детально эти представления и правила преобразования типов,</w:t>
      </w:r>
      <w:r w:rsidR="00CD4454">
        <w:t xml:space="preserve"> </w:t>
      </w:r>
      <w:r>
        <w:t>однако отчет должен точно описывать используемые в программе типы</w:t>
      </w:r>
      <w:r w:rsidR="00CD4454">
        <w:t xml:space="preserve"> </w:t>
      </w:r>
      <w:r>
        <w:t>переменных для правильной работы с обоснованием использования</w:t>
      </w:r>
      <w:r w:rsidR="00CD4454">
        <w:t xml:space="preserve"> </w:t>
      </w:r>
      <w:r>
        <w:t xml:space="preserve">выбранного типа. Например А, В. С – имеют целочисленный тип со знаком </w:t>
      </w:r>
      <w:proofErr w:type="spellStart"/>
      <w:r>
        <w:t>int</w:t>
      </w:r>
      <w:proofErr w:type="spellEnd"/>
      <w:r>
        <w:t>.</w:t>
      </w:r>
    </w:p>
    <w:p w14:paraId="1F223499" w14:textId="77777777" w:rsidR="00493117" w:rsidRDefault="00493117">
      <w:pPr>
        <w:spacing w:line="259" w:lineRule="auto"/>
        <w:jc w:val="left"/>
      </w:pPr>
      <w:r>
        <w:br w:type="page"/>
      </w:r>
    </w:p>
    <w:p w14:paraId="7E48A75F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4449E6E4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622B8A93" w14:textId="77777777" w:rsidR="00D27944" w:rsidRDefault="00D27944">
      <w:pPr>
        <w:spacing w:line="259" w:lineRule="auto"/>
        <w:jc w:val="left"/>
      </w:pPr>
      <w:r>
        <w:br w:type="page"/>
      </w:r>
    </w:p>
    <w:p w14:paraId="3B7009C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543347F1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</w:t>
      </w:r>
      <w:proofErr w:type="spellStart"/>
      <w:r>
        <w:t>cpp</w:t>
      </w:r>
      <w:proofErr w:type="spellEnd"/>
      <w:r>
        <w:t xml:space="preserve">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</w:t>
      </w:r>
      <w:proofErr w:type="spellStart"/>
      <w:r>
        <w:t>headers</w:t>
      </w:r>
      <w:proofErr w:type="spellEnd"/>
      <w:r>
        <w:t>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</w:t>
      </w:r>
      <w:proofErr w:type="spellStart"/>
      <w:r>
        <w:t>vcxproj</w:t>
      </w:r>
      <w:proofErr w:type="spellEnd"/>
      <w:r>
        <w:t xml:space="preserve"> от Visual C </w:t>
      </w:r>
      <w:proofErr w:type="spellStart"/>
      <w:r>
        <w:t>Extended</w:t>
      </w:r>
      <w:proofErr w:type="spellEnd"/>
      <w:r>
        <w:t xml:space="preserve"> Project. Этап сборки скомпилированных файлов и приводит в случае успеха к созданию исполняемого файла, с расширением .</w:t>
      </w:r>
      <w:proofErr w:type="spellStart"/>
      <w:r>
        <w:t>exe</w:t>
      </w:r>
      <w:proofErr w:type="spellEnd"/>
      <w:r>
        <w:t xml:space="preserve"> (</w:t>
      </w:r>
      <w:proofErr w:type="spellStart"/>
      <w:r>
        <w:t>executable</w:t>
      </w:r>
      <w:proofErr w:type="spellEnd"/>
      <w:r>
        <w:t>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4E5BDB0A" w14:textId="77777777" w:rsidR="00AA14D6" w:rsidRDefault="00AA14D6">
      <w:pPr>
        <w:spacing w:line="259" w:lineRule="auto"/>
        <w:jc w:val="left"/>
      </w:pPr>
      <w:r>
        <w:br w:type="page"/>
      </w:r>
    </w:p>
    <w:p w14:paraId="34EEFD74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F7E176B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33553A44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67A906BC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A7457CD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3C5936D4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4599374F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21EBB8CD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</w:t>
      </w:r>
      <w:proofErr w:type="spellStart"/>
      <w:r>
        <w:t>exe</w:t>
      </w:r>
      <w:proofErr w:type="spellEnd"/>
      <w:r>
        <w:t xml:space="preserve">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B1D67E9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D032" w14:textId="77777777" w:rsidR="001C0D15" w:rsidRDefault="001C0D15" w:rsidP="00C6358B">
      <w:pPr>
        <w:spacing w:after="0" w:line="240" w:lineRule="auto"/>
      </w:pPr>
      <w:r>
        <w:separator/>
      </w:r>
    </w:p>
    <w:p w14:paraId="210DD1E7" w14:textId="77777777" w:rsidR="001C0D15" w:rsidRDefault="001C0D15"/>
  </w:endnote>
  <w:endnote w:type="continuationSeparator" w:id="0">
    <w:p w14:paraId="18A36CEB" w14:textId="77777777" w:rsidR="001C0D15" w:rsidRDefault="001C0D15" w:rsidP="00C6358B">
      <w:pPr>
        <w:spacing w:after="0" w:line="240" w:lineRule="auto"/>
      </w:pPr>
      <w:r>
        <w:continuationSeparator/>
      </w:r>
    </w:p>
    <w:p w14:paraId="50961FCE" w14:textId="77777777" w:rsidR="001C0D15" w:rsidRDefault="001C0D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3ED958D5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84BD2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AAD5" w14:textId="77777777" w:rsidR="001C0D15" w:rsidRDefault="001C0D15" w:rsidP="00C6358B">
      <w:pPr>
        <w:spacing w:after="0" w:line="240" w:lineRule="auto"/>
      </w:pPr>
      <w:r>
        <w:separator/>
      </w:r>
    </w:p>
    <w:p w14:paraId="3D0162BA" w14:textId="77777777" w:rsidR="001C0D15" w:rsidRDefault="001C0D15"/>
  </w:footnote>
  <w:footnote w:type="continuationSeparator" w:id="0">
    <w:p w14:paraId="0FB09F18" w14:textId="77777777" w:rsidR="001C0D15" w:rsidRDefault="001C0D15" w:rsidP="00C6358B">
      <w:pPr>
        <w:spacing w:after="0" w:line="240" w:lineRule="auto"/>
      </w:pPr>
      <w:r>
        <w:continuationSeparator/>
      </w:r>
    </w:p>
    <w:p w14:paraId="05D40D1A" w14:textId="77777777" w:rsidR="001C0D15" w:rsidRDefault="001C0D1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96416"/>
    <w:multiLevelType w:val="hybridMultilevel"/>
    <w:tmpl w:val="ECAADE48"/>
    <w:lvl w:ilvl="0" w:tplc="83A607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/>
        <w:i w:val="0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6B35F9"/>
    <w:multiLevelType w:val="hybridMultilevel"/>
    <w:tmpl w:val="AE487E0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A02388"/>
    <w:multiLevelType w:val="hybridMultilevel"/>
    <w:tmpl w:val="C38A3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E37444"/>
    <w:multiLevelType w:val="hybridMultilevel"/>
    <w:tmpl w:val="4A96E3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765B55"/>
    <w:multiLevelType w:val="hybridMultilevel"/>
    <w:tmpl w:val="32FA2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42C04A5"/>
    <w:multiLevelType w:val="hybridMultilevel"/>
    <w:tmpl w:val="9EC0D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18"/>
    <w:rsid w:val="000145C0"/>
    <w:rsid w:val="00040EB7"/>
    <w:rsid w:val="00046141"/>
    <w:rsid w:val="00096251"/>
    <w:rsid w:val="000A7BF8"/>
    <w:rsid w:val="00142275"/>
    <w:rsid w:val="00175A79"/>
    <w:rsid w:val="0018288E"/>
    <w:rsid w:val="00184126"/>
    <w:rsid w:val="001C0D15"/>
    <w:rsid w:val="00203022"/>
    <w:rsid w:val="002204EA"/>
    <w:rsid w:val="0029131B"/>
    <w:rsid w:val="002C1BAC"/>
    <w:rsid w:val="00333AE1"/>
    <w:rsid w:val="003B706B"/>
    <w:rsid w:val="003D0CCC"/>
    <w:rsid w:val="003E3E01"/>
    <w:rsid w:val="003F6691"/>
    <w:rsid w:val="00417EC0"/>
    <w:rsid w:val="00443940"/>
    <w:rsid w:val="00462159"/>
    <w:rsid w:val="00482542"/>
    <w:rsid w:val="00493117"/>
    <w:rsid w:val="004A77A1"/>
    <w:rsid w:val="004F6ED1"/>
    <w:rsid w:val="0057771F"/>
    <w:rsid w:val="005F51A0"/>
    <w:rsid w:val="005F7F5A"/>
    <w:rsid w:val="00627A18"/>
    <w:rsid w:val="00643E44"/>
    <w:rsid w:val="00644674"/>
    <w:rsid w:val="00676AAC"/>
    <w:rsid w:val="006940D4"/>
    <w:rsid w:val="006A69AA"/>
    <w:rsid w:val="006B7DD7"/>
    <w:rsid w:val="00783A3F"/>
    <w:rsid w:val="00816244"/>
    <w:rsid w:val="008179E4"/>
    <w:rsid w:val="00875339"/>
    <w:rsid w:val="0087784B"/>
    <w:rsid w:val="00885E99"/>
    <w:rsid w:val="008A691F"/>
    <w:rsid w:val="00920D90"/>
    <w:rsid w:val="009A0E90"/>
    <w:rsid w:val="009B36E1"/>
    <w:rsid w:val="009F73AD"/>
    <w:rsid w:val="00A14DB4"/>
    <w:rsid w:val="00A67413"/>
    <w:rsid w:val="00AA0EC6"/>
    <w:rsid w:val="00AA14D6"/>
    <w:rsid w:val="00AD297F"/>
    <w:rsid w:val="00AF434F"/>
    <w:rsid w:val="00BC5BCF"/>
    <w:rsid w:val="00C6358B"/>
    <w:rsid w:val="00C67A60"/>
    <w:rsid w:val="00CD4454"/>
    <w:rsid w:val="00D15D31"/>
    <w:rsid w:val="00D17B9D"/>
    <w:rsid w:val="00D27944"/>
    <w:rsid w:val="00D41D2B"/>
    <w:rsid w:val="00D76F58"/>
    <w:rsid w:val="00D90093"/>
    <w:rsid w:val="00DF7256"/>
    <w:rsid w:val="00E451EB"/>
    <w:rsid w:val="00E5005E"/>
    <w:rsid w:val="00EB7B75"/>
    <w:rsid w:val="00F204BA"/>
    <w:rsid w:val="00F505FF"/>
    <w:rsid w:val="00F507EC"/>
    <w:rsid w:val="00F72CDE"/>
    <w:rsid w:val="00F8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6BFEC"/>
  <w15:chartTrackingRefBased/>
  <w15:docId w15:val="{90791E7D-C781-47EA-A141-398059E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D76F58"/>
    <w:pPr>
      <w:spacing w:after="0" w:line="240" w:lineRule="auto"/>
      <w:ind w:firstLine="0"/>
      <w:jc w:val="center"/>
    </w:pPr>
    <w:rPr>
      <w:sz w:val="20"/>
      <w:szCs w:val="24"/>
    </w:rPr>
  </w:style>
  <w:style w:type="character" w:customStyle="1" w:styleId="-0">
    <w:name w:val="Для блок-схем Знак"/>
    <w:basedOn w:val="a0"/>
    <w:link w:val="-"/>
    <w:rsid w:val="00D76F58"/>
    <w:rPr>
      <w:rFonts w:ascii="Times New Roman" w:hAnsi="Times New Roman"/>
      <w:sz w:val="20"/>
      <w:szCs w:val="24"/>
    </w:rPr>
  </w:style>
  <w:style w:type="paragraph" w:styleId="ad">
    <w:name w:val="List Paragraph"/>
    <w:basedOn w:val="a"/>
    <w:uiPriority w:val="34"/>
    <w:qFormat/>
    <w:rsid w:val="00875339"/>
    <w:pPr>
      <w:ind w:left="720"/>
    </w:pPr>
  </w:style>
  <w:style w:type="paragraph" w:styleId="ae">
    <w:name w:val="Plain Text"/>
    <w:basedOn w:val="a"/>
    <w:link w:val="af"/>
    <w:uiPriority w:val="99"/>
    <w:unhideWhenUsed/>
    <w:rsid w:val="00EB7B75"/>
    <w:pPr>
      <w:spacing w:after="0" w:line="240" w:lineRule="auto"/>
      <w:contextualSpacing w:val="0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EB7B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56</TotalTime>
  <Pages>28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17</cp:revision>
  <dcterms:created xsi:type="dcterms:W3CDTF">2021-11-24T19:54:00Z</dcterms:created>
  <dcterms:modified xsi:type="dcterms:W3CDTF">2021-11-25T21:59:00Z</dcterms:modified>
</cp:coreProperties>
</file>